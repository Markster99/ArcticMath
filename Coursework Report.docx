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10800"/>
      </w:tblGrid>
      <w:tr w:rsidR="003A2F68" w14:paraId="22327D3C" w14:textId="77777777" w:rsidTr="00926F56">
        <w:trPr>
          <w:trHeight w:val="3960"/>
        </w:trPr>
        <w:tc>
          <w:tcPr>
            <w:tcW w:w="10800" w:type="dxa"/>
            <w:tcMar>
              <w:bottom w:w="130" w:type="dxa"/>
            </w:tcMar>
            <w:vAlign w:val="bottom"/>
          </w:tcPr>
          <w:p w14:paraId="2FEFEBB6" w14:textId="1D7E281A" w:rsidR="003A2F68" w:rsidRPr="00182AD9" w:rsidRDefault="00552DF7" w:rsidP="2B254075">
            <w:pPr>
              <w:pStyle w:val="CoverPageTitle"/>
              <w:rPr>
                <w:sz w:val="144"/>
                <w:szCs w:val="144"/>
              </w:rPr>
            </w:pPr>
            <w:r>
              <w:rPr>
                <w:noProof/>
              </w:rPr>
              <w:drawing>
                <wp:anchor distT="0" distB="0" distL="114300" distR="114300" simplePos="0" relativeHeight="251660288" behindDoc="0" locked="0" layoutInCell="1" allowOverlap="1" wp14:anchorId="3A6C7A69" wp14:editId="726CE1AD">
                  <wp:simplePos x="0" y="0"/>
                  <wp:positionH relativeFrom="column">
                    <wp:posOffset>-621030</wp:posOffset>
                  </wp:positionH>
                  <wp:positionV relativeFrom="paragraph">
                    <wp:posOffset>1486535</wp:posOffset>
                  </wp:positionV>
                  <wp:extent cx="5294630" cy="306514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ctic Math.png"/>
                          <pic:cNvPicPr/>
                        </pic:nvPicPr>
                        <pic:blipFill rotWithShape="1">
                          <a:blip r:embed="rId8" cstate="print">
                            <a:extLst>
                              <a:ext uri="{28A0092B-C50C-407E-A947-70E740481C1C}">
                                <a14:useLocalDpi xmlns:a14="http://schemas.microsoft.com/office/drawing/2010/main" val="0"/>
                              </a:ext>
                            </a:extLst>
                          </a:blip>
                          <a:srcRect b="10298"/>
                          <a:stretch/>
                        </pic:blipFill>
                        <pic:spPr bwMode="auto">
                          <a:xfrm>
                            <a:off x="0" y="0"/>
                            <a:ext cx="5294630" cy="306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sdt>
              <w:sdtPr>
                <w:rPr>
                  <w:rStyle w:val="TitleChar"/>
                  <w:sz w:val="144"/>
                </w:rPr>
                <w:alias w:val="Enter title:"/>
                <w:tag w:val="Enter title:"/>
                <w:id w:val="656652538"/>
                <w:placeholder>
                  <w:docPart w:val="01B72991A8AA40EFAB4B160F4CC97124"/>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rPr>
                  <w:rStyle w:val="TitleChar"/>
                </w:rPr>
              </w:sdtEndPr>
              <w:sdtContent>
                <w:r w:rsidR="000406BE" w:rsidRPr="00D25220">
                  <w:rPr>
                    <w:rStyle w:val="TitleChar"/>
                    <w:sz w:val="144"/>
                  </w:rPr>
                  <w:t>Arctic Math</w:t>
                </w:r>
              </w:sdtContent>
            </w:sdt>
          </w:p>
        </w:tc>
      </w:tr>
      <w:tr w:rsidR="007B0A29" w14:paraId="10AC98C1" w14:textId="77777777" w:rsidTr="00926F56">
        <w:tc>
          <w:tcPr>
            <w:tcW w:w="10800" w:type="dxa"/>
            <w:tcMar>
              <w:bottom w:w="216" w:type="dxa"/>
            </w:tcMar>
          </w:tcPr>
          <w:p w14:paraId="05FB31A7" w14:textId="227FBEB5" w:rsidR="007B0A29" w:rsidRDefault="007B0A29" w:rsidP="00A5429D">
            <w:pPr>
              <w:pStyle w:val="CoverPageTitle"/>
            </w:pPr>
          </w:p>
        </w:tc>
      </w:tr>
    </w:tbl>
    <w:tbl>
      <w:tblPr>
        <w:tblW w:w="5000"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First table has title and image, second table has date and subtitle and the third has paragraph text"/>
      </w:tblPr>
      <w:tblGrid>
        <w:gridCol w:w="5529"/>
        <w:gridCol w:w="5271"/>
      </w:tblGrid>
      <w:tr w:rsidR="00D4773D" w14:paraId="19AD66FA" w14:textId="77777777" w:rsidTr="00926F56">
        <w:trPr>
          <w:trHeight w:val="864"/>
        </w:trPr>
        <w:tc>
          <w:tcPr>
            <w:tcW w:w="5529" w:type="dxa"/>
            <w:tcBorders>
              <w:top w:val="nil"/>
              <w:left w:val="nil"/>
              <w:bottom w:val="nil"/>
            </w:tcBorders>
            <w:shd w:val="clear" w:color="auto" w:fill="B85A22" w:themeFill="accent2" w:themeFillShade="BF"/>
            <w:vAlign w:val="center"/>
          </w:tcPr>
          <w:p w14:paraId="7822599D" w14:textId="47712685" w:rsidR="00573B6B" w:rsidRPr="00926F56" w:rsidRDefault="00573B6B" w:rsidP="00926F56">
            <w:pPr>
              <w:pStyle w:val="CoverPageSubtitle"/>
              <w:jc w:val="center"/>
              <w:rPr>
                <w:szCs w:val="24"/>
              </w:rPr>
            </w:pPr>
            <w:r w:rsidRPr="00926F56">
              <w:rPr>
                <w:szCs w:val="24"/>
              </w:rPr>
              <w:t xml:space="preserve">Mark </w:t>
            </w:r>
            <w:proofErr w:type="spellStart"/>
            <w:r w:rsidR="00E35500" w:rsidRPr="00926F56">
              <w:rPr>
                <w:szCs w:val="24"/>
              </w:rPr>
              <w:t>Raguraam</w:t>
            </w:r>
            <w:proofErr w:type="spellEnd"/>
            <w:r w:rsidR="00E35500" w:rsidRPr="00926F56">
              <w:rPr>
                <w:szCs w:val="24"/>
              </w:rPr>
              <w:t xml:space="preserve"> </w:t>
            </w:r>
            <w:proofErr w:type="spellStart"/>
            <w:r w:rsidRPr="00926F56">
              <w:rPr>
                <w:szCs w:val="24"/>
              </w:rPr>
              <w:t>Sounthararajah</w:t>
            </w:r>
            <w:proofErr w:type="spellEnd"/>
          </w:p>
          <w:p w14:paraId="486CE9B9" w14:textId="2E22952E" w:rsidR="00D4773D" w:rsidRPr="00783448" w:rsidRDefault="00E35500" w:rsidP="00926F56">
            <w:pPr>
              <w:pStyle w:val="Date"/>
            </w:pPr>
            <w:r w:rsidRPr="00926F56">
              <w:rPr>
                <w:sz w:val="40"/>
                <w:szCs w:val="24"/>
              </w:rPr>
              <w:t xml:space="preserve">Candidate </w:t>
            </w:r>
            <w:proofErr w:type="gramStart"/>
            <w:r w:rsidRPr="00926F56">
              <w:rPr>
                <w:sz w:val="40"/>
                <w:szCs w:val="24"/>
              </w:rPr>
              <w:t>Number</w:t>
            </w:r>
            <w:r w:rsidR="00926F56" w:rsidRPr="00926F56">
              <w:rPr>
                <w:sz w:val="40"/>
                <w:szCs w:val="24"/>
              </w:rPr>
              <w:t xml:space="preserve"> </w:t>
            </w:r>
            <w:r w:rsidRPr="00926F56">
              <w:rPr>
                <w:sz w:val="40"/>
                <w:szCs w:val="24"/>
              </w:rPr>
              <w:t>:</w:t>
            </w:r>
            <w:proofErr w:type="gramEnd"/>
            <w:r w:rsidR="00926F56" w:rsidRPr="00926F56">
              <w:rPr>
                <w:sz w:val="40"/>
                <w:szCs w:val="24"/>
              </w:rPr>
              <w:t xml:space="preserve"> </w:t>
            </w:r>
            <w:r w:rsidRPr="00926F56">
              <w:rPr>
                <w:sz w:val="40"/>
                <w:szCs w:val="24"/>
              </w:rPr>
              <w:t>4130</w:t>
            </w:r>
          </w:p>
        </w:tc>
        <w:tc>
          <w:tcPr>
            <w:tcW w:w="5271" w:type="dxa"/>
            <w:tcBorders>
              <w:top w:val="nil"/>
              <w:bottom w:val="nil"/>
              <w:right w:val="nil"/>
            </w:tcBorders>
            <w:shd w:val="clear" w:color="auto" w:fill="355D7E"/>
            <w:tcMar>
              <w:left w:w="216" w:type="dxa"/>
            </w:tcMar>
            <w:vAlign w:val="center"/>
          </w:tcPr>
          <w:p w14:paraId="6512A528" w14:textId="5ADFA4D7" w:rsidR="00E35500" w:rsidRDefault="00834580" w:rsidP="00926F56">
            <w:pPr>
              <w:pStyle w:val="CoverPageSubtitle"/>
              <w:jc w:val="center"/>
            </w:pPr>
            <w:proofErr w:type="spellStart"/>
            <w:r>
              <w:t>Westcliff</w:t>
            </w:r>
            <w:proofErr w:type="spellEnd"/>
            <w:r>
              <w:t xml:space="preserve"> High School for Boys</w:t>
            </w:r>
          </w:p>
          <w:p w14:paraId="154F2E3C" w14:textId="7FC1C360" w:rsidR="00D4773D" w:rsidRPr="00A5429D" w:rsidRDefault="00E35500" w:rsidP="00926F56">
            <w:pPr>
              <w:pStyle w:val="CoverPageSubtitle"/>
              <w:jc w:val="center"/>
            </w:pPr>
            <w:r>
              <w:t>Cent</w:t>
            </w:r>
            <w:r w:rsidR="00926F56">
              <w:t xml:space="preserve">re </w:t>
            </w:r>
            <w:proofErr w:type="gramStart"/>
            <w:r w:rsidR="00926F56">
              <w:t>Number :</w:t>
            </w:r>
            <w:proofErr w:type="gramEnd"/>
            <w:r w:rsidR="00926F56">
              <w:t xml:space="preserve"> </w:t>
            </w:r>
            <w:r w:rsidR="00834580">
              <w:t>16635</w:t>
            </w:r>
          </w:p>
        </w:tc>
      </w:tr>
    </w:tbl>
    <w:p w14:paraId="59A3D59F" w14:textId="77777777" w:rsidR="00682E40" w:rsidRDefault="00BF3D15">
      <w:pPr>
        <w:pStyle w:val="Title"/>
        <w:rPr>
          <w:sz w:val="96"/>
          <w:szCs w:val="96"/>
        </w:rPr>
      </w:pPr>
      <w:r>
        <w:br/>
      </w:r>
      <w:r>
        <w:br/>
      </w:r>
    </w:p>
    <w:p w14:paraId="0227F3D6" w14:textId="1575EC8E" w:rsidR="00D25220" w:rsidRDefault="00D25220">
      <w:pPr>
        <w:pStyle w:val="Subtitle"/>
      </w:pPr>
    </w:p>
    <w:p w14:paraId="6800D016" w14:textId="77777777" w:rsidR="00903044" w:rsidRDefault="00903044">
      <w:pPr>
        <w:pStyle w:val="Subtitle"/>
      </w:pPr>
    </w:p>
    <w:p w14:paraId="195EF46C" w14:textId="3CC09B57" w:rsidR="00D25220" w:rsidRDefault="00D25220">
      <w:pPr>
        <w:pStyle w:val="Subtitle"/>
      </w:pPr>
    </w:p>
    <w:p w14:paraId="44143B49" w14:textId="77777777" w:rsidR="00640A40" w:rsidRDefault="00640A40">
      <w:pPr>
        <w:pStyle w:val="Subtitle"/>
      </w:pPr>
    </w:p>
    <w:p w14:paraId="3BC0CF98" w14:textId="77777777" w:rsidR="009366D4" w:rsidRDefault="009366D4">
      <w:pPr>
        <w:pStyle w:val="Subtitle"/>
      </w:pPr>
    </w:p>
    <w:p w14:paraId="2AFBF8EA" w14:textId="6D2CA714" w:rsidR="00C36A9A" w:rsidRPr="00A423C2" w:rsidRDefault="2B254075" w:rsidP="2B254075">
      <w:pPr>
        <w:pStyle w:val="CoverPageTitle"/>
        <w:rPr>
          <w:sz w:val="96"/>
        </w:rPr>
      </w:pPr>
      <w:r w:rsidRPr="00A423C2">
        <w:rPr>
          <w:sz w:val="48"/>
          <w:szCs w:val="52"/>
        </w:rPr>
        <w:lastRenderedPageBreak/>
        <w:t>Contents</w:t>
      </w:r>
    </w:p>
    <w:p w14:paraId="6ADEE109" w14:textId="3B7391F3" w:rsidR="00832036" w:rsidRPr="00A423C2" w:rsidRDefault="00832036" w:rsidP="008478B5">
      <w:pPr>
        <w:pStyle w:val="CoverPageTitle"/>
        <w:numPr>
          <w:ilvl w:val="0"/>
          <w:numId w:val="48"/>
        </w:numPr>
        <w:rPr>
          <w:sz w:val="36"/>
          <w:szCs w:val="40"/>
        </w:rPr>
      </w:pPr>
      <w:r w:rsidRPr="00A423C2">
        <w:rPr>
          <w:sz w:val="36"/>
          <w:szCs w:val="40"/>
        </w:rPr>
        <w:t>Definition</w:t>
      </w:r>
    </w:p>
    <w:p w14:paraId="6CD883BC" w14:textId="4942BE8E" w:rsidR="005A353D" w:rsidRPr="00A423C2" w:rsidRDefault="00926F56" w:rsidP="00201F82">
      <w:pPr>
        <w:pStyle w:val="CoverPageTitle"/>
        <w:numPr>
          <w:ilvl w:val="1"/>
          <w:numId w:val="48"/>
        </w:numPr>
        <w:rPr>
          <w:sz w:val="36"/>
          <w:szCs w:val="32"/>
        </w:rPr>
      </w:pPr>
      <w:r w:rsidRPr="00A423C2">
        <w:rPr>
          <w:sz w:val="36"/>
          <w:szCs w:val="32"/>
        </w:rPr>
        <w:t>Identification and Background</w:t>
      </w:r>
    </w:p>
    <w:p w14:paraId="375E0F98" w14:textId="66C69F42" w:rsidR="005A353D" w:rsidRPr="00A423C2" w:rsidRDefault="005A353D" w:rsidP="00201F82">
      <w:pPr>
        <w:pStyle w:val="CoverPageTitle"/>
        <w:numPr>
          <w:ilvl w:val="1"/>
          <w:numId w:val="48"/>
        </w:numPr>
        <w:rPr>
          <w:sz w:val="36"/>
          <w:szCs w:val="32"/>
        </w:rPr>
      </w:pPr>
      <w:r w:rsidRPr="00A423C2">
        <w:rPr>
          <w:sz w:val="36"/>
          <w:szCs w:val="32"/>
        </w:rPr>
        <w:t>Current methods used</w:t>
      </w:r>
    </w:p>
    <w:p w14:paraId="5FF49E0C" w14:textId="28964657" w:rsidR="00926F56" w:rsidRPr="00A423C2" w:rsidRDefault="00E35B4E" w:rsidP="00201F82">
      <w:pPr>
        <w:pStyle w:val="CoverPageTitle"/>
        <w:numPr>
          <w:ilvl w:val="1"/>
          <w:numId w:val="48"/>
        </w:numPr>
        <w:rPr>
          <w:sz w:val="36"/>
          <w:szCs w:val="40"/>
        </w:rPr>
      </w:pPr>
      <w:r w:rsidRPr="00A423C2">
        <w:rPr>
          <w:sz w:val="36"/>
          <w:szCs w:val="40"/>
        </w:rPr>
        <w:t>THE PROJECT</w:t>
      </w:r>
    </w:p>
    <w:p w14:paraId="28154F80" w14:textId="21ADAB0D" w:rsidR="00E35B4E" w:rsidRPr="00A423C2" w:rsidRDefault="008E7245" w:rsidP="00201F82">
      <w:pPr>
        <w:pStyle w:val="CoverPageTitle"/>
        <w:numPr>
          <w:ilvl w:val="1"/>
          <w:numId w:val="48"/>
        </w:numPr>
        <w:rPr>
          <w:sz w:val="36"/>
          <w:szCs w:val="40"/>
        </w:rPr>
      </w:pPr>
      <w:r w:rsidRPr="00A423C2">
        <w:rPr>
          <w:sz w:val="36"/>
          <w:szCs w:val="40"/>
        </w:rPr>
        <w:t>THE USER</w:t>
      </w:r>
    </w:p>
    <w:p w14:paraId="03F4D5B9" w14:textId="6CCC6350" w:rsidR="00E35B4E" w:rsidRPr="00A423C2" w:rsidRDefault="008E7245" w:rsidP="00201F82">
      <w:pPr>
        <w:pStyle w:val="CoverPageTitle"/>
        <w:numPr>
          <w:ilvl w:val="1"/>
          <w:numId w:val="48"/>
        </w:numPr>
        <w:rPr>
          <w:sz w:val="36"/>
          <w:szCs w:val="40"/>
        </w:rPr>
      </w:pPr>
      <w:r w:rsidRPr="00A423C2">
        <w:rPr>
          <w:sz w:val="36"/>
          <w:szCs w:val="40"/>
        </w:rPr>
        <w:t>KEY POINTS</w:t>
      </w:r>
    </w:p>
    <w:p w14:paraId="11553612" w14:textId="5C36AEA6" w:rsidR="00832036" w:rsidRPr="00A423C2" w:rsidRDefault="00832036" w:rsidP="008478B5">
      <w:pPr>
        <w:pStyle w:val="CoverPageTitle"/>
        <w:numPr>
          <w:ilvl w:val="0"/>
          <w:numId w:val="48"/>
        </w:numPr>
        <w:rPr>
          <w:sz w:val="36"/>
          <w:szCs w:val="40"/>
        </w:rPr>
      </w:pPr>
      <w:r w:rsidRPr="00A423C2">
        <w:rPr>
          <w:sz w:val="36"/>
          <w:szCs w:val="40"/>
        </w:rPr>
        <w:t>Investigation and Analysis</w:t>
      </w:r>
    </w:p>
    <w:p w14:paraId="38D6EEA5" w14:textId="43B8357A" w:rsidR="00F7301F" w:rsidRPr="00A423C2" w:rsidRDefault="00F7301F" w:rsidP="00201F82">
      <w:pPr>
        <w:pStyle w:val="CoverPageTitle"/>
        <w:numPr>
          <w:ilvl w:val="1"/>
          <w:numId w:val="48"/>
        </w:numPr>
        <w:rPr>
          <w:sz w:val="36"/>
          <w:szCs w:val="40"/>
        </w:rPr>
      </w:pPr>
      <w:r w:rsidRPr="00A423C2">
        <w:rPr>
          <w:sz w:val="36"/>
          <w:szCs w:val="40"/>
        </w:rPr>
        <w:t>SURVEY</w:t>
      </w:r>
    </w:p>
    <w:p w14:paraId="0CE86B2E" w14:textId="4FE2154F" w:rsidR="00F7301F" w:rsidRPr="00A423C2" w:rsidRDefault="00F7301F" w:rsidP="00201F82">
      <w:pPr>
        <w:pStyle w:val="CoverPageTitle"/>
        <w:numPr>
          <w:ilvl w:val="2"/>
          <w:numId w:val="48"/>
        </w:numPr>
        <w:rPr>
          <w:sz w:val="36"/>
          <w:szCs w:val="40"/>
        </w:rPr>
      </w:pPr>
      <w:r w:rsidRPr="00A423C2">
        <w:rPr>
          <w:sz w:val="36"/>
          <w:szCs w:val="40"/>
        </w:rPr>
        <w:t>Participants</w:t>
      </w:r>
    </w:p>
    <w:p w14:paraId="2F58603A" w14:textId="5C6CD645" w:rsidR="00F7301F" w:rsidRPr="00A423C2" w:rsidRDefault="00F7301F" w:rsidP="00201F82">
      <w:pPr>
        <w:pStyle w:val="CoverPageTitle"/>
        <w:numPr>
          <w:ilvl w:val="2"/>
          <w:numId w:val="48"/>
        </w:numPr>
        <w:rPr>
          <w:sz w:val="36"/>
          <w:szCs w:val="40"/>
        </w:rPr>
      </w:pPr>
      <w:r w:rsidRPr="00A423C2">
        <w:rPr>
          <w:sz w:val="36"/>
          <w:szCs w:val="40"/>
        </w:rPr>
        <w:t>Resources</w:t>
      </w:r>
    </w:p>
    <w:p w14:paraId="5665014D" w14:textId="1E079B5E" w:rsidR="00F7301F" w:rsidRPr="00A423C2" w:rsidRDefault="00E72DF5" w:rsidP="00201F82">
      <w:pPr>
        <w:pStyle w:val="CoverPageTitle"/>
        <w:numPr>
          <w:ilvl w:val="2"/>
          <w:numId w:val="48"/>
        </w:numPr>
        <w:rPr>
          <w:sz w:val="36"/>
          <w:szCs w:val="40"/>
        </w:rPr>
      </w:pPr>
      <w:r w:rsidRPr="00A423C2">
        <w:rPr>
          <w:sz w:val="36"/>
          <w:szCs w:val="40"/>
        </w:rPr>
        <w:t>O</w:t>
      </w:r>
      <w:r w:rsidR="00F7301F" w:rsidRPr="00A423C2">
        <w:rPr>
          <w:sz w:val="36"/>
          <w:szCs w:val="40"/>
        </w:rPr>
        <w:t>perating System and Access</w:t>
      </w:r>
    </w:p>
    <w:p w14:paraId="24E02A76" w14:textId="501EB4F6" w:rsidR="00E72DF5" w:rsidRPr="00A423C2" w:rsidRDefault="00E72DF5" w:rsidP="00201F82">
      <w:pPr>
        <w:pStyle w:val="CoverPageTitle"/>
        <w:numPr>
          <w:ilvl w:val="2"/>
          <w:numId w:val="48"/>
        </w:numPr>
        <w:rPr>
          <w:sz w:val="36"/>
          <w:szCs w:val="40"/>
        </w:rPr>
      </w:pPr>
      <w:r w:rsidRPr="00A423C2">
        <w:rPr>
          <w:sz w:val="36"/>
          <w:szCs w:val="40"/>
        </w:rPr>
        <w:t>Feasibility and Application Features</w:t>
      </w:r>
    </w:p>
    <w:p w14:paraId="45112DA3" w14:textId="75AA1851" w:rsidR="00570A2D" w:rsidRPr="00A423C2" w:rsidRDefault="00570A2D" w:rsidP="00201F82">
      <w:pPr>
        <w:pStyle w:val="CoverPageTitle"/>
        <w:numPr>
          <w:ilvl w:val="2"/>
          <w:numId w:val="48"/>
        </w:numPr>
        <w:rPr>
          <w:sz w:val="36"/>
          <w:szCs w:val="40"/>
        </w:rPr>
      </w:pPr>
      <w:r w:rsidRPr="00A423C2">
        <w:rPr>
          <w:sz w:val="36"/>
          <w:szCs w:val="40"/>
        </w:rPr>
        <w:t>Competition</w:t>
      </w:r>
    </w:p>
    <w:p w14:paraId="1973CA66" w14:textId="1FC60623" w:rsidR="00570A2D" w:rsidRPr="00A423C2" w:rsidRDefault="00570A2D" w:rsidP="00201F82">
      <w:pPr>
        <w:pStyle w:val="CoverPageTitle"/>
        <w:numPr>
          <w:ilvl w:val="2"/>
          <w:numId w:val="48"/>
        </w:numPr>
        <w:rPr>
          <w:sz w:val="36"/>
          <w:szCs w:val="40"/>
        </w:rPr>
      </w:pPr>
      <w:r w:rsidRPr="00A423C2">
        <w:rPr>
          <w:sz w:val="36"/>
          <w:szCs w:val="40"/>
        </w:rPr>
        <w:t>Purpose and Education</w:t>
      </w:r>
    </w:p>
    <w:p w14:paraId="513118AD" w14:textId="1ED9FC6A" w:rsidR="00743368" w:rsidRPr="00A423C2" w:rsidRDefault="00743368" w:rsidP="00201F82">
      <w:pPr>
        <w:pStyle w:val="CoverPageTitle"/>
        <w:numPr>
          <w:ilvl w:val="1"/>
          <w:numId w:val="48"/>
        </w:numPr>
        <w:rPr>
          <w:sz w:val="36"/>
          <w:szCs w:val="40"/>
        </w:rPr>
      </w:pPr>
      <w:r w:rsidRPr="00A423C2">
        <w:rPr>
          <w:sz w:val="36"/>
          <w:szCs w:val="40"/>
        </w:rPr>
        <w:t>Review of curent syStems</w:t>
      </w:r>
    </w:p>
    <w:p w14:paraId="2BB5305F" w14:textId="5D366D4B" w:rsidR="00743368" w:rsidRPr="00A423C2" w:rsidRDefault="00743368" w:rsidP="00201F82">
      <w:pPr>
        <w:pStyle w:val="CoverPageTitle"/>
        <w:numPr>
          <w:ilvl w:val="2"/>
          <w:numId w:val="48"/>
        </w:numPr>
        <w:rPr>
          <w:sz w:val="36"/>
          <w:szCs w:val="40"/>
        </w:rPr>
      </w:pPr>
      <w:r w:rsidRPr="00A423C2">
        <w:rPr>
          <w:sz w:val="36"/>
          <w:szCs w:val="40"/>
        </w:rPr>
        <w:t>MyMaths</w:t>
      </w:r>
    </w:p>
    <w:p w14:paraId="0C0BBF60" w14:textId="176801F8" w:rsidR="00743368" w:rsidRPr="00A423C2" w:rsidRDefault="00743368" w:rsidP="00201F82">
      <w:pPr>
        <w:pStyle w:val="CoverPageTitle"/>
        <w:numPr>
          <w:ilvl w:val="3"/>
          <w:numId w:val="48"/>
        </w:numPr>
        <w:rPr>
          <w:sz w:val="36"/>
          <w:szCs w:val="40"/>
        </w:rPr>
      </w:pPr>
      <w:r w:rsidRPr="00A423C2">
        <w:rPr>
          <w:sz w:val="36"/>
          <w:szCs w:val="40"/>
        </w:rPr>
        <w:t>Introduction</w:t>
      </w:r>
    </w:p>
    <w:p w14:paraId="0C204BF5" w14:textId="073812B0" w:rsidR="00743368" w:rsidRPr="00A423C2" w:rsidRDefault="00743368" w:rsidP="00201F82">
      <w:pPr>
        <w:pStyle w:val="CoverPageTitle"/>
        <w:numPr>
          <w:ilvl w:val="3"/>
          <w:numId w:val="48"/>
        </w:numPr>
        <w:rPr>
          <w:sz w:val="36"/>
          <w:szCs w:val="40"/>
        </w:rPr>
      </w:pPr>
      <w:r w:rsidRPr="00A423C2">
        <w:rPr>
          <w:sz w:val="36"/>
          <w:szCs w:val="40"/>
        </w:rPr>
        <w:t>review</w:t>
      </w:r>
    </w:p>
    <w:p w14:paraId="0D31B026" w14:textId="637D64D9" w:rsidR="005B7FED" w:rsidRPr="00A423C2" w:rsidRDefault="005B7FED" w:rsidP="00201F82">
      <w:pPr>
        <w:pStyle w:val="CoverPageTitle"/>
        <w:numPr>
          <w:ilvl w:val="3"/>
          <w:numId w:val="48"/>
        </w:numPr>
        <w:rPr>
          <w:sz w:val="36"/>
          <w:szCs w:val="40"/>
        </w:rPr>
      </w:pPr>
      <w:r w:rsidRPr="00A423C2">
        <w:rPr>
          <w:sz w:val="36"/>
          <w:szCs w:val="40"/>
        </w:rPr>
        <w:t>Conclusion</w:t>
      </w:r>
    </w:p>
    <w:p w14:paraId="2D92E297" w14:textId="77777777" w:rsidR="005B7FED" w:rsidRPr="00A423C2" w:rsidRDefault="00743368" w:rsidP="00201F82">
      <w:pPr>
        <w:pStyle w:val="CoverPageTitle"/>
        <w:numPr>
          <w:ilvl w:val="2"/>
          <w:numId w:val="48"/>
        </w:numPr>
        <w:rPr>
          <w:sz w:val="36"/>
          <w:szCs w:val="40"/>
        </w:rPr>
      </w:pPr>
      <w:r w:rsidRPr="00A423C2">
        <w:rPr>
          <w:sz w:val="36"/>
          <w:szCs w:val="40"/>
        </w:rPr>
        <w:t>Isaac Physics</w:t>
      </w:r>
      <w:r w:rsidR="005B7FED" w:rsidRPr="00A423C2">
        <w:rPr>
          <w:sz w:val="36"/>
          <w:szCs w:val="40"/>
        </w:rPr>
        <w:t xml:space="preserve"> </w:t>
      </w:r>
    </w:p>
    <w:p w14:paraId="027BDF78" w14:textId="285A5C47" w:rsidR="005B7FED" w:rsidRPr="00A423C2" w:rsidRDefault="005B7FED" w:rsidP="00201F82">
      <w:pPr>
        <w:pStyle w:val="CoverPageTitle"/>
        <w:numPr>
          <w:ilvl w:val="3"/>
          <w:numId w:val="48"/>
        </w:numPr>
        <w:rPr>
          <w:sz w:val="36"/>
          <w:szCs w:val="40"/>
        </w:rPr>
      </w:pPr>
      <w:r w:rsidRPr="00A423C2">
        <w:rPr>
          <w:sz w:val="36"/>
          <w:szCs w:val="40"/>
        </w:rPr>
        <w:lastRenderedPageBreak/>
        <w:t>Introduction</w:t>
      </w:r>
    </w:p>
    <w:p w14:paraId="6538C314" w14:textId="77777777" w:rsidR="005B7FED" w:rsidRPr="00A423C2" w:rsidRDefault="005B7FED" w:rsidP="00201F82">
      <w:pPr>
        <w:pStyle w:val="CoverPageTitle"/>
        <w:numPr>
          <w:ilvl w:val="3"/>
          <w:numId w:val="48"/>
        </w:numPr>
        <w:rPr>
          <w:sz w:val="36"/>
          <w:szCs w:val="40"/>
        </w:rPr>
      </w:pPr>
      <w:r w:rsidRPr="00A423C2">
        <w:rPr>
          <w:sz w:val="36"/>
          <w:szCs w:val="40"/>
        </w:rPr>
        <w:t>review</w:t>
      </w:r>
    </w:p>
    <w:p w14:paraId="5EAD0B57" w14:textId="770B89AD" w:rsidR="00743368" w:rsidRPr="00A423C2" w:rsidRDefault="005B7FED" w:rsidP="00201F82">
      <w:pPr>
        <w:pStyle w:val="CoverPageTitle"/>
        <w:numPr>
          <w:ilvl w:val="3"/>
          <w:numId w:val="48"/>
        </w:numPr>
        <w:rPr>
          <w:sz w:val="36"/>
          <w:szCs w:val="40"/>
        </w:rPr>
      </w:pPr>
      <w:r w:rsidRPr="00A423C2">
        <w:rPr>
          <w:sz w:val="36"/>
          <w:szCs w:val="40"/>
        </w:rPr>
        <w:t>Conclusion</w:t>
      </w:r>
    </w:p>
    <w:p w14:paraId="10ADB55A" w14:textId="49983857" w:rsidR="005B7FED" w:rsidRPr="00A423C2" w:rsidRDefault="00E1766E" w:rsidP="003B1761">
      <w:pPr>
        <w:pStyle w:val="CoverPageTitle"/>
        <w:numPr>
          <w:ilvl w:val="1"/>
          <w:numId w:val="48"/>
        </w:numPr>
        <w:rPr>
          <w:sz w:val="36"/>
          <w:szCs w:val="40"/>
        </w:rPr>
      </w:pPr>
      <w:r w:rsidRPr="00A423C2">
        <w:rPr>
          <w:sz w:val="36"/>
          <w:szCs w:val="40"/>
        </w:rPr>
        <w:t>Areas for development</w:t>
      </w:r>
    </w:p>
    <w:p w14:paraId="6FB64495" w14:textId="56ECA65C" w:rsidR="00E1766E" w:rsidRPr="00A423C2" w:rsidRDefault="00E1766E" w:rsidP="003B1761">
      <w:pPr>
        <w:pStyle w:val="CoverPageTitle"/>
        <w:numPr>
          <w:ilvl w:val="2"/>
          <w:numId w:val="48"/>
        </w:numPr>
        <w:rPr>
          <w:sz w:val="36"/>
          <w:szCs w:val="40"/>
        </w:rPr>
      </w:pPr>
      <w:r w:rsidRPr="00A423C2">
        <w:rPr>
          <w:sz w:val="36"/>
          <w:szCs w:val="40"/>
        </w:rPr>
        <w:t>MYMATHS</w:t>
      </w:r>
    </w:p>
    <w:p w14:paraId="4FB7050B" w14:textId="0B05CA79" w:rsidR="00E1766E" w:rsidRPr="00A423C2" w:rsidRDefault="00E1766E" w:rsidP="003B1761">
      <w:pPr>
        <w:pStyle w:val="CoverPageTitle"/>
        <w:numPr>
          <w:ilvl w:val="2"/>
          <w:numId w:val="48"/>
        </w:numPr>
        <w:rPr>
          <w:sz w:val="36"/>
          <w:szCs w:val="40"/>
        </w:rPr>
      </w:pPr>
      <w:r w:rsidRPr="00A423C2">
        <w:rPr>
          <w:sz w:val="36"/>
          <w:szCs w:val="40"/>
        </w:rPr>
        <w:t>ISAACPHYSICS</w:t>
      </w:r>
    </w:p>
    <w:p w14:paraId="783531A9" w14:textId="2481CEF6" w:rsidR="00E1766E" w:rsidRPr="00A423C2" w:rsidRDefault="00E1766E" w:rsidP="003B1761">
      <w:pPr>
        <w:pStyle w:val="CoverPageTitle"/>
        <w:numPr>
          <w:ilvl w:val="2"/>
          <w:numId w:val="48"/>
        </w:numPr>
        <w:rPr>
          <w:sz w:val="36"/>
          <w:szCs w:val="40"/>
        </w:rPr>
      </w:pPr>
      <w:r w:rsidRPr="00A423C2">
        <w:rPr>
          <w:sz w:val="36"/>
          <w:szCs w:val="40"/>
        </w:rPr>
        <w:t>Conclusion</w:t>
      </w:r>
    </w:p>
    <w:p w14:paraId="22ED8C29" w14:textId="2C573150" w:rsidR="007D6B2E" w:rsidRPr="00A423C2" w:rsidRDefault="007D6B2E" w:rsidP="00201F82">
      <w:pPr>
        <w:pStyle w:val="CoverPageTitle"/>
        <w:numPr>
          <w:ilvl w:val="1"/>
          <w:numId w:val="48"/>
        </w:numPr>
        <w:rPr>
          <w:sz w:val="36"/>
          <w:szCs w:val="40"/>
        </w:rPr>
      </w:pPr>
      <w:r w:rsidRPr="00A423C2">
        <w:rPr>
          <w:sz w:val="36"/>
          <w:szCs w:val="40"/>
        </w:rPr>
        <w:t>Requirements</w:t>
      </w:r>
    </w:p>
    <w:p w14:paraId="280B9C43" w14:textId="2720C4BA" w:rsidR="007D6B2E" w:rsidRPr="00A423C2" w:rsidRDefault="007D6B2E" w:rsidP="00201F82">
      <w:pPr>
        <w:pStyle w:val="CoverPageTitle"/>
        <w:numPr>
          <w:ilvl w:val="2"/>
          <w:numId w:val="48"/>
        </w:numPr>
        <w:rPr>
          <w:sz w:val="36"/>
          <w:szCs w:val="40"/>
        </w:rPr>
      </w:pPr>
      <w:r w:rsidRPr="00A423C2">
        <w:rPr>
          <w:sz w:val="36"/>
          <w:szCs w:val="40"/>
        </w:rPr>
        <w:t>Hardware and software Requirements</w:t>
      </w:r>
    </w:p>
    <w:p w14:paraId="5BF4708E" w14:textId="2D84615E" w:rsidR="007D6B2E" w:rsidRPr="00A423C2" w:rsidRDefault="007D6B2E" w:rsidP="00201F82">
      <w:pPr>
        <w:pStyle w:val="CoverPageTitle"/>
        <w:numPr>
          <w:ilvl w:val="2"/>
          <w:numId w:val="48"/>
        </w:numPr>
        <w:rPr>
          <w:sz w:val="36"/>
          <w:szCs w:val="40"/>
        </w:rPr>
      </w:pPr>
      <w:r w:rsidRPr="00A423C2">
        <w:rPr>
          <w:sz w:val="36"/>
          <w:szCs w:val="40"/>
        </w:rPr>
        <w:t>User Requirements</w:t>
      </w:r>
    </w:p>
    <w:p w14:paraId="45B0F978" w14:textId="77777777" w:rsidR="00437448" w:rsidRPr="00A423C2" w:rsidRDefault="2B254075" w:rsidP="008478B5">
      <w:pPr>
        <w:pStyle w:val="CoverPageTitle"/>
        <w:numPr>
          <w:ilvl w:val="0"/>
          <w:numId w:val="48"/>
        </w:numPr>
        <w:rPr>
          <w:sz w:val="36"/>
          <w:szCs w:val="40"/>
        </w:rPr>
      </w:pPr>
      <w:r w:rsidRPr="00A423C2">
        <w:rPr>
          <w:sz w:val="36"/>
          <w:szCs w:val="40"/>
        </w:rPr>
        <w:t>design</w:t>
      </w:r>
    </w:p>
    <w:p w14:paraId="3D47ED84" w14:textId="77777777" w:rsidR="004018DA" w:rsidRPr="00A423C2" w:rsidRDefault="00437448" w:rsidP="00201F82">
      <w:pPr>
        <w:pStyle w:val="CoverPageTitle"/>
        <w:numPr>
          <w:ilvl w:val="1"/>
          <w:numId w:val="48"/>
        </w:numPr>
        <w:rPr>
          <w:sz w:val="36"/>
          <w:szCs w:val="40"/>
        </w:rPr>
      </w:pPr>
      <w:r w:rsidRPr="00A423C2">
        <w:rPr>
          <w:sz w:val="36"/>
          <w:szCs w:val="40"/>
        </w:rPr>
        <w:t>PROJECT - PROBLEM DEFINITION</w:t>
      </w:r>
    </w:p>
    <w:p w14:paraId="790BA808" w14:textId="77777777" w:rsidR="004018DA" w:rsidRPr="00A423C2" w:rsidRDefault="004018DA" w:rsidP="00201F82">
      <w:pPr>
        <w:pStyle w:val="CoverPageTitle"/>
        <w:numPr>
          <w:ilvl w:val="2"/>
          <w:numId w:val="48"/>
        </w:numPr>
        <w:rPr>
          <w:sz w:val="36"/>
          <w:szCs w:val="40"/>
        </w:rPr>
      </w:pPr>
      <w:r w:rsidRPr="00A423C2">
        <w:rPr>
          <w:sz w:val="36"/>
          <w:szCs w:val="40"/>
        </w:rPr>
        <w:t>Purpose</w:t>
      </w:r>
    </w:p>
    <w:p w14:paraId="4F3A3AF5" w14:textId="77777777" w:rsidR="004018DA" w:rsidRPr="00A423C2" w:rsidRDefault="004018DA" w:rsidP="00201F82">
      <w:pPr>
        <w:pStyle w:val="CoverPageTitle"/>
        <w:numPr>
          <w:ilvl w:val="2"/>
          <w:numId w:val="48"/>
        </w:numPr>
        <w:rPr>
          <w:sz w:val="36"/>
          <w:szCs w:val="40"/>
        </w:rPr>
      </w:pPr>
      <w:r w:rsidRPr="00A423C2">
        <w:rPr>
          <w:sz w:val="36"/>
          <w:szCs w:val="40"/>
        </w:rPr>
        <w:t>Colour scheme</w:t>
      </w:r>
    </w:p>
    <w:p w14:paraId="07F4B32E" w14:textId="77777777" w:rsidR="004018DA" w:rsidRPr="00A423C2" w:rsidRDefault="004018DA" w:rsidP="00201F82">
      <w:pPr>
        <w:pStyle w:val="CoverPageTitle"/>
        <w:numPr>
          <w:ilvl w:val="2"/>
          <w:numId w:val="48"/>
        </w:numPr>
        <w:rPr>
          <w:sz w:val="36"/>
          <w:szCs w:val="40"/>
        </w:rPr>
      </w:pPr>
      <w:r w:rsidRPr="00A423C2">
        <w:rPr>
          <w:sz w:val="36"/>
          <w:szCs w:val="40"/>
        </w:rPr>
        <w:t>Information</w:t>
      </w:r>
    </w:p>
    <w:p w14:paraId="518AADF2" w14:textId="77777777" w:rsidR="004018DA" w:rsidRPr="00A423C2" w:rsidRDefault="004018DA" w:rsidP="00201F82">
      <w:pPr>
        <w:pStyle w:val="CoverPageTitle"/>
        <w:numPr>
          <w:ilvl w:val="2"/>
          <w:numId w:val="48"/>
        </w:numPr>
        <w:rPr>
          <w:sz w:val="36"/>
          <w:szCs w:val="40"/>
        </w:rPr>
      </w:pPr>
      <w:r w:rsidRPr="00A423C2">
        <w:rPr>
          <w:sz w:val="36"/>
          <w:szCs w:val="40"/>
        </w:rPr>
        <w:t>Font</w:t>
      </w:r>
    </w:p>
    <w:p w14:paraId="50400CA2" w14:textId="53B7604D" w:rsidR="004018DA" w:rsidRPr="00A423C2" w:rsidRDefault="004018DA" w:rsidP="00201F82">
      <w:pPr>
        <w:pStyle w:val="CoverPageTitle"/>
        <w:numPr>
          <w:ilvl w:val="2"/>
          <w:numId w:val="48"/>
        </w:numPr>
        <w:rPr>
          <w:sz w:val="36"/>
          <w:szCs w:val="40"/>
        </w:rPr>
      </w:pPr>
      <w:r w:rsidRPr="00A423C2">
        <w:rPr>
          <w:sz w:val="36"/>
          <w:szCs w:val="40"/>
        </w:rPr>
        <w:t>Logo</w:t>
      </w:r>
    </w:p>
    <w:p w14:paraId="3CF64EFA" w14:textId="1F7EF414" w:rsidR="00675140" w:rsidRPr="00A423C2" w:rsidRDefault="00675140" w:rsidP="00675140">
      <w:pPr>
        <w:pStyle w:val="CoverPageTitle"/>
        <w:numPr>
          <w:ilvl w:val="3"/>
          <w:numId w:val="48"/>
        </w:numPr>
        <w:rPr>
          <w:sz w:val="36"/>
          <w:szCs w:val="40"/>
        </w:rPr>
      </w:pPr>
      <w:r w:rsidRPr="00A423C2">
        <w:rPr>
          <w:sz w:val="36"/>
          <w:szCs w:val="40"/>
        </w:rPr>
        <w:t>Design 1</w:t>
      </w:r>
    </w:p>
    <w:p w14:paraId="64665923" w14:textId="09BB0EAB" w:rsidR="00675140" w:rsidRPr="00A423C2" w:rsidRDefault="00675140" w:rsidP="00675140">
      <w:pPr>
        <w:pStyle w:val="CoverPageTitle"/>
        <w:numPr>
          <w:ilvl w:val="3"/>
          <w:numId w:val="48"/>
        </w:numPr>
        <w:rPr>
          <w:sz w:val="36"/>
          <w:szCs w:val="40"/>
        </w:rPr>
      </w:pPr>
      <w:r w:rsidRPr="00A423C2">
        <w:rPr>
          <w:sz w:val="36"/>
          <w:szCs w:val="40"/>
        </w:rPr>
        <w:t>Design 2</w:t>
      </w:r>
    </w:p>
    <w:p w14:paraId="682E58F6" w14:textId="4312BA48" w:rsidR="00675140" w:rsidRPr="00A423C2" w:rsidRDefault="00675140" w:rsidP="00675140">
      <w:pPr>
        <w:pStyle w:val="CoverPageTitle"/>
        <w:numPr>
          <w:ilvl w:val="3"/>
          <w:numId w:val="48"/>
        </w:numPr>
        <w:rPr>
          <w:sz w:val="36"/>
          <w:szCs w:val="40"/>
        </w:rPr>
      </w:pPr>
      <w:r w:rsidRPr="00A423C2">
        <w:rPr>
          <w:sz w:val="36"/>
          <w:szCs w:val="40"/>
        </w:rPr>
        <w:t>conclusion</w:t>
      </w:r>
    </w:p>
    <w:p w14:paraId="7ED0E012" w14:textId="6332F951" w:rsidR="001A28AF" w:rsidRPr="00A423C2" w:rsidRDefault="004018DA" w:rsidP="00201F82">
      <w:pPr>
        <w:pStyle w:val="CoverPageTitle"/>
        <w:numPr>
          <w:ilvl w:val="2"/>
          <w:numId w:val="48"/>
        </w:numPr>
        <w:rPr>
          <w:sz w:val="36"/>
          <w:szCs w:val="40"/>
        </w:rPr>
      </w:pPr>
      <w:r w:rsidRPr="00A423C2">
        <w:rPr>
          <w:sz w:val="36"/>
          <w:szCs w:val="40"/>
        </w:rPr>
        <w:t>Mathematical Notation</w:t>
      </w:r>
    </w:p>
    <w:p w14:paraId="73720353" w14:textId="7BAA8A9E" w:rsidR="00F13225" w:rsidRPr="00A423C2" w:rsidRDefault="00201F82" w:rsidP="00A423C2">
      <w:pPr>
        <w:pStyle w:val="CoverPageTitle"/>
        <w:numPr>
          <w:ilvl w:val="2"/>
          <w:numId w:val="48"/>
        </w:numPr>
        <w:rPr>
          <w:sz w:val="36"/>
          <w:szCs w:val="40"/>
        </w:rPr>
      </w:pPr>
      <w:r w:rsidRPr="00A423C2">
        <w:rPr>
          <w:sz w:val="36"/>
          <w:szCs w:val="40"/>
        </w:rPr>
        <w:lastRenderedPageBreak/>
        <w:t xml:space="preserve">Abstraction </w:t>
      </w:r>
      <w:r w:rsidR="00F13225" w:rsidRPr="00A423C2">
        <w:rPr>
          <w:sz w:val="36"/>
          <w:szCs w:val="40"/>
        </w:rPr>
        <w:t xml:space="preserve">- </w:t>
      </w:r>
      <w:r w:rsidR="00A423C2" w:rsidRPr="00A423C2">
        <w:rPr>
          <w:sz w:val="36"/>
          <w:szCs w:val="40"/>
        </w:rPr>
        <w:t>Pseudocode</w:t>
      </w:r>
    </w:p>
    <w:p w14:paraId="51A6999A" w14:textId="086696E4" w:rsidR="00106B79" w:rsidRPr="00A423C2" w:rsidRDefault="2B254075" w:rsidP="008478B5">
      <w:pPr>
        <w:pStyle w:val="CoverPageTitle"/>
        <w:numPr>
          <w:ilvl w:val="0"/>
          <w:numId w:val="48"/>
        </w:numPr>
        <w:rPr>
          <w:sz w:val="36"/>
          <w:szCs w:val="40"/>
        </w:rPr>
      </w:pPr>
      <w:r w:rsidRPr="00A423C2">
        <w:rPr>
          <w:sz w:val="36"/>
          <w:szCs w:val="40"/>
        </w:rPr>
        <w:t>Development</w:t>
      </w:r>
    </w:p>
    <w:p w14:paraId="06BAF837" w14:textId="4DF663F5" w:rsidR="0074247E" w:rsidRPr="00A423C2" w:rsidRDefault="00201F82" w:rsidP="00BC04E1">
      <w:pPr>
        <w:pStyle w:val="CoverPageTitle"/>
        <w:numPr>
          <w:ilvl w:val="1"/>
          <w:numId w:val="48"/>
        </w:numPr>
        <w:rPr>
          <w:sz w:val="36"/>
          <w:szCs w:val="40"/>
        </w:rPr>
      </w:pPr>
      <w:r w:rsidRPr="00A423C2">
        <w:rPr>
          <w:sz w:val="36"/>
          <w:szCs w:val="40"/>
        </w:rPr>
        <w:t>u</w:t>
      </w:r>
      <w:r w:rsidR="0074247E" w:rsidRPr="00A423C2">
        <w:rPr>
          <w:sz w:val="36"/>
          <w:szCs w:val="40"/>
        </w:rPr>
        <w:t>ser Interface</w:t>
      </w:r>
    </w:p>
    <w:p w14:paraId="18E0B9CB" w14:textId="1C94B8D0" w:rsidR="0074247E" w:rsidRPr="00A423C2" w:rsidRDefault="0074247E" w:rsidP="00201F82">
      <w:pPr>
        <w:pStyle w:val="CoverPageTitle"/>
        <w:numPr>
          <w:ilvl w:val="1"/>
          <w:numId w:val="48"/>
        </w:numPr>
        <w:rPr>
          <w:sz w:val="36"/>
          <w:szCs w:val="40"/>
        </w:rPr>
      </w:pPr>
      <w:r w:rsidRPr="00A423C2">
        <w:rPr>
          <w:sz w:val="36"/>
          <w:szCs w:val="40"/>
        </w:rPr>
        <w:t>Questions Algorithms</w:t>
      </w:r>
    </w:p>
    <w:p w14:paraId="1082BDB6" w14:textId="10285CE2" w:rsidR="0074247E" w:rsidRPr="00A423C2" w:rsidRDefault="0074247E" w:rsidP="0074247E">
      <w:pPr>
        <w:pStyle w:val="CoverPageTitle"/>
        <w:numPr>
          <w:ilvl w:val="2"/>
          <w:numId w:val="48"/>
        </w:numPr>
        <w:rPr>
          <w:sz w:val="36"/>
          <w:szCs w:val="40"/>
        </w:rPr>
      </w:pPr>
      <w:r w:rsidRPr="00A423C2">
        <w:rPr>
          <w:sz w:val="36"/>
          <w:szCs w:val="40"/>
        </w:rPr>
        <w:t>Quadratic Equation Genreator</w:t>
      </w:r>
    </w:p>
    <w:p w14:paraId="778010F1" w14:textId="4D47BFE8" w:rsidR="0093224D" w:rsidRPr="00A423C2" w:rsidRDefault="0093224D" w:rsidP="0093224D">
      <w:pPr>
        <w:pStyle w:val="CoverPageTitle"/>
        <w:numPr>
          <w:ilvl w:val="1"/>
          <w:numId w:val="48"/>
        </w:numPr>
        <w:rPr>
          <w:sz w:val="36"/>
          <w:szCs w:val="40"/>
        </w:rPr>
      </w:pPr>
      <w:r w:rsidRPr="00A423C2">
        <w:rPr>
          <w:sz w:val="36"/>
          <w:szCs w:val="40"/>
        </w:rPr>
        <w:t>Problems encountered During development</w:t>
      </w:r>
    </w:p>
    <w:p w14:paraId="394A8906" w14:textId="716F44BE" w:rsidR="00437448" w:rsidRPr="00A423C2" w:rsidRDefault="2B254075" w:rsidP="008478B5">
      <w:pPr>
        <w:pStyle w:val="CoverPageTitle"/>
        <w:numPr>
          <w:ilvl w:val="0"/>
          <w:numId w:val="48"/>
        </w:numPr>
        <w:rPr>
          <w:sz w:val="36"/>
          <w:szCs w:val="40"/>
        </w:rPr>
      </w:pPr>
      <w:r w:rsidRPr="00A423C2">
        <w:rPr>
          <w:sz w:val="36"/>
          <w:szCs w:val="40"/>
        </w:rPr>
        <w:t>testing</w:t>
      </w:r>
    </w:p>
    <w:p w14:paraId="54AD1D31" w14:textId="20C5D44E" w:rsidR="00A423C2" w:rsidRPr="00A423C2" w:rsidRDefault="00A423C2" w:rsidP="00A423C2">
      <w:pPr>
        <w:pStyle w:val="CoverPageTitle"/>
        <w:numPr>
          <w:ilvl w:val="1"/>
          <w:numId w:val="48"/>
        </w:numPr>
        <w:rPr>
          <w:sz w:val="36"/>
          <w:szCs w:val="40"/>
        </w:rPr>
      </w:pPr>
      <w:r w:rsidRPr="00A423C2">
        <w:rPr>
          <w:sz w:val="36"/>
          <w:szCs w:val="40"/>
        </w:rPr>
        <w:t>White box Testing</w:t>
      </w:r>
    </w:p>
    <w:p w14:paraId="606E6723" w14:textId="3B487B08" w:rsidR="00A423C2" w:rsidRPr="00A423C2" w:rsidRDefault="00A423C2" w:rsidP="00A423C2">
      <w:pPr>
        <w:pStyle w:val="CoverPageTitle"/>
        <w:numPr>
          <w:ilvl w:val="1"/>
          <w:numId w:val="48"/>
        </w:numPr>
        <w:rPr>
          <w:sz w:val="36"/>
          <w:szCs w:val="40"/>
        </w:rPr>
      </w:pPr>
      <w:r w:rsidRPr="00A423C2">
        <w:rPr>
          <w:sz w:val="36"/>
          <w:szCs w:val="40"/>
        </w:rPr>
        <w:t>Black Box Testing</w:t>
      </w:r>
    </w:p>
    <w:p w14:paraId="66A4A557" w14:textId="15333C88" w:rsidR="00A423C2" w:rsidRPr="00A423C2" w:rsidRDefault="00A423C2" w:rsidP="00A423C2">
      <w:pPr>
        <w:pStyle w:val="CoverPageTitle"/>
        <w:numPr>
          <w:ilvl w:val="1"/>
          <w:numId w:val="48"/>
        </w:numPr>
        <w:rPr>
          <w:sz w:val="36"/>
          <w:szCs w:val="40"/>
        </w:rPr>
      </w:pPr>
      <w:r w:rsidRPr="00A423C2">
        <w:rPr>
          <w:sz w:val="36"/>
          <w:szCs w:val="40"/>
        </w:rPr>
        <w:t>Alpha Testing</w:t>
      </w:r>
    </w:p>
    <w:p w14:paraId="69A5DFAE" w14:textId="39074CE1" w:rsidR="00A423C2" w:rsidRPr="00A423C2" w:rsidRDefault="00A423C2" w:rsidP="00A423C2">
      <w:pPr>
        <w:pStyle w:val="CoverPageTitle"/>
        <w:numPr>
          <w:ilvl w:val="1"/>
          <w:numId w:val="48"/>
        </w:numPr>
        <w:rPr>
          <w:sz w:val="36"/>
          <w:szCs w:val="40"/>
        </w:rPr>
      </w:pPr>
      <w:r w:rsidRPr="00A423C2">
        <w:rPr>
          <w:sz w:val="36"/>
          <w:szCs w:val="40"/>
        </w:rPr>
        <w:t>Beta tESTING</w:t>
      </w:r>
    </w:p>
    <w:p w14:paraId="2E92F5E1" w14:textId="04F87B34" w:rsidR="00437448" w:rsidRPr="00A423C2" w:rsidRDefault="2B254075" w:rsidP="008478B5">
      <w:pPr>
        <w:pStyle w:val="CoverPageTitle"/>
        <w:numPr>
          <w:ilvl w:val="0"/>
          <w:numId w:val="48"/>
        </w:numPr>
        <w:rPr>
          <w:sz w:val="36"/>
          <w:szCs w:val="40"/>
        </w:rPr>
      </w:pPr>
      <w:r w:rsidRPr="00A423C2">
        <w:rPr>
          <w:sz w:val="36"/>
          <w:szCs w:val="40"/>
        </w:rPr>
        <w:t>Evaluation</w:t>
      </w:r>
    </w:p>
    <w:p w14:paraId="4B9B34A2" w14:textId="41AC0A07" w:rsidR="00D1462F" w:rsidRPr="00A423C2" w:rsidRDefault="00D1462F" w:rsidP="00D1462F">
      <w:pPr>
        <w:pStyle w:val="CoverPageTitle"/>
        <w:numPr>
          <w:ilvl w:val="1"/>
          <w:numId w:val="48"/>
        </w:numPr>
        <w:rPr>
          <w:sz w:val="36"/>
          <w:szCs w:val="40"/>
        </w:rPr>
      </w:pPr>
      <w:r w:rsidRPr="00A423C2">
        <w:rPr>
          <w:sz w:val="36"/>
          <w:szCs w:val="40"/>
        </w:rPr>
        <w:t>Evaluation of Requirement Specification</w:t>
      </w:r>
    </w:p>
    <w:p w14:paraId="00099234" w14:textId="3BCD5BDA" w:rsidR="00FE6667" w:rsidRPr="00A423C2" w:rsidRDefault="00FE6667" w:rsidP="00D1462F">
      <w:pPr>
        <w:pStyle w:val="CoverPageTitle"/>
        <w:numPr>
          <w:ilvl w:val="1"/>
          <w:numId w:val="48"/>
        </w:numPr>
        <w:rPr>
          <w:sz w:val="36"/>
          <w:szCs w:val="40"/>
        </w:rPr>
      </w:pPr>
      <w:r w:rsidRPr="00A423C2">
        <w:rPr>
          <w:sz w:val="36"/>
          <w:szCs w:val="40"/>
        </w:rPr>
        <w:t>User Requirements</w:t>
      </w:r>
    </w:p>
    <w:p w14:paraId="504988B8" w14:textId="6416772B" w:rsidR="0059013A" w:rsidRPr="00A423C2" w:rsidRDefault="0059013A" w:rsidP="00D1462F">
      <w:pPr>
        <w:pStyle w:val="CoverPageTitle"/>
        <w:numPr>
          <w:ilvl w:val="1"/>
          <w:numId w:val="48"/>
        </w:numPr>
        <w:rPr>
          <w:sz w:val="36"/>
          <w:szCs w:val="40"/>
        </w:rPr>
      </w:pPr>
      <w:r w:rsidRPr="00A423C2">
        <w:rPr>
          <w:sz w:val="36"/>
          <w:szCs w:val="40"/>
        </w:rPr>
        <w:t>Limitations</w:t>
      </w:r>
    </w:p>
    <w:p w14:paraId="4CE68C3B" w14:textId="3E3412FC" w:rsidR="0059013A" w:rsidRPr="00A423C2" w:rsidRDefault="0059013A" w:rsidP="00D1462F">
      <w:pPr>
        <w:pStyle w:val="CoverPageTitle"/>
        <w:numPr>
          <w:ilvl w:val="1"/>
          <w:numId w:val="48"/>
        </w:numPr>
        <w:rPr>
          <w:sz w:val="36"/>
          <w:szCs w:val="40"/>
        </w:rPr>
      </w:pPr>
      <w:r w:rsidRPr="00A423C2">
        <w:rPr>
          <w:sz w:val="36"/>
          <w:szCs w:val="40"/>
        </w:rPr>
        <w:t>fINAL Evaluation</w:t>
      </w:r>
    </w:p>
    <w:sdt>
      <w:sdtPr>
        <w:rPr>
          <w:caps w:val="0"/>
          <w:sz w:val="52"/>
          <w:szCs w:val="52"/>
        </w:rPr>
        <w:alias w:val="Subtitle:"/>
        <w:tag w:val="Subtitle:"/>
        <w:id w:val="219697527"/>
        <w:placeholder>
          <w:docPart w:val="59D572797F8241E099C1315ACC4EF6FF"/>
        </w:placeholder>
        <w15:appearance w15:val="hidden"/>
      </w:sdtPr>
      <w:sdtEndPr>
        <w:rPr>
          <w:caps/>
        </w:rPr>
      </w:sdtEndPr>
      <w:sdtContent>
        <w:p w14:paraId="2CA760C9" w14:textId="56EF87B6" w:rsidR="00106B79" w:rsidRDefault="009E5A4D" w:rsidP="00437448">
          <w:pPr>
            <w:pStyle w:val="CoverPageTitle"/>
            <w:ind w:left="720"/>
          </w:pPr>
          <w:r>
            <w:br w:type="page"/>
          </w:r>
        </w:p>
        <w:p w14:paraId="50B6ED2F" w14:textId="0642B9E9" w:rsidR="00106B79" w:rsidRDefault="10F9A857" w:rsidP="0B281856">
          <w:pPr>
            <w:pStyle w:val="CoverPageTitle"/>
          </w:pPr>
          <w:r w:rsidRPr="10F9A857">
            <w:rPr>
              <w:sz w:val="52"/>
              <w:szCs w:val="52"/>
            </w:rPr>
            <w:lastRenderedPageBreak/>
            <w:t>DEFINITION</w:t>
          </w:r>
        </w:p>
      </w:sdtContent>
    </w:sdt>
    <w:p w14:paraId="14B5FD77" w14:textId="3AF2003D" w:rsidR="00DC305C" w:rsidRDefault="00B0569A" w:rsidP="00DC305C">
      <w:pPr>
        <w:pStyle w:val="Heading1"/>
      </w:pPr>
      <w:r>
        <w:t xml:space="preserve">Identification and </w:t>
      </w:r>
      <w:r w:rsidR="00780FE3">
        <w:t>Background</w:t>
      </w:r>
    </w:p>
    <w:p w14:paraId="39A2CA73" w14:textId="18306A52" w:rsidR="00DF5698" w:rsidRPr="0033260A" w:rsidRDefault="71FBAD58" w:rsidP="0033260A">
      <w:r>
        <w:t xml:space="preserve">I am currently an A Level student studying Mathematics, Computer Science and Economics. As an A Level Mathematician with </w:t>
      </w:r>
      <w:r w:rsidR="00775F3A">
        <w:t xml:space="preserve">a </w:t>
      </w:r>
      <w:r>
        <w:t xml:space="preserve">brand-new specification, I find the sheer lack of updated resources to aid my revision and that of my peers utterly disappointing. In the market, all the free and freemium or paid alternatives either have various levels of advertisements, which can disrupt the flow of focused "in the zone" revision or are </w:t>
      </w:r>
      <w:r w:rsidR="00775F3A">
        <w:t>slightly to</w:t>
      </w:r>
      <w:r>
        <w:t xml:space="preserve"> entirely </w:t>
      </w:r>
      <w:r w:rsidR="00775F3A">
        <w:t>i</w:t>
      </w:r>
      <w:r w:rsidR="00DC0694">
        <w:t>r</w:t>
      </w:r>
      <w:r>
        <w:t xml:space="preserve">relevant to the current standard of exam boards e.g. Non-Calculator Work when all papers pertaining to the new </w:t>
      </w:r>
      <w:r w:rsidR="00275307">
        <w:t>A-Leve</w:t>
      </w:r>
      <w:r w:rsidR="00775F3A">
        <w:t>l</w:t>
      </w:r>
      <w:r w:rsidR="00275307">
        <w:t xml:space="preserve"> </w:t>
      </w:r>
      <w:r>
        <w:t xml:space="preserve">specification require a calculator. </w:t>
      </w:r>
    </w:p>
    <w:p w14:paraId="2BEB00CF" w14:textId="63B9A83D" w:rsidR="6D906705" w:rsidRPr="0033260A" w:rsidRDefault="71FBAD58" w:rsidP="0033260A">
      <w:r>
        <w:t>Moreover, without a Textbook or a Workbook from which to answer questions, revision for mathematics may seem challenging outside of any apt revision environment; These questions may only show the result and not the methods used to achieve the answer. This is true especially in the Applied Mathematics Section (Statistics and Mechanics) as approaches to questions can become more varied and any small numerical errors can cause a chain effect creating a series of mistakes. This is much unlike the humanities and other physical sciences where notes can be learned relatively easily, using revision aids such as cue cards, without that much need to apply techniques to remember how to apply them in varying scenarios.</w:t>
      </w:r>
    </w:p>
    <w:p w14:paraId="771789C7" w14:textId="129422D8" w:rsidR="2C2A6351" w:rsidRPr="0033260A" w:rsidRDefault="393E9636" w:rsidP="0033260A">
      <w:r w:rsidRPr="0033260A">
        <w:t xml:space="preserve">In Addition, </w:t>
      </w:r>
      <w:r w:rsidR="000E080F" w:rsidRPr="0033260A">
        <w:t>most</w:t>
      </w:r>
      <w:r w:rsidRPr="0033260A">
        <w:t xml:space="preserve"> alternatives are for international students following schemes such as the Advanced Placements from the US and the International Baccalaureate</w:t>
      </w:r>
      <w:r w:rsidR="002B5A71" w:rsidRPr="0033260A">
        <w:t xml:space="preserve">. This means </w:t>
      </w:r>
      <w:r w:rsidR="009B1008" w:rsidRPr="0033260A">
        <w:t>that they do not have</w:t>
      </w:r>
      <w:r w:rsidR="00DB5981">
        <w:t xml:space="preserve"> all</w:t>
      </w:r>
      <w:r w:rsidR="009B1008" w:rsidRPr="0033260A">
        <w:t xml:space="preserve"> the appropriate content due to them not being</w:t>
      </w:r>
      <w:r w:rsidR="00EE22CF">
        <w:t xml:space="preserve"> focused</w:t>
      </w:r>
      <w:r w:rsidR="009B1008" w:rsidRPr="0033260A">
        <w:t xml:space="preserve"> </w:t>
      </w:r>
      <w:r w:rsidR="00EE22CF">
        <w:t>on</w:t>
      </w:r>
      <w:r w:rsidR="009B1008" w:rsidRPr="0033260A">
        <w:t xml:space="preserve"> the new A Level Specification</w:t>
      </w:r>
      <w:r w:rsidR="00B76A87" w:rsidRPr="0033260A">
        <w:t>.</w:t>
      </w:r>
    </w:p>
    <w:p w14:paraId="631E3041" w14:textId="57119861" w:rsidR="00DC305C" w:rsidRPr="007D0437" w:rsidRDefault="007D0437" w:rsidP="007D0437">
      <w:pPr>
        <w:pStyle w:val="Heading1"/>
        <w:rPr>
          <w:rFonts w:eastAsia="Times New Roman"/>
        </w:rPr>
      </w:pPr>
      <w:r>
        <w:t>Current methods used</w:t>
      </w:r>
    </w:p>
    <w:p w14:paraId="59773339" w14:textId="53992C9A" w:rsidR="00F74E08" w:rsidRPr="0033260A" w:rsidRDefault="00380C17" w:rsidP="0033260A">
      <w:r w:rsidRPr="0033260A">
        <w:t>Textbooks with exercise question</w:t>
      </w:r>
      <w:r w:rsidR="00CD380D" w:rsidRPr="0033260A">
        <w:t>s</w:t>
      </w:r>
      <w:r w:rsidRPr="0033260A">
        <w:t>, for the moment, seem to be a</w:t>
      </w:r>
      <w:r w:rsidR="00284868" w:rsidRPr="0033260A">
        <w:t xml:space="preserve"> preferred method by mathematics teachers</w:t>
      </w:r>
      <w:r w:rsidRPr="0033260A">
        <w:t xml:space="preserve"> used for learning and assessment but </w:t>
      </w:r>
      <w:r w:rsidR="00AF5D30" w:rsidRPr="0033260A">
        <w:t xml:space="preserve">they can be very expensive even with school bulk discounts which happened in our very school at the start of the year despite the government </w:t>
      </w:r>
      <w:r w:rsidR="00534D7B" w:rsidRPr="0033260A">
        <w:t>“math premium”</w:t>
      </w:r>
      <w:r w:rsidR="004F44B6" w:rsidRPr="0033260A">
        <w:t xml:space="preserve"> of £600/</w:t>
      </w:r>
      <w:r w:rsidR="00534D7B" w:rsidRPr="0033260A">
        <w:t xml:space="preserve">additional </w:t>
      </w:r>
      <w:r w:rsidR="004F44B6" w:rsidRPr="0033260A">
        <w:t>A Level Mathematician in</w:t>
      </w:r>
      <w:r w:rsidR="00646A0F" w:rsidRPr="0033260A">
        <w:t xml:space="preserve"> the 2017</w:t>
      </w:r>
      <w:r w:rsidR="00154700">
        <w:t xml:space="preserve"> Autumn</w:t>
      </w:r>
      <w:r w:rsidR="00646A0F" w:rsidRPr="0033260A">
        <w:t xml:space="preserve"> Budget by Philip Hammond</w:t>
      </w:r>
      <w:r w:rsidR="00154700">
        <w:t>, the Chancellor of the Exchequer</w:t>
      </w:r>
      <w:r w:rsidR="00646A0F" w:rsidRPr="0033260A">
        <w:t>.</w:t>
      </w:r>
      <w:r w:rsidR="004F44B6" w:rsidRPr="0033260A">
        <w:t xml:space="preserve"> </w:t>
      </w:r>
      <w:r w:rsidR="00FA6B26" w:rsidRPr="0033260A">
        <w:t>Also,</w:t>
      </w:r>
      <w:r w:rsidR="00705AB7" w:rsidRPr="00705AB7">
        <w:t xml:space="preserve"> </w:t>
      </w:r>
      <w:r w:rsidR="00705AB7" w:rsidRPr="0033260A">
        <w:t>for example</w:t>
      </w:r>
      <w:r w:rsidR="00F84795">
        <w:t xml:space="preserve"> in my</w:t>
      </w:r>
      <w:r w:rsidR="00C433C1" w:rsidRPr="0033260A">
        <w:t xml:space="preserve"> </w:t>
      </w:r>
      <w:r w:rsidR="00705AB7">
        <w:t>state</w:t>
      </w:r>
      <w:r w:rsidR="00C433C1" w:rsidRPr="0033260A">
        <w:t xml:space="preserve"> school</w:t>
      </w:r>
      <w:r w:rsidR="00F84795">
        <w:t>,</w:t>
      </w:r>
      <w:r w:rsidR="00C433C1" w:rsidRPr="0033260A">
        <w:t xml:space="preserve"> </w:t>
      </w:r>
      <w:r w:rsidR="00AD6E16" w:rsidRPr="0033260A">
        <w:t>printing 115 copies of past papers for each mathematics student</w:t>
      </w:r>
      <w:r w:rsidR="0092028F" w:rsidRPr="0033260A">
        <w:t xml:space="preserve"> </w:t>
      </w:r>
      <w:r w:rsidR="00AD6E16" w:rsidRPr="0033260A">
        <w:t xml:space="preserve">is very costly and </w:t>
      </w:r>
      <w:r w:rsidR="007912ED" w:rsidRPr="0033260A">
        <w:t xml:space="preserve">these </w:t>
      </w:r>
      <w:r w:rsidR="00FA6B26" w:rsidRPr="0033260A">
        <w:t>handouts</w:t>
      </w:r>
      <w:r w:rsidR="007912ED" w:rsidRPr="0033260A">
        <w:t xml:space="preserve"> </w:t>
      </w:r>
      <w:r w:rsidR="003079D3">
        <w:t xml:space="preserve">can </w:t>
      </w:r>
      <w:r w:rsidR="007912ED" w:rsidRPr="0033260A">
        <w:t xml:space="preserve">easily be </w:t>
      </w:r>
      <w:r w:rsidR="004112E7" w:rsidRPr="0033260A">
        <w:t>damaged, lost</w:t>
      </w:r>
      <w:r w:rsidR="003079D3">
        <w:t xml:space="preserve"> or just forgotten about </w:t>
      </w:r>
      <w:r w:rsidR="00C433C1" w:rsidRPr="0033260A">
        <w:t>before the next lesson wasting the investment into th</w:t>
      </w:r>
      <w:r w:rsidR="003079D3">
        <w:t>at</w:t>
      </w:r>
      <w:r w:rsidR="00C433C1" w:rsidRPr="0033260A">
        <w:t xml:space="preserve"> </w:t>
      </w:r>
      <w:r w:rsidR="00FA6B26" w:rsidRPr="0033260A">
        <w:t>students’</w:t>
      </w:r>
      <w:r w:rsidR="00C433C1" w:rsidRPr="0033260A">
        <w:t xml:space="preserve"> education</w:t>
      </w:r>
      <w:r w:rsidR="0099264C" w:rsidRPr="0033260A">
        <w:t>.</w:t>
      </w:r>
      <w:r w:rsidR="00C27B14" w:rsidRPr="0033260A">
        <w:t xml:space="preserve"> The </w:t>
      </w:r>
      <w:r w:rsidR="002203ED" w:rsidRPr="0033260A">
        <w:t xml:space="preserve">use of </w:t>
      </w:r>
      <w:r w:rsidR="00C27B14" w:rsidRPr="0033260A">
        <w:t>hard cop</w:t>
      </w:r>
      <w:r w:rsidR="002203ED" w:rsidRPr="0033260A">
        <w:t>ies to answer questions</w:t>
      </w:r>
      <w:r w:rsidR="00C27B14" w:rsidRPr="0033260A">
        <w:t xml:space="preserve"> also </w:t>
      </w:r>
      <w:r w:rsidR="002203ED" w:rsidRPr="0033260A">
        <w:t>requires</w:t>
      </w:r>
      <w:r w:rsidR="00C27B14" w:rsidRPr="0033260A">
        <w:t xml:space="preserve"> other resources such as </w:t>
      </w:r>
      <w:r w:rsidR="00B4306E" w:rsidRPr="0033260A">
        <w:t>paper,</w:t>
      </w:r>
      <w:r w:rsidR="002203ED" w:rsidRPr="0033260A">
        <w:t xml:space="preserve"> pens and their </w:t>
      </w:r>
      <w:r w:rsidR="00B4306E" w:rsidRPr="0033260A">
        <w:t>ink,</w:t>
      </w:r>
      <w:r w:rsidR="002203ED" w:rsidRPr="0033260A">
        <w:t xml:space="preserve"> </w:t>
      </w:r>
      <w:r w:rsidR="00B4306E" w:rsidRPr="0033260A">
        <w:t>pencils,</w:t>
      </w:r>
      <w:r w:rsidR="002203ED" w:rsidRPr="0033260A">
        <w:t xml:space="preserve"> </w:t>
      </w:r>
      <w:r w:rsidR="00B4306E" w:rsidRPr="0033260A">
        <w:t>rulers,</w:t>
      </w:r>
      <w:r w:rsidR="002203ED" w:rsidRPr="0033260A">
        <w:t xml:space="preserve"> </w:t>
      </w:r>
      <w:r w:rsidR="00B4306E" w:rsidRPr="0033260A">
        <w:t>calculators</w:t>
      </w:r>
      <w:r w:rsidR="00E326B6" w:rsidRPr="0033260A">
        <w:t>,</w:t>
      </w:r>
      <w:r w:rsidR="002203ED" w:rsidRPr="0033260A">
        <w:t xml:space="preserve"> </w:t>
      </w:r>
      <w:r w:rsidR="00E326B6" w:rsidRPr="0033260A">
        <w:t>protr</w:t>
      </w:r>
      <w:r w:rsidR="002203ED" w:rsidRPr="0033260A">
        <w:t>actors and various other mathematical instruments which are not in the slightest bit portable or easily transferable to an apt revision environment.</w:t>
      </w:r>
      <w:r w:rsidR="00CD380D" w:rsidRPr="0033260A">
        <w:t xml:space="preserve"> </w:t>
      </w:r>
    </w:p>
    <w:p w14:paraId="31DA9E94" w14:textId="5AF29CD2" w:rsidR="0099264C" w:rsidRPr="0033260A" w:rsidRDefault="55A47439" w:rsidP="0033260A">
      <w:r>
        <w:t xml:space="preserve">Moreover, currently the main online challengers to Arctic Math are </w:t>
      </w:r>
      <w:proofErr w:type="spellStart"/>
      <w:r>
        <w:t>MyMaths</w:t>
      </w:r>
      <w:proofErr w:type="spellEnd"/>
      <w:r>
        <w:t xml:space="preserve"> and Khan Academy which are used by students to learn and build upon their knowledge whilst going through continuous assessment whilst teachers can measure progress on individual levels. These websites however have a litany of complaints as for example “if you get just one part of a question wrong, you have to do an entire section again with different questions, not just the type of question you got wrong” And “One question, it asked for the answer to 1 [</w:t>
      </w:r>
      <w:proofErr w:type="spellStart"/>
      <w:r>
        <w:t>d.p.</w:t>
      </w:r>
      <w:proofErr w:type="spellEnd"/>
      <w:r>
        <w:t xml:space="preserve">] – [the student] came up with 7.543 so [the student] put down 7.5 … the system marked it wrong and gave 7.6 as the "right" answer. Result is that [the student] now has to do the whole section again through no fault of his own.” - (Source: </w:t>
      </w:r>
      <w:hyperlink r:id="rId9">
        <w:proofErr w:type="spellStart"/>
        <w:r w:rsidRPr="55A47439">
          <w:rPr>
            <w:rStyle w:val="Hyperlink"/>
          </w:rPr>
          <w:t>Mumsnet</w:t>
        </w:r>
        <w:proofErr w:type="spellEnd"/>
        <w:r w:rsidRPr="55A47439">
          <w:rPr>
            <w:rStyle w:val="Hyperlink"/>
          </w:rPr>
          <w:t xml:space="preserve"> - Why do teachers use [</w:t>
        </w:r>
        <w:proofErr w:type="spellStart"/>
        <w:r w:rsidRPr="55A47439">
          <w:rPr>
            <w:rStyle w:val="Hyperlink"/>
          </w:rPr>
          <w:t>MyMaths</w:t>
        </w:r>
        <w:proofErr w:type="spellEnd"/>
        <w:r w:rsidRPr="55A47439">
          <w:rPr>
            <w:rStyle w:val="Hyperlink"/>
          </w:rPr>
          <w:t>]</w:t>
        </w:r>
      </w:hyperlink>
      <w:r>
        <w:t xml:space="preserve">). These complaints were just a few of many found on </w:t>
      </w:r>
      <w:proofErr w:type="spellStart"/>
      <w:r>
        <w:t>Mumsnet</w:t>
      </w:r>
      <w:proofErr w:type="spellEnd"/>
      <w:r>
        <w:t xml:space="preserve"> which is a website for parents in the UK that hosts discussion forums where users share advice and information on parenting and many other topics.</w:t>
      </w:r>
    </w:p>
    <w:p w14:paraId="38DD4E4D" w14:textId="15A2FC27" w:rsidR="00256C14" w:rsidRPr="0033260A" w:rsidRDefault="4A179E14" w:rsidP="0033260A">
      <w:r>
        <w:t xml:space="preserve">A dynamic website could negate many of these issues as it would portable, cheap, easily accessible and therefore the most practical and effective revision method for the bulk of A Level students. It would also be trained to prevent issues like the one complained about above on </w:t>
      </w:r>
      <w:proofErr w:type="spellStart"/>
      <w:r>
        <w:t>Mumsnet</w:t>
      </w:r>
      <w:proofErr w:type="spellEnd"/>
      <w:r>
        <w:t xml:space="preserve">. In addition, it is highly unlikely students will damage expensive personal electronics due to their value to them unlike a, free at the point of use, school textbook. </w:t>
      </w:r>
      <w:r w:rsidR="00FE663D" w:rsidRPr="0033260A">
        <w:t>Due to this</w:t>
      </w:r>
      <w:r w:rsidR="00E05ADF">
        <w:t>,</w:t>
      </w:r>
      <w:r w:rsidR="00FE663D" w:rsidRPr="0033260A">
        <w:t xml:space="preserve"> it is </w:t>
      </w:r>
      <w:r w:rsidR="00534E36" w:rsidRPr="0033260A">
        <w:lastRenderedPageBreak/>
        <w:t>reasonable</w:t>
      </w:r>
      <w:r w:rsidR="00FE663D" w:rsidRPr="0033260A">
        <w:t xml:space="preserve"> to believe that </w:t>
      </w:r>
      <w:r w:rsidR="00534E36" w:rsidRPr="0033260A">
        <w:t>students will take care of these more than they would of pas</w:t>
      </w:r>
      <w:r w:rsidR="00E05ADF">
        <w:t>t</w:t>
      </w:r>
      <w:r w:rsidR="00534E36" w:rsidRPr="0033260A">
        <w:t xml:space="preserve"> paper </w:t>
      </w:r>
      <w:r w:rsidR="00E2398C" w:rsidRPr="0033260A">
        <w:t>handouts</w:t>
      </w:r>
      <w:r w:rsidR="00534E36" w:rsidRPr="0033260A">
        <w:t xml:space="preserve"> or textbooks.</w:t>
      </w:r>
      <w:r w:rsidR="00E05ADF">
        <w:t xml:space="preserve"> This increased care may also lead to a reduction in the number of students dismissing revision due to its easy accessibility</w:t>
      </w:r>
      <w:r w:rsidR="00A97F40">
        <w:t xml:space="preserve"> which in the long run would help to boost aggregate revision of the cohort hence theoretically boosting results.</w:t>
      </w:r>
    </w:p>
    <w:p w14:paraId="7CF64D32" w14:textId="1BBA189E" w:rsidR="00DC305C" w:rsidRDefault="007D0437" w:rsidP="007D0437">
      <w:pPr>
        <w:pStyle w:val="Heading1"/>
      </w:pPr>
      <w:r>
        <w:t>The project</w:t>
      </w:r>
    </w:p>
    <w:p w14:paraId="0FFC732C" w14:textId="0C854F54" w:rsidR="00052A4A" w:rsidRDefault="4A179E14" w:rsidP="0033260A">
      <w:r>
        <w:t xml:space="preserve">My Project is going to be an A Level Mathematics Revision Website with Topic Based Automatically Generated Questions as well as Past Paper Questions for the new Edexcel 8MA0 and 9MA0 A Level Mathematics Specifications. This shall be primarily built up in PHP, which is a server-side scripting language designed for Web development, as well as any other additional languages as required; These additions will most likely be used when libraries are not compatible across languages and so connections to other languages will have to be made. </w:t>
      </w:r>
    </w:p>
    <w:p w14:paraId="71411245" w14:textId="5B15697E" w:rsidR="00320713" w:rsidRPr="0033260A" w:rsidRDefault="00320713" w:rsidP="0033260A">
      <w:r>
        <w:t xml:space="preserve">This </w:t>
      </w:r>
      <w:r w:rsidR="00C957D6">
        <w:t>project lends itself to</w:t>
      </w:r>
      <w:r>
        <w:t xml:space="preserve"> be solved us</w:t>
      </w:r>
      <w:r w:rsidR="00C957D6">
        <w:t xml:space="preserve">ing Computational Methods due to its Inherent Mathematical Nature. The generation of random questions </w:t>
      </w:r>
      <w:r w:rsidR="002C120D">
        <w:t xml:space="preserve">would </w:t>
      </w:r>
      <w:r w:rsidR="00364FF7">
        <w:t xml:space="preserve">take </w:t>
      </w:r>
      <w:r w:rsidR="00F932F5">
        <w:t>much more time to find from textbooks or created manually compared to auto generation. This will also be cheaper and more convenient.</w:t>
      </w:r>
    </w:p>
    <w:p w14:paraId="08FC5EDB" w14:textId="0E522A37" w:rsidR="007D0437" w:rsidRDefault="007D0437" w:rsidP="007D0437">
      <w:pPr>
        <w:pStyle w:val="Heading1"/>
      </w:pPr>
      <w:r>
        <w:t>The user</w:t>
      </w:r>
    </w:p>
    <w:p w14:paraId="7584A298" w14:textId="110F9D1A" w:rsidR="00A21EDE" w:rsidRPr="00271E59" w:rsidRDefault="794B999C">
      <w:r>
        <w:t>The primary users of this website will be A Level Mathematicians with their examinations in Summer 2019 and later but there are other possible end users; GCSE students may choose to use this website as a form of extension work, especially those top students who achieve Grade 8’s and 9’s and/or taking any variant of an extra mathematics qualification at GCSE such as Further Mathematics, Additional Mathematics or Statistics. Also, Undergraduates of Science, Technology, Engineering, Mathematics (STEM) and quantitative social sciences may use this to help them consolidate their understanding of key topics in order for them to learn Quantitative Modules at University which may require them to apply the A Level Mathematics Content. Due to these various potential audiences there is a very big number of prospective clients as numeracy is very important in almost all quantitative academic fields from Computer Science and Economics to Geography and Psychology.</w:t>
      </w:r>
    </w:p>
    <w:p w14:paraId="29D2611D" w14:textId="77777777" w:rsidR="00573B6B" w:rsidRDefault="00573B6B" w:rsidP="00573B6B">
      <w:pPr>
        <w:pStyle w:val="Heading1"/>
        <w:rPr>
          <w:rFonts w:eastAsia="Times New Roman"/>
        </w:rPr>
      </w:pPr>
      <w:r w:rsidRPr="794B999C">
        <w:rPr>
          <w:rFonts w:eastAsia="Times New Roman"/>
        </w:rPr>
        <w:t>Key points</w:t>
      </w:r>
    </w:p>
    <w:p w14:paraId="06E45CB9" w14:textId="786E31E5" w:rsidR="00573B6B" w:rsidRDefault="55A47439" w:rsidP="00573B6B">
      <w:r>
        <w:t>The most important features of my A-Level Mathematics Revision website:</w:t>
      </w:r>
    </w:p>
    <w:p w14:paraId="01C5C7C1" w14:textId="77777777" w:rsidR="00573B6B" w:rsidRDefault="00573B6B" w:rsidP="00573B6B">
      <w:pPr>
        <w:pStyle w:val="ListParagraph"/>
        <w:numPr>
          <w:ilvl w:val="0"/>
          <w:numId w:val="38"/>
        </w:numPr>
      </w:pPr>
      <w:r>
        <w:t>A straightforward Graphical User Interface</w:t>
      </w:r>
    </w:p>
    <w:p w14:paraId="538D1500" w14:textId="6A70A889" w:rsidR="00573B6B" w:rsidRDefault="55A47439" w:rsidP="55A47439">
      <w:pPr>
        <w:pStyle w:val="ListParagraph"/>
        <w:numPr>
          <w:ilvl w:val="0"/>
          <w:numId w:val="38"/>
        </w:numPr>
      </w:pPr>
      <w:r>
        <w:t xml:space="preserve">The ability to select questions from specific topics </w:t>
      </w:r>
    </w:p>
    <w:p w14:paraId="7EFE700D" w14:textId="7B9C3AAD" w:rsidR="00723A2A" w:rsidRDefault="00A50E46" w:rsidP="55A47439">
      <w:pPr>
        <w:pStyle w:val="ListParagraph"/>
        <w:numPr>
          <w:ilvl w:val="0"/>
          <w:numId w:val="38"/>
        </w:numPr>
      </w:pPr>
      <w:r>
        <w:t>Links to resources are working optimally</w:t>
      </w:r>
    </w:p>
    <w:p w14:paraId="23B13E3A" w14:textId="3D188A2B" w:rsidR="00573B6B" w:rsidRDefault="10F9A857" w:rsidP="55A47439">
      <w:pPr>
        <w:pStyle w:val="ListParagraph"/>
        <w:numPr>
          <w:ilvl w:val="0"/>
          <w:numId w:val="38"/>
        </w:numPr>
        <w:rPr>
          <w:caps/>
        </w:rPr>
      </w:pPr>
      <w:r>
        <w:t xml:space="preserve">Consistent Number of Decimal Places or Significant Figures </w:t>
      </w:r>
    </w:p>
    <w:p w14:paraId="6F088E20" w14:textId="028FC8E1" w:rsidR="00573B6B" w:rsidRDefault="10F9A857" w:rsidP="55A47439">
      <w:pPr>
        <w:pStyle w:val="ListParagraph"/>
        <w:numPr>
          <w:ilvl w:val="0"/>
          <w:numId w:val="38"/>
        </w:numPr>
        <w:rPr>
          <w:caps/>
        </w:rPr>
      </w:pPr>
      <w:r>
        <w:t>Easily Accessible Revision Notes</w:t>
      </w:r>
    </w:p>
    <w:p w14:paraId="068C65FE" w14:textId="66F1EA40" w:rsidR="00573B6B" w:rsidRDefault="10F9A857" w:rsidP="00573B6B">
      <w:pPr>
        <w:pStyle w:val="ListParagraph"/>
        <w:numPr>
          <w:ilvl w:val="0"/>
          <w:numId w:val="38"/>
        </w:numPr>
      </w:pPr>
      <w:r>
        <w:t>Real Past Paper Questions from the 8MA0 and 9MA0 Specification</w:t>
      </w:r>
    </w:p>
    <w:p w14:paraId="6B50ECAD" w14:textId="6DC5B144" w:rsidR="00573B6B" w:rsidRDefault="55A47439" w:rsidP="00573B6B">
      <w:pPr>
        <w:pStyle w:val="ListParagraph"/>
        <w:numPr>
          <w:ilvl w:val="0"/>
          <w:numId w:val="38"/>
        </w:numPr>
      </w:pPr>
      <w:r>
        <w:t>The ability to select random questions from the specification</w:t>
      </w:r>
    </w:p>
    <w:p w14:paraId="542E7763" w14:textId="4D590063" w:rsidR="00723A2A" w:rsidRDefault="00723A2A" w:rsidP="00723A2A">
      <w:pPr>
        <w:pStyle w:val="ListParagraph"/>
        <w:numPr>
          <w:ilvl w:val="0"/>
          <w:numId w:val="38"/>
        </w:numPr>
      </w:pPr>
      <w:r>
        <w:t>Questions having a quick marking turnaround time</w:t>
      </w:r>
    </w:p>
    <w:p w14:paraId="50C21086" w14:textId="77777777" w:rsidR="00573B6B" w:rsidRDefault="00573B6B" w:rsidP="00573B6B">
      <w:r>
        <w:t>Extensions</w:t>
      </w:r>
    </w:p>
    <w:p w14:paraId="4000D5F9" w14:textId="77777777" w:rsidR="00573B6B" w:rsidRDefault="00573B6B" w:rsidP="00573B6B">
      <w:pPr>
        <w:pStyle w:val="ListParagraph"/>
        <w:numPr>
          <w:ilvl w:val="0"/>
          <w:numId w:val="39"/>
        </w:numPr>
      </w:pPr>
      <w:r>
        <w:t>The ability for teachers to monitor the progress of students</w:t>
      </w:r>
    </w:p>
    <w:p w14:paraId="7B1D7D82" w14:textId="7F8F4459" w:rsidR="00573B6B" w:rsidRDefault="00573B6B" w:rsidP="00573B6B">
      <w:pPr>
        <w:pStyle w:val="ListParagraph"/>
        <w:numPr>
          <w:ilvl w:val="0"/>
          <w:numId w:val="39"/>
        </w:numPr>
      </w:pPr>
      <w:r>
        <w:t xml:space="preserve">A </w:t>
      </w:r>
      <w:r w:rsidR="00B63734">
        <w:t>Leader board</w:t>
      </w:r>
    </w:p>
    <w:p w14:paraId="22276ECE" w14:textId="68F2CEC3" w:rsidR="00A21EDE" w:rsidRPr="009E5A4D" w:rsidRDefault="55A47439" w:rsidP="55A47439">
      <w:pPr>
        <w:pStyle w:val="ListParagraph"/>
        <w:numPr>
          <w:ilvl w:val="0"/>
          <w:numId w:val="39"/>
        </w:numPr>
        <w:rPr>
          <w:caps/>
        </w:rPr>
      </w:pPr>
      <w:r>
        <w:t>Progress Reporter</w:t>
      </w:r>
    </w:p>
    <w:p w14:paraId="7E955805" w14:textId="5A75DACC" w:rsidR="00A21EDE" w:rsidRPr="009E5A4D" w:rsidRDefault="10F9A857" w:rsidP="55A47439">
      <w:pPr>
        <w:pStyle w:val="ListParagraph"/>
        <w:numPr>
          <w:ilvl w:val="0"/>
          <w:numId w:val="39"/>
        </w:numPr>
        <w:rPr>
          <w:caps/>
        </w:rPr>
      </w:pPr>
      <w:r>
        <w:t xml:space="preserve">Reminders to do Work </w:t>
      </w:r>
    </w:p>
    <w:p w14:paraId="2B14197A" w14:textId="0B1BAD2E" w:rsidR="00A21EDE" w:rsidRPr="009E5A4D" w:rsidRDefault="10F9A857" w:rsidP="55A47439">
      <w:pPr>
        <w:pStyle w:val="ListParagraph"/>
        <w:numPr>
          <w:ilvl w:val="0"/>
          <w:numId w:val="39"/>
        </w:numPr>
        <w:rPr>
          <w:caps/>
        </w:rPr>
      </w:pPr>
      <w:r>
        <w:t>Question Submittal for Working and Answers from Peers</w:t>
      </w:r>
    </w:p>
    <w:p w14:paraId="2DC6D90B" w14:textId="44B84A4D" w:rsidR="00C36A9A" w:rsidRPr="00832036" w:rsidRDefault="55A47439" w:rsidP="00832036">
      <w:pPr>
        <w:pStyle w:val="CoverPageTitle"/>
        <w:rPr>
          <w:sz w:val="52"/>
          <w:szCs w:val="52"/>
        </w:rPr>
      </w:pPr>
      <w:r>
        <w:br w:type="page"/>
      </w:r>
      <w:r w:rsidR="00C36A9A" w:rsidRPr="00832036">
        <w:rPr>
          <w:sz w:val="52"/>
          <w:szCs w:val="52"/>
        </w:rPr>
        <w:lastRenderedPageBreak/>
        <w:t xml:space="preserve">Investigation </w:t>
      </w:r>
      <w:r w:rsidR="00832036" w:rsidRPr="00832036">
        <w:rPr>
          <w:sz w:val="52"/>
          <w:szCs w:val="52"/>
        </w:rPr>
        <w:t>AND Analysis</w:t>
      </w:r>
    </w:p>
    <w:p w14:paraId="4081373D" w14:textId="77777777" w:rsidR="00C36A9A" w:rsidRDefault="00C36A9A" w:rsidP="00C36A9A">
      <w:pPr>
        <w:pStyle w:val="Heading1"/>
      </w:pPr>
      <w:r>
        <w:t>Survey</w:t>
      </w:r>
    </w:p>
    <w:p w14:paraId="3830FA80" w14:textId="77777777" w:rsidR="00C36A9A" w:rsidRDefault="00C36A9A" w:rsidP="00C36A9A">
      <w:pPr>
        <w:ind w:left="720" w:hanging="720"/>
        <w:rPr>
          <w:rFonts w:asciiTheme="majorHAnsi" w:hAnsiTheme="majorHAnsi"/>
          <w:caps/>
          <w:color w:val="775F55" w:themeColor="text2"/>
          <w:sz w:val="32"/>
          <w:szCs w:val="32"/>
        </w:rPr>
      </w:pPr>
      <w:r w:rsidRPr="0B69C31B">
        <w:rPr>
          <w:rFonts w:eastAsia="Times New Roman"/>
        </w:rPr>
        <w:t>This will be my primary technique to collect information about the probable users.</w:t>
      </w:r>
    </w:p>
    <w:p w14:paraId="4A06C416" w14:textId="77777777" w:rsidR="00C36A9A" w:rsidRDefault="00C36A9A" w:rsidP="00C36A9A">
      <w:r>
        <w:t>I emailed out my survey to my Mathematics mentees in Year 10,11, my peers in Year 12,13 and my Older Friends at University.  I received 15 responses out of 21 emails. Due to the small sample size, the findings may not necessarily represent the views of the intended audience.</w:t>
      </w:r>
    </w:p>
    <w:p w14:paraId="009D53B1" w14:textId="77777777" w:rsidR="00C36A9A" w:rsidRDefault="00C36A9A" w:rsidP="00C36A9A">
      <w:r>
        <w:t>In addition, the sample may not be large enough to give accurate information about different types of A-Level Mathematics students. There may be a bias in the answers to the questions due to the majority of candidates sharing the same educational history for at least 5 Years. Due to this , the perceived requirements suggested by the findings of the survey may not actually be appropriate for the general cohort of A-Level Mathematicians nationwide on average.</w:t>
      </w:r>
    </w:p>
    <w:p w14:paraId="2EA05CA8" w14:textId="77777777" w:rsidR="00C36A9A" w:rsidRDefault="00C36A9A" w:rsidP="00C36A9A">
      <w:r>
        <w:t>My Survey was comprised of 23 Questions which varied from Binary Yes or No Questions to Questions needing a 1 to 5 Rating as well as User written comments, a ranking question and selection of applicable categories.</w:t>
      </w:r>
    </w:p>
    <w:p w14:paraId="590F6B14" w14:textId="77777777" w:rsidR="00C36A9A" w:rsidRPr="004564FF" w:rsidRDefault="00C36A9A" w:rsidP="00C36A9A">
      <w:pPr>
        <w:rPr>
          <w:b/>
        </w:rPr>
      </w:pPr>
      <w:r w:rsidRPr="004564FF">
        <w:rPr>
          <w:b/>
        </w:rPr>
        <w:t>Participants</w:t>
      </w:r>
    </w:p>
    <w:p w14:paraId="3F8BBFA3" w14:textId="77777777" w:rsidR="00C36A9A" w:rsidRDefault="00C36A9A" w:rsidP="00C36A9A">
      <w:r>
        <w:rPr>
          <w:noProof/>
        </w:rPr>
        <w:drawing>
          <wp:anchor distT="0" distB="0" distL="114300" distR="114300" simplePos="0" relativeHeight="251687936" behindDoc="1" locked="0" layoutInCell="1" allowOverlap="1" wp14:anchorId="7ACE91C4" wp14:editId="61BAF553">
            <wp:simplePos x="0" y="0"/>
            <wp:positionH relativeFrom="column">
              <wp:posOffset>0</wp:posOffset>
            </wp:positionH>
            <wp:positionV relativeFrom="paragraph">
              <wp:posOffset>4445</wp:posOffset>
            </wp:positionV>
            <wp:extent cx="3168015" cy="2821305"/>
            <wp:effectExtent l="0" t="0" r="0" b="0"/>
            <wp:wrapTight wrapText="bothSides">
              <wp:wrapPolygon edited="0">
                <wp:start x="0" y="0"/>
                <wp:lineTo x="0" y="21488"/>
                <wp:lineTo x="21474" y="21488"/>
                <wp:lineTo x="2147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rotWithShape="1">
                    <a:blip r:embed="rId10">
                      <a:extLst>
                        <a:ext uri="{28A0092B-C50C-407E-A947-70E740481C1C}">
                          <a14:useLocalDpi xmlns:a14="http://schemas.microsoft.com/office/drawing/2010/main" val="0"/>
                        </a:ext>
                      </a:extLst>
                    </a:blip>
                    <a:srcRect r="7084" b="2084"/>
                    <a:stretch/>
                  </pic:blipFill>
                  <pic:spPr bwMode="auto">
                    <a:xfrm>
                      <a:off x="0" y="0"/>
                      <a:ext cx="3168015"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1</w:t>
      </w:r>
      <w:r w:rsidRPr="00171741">
        <w:rPr>
          <w:vertAlign w:val="superscript"/>
        </w:rPr>
        <w:t>st</w:t>
      </w:r>
      <w:r>
        <w:t xml:space="preserve"> Survey question asked what Education Category the respondent was in. This can help me to see how old potential users could be ;This would aid in planning for future development i.e. Prioritise KS4 and University Students over those in KS3.</w:t>
      </w:r>
    </w:p>
    <w:p w14:paraId="6F439871" w14:textId="77777777" w:rsidR="00C36A9A" w:rsidRDefault="00C36A9A" w:rsidP="00C36A9A">
      <w:r>
        <w:t>The results of this survey tell me that the majority of those who responded to the survey were in the main target audience and so the sample should be accurate enough to represent the requirements from that group of students.</w:t>
      </w:r>
    </w:p>
    <w:p w14:paraId="0F3C2B27" w14:textId="77777777" w:rsidR="00C36A9A" w:rsidRDefault="00C36A9A" w:rsidP="00C36A9A"/>
    <w:p w14:paraId="125033A3" w14:textId="77777777" w:rsidR="00C36A9A" w:rsidRDefault="00C36A9A" w:rsidP="00C36A9A"/>
    <w:p w14:paraId="29D9BE19" w14:textId="77777777" w:rsidR="00C36A9A" w:rsidRDefault="00C36A9A" w:rsidP="00C36A9A"/>
    <w:p w14:paraId="215E7C4E" w14:textId="77777777" w:rsidR="00C36A9A" w:rsidRDefault="00C36A9A" w:rsidP="00C36A9A">
      <w:r w:rsidRPr="00396553">
        <w:rPr>
          <w:noProof/>
        </w:rPr>
        <w:drawing>
          <wp:anchor distT="0" distB="0" distL="114300" distR="114300" simplePos="0" relativeHeight="251688960" behindDoc="0" locked="0" layoutInCell="1" allowOverlap="1" wp14:anchorId="5C626B5C" wp14:editId="46BD8C14">
            <wp:simplePos x="0" y="0"/>
            <wp:positionH relativeFrom="column">
              <wp:posOffset>193040</wp:posOffset>
            </wp:positionH>
            <wp:positionV relativeFrom="paragraph">
              <wp:posOffset>168910</wp:posOffset>
            </wp:positionV>
            <wp:extent cx="2729865" cy="2073275"/>
            <wp:effectExtent l="0" t="0" r="635" b="0"/>
            <wp:wrapTight wrapText="bothSides">
              <wp:wrapPolygon edited="0">
                <wp:start x="0" y="0"/>
                <wp:lineTo x="0" y="21435"/>
                <wp:lineTo x="21505" y="21435"/>
                <wp:lineTo x="2150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27" t="7943" r="58152" b="70948"/>
                    <a:stretch/>
                  </pic:blipFill>
                  <pic:spPr bwMode="auto">
                    <a:xfrm>
                      <a:off x="0" y="0"/>
                      <a:ext cx="2729865" cy="207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39128" w14:textId="77777777" w:rsidR="00C36A9A" w:rsidRDefault="00C36A9A" w:rsidP="00C36A9A">
      <w:r>
        <w:t xml:space="preserve"> My 2</w:t>
      </w:r>
      <w:r w:rsidRPr="007D3AFF">
        <w:rPr>
          <w:vertAlign w:val="superscript"/>
        </w:rPr>
        <w:t>nd</w:t>
      </w:r>
      <w:r>
        <w:t xml:space="preserve"> Survey Question asked what Level of Qualification that the respondent was studying towards.</w:t>
      </w:r>
      <w:r w:rsidRPr="00D56420">
        <w:t xml:space="preserve"> </w:t>
      </w:r>
      <w:r>
        <w:t xml:space="preserve">This is to make sure that the needs of the target audience are reflected accurately as even though most of the respondents were at KS4 level in terms of their academic ability, there were a few who were just not at the same level as their peers.  </w:t>
      </w:r>
    </w:p>
    <w:p w14:paraId="0F7476B0" w14:textId="77777777" w:rsidR="00C36A9A" w:rsidRDefault="00C36A9A" w:rsidP="00C36A9A">
      <w:r>
        <w:t>The results of this survey tell me again that the majority of those who responded to the survey were in the main target audience and so the sample should be accurate enough to represent the requirements from that group of students.</w:t>
      </w:r>
    </w:p>
    <w:p w14:paraId="01F9F889" w14:textId="77777777" w:rsidR="00C36A9A" w:rsidRDefault="00C36A9A" w:rsidP="00C36A9A">
      <w:r w:rsidRPr="0015099E">
        <w:rPr>
          <w:noProof/>
        </w:rPr>
        <w:lastRenderedPageBreak/>
        <w:drawing>
          <wp:anchor distT="0" distB="0" distL="114300" distR="114300" simplePos="0" relativeHeight="251689984" behindDoc="0" locked="0" layoutInCell="1" allowOverlap="1" wp14:anchorId="70B3A511" wp14:editId="36D07A28">
            <wp:simplePos x="0" y="0"/>
            <wp:positionH relativeFrom="column">
              <wp:posOffset>114300</wp:posOffset>
            </wp:positionH>
            <wp:positionV relativeFrom="paragraph">
              <wp:posOffset>0</wp:posOffset>
            </wp:positionV>
            <wp:extent cx="3277235" cy="1727200"/>
            <wp:effectExtent l="0" t="0" r="0" b="0"/>
            <wp:wrapTight wrapText="bothSides">
              <wp:wrapPolygon edited="0">
                <wp:start x="0" y="0"/>
                <wp:lineTo x="0" y="21441"/>
                <wp:lineTo x="21512" y="21441"/>
                <wp:lineTo x="2151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062" t="30053" r="57282" b="50122"/>
                    <a:stretch/>
                  </pic:blipFill>
                  <pic:spPr bwMode="auto">
                    <a:xfrm>
                      <a:off x="0" y="0"/>
                      <a:ext cx="3277235" cy="17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3</w:t>
      </w:r>
      <w:r w:rsidRPr="00C16F01">
        <w:rPr>
          <w:vertAlign w:val="superscript"/>
        </w:rPr>
        <w:t>rd</w:t>
      </w:r>
      <w:r>
        <w:t xml:space="preserve"> Survey Question simply asked whether or not the respondent plans to take or is taking Mathematics at A-Level.  This is to see exactly how many potential users which is just under 60% of the respondents.</w:t>
      </w:r>
    </w:p>
    <w:p w14:paraId="6DC054E4" w14:textId="77777777" w:rsidR="00C36A9A" w:rsidRDefault="00C36A9A" w:rsidP="00C36A9A">
      <w:r>
        <w:t>The results of this survey tell me again that the majority of those who responded to the survey were in the main target audience and so the sample should be accurate enough to represent the requirements from that group of students.</w:t>
      </w:r>
    </w:p>
    <w:p w14:paraId="0685A6B8" w14:textId="77777777" w:rsidR="00C36A9A" w:rsidRDefault="00C36A9A" w:rsidP="00C36A9A">
      <w:r w:rsidRPr="0015099E">
        <w:rPr>
          <w:noProof/>
        </w:rPr>
        <w:drawing>
          <wp:anchor distT="0" distB="0" distL="114300" distR="114300" simplePos="0" relativeHeight="251691008" behindDoc="0" locked="0" layoutInCell="1" allowOverlap="1" wp14:anchorId="76EB2978" wp14:editId="36A2D1BD">
            <wp:simplePos x="0" y="0"/>
            <wp:positionH relativeFrom="column">
              <wp:posOffset>-12700</wp:posOffset>
            </wp:positionH>
            <wp:positionV relativeFrom="paragraph">
              <wp:posOffset>240030</wp:posOffset>
            </wp:positionV>
            <wp:extent cx="2889250" cy="3355340"/>
            <wp:effectExtent l="0" t="0" r="6350" b="0"/>
            <wp:wrapTight wrapText="bothSides">
              <wp:wrapPolygon edited="0">
                <wp:start x="0" y="0"/>
                <wp:lineTo x="0" y="21502"/>
                <wp:lineTo x="21553" y="21502"/>
                <wp:lineTo x="2155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306" t="7814" r="15392" b="40696"/>
                    <a:stretch/>
                  </pic:blipFill>
                  <pic:spPr bwMode="auto">
                    <a:xfrm>
                      <a:off x="0" y="0"/>
                      <a:ext cx="2889250" cy="335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Resources</w:t>
      </w:r>
    </w:p>
    <w:p w14:paraId="50599D03" w14:textId="77777777" w:rsidR="00C36A9A" w:rsidRDefault="00C36A9A" w:rsidP="00C36A9A">
      <w:r>
        <w:t>My 4</w:t>
      </w:r>
      <w:r w:rsidRPr="00727039">
        <w:rPr>
          <w:vertAlign w:val="superscript"/>
        </w:rPr>
        <w:t>th</w:t>
      </w:r>
      <w:r>
        <w:t xml:space="preserve"> Survey Question asked what the respondents’ revision methods were. The majority of students selected Past Paper Questions as an option and Revision Websites came tied 2</w:t>
      </w:r>
      <w:r w:rsidRPr="006B3BA9">
        <w:rPr>
          <w:vertAlign w:val="superscript"/>
        </w:rPr>
        <w:t>nd</w:t>
      </w:r>
      <w:r>
        <w:t xml:space="preserve"> cumulatively with Note Making and Reviewing . The worst response arguably was from a teachers’ favourite of using the Textbooks and the Questions within. </w:t>
      </w:r>
    </w:p>
    <w:p w14:paraId="18E95076" w14:textId="77777777" w:rsidR="00C36A9A" w:rsidRDefault="00C36A9A" w:rsidP="00C36A9A">
      <w:r>
        <w:t>From this data, I understand I should not have my website be like a Textbook with irrelevant information and no clue on how to solve Questions. My website may include links to helpful documents on how to attempt to solve questions.</w:t>
      </w:r>
    </w:p>
    <w:p w14:paraId="49C08693" w14:textId="77777777" w:rsidR="00C36A9A" w:rsidRDefault="00C36A9A" w:rsidP="00C36A9A"/>
    <w:p w14:paraId="79F788B8" w14:textId="77777777" w:rsidR="00C36A9A" w:rsidRDefault="00C36A9A" w:rsidP="00C36A9A"/>
    <w:p w14:paraId="2844FA73" w14:textId="77777777" w:rsidR="00C36A9A" w:rsidRPr="00517CD2" w:rsidRDefault="00C36A9A" w:rsidP="00C36A9A"/>
    <w:p w14:paraId="7948CE23" w14:textId="77777777" w:rsidR="00C36A9A" w:rsidRDefault="00C36A9A" w:rsidP="00C36A9A">
      <w:pPr>
        <w:rPr>
          <w:rFonts w:asciiTheme="majorHAnsi" w:hAnsiTheme="majorHAnsi"/>
          <w:b/>
          <w:caps/>
          <w:color w:val="B85A22" w:themeColor="accent2" w:themeShade="BF"/>
          <w:spacing w:val="50"/>
          <w:sz w:val="24"/>
          <w:szCs w:val="22"/>
        </w:rPr>
      </w:pPr>
    </w:p>
    <w:p w14:paraId="7919160A" w14:textId="77777777" w:rsidR="00C36A9A" w:rsidRDefault="00C36A9A" w:rsidP="00C36A9A">
      <w:pPr>
        <w:rPr>
          <w:rFonts w:asciiTheme="majorHAnsi" w:hAnsiTheme="majorHAnsi"/>
          <w:b/>
          <w:caps/>
          <w:color w:val="B85A22" w:themeColor="accent2" w:themeShade="BF"/>
          <w:spacing w:val="50"/>
          <w:sz w:val="24"/>
          <w:szCs w:val="22"/>
        </w:rPr>
      </w:pPr>
      <w:r w:rsidRPr="00A41FD3">
        <w:rPr>
          <w:rFonts w:asciiTheme="majorHAnsi" w:hAnsiTheme="majorHAnsi"/>
          <w:b/>
          <w:caps/>
          <w:noProof/>
          <w:color w:val="B85A22" w:themeColor="accent2" w:themeShade="BF"/>
          <w:spacing w:val="50"/>
          <w:sz w:val="24"/>
          <w:szCs w:val="22"/>
        </w:rPr>
        <w:drawing>
          <wp:anchor distT="0" distB="0" distL="114300" distR="114300" simplePos="0" relativeHeight="251692032" behindDoc="0" locked="0" layoutInCell="1" allowOverlap="1" wp14:anchorId="1F54FDEE" wp14:editId="1A9E44C4">
            <wp:simplePos x="0" y="0"/>
            <wp:positionH relativeFrom="column">
              <wp:posOffset>-127000</wp:posOffset>
            </wp:positionH>
            <wp:positionV relativeFrom="paragraph">
              <wp:posOffset>165100</wp:posOffset>
            </wp:positionV>
            <wp:extent cx="3333750" cy="3248025"/>
            <wp:effectExtent l="0" t="0" r="6350" b="3175"/>
            <wp:wrapTight wrapText="bothSides">
              <wp:wrapPolygon edited="0">
                <wp:start x="0" y="0"/>
                <wp:lineTo x="0" y="21537"/>
                <wp:lineTo x="21559" y="21537"/>
                <wp:lineTo x="2155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69" t="7493" r="58013" b="39775"/>
                    <a:stretch/>
                  </pic:blipFill>
                  <pic:spPr bwMode="auto">
                    <a:xfrm>
                      <a:off x="0" y="0"/>
                      <a:ext cx="3333750"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6B41" w14:textId="77777777" w:rsidR="00C36A9A" w:rsidRDefault="00C36A9A" w:rsidP="00C36A9A">
      <w:r>
        <w:t>My 5</w:t>
      </w:r>
      <w:r w:rsidRPr="00727039">
        <w:rPr>
          <w:vertAlign w:val="superscript"/>
        </w:rPr>
        <w:t>th</w:t>
      </w:r>
      <w:r>
        <w:t xml:space="preserve"> Survey Question followed on from the prior question . The 5</w:t>
      </w:r>
      <w:r w:rsidRPr="00055282">
        <w:rPr>
          <w:vertAlign w:val="superscript"/>
        </w:rPr>
        <w:t>th</w:t>
      </w:r>
      <w:r>
        <w:t xml:space="preserve"> question asked what the respondents’  most useful and effective revision methods were. Rewriting Notes came 2</w:t>
      </w:r>
      <w:r w:rsidRPr="00055282">
        <w:rPr>
          <w:vertAlign w:val="superscript"/>
        </w:rPr>
        <w:t>nd</w:t>
      </w:r>
      <w:r>
        <w:t xml:space="preserve"> whilst Revision Websites followed at 3</w:t>
      </w:r>
      <w:r w:rsidRPr="00C81DDA">
        <w:rPr>
          <w:vertAlign w:val="superscript"/>
        </w:rPr>
        <w:t>rd</w:t>
      </w:r>
      <w:r>
        <w:t xml:space="preserve"> .</w:t>
      </w:r>
    </w:p>
    <w:p w14:paraId="17726C91" w14:textId="77777777" w:rsidR="00C36A9A" w:rsidRDefault="00C36A9A" w:rsidP="00C36A9A">
      <w:r>
        <w:t>This would aid in planning for future development; For example, I could Have an accompanying set of notes to each topic If I had enough personal time as 9MA0 Mathematics Notes do not come under the scope of H446 Computing.</w:t>
      </w:r>
    </w:p>
    <w:p w14:paraId="1BBBA2E3" w14:textId="77777777" w:rsidR="00C36A9A" w:rsidRDefault="00C36A9A" w:rsidP="00C36A9A"/>
    <w:p w14:paraId="08649863" w14:textId="77777777" w:rsidR="00C36A9A" w:rsidRDefault="00C36A9A" w:rsidP="00C36A9A">
      <w:pPr>
        <w:rPr>
          <w:rFonts w:asciiTheme="majorHAnsi" w:hAnsiTheme="majorHAnsi"/>
          <w:b/>
          <w:caps/>
          <w:color w:val="B85A22" w:themeColor="accent2" w:themeShade="BF"/>
          <w:spacing w:val="50"/>
          <w:sz w:val="24"/>
          <w:szCs w:val="22"/>
        </w:rPr>
      </w:pPr>
    </w:p>
    <w:p w14:paraId="1636D11A" w14:textId="77777777" w:rsidR="00C36A9A" w:rsidRDefault="00C36A9A" w:rsidP="00C36A9A">
      <w:pPr>
        <w:rPr>
          <w:rFonts w:asciiTheme="majorHAnsi" w:hAnsiTheme="majorHAnsi"/>
          <w:b/>
          <w:caps/>
          <w:color w:val="B85A22" w:themeColor="accent2" w:themeShade="BF"/>
          <w:spacing w:val="50"/>
          <w:sz w:val="24"/>
          <w:szCs w:val="22"/>
        </w:rPr>
      </w:pPr>
    </w:p>
    <w:p w14:paraId="5000A2B1" w14:textId="77777777" w:rsidR="00C36A9A" w:rsidRDefault="00C36A9A" w:rsidP="00C36A9A">
      <w:pPr>
        <w:rPr>
          <w:rFonts w:asciiTheme="majorHAnsi" w:hAnsiTheme="majorHAnsi"/>
          <w:b/>
          <w:caps/>
          <w:color w:val="B85A22" w:themeColor="accent2" w:themeShade="BF"/>
          <w:spacing w:val="50"/>
          <w:sz w:val="24"/>
          <w:szCs w:val="22"/>
        </w:rPr>
      </w:pPr>
    </w:p>
    <w:p w14:paraId="436E4EBF" w14:textId="77777777" w:rsidR="00C36A9A" w:rsidRDefault="00C36A9A" w:rsidP="00C36A9A">
      <w:r w:rsidRPr="00A41FD3">
        <w:rPr>
          <w:rFonts w:asciiTheme="majorHAnsi" w:hAnsiTheme="majorHAnsi"/>
          <w:b/>
          <w:caps/>
          <w:noProof/>
          <w:color w:val="B85A22" w:themeColor="accent2" w:themeShade="BF"/>
          <w:spacing w:val="50"/>
          <w:sz w:val="24"/>
          <w:szCs w:val="22"/>
        </w:rPr>
        <w:lastRenderedPageBreak/>
        <w:drawing>
          <wp:anchor distT="0" distB="0" distL="114300" distR="114300" simplePos="0" relativeHeight="251693056" behindDoc="0" locked="0" layoutInCell="1" allowOverlap="1" wp14:anchorId="44C0DA9C" wp14:editId="358F707C">
            <wp:simplePos x="0" y="0"/>
            <wp:positionH relativeFrom="column">
              <wp:posOffset>63419</wp:posOffset>
            </wp:positionH>
            <wp:positionV relativeFrom="paragraph">
              <wp:posOffset>304</wp:posOffset>
            </wp:positionV>
            <wp:extent cx="2226945" cy="2259330"/>
            <wp:effectExtent l="0" t="0" r="0" b="1270"/>
            <wp:wrapTight wrapText="bothSides">
              <wp:wrapPolygon edited="0">
                <wp:start x="0" y="0"/>
                <wp:lineTo x="0" y="21491"/>
                <wp:lineTo x="21434" y="21491"/>
                <wp:lineTo x="214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570" t="7493" r="15935" b="39775"/>
                    <a:stretch/>
                  </pic:blipFill>
                  <pic:spPr bwMode="auto">
                    <a:xfrm>
                      <a:off x="0" y="0"/>
                      <a:ext cx="2226945"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6</w:t>
      </w:r>
      <w:r w:rsidRPr="00727039">
        <w:rPr>
          <w:vertAlign w:val="superscript"/>
        </w:rPr>
        <w:t>th</w:t>
      </w:r>
      <w:r>
        <w:t xml:space="preserve"> Survey Question was similar to the prior question but The 6</w:t>
      </w:r>
      <w:r w:rsidRPr="00055282">
        <w:rPr>
          <w:vertAlign w:val="superscript"/>
        </w:rPr>
        <w:t>th</w:t>
      </w:r>
      <w:r>
        <w:t xml:space="preserve"> question asked what the respondents’  most used revision methods were during their Mathematics GCSE . Rewriting Notes came 2</w:t>
      </w:r>
      <w:r w:rsidRPr="00055282">
        <w:rPr>
          <w:vertAlign w:val="superscript"/>
        </w:rPr>
        <w:t>nd</w:t>
      </w:r>
      <w:r>
        <w:t xml:space="preserve"> whilst Revision Websites followed at 3</w:t>
      </w:r>
      <w:r w:rsidRPr="00C81DDA">
        <w:rPr>
          <w:vertAlign w:val="superscript"/>
        </w:rPr>
        <w:t>rd</w:t>
      </w:r>
      <w:r>
        <w:t xml:space="preserve"> .</w:t>
      </w:r>
    </w:p>
    <w:p w14:paraId="79CFC52F" w14:textId="77777777" w:rsidR="00C36A9A" w:rsidRDefault="00C36A9A" w:rsidP="00C36A9A"/>
    <w:p w14:paraId="32CC8713" w14:textId="77777777" w:rsidR="00C36A9A" w:rsidRDefault="00C36A9A" w:rsidP="00C36A9A"/>
    <w:p w14:paraId="6B66A610" w14:textId="77777777" w:rsidR="00C36A9A" w:rsidRDefault="00C36A9A" w:rsidP="00C36A9A"/>
    <w:p w14:paraId="5BFD9C90" w14:textId="77777777" w:rsidR="00C36A9A" w:rsidRDefault="00C36A9A" w:rsidP="00C36A9A"/>
    <w:p w14:paraId="2B6C17C1" w14:textId="77777777" w:rsidR="00C36A9A" w:rsidRDefault="00C36A9A" w:rsidP="00C36A9A">
      <w:r w:rsidRPr="009B04B6">
        <w:rPr>
          <w:rFonts w:asciiTheme="majorHAnsi" w:hAnsiTheme="majorHAnsi"/>
          <w:b/>
          <w:caps/>
          <w:noProof/>
          <w:color w:val="B85A22" w:themeColor="accent2" w:themeShade="BF"/>
          <w:spacing w:val="50"/>
          <w:sz w:val="24"/>
          <w:szCs w:val="22"/>
        </w:rPr>
        <w:drawing>
          <wp:anchor distT="0" distB="0" distL="114300" distR="114300" simplePos="0" relativeHeight="251694080" behindDoc="0" locked="0" layoutInCell="1" allowOverlap="1" wp14:anchorId="5ADB0868" wp14:editId="1FDE62F0">
            <wp:simplePos x="0" y="0"/>
            <wp:positionH relativeFrom="column">
              <wp:posOffset>12628</wp:posOffset>
            </wp:positionH>
            <wp:positionV relativeFrom="paragraph">
              <wp:posOffset>297394</wp:posOffset>
            </wp:positionV>
            <wp:extent cx="2356485" cy="2530475"/>
            <wp:effectExtent l="0" t="0" r="5715" b="0"/>
            <wp:wrapTight wrapText="bothSides">
              <wp:wrapPolygon edited="0">
                <wp:start x="0" y="0"/>
                <wp:lineTo x="0" y="21464"/>
                <wp:lineTo x="21536" y="21464"/>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63" t="6912" r="57369" b="34030"/>
                    <a:stretch/>
                  </pic:blipFill>
                  <pic:spPr bwMode="auto">
                    <a:xfrm>
                      <a:off x="0" y="0"/>
                      <a:ext cx="2356485"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1FFA" w14:textId="77777777" w:rsidR="00C36A9A" w:rsidRPr="005B528D" w:rsidRDefault="00C36A9A" w:rsidP="00C36A9A">
      <w:r>
        <w:t>My 7</w:t>
      </w:r>
      <w:r w:rsidRPr="005B528D">
        <w:rPr>
          <w:vertAlign w:val="superscript"/>
        </w:rPr>
        <w:t>th</w:t>
      </w:r>
      <w:r>
        <w:t xml:space="preserve"> Survey Question asked what the respondent got for GCSE Mathematics. This was so I could see pre-existing levels of knowledge of Mathematics.  Due to the personal nature of the Data, the Survey was anonymized.</w:t>
      </w:r>
    </w:p>
    <w:p w14:paraId="3A4FA3FF" w14:textId="77777777" w:rsidR="00C36A9A" w:rsidRDefault="00C36A9A" w:rsidP="00C36A9A">
      <w:pPr>
        <w:rPr>
          <w:rFonts w:asciiTheme="majorHAnsi" w:hAnsiTheme="majorHAnsi"/>
          <w:b/>
          <w:caps/>
          <w:color w:val="B85A22" w:themeColor="accent2" w:themeShade="BF"/>
          <w:spacing w:val="50"/>
          <w:sz w:val="24"/>
          <w:szCs w:val="22"/>
        </w:rPr>
      </w:pPr>
    </w:p>
    <w:p w14:paraId="1C532FF3" w14:textId="77777777" w:rsidR="00C36A9A" w:rsidRDefault="00C36A9A" w:rsidP="00C36A9A">
      <w:r>
        <w:t>From this data, I understand I should have my website be accessible/interpretable to students following alternative paths to post 16 Mathematics Education such as Core Mathematics.</w:t>
      </w:r>
    </w:p>
    <w:p w14:paraId="3E634D9A" w14:textId="77777777" w:rsidR="00C36A9A" w:rsidRDefault="00C36A9A" w:rsidP="00C36A9A">
      <w:pPr>
        <w:rPr>
          <w:rFonts w:asciiTheme="majorHAnsi" w:hAnsiTheme="majorHAnsi"/>
          <w:b/>
          <w:caps/>
          <w:color w:val="B85A22" w:themeColor="accent2" w:themeShade="BF"/>
          <w:spacing w:val="50"/>
          <w:sz w:val="24"/>
          <w:szCs w:val="22"/>
        </w:rPr>
      </w:pPr>
    </w:p>
    <w:p w14:paraId="02A4DC00" w14:textId="77777777" w:rsidR="00C36A9A" w:rsidRDefault="00C36A9A" w:rsidP="00C36A9A">
      <w:pPr>
        <w:rPr>
          <w:rFonts w:asciiTheme="majorHAnsi" w:hAnsiTheme="majorHAnsi"/>
          <w:b/>
          <w:caps/>
          <w:color w:val="B85A22" w:themeColor="accent2" w:themeShade="BF"/>
          <w:spacing w:val="50"/>
          <w:sz w:val="24"/>
          <w:szCs w:val="22"/>
        </w:rPr>
      </w:pPr>
    </w:p>
    <w:p w14:paraId="09989151" w14:textId="77777777" w:rsidR="00C36A9A" w:rsidRDefault="00C36A9A" w:rsidP="00C36A9A">
      <w:pPr>
        <w:rPr>
          <w:rFonts w:asciiTheme="majorHAnsi" w:hAnsiTheme="majorHAnsi"/>
          <w:b/>
          <w:caps/>
          <w:color w:val="B85A22" w:themeColor="accent2" w:themeShade="BF"/>
          <w:spacing w:val="50"/>
          <w:sz w:val="24"/>
          <w:szCs w:val="22"/>
        </w:rPr>
      </w:pPr>
      <w:r w:rsidRPr="009B04B6">
        <w:rPr>
          <w:rFonts w:asciiTheme="majorHAnsi" w:hAnsiTheme="majorHAnsi"/>
          <w:b/>
          <w:caps/>
          <w:noProof/>
          <w:color w:val="B85A22" w:themeColor="accent2" w:themeShade="BF"/>
          <w:spacing w:val="50"/>
          <w:sz w:val="24"/>
          <w:szCs w:val="22"/>
        </w:rPr>
        <w:drawing>
          <wp:anchor distT="0" distB="0" distL="114300" distR="114300" simplePos="0" relativeHeight="251695104" behindDoc="0" locked="0" layoutInCell="1" allowOverlap="1" wp14:anchorId="31864CE8" wp14:editId="08413135">
            <wp:simplePos x="0" y="0"/>
            <wp:positionH relativeFrom="column">
              <wp:posOffset>62865</wp:posOffset>
            </wp:positionH>
            <wp:positionV relativeFrom="paragraph">
              <wp:posOffset>316230</wp:posOffset>
            </wp:positionV>
            <wp:extent cx="2485390" cy="739140"/>
            <wp:effectExtent l="0" t="0" r="3810" b="0"/>
            <wp:wrapTight wrapText="bothSides">
              <wp:wrapPolygon edited="0">
                <wp:start x="0" y="0"/>
                <wp:lineTo x="0" y="21155"/>
                <wp:lineTo x="21523" y="21155"/>
                <wp:lineTo x="2152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63" t="69126" r="55488" b="13615"/>
                    <a:stretch/>
                  </pic:blipFill>
                  <pic:spPr bwMode="auto">
                    <a:xfrm>
                      <a:off x="0" y="0"/>
                      <a:ext cx="2485390" cy="73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B9570" w14:textId="77777777" w:rsidR="00C36A9A" w:rsidRDefault="00C36A9A" w:rsidP="00C36A9A">
      <w:pPr>
        <w:rPr>
          <w:rFonts w:asciiTheme="majorHAnsi" w:hAnsiTheme="majorHAnsi"/>
          <w:b/>
          <w:caps/>
          <w:color w:val="B85A22" w:themeColor="accent2" w:themeShade="BF"/>
          <w:spacing w:val="50"/>
          <w:sz w:val="24"/>
          <w:szCs w:val="22"/>
        </w:rPr>
      </w:pPr>
      <w:r>
        <w:t>My 8</w:t>
      </w:r>
      <w:r w:rsidRPr="005B528D">
        <w:rPr>
          <w:vertAlign w:val="superscript"/>
        </w:rPr>
        <w:t>h</w:t>
      </w:r>
      <w:r>
        <w:t xml:space="preserve"> Survey Question asked what the respondent felt about their last examination cycle in comparison to their own goals.  This question has been asked so that later down the line It can be asked again to the original respondents to see if Arctic Math has had a noticeable effect.</w:t>
      </w:r>
    </w:p>
    <w:p w14:paraId="0070BF53" w14:textId="77777777" w:rsidR="00C36A9A" w:rsidRPr="004564FF" w:rsidRDefault="00C36A9A" w:rsidP="00C36A9A">
      <w:pPr>
        <w:rPr>
          <w:b/>
        </w:rPr>
      </w:pPr>
      <w:r w:rsidRPr="004564FF">
        <w:rPr>
          <w:rFonts w:asciiTheme="majorHAnsi" w:hAnsiTheme="majorHAnsi"/>
          <w:b/>
          <w:caps/>
          <w:noProof/>
          <w:color w:val="B85A22" w:themeColor="accent2" w:themeShade="BF"/>
          <w:spacing w:val="50"/>
          <w:sz w:val="24"/>
          <w:szCs w:val="22"/>
        </w:rPr>
        <w:drawing>
          <wp:anchor distT="0" distB="0" distL="114300" distR="114300" simplePos="0" relativeHeight="251696128" behindDoc="0" locked="0" layoutInCell="1" allowOverlap="1" wp14:anchorId="48097853" wp14:editId="2E59D93A">
            <wp:simplePos x="0" y="0"/>
            <wp:positionH relativeFrom="column">
              <wp:posOffset>-75029</wp:posOffset>
            </wp:positionH>
            <wp:positionV relativeFrom="paragraph">
              <wp:posOffset>230407</wp:posOffset>
            </wp:positionV>
            <wp:extent cx="2728595" cy="2433320"/>
            <wp:effectExtent l="0" t="0" r="1905" b="5080"/>
            <wp:wrapTight wrapText="bothSides">
              <wp:wrapPolygon edited="0">
                <wp:start x="0" y="0"/>
                <wp:lineTo x="0" y="21532"/>
                <wp:lineTo x="21515" y="21532"/>
                <wp:lineTo x="2151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462" t="7663" r="8733" b="35533"/>
                    <a:stretch/>
                  </pic:blipFill>
                  <pic:spPr bwMode="auto">
                    <a:xfrm>
                      <a:off x="0" y="0"/>
                      <a:ext cx="2728595" cy="243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FF">
        <w:rPr>
          <w:b/>
        </w:rPr>
        <w:t>Operating System and Access</w:t>
      </w:r>
    </w:p>
    <w:p w14:paraId="00688EF3" w14:textId="77777777" w:rsidR="00C36A9A" w:rsidRPr="00FB0EF2" w:rsidRDefault="00C36A9A" w:rsidP="00C36A9A">
      <w:r>
        <w:t>My 9</w:t>
      </w:r>
      <w:r w:rsidRPr="006A6939">
        <w:rPr>
          <w:vertAlign w:val="superscript"/>
        </w:rPr>
        <w:t>th</w:t>
      </w:r>
      <w:r>
        <w:t xml:space="preserve"> Survey Question asked what devices the Respondents use to do their revision. This was in order for me to identify the major operating systems in the case of an additional physical application. The Blue Bar on the adjacent chart would suggest that Windows Computers reigned but the Apple Eco System linking iPhone/iPod to iPad means that cumulatively Apple has the lead. There are few Android Devices and even less Linux distros.</w:t>
      </w:r>
    </w:p>
    <w:p w14:paraId="4640B1CE" w14:textId="77777777" w:rsidR="00C36A9A" w:rsidRPr="00CF549D" w:rsidRDefault="00C36A9A" w:rsidP="00C36A9A">
      <w:r>
        <w:t>However , due to the wide Variety of Platforms a Cross-Platform Solution may be ideal to implement. As this doesn’t inherently discriminate against any one group. This will also help to ensure the highest levels of distribution of Arctic Math.</w:t>
      </w:r>
    </w:p>
    <w:p w14:paraId="3AF213A6" w14:textId="77777777" w:rsidR="00C36A9A" w:rsidRPr="00517CD2" w:rsidRDefault="00C36A9A" w:rsidP="00C36A9A">
      <w:pPr>
        <w:rPr>
          <w:rFonts w:asciiTheme="majorHAnsi" w:hAnsiTheme="majorHAnsi"/>
          <w:b/>
          <w:bCs/>
          <w:caps/>
          <w:color w:val="B85A22" w:themeColor="accent2" w:themeShade="BF"/>
          <w:sz w:val="24"/>
          <w:szCs w:val="24"/>
        </w:rPr>
      </w:pPr>
    </w:p>
    <w:p w14:paraId="73E89347" w14:textId="77777777" w:rsidR="00C36A9A" w:rsidRPr="00FB0EF2" w:rsidRDefault="00C36A9A" w:rsidP="00C36A9A">
      <w:r w:rsidRPr="009B04B6">
        <w:rPr>
          <w:rFonts w:asciiTheme="majorHAnsi" w:hAnsiTheme="majorHAnsi"/>
          <w:b/>
          <w:caps/>
          <w:noProof/>
          <w:color w:val="B85A22" w:themeColor="accent2" w:themeShade="BF"/>
          <w:spacing w:val="50"/>
          <w:sz w:val="24"/>
          <w:szCs w:val="22"/>
        </w:rPr>
        <w:lastRenderedPageBreak/>
        <w:drawing>
          <wp:anchor distT="0" distB="0" distL="114300" distR="114300" simplePos="0" relativeHeight="251697152" behindDoc="0" locked="0" layoutInCell="1" allowOverlap="1" wp14:anchorId="47EF4E14" wp14:editId="42931E19">
            <wp:simplePos x="0" y="0"/>
            <wp:positionH relativeFrom="column">
              <wp:posOffset>-68580</wp:posOffset>
            </wp:positionH>
            <wp:positionV relativeFrom="paragraph">
              <wp:posOffset>108</wp:posOffset>
            </wp:positionV>
            <wp:extent cx="2503170" cy="1663700"/>
            <wp:effectExtent l="0" t="0" r="0" b="0"/>
            <wp:wrapTight wrapText="bothSides">
              <wp:wrapPolygon edited="0">
                <wp:start x="0" y="0"/>
                <wp:lineTo x="0" y="21435"/>
                <wp:lineTo x="21479" y="21435"/>
                <wp:lineTo x="2147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523" t="66721" r="13522" b="12825"/>
                    <a:stretch/>
                  </pic:blipFill>
                  <pic:spPr bwMode="auto">
                    <a:xfrm>
                      <a:off x="0" y="0"/>
                      <a:ext cx="2503170" cy="166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10</w:t>
      </w:r>
      <w:r w:rsidRPr="006A6939">
        <w:rPr>
          <w:vertAlign w:val="superscript"/>
        </w:rPr>
        <w:t>th</w:t>
      </w:r>
      <w:r>
        <w:t xml:space="preserve"> Survey Question asked what their main Browser. This was in order for me to identify the major Browser in the case of implementing extensions or pop-out notifications. Winner by relatively far is Chrome followed by Safari and Other browsers with 1 or less votes.</w:t>
      </w:r>
    </w:p>
    <w:p w14:paraId="3C67120A" w14:textId="77777777" w:rsidR="00C36A9A" w:rsidRPr="00517CD2" w:rsidRDefault="00C36A9A" w:rsidP="00C36A9A">
      <w:pPr>
        <w:rPr>
          <w:rFonts w:asciiTheme="majorHAnsi" w:hAnsiTheme="majorHAnsi"/>
          <w:b/>
          <w:bCs/>
          <w:caps/>
          <w:color w:val="B85A22" w:themeColor="accent2" w:themeShade="BF"/>
          <w:sz w:val="24"/>
          <w:szCs w:val="24"/>
        </w:rPr>
      </w:pPr>
    </w:p>
    <w:p w14:paraId="592BDE3A" w14:textId="77777777" w:rsidR="00C36A9A" w:rsidRPr="00517CD2" w:rsidRDefault="00C36A9A" w:rsidP="00C36A9A">
      <w:pPr>
        <w:rPr>
          <w:rFonts w:asciiTheme="majorHAnsi" w:hAnsiTheme="majorHAnsi"/>
          <w:b/>
          <w:bCs/>
          <w:caps/>
          <w:color w:val="B85A22" w:themeColor="accent2" w:themeShade="BF"/>
          <w:sz w:val="24"/>
          <w:szCs w:val="24"/>
        </w:rPr>
      </w:pPr>
    </w:p>
    <w:p w14:paraId="02F933B0" w14:textId="77777777" w:rsidR="00C36A9A" w:rsidRPr="00517CD2" w:rsidRDefault="00C36A9A" w:rsidP="00C36A9A">
      <w:pPr>
        <w:rPr>
          <w:rFonts w:asciiTheme="majorHAnsi" w:hAnsiTheme="majorHAnsi"/>
          <w:b/>
          <w:bCs/>
          <w:caps/>
          <w:color w:val="B85A22" w:themeColor="accent2" w:themeShade="BF"/>
          <w:sz w:val="24"/>
          <w:szCs w:val="24"/>
        </w:rPr>
      </w:pPr>
    </w:p>
    <w:p w14:paraId="2D408788" w14:textId="77777777" w:rsidR="00C36A9A" w:rsidRDefault="00C36A9A" w:rsidP="00C36A9A">
      <w:r w:rsidRPr="004564FF">
        <w:rPr>
          <w:rFonts w:asciiTheme="majorHAnsi" w:hAnsiTheme="majorHAnsi"/>
          <w:b/>
          <w:bCs/>
          <w:caps/>
          <w:noProof/>
          <w:color w:val="B85A22" w:themeColor="accent2" w:themeShade="BF"/>
          <w:sz w:val="24"/>
          <w:szCs w:val="24"/>
        </w:rPr>
        <w:drawing>
          <wp:anchor distT="0" distB="0" distL="114300" distR="114300" simplePos="0" relativeHeight="251698176" behindDoc="0" locked="0" layoutInCell="1" allowOverlap="1" wp14:anchorId="20F66DD7" wp14:editId="28E092E5">
            <wp:simplePos x="0" y="0"/>
            <wp:positionH relativeFrom="column">
              <wp:posOffset>-101600</wp:posOffset>
            </wp:positionH>
            <wp:positionV relativeFrom="paragraph">
              <wp:posOffset>288290</wp:posOffset>
            </wp:positionV>
            <wp:extent cx="2768600" cy="895350"/>
            <wp:effectExtent l="0" t="0" r="0" b="6350"/>
            <wp:wrapTight wrapText="bothSides">
              <wp:wrapPolygon edited="0">
                <wp:start x="0" y="0"/>
                <wp:lineTo x="0" y="21447"/>
                <wp:lineTo x="21501" y="21447"/>
                <wp:lineTo x="2150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63" t="6963" r="51666" b="75852"/>
                    <a:stretch/>
                  </pic:blipFill>
                  <pic:spPr bwMode="auto">
                    <a:xfrm>
                      <a:off x="0" y="0"/>
                      <a:ext cx="276860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FF">
        <w:rPr>
          <w:b/>
        </w:rPr>
        <w:t>Feasibility  and Application Features</w:t>
      </w:r>
    </w:p>
    <w:p w14:paraId="1F9C46C6" w14:textId="77777777" w:rsidR="00C36A9A" w:rsidRDefault="00C36A9A" w:rsidP="00C36A9A">
      <w:r w:rsidRPr="004A2B78">
        <w:t>My 11</w:t>
      </w:r>
      <w:r w:rsidRPr="004A2B78">
        <w:rPr>
          <w:vertAlign w:val="superscript"/>
        </w:rPr>
        <w:t>th</w:t>
      </w:r>
      <w:r>
        <w:t xml:space="preserve"> </w:t>
      </w:r>
      <w:r w:rsidRPr="004A2B78">
        <w:t xml:space="preserve"> Survey Question asked what the respondent felt about answering and marking Past Paper Questions online  This question has been asked so that later down the line It can be asked again to the original respondents to see if Arctic Math has had a noticeable effect.</w:t>
      </w:r>
    </w:p>
    <w:p w14:paraId="4953E6A8" w14:textId="77777777" w:rsidR="00C36A9A" w:rsidRDefault="00C36A9A" w:rsidP="00C36A9A">
      <w:r w:rsidRPr="004A2B78">
        <w:rPr>
          <w:noProof/>
        </w:rPr>
        <w:drawing>
          <wp:anchor distT="0" distB="0" distL="114300" distR="114300" simplePos="0" relativeHeight="251703296" behindDoc="0" locked="0" layoutInCell="1" allowOverlap="1" wp14:anchorId="4A702119" wp14:editId="4AB2A7FA">
            <wp:simplePos x="0" y="0"/>
            <wp:positionH relativeFrom="column">
              <wp:posOffset>-172085</wp:posOffset>
            </wp:positionH>
            <wp:positionV relativeFrom="paragraph">
              <wp:posOffset>147955</wp:posOffset>
            </wp:positionV>
            <wp:extent cx="2463800" cy="1367790"/>
            <wp:effectExtent l="0" t="0" r="0" b="3810"/>
            <wp:wrapTight wrapText="bothSides">
              <wp:wrapPolygon edited="0">
                <wp:start x="0" y="0"/>
                <wp:lineTo x="0" y="21460"/>
                <wp:lineTo x="21489" y="21460"/>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33" t="23407" r="49630" b="51556"/>
                    <a:stretch/>
                  </pic:blipFill>
                  <pic:spPr bwMode="auto">
                    <a:xfrm>
                      <a:off x="0" y="0"/>
                      <a:ext cx="246380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494DF" w14:textId="77777777" w:rsidR="00C36A9A" w:rsidRDefault="00C36A9A" w:rsidP="00C36A9A">
      <w:r>
        <w:t>My 12</w:t>
      </w:r>
      <w:r w:rsidRPr="00511BDD">
        <w:rPr>
          <w:vertAlign w:val="superscript"/>
        </w:rPr>
        <w:t>th</w:t>
      </w:r>
      <w:r>
        <w:t xml:space="preserve"> Survey Question simply asked whether or not the respondent would be comfortable with someone else marking your answers.  This is to see exactly how many potential users want peer marking which is just under 60% of the respondents.</w:t>
      </w:r>
    </w:p>
    <w:p w14:paraId="3A9000AF" w14:textId="77777777" w:rsidR="00C36A9A" w:rsidRDefault="00C36A9A" w:rsidP="00C36A9A">
      <w:r w:rsidRPr="004A2B78">
        <w:rPr>
          <w:noProof/>
        </w:rPr>
        <w:drawing>
          <wp:anchor distT="0" distB="0" distL="114300" distR="114300" simplePos="0" relativeHeight="251699200" behindDoc="0" locked="0" layoutInCell="1" allowOverlap="1" wp14:anchorId="42E3113D" wp14:editId="1C192ED3">
            <wp:simplePos x="0" y="0"/>
            <wp:positionH relativeFrom="column">
              <wp:posOffset>-282575</wp:posOffset>
            </wp:positionH>
            <wp:positionV relativeFrom="paragraph">
              <wp:posOffset>347980</wp:posOffset>
            </wp:positionV>
            <wp:extent cx="2573655" cy="1066800"/>
            <wp:effectExtent l="0" t="0" r="4445" b="0"/>
            <wp:wrapTight wrapText="bothSides">
              <wp:wrapPolygon edited="0">
                <wp:start x="0" y="0"/>
                <wp:lineTo x="0" y="21343"/>
                <wp:lineTo x="21531" y="21343"/>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33" t="48000" r="50185" b="34667"/>
                    <a:stretch/>
                  </pic:blipFill>
                  <pic:spPr bwMode="auto">
                    <a:xfrm>
                      <a:off x="0" y="0"/>
                      <a:ext cx="257365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results of this survey tell me again that the majority of those who responded to the survey were in the main target audience.</w:t>
      </w:r>
    </w:p>
    <w:p w14:paraId="417712F7" w14:textId="77777777" w:rsidR="00C36A9A" w:rsidRDefault="00C36A9A" w:rsidP="00C36A9A">
      <w:r>
        <w:t>My 13</w:t>
      </w:r>
      <w:r w:rsidRPr="009E0571">
        <w:rPr>
          <w:vertAlign w:val="superscript"/>
        </w:rPr>
        <w:t>th</w:t>
      </w:r>
      <w:r>
        <w:t xml:space="preserve"> Survey Question was only visible to those to who selected No for My 12</w:t>
      </w:r>
      <w:r w:rsidRPr="00511BDD">
        <w:rPr>
          <w:vertAlign w:val="superscript"/>
        </w:rPr>
        <w:t>th</w:t>
      </w:r>
      <w:r>
        <w:t xml:space="preserve"> Survey Question thanks to the ability to branch to different questions dependant on responses. Major concerns here were Privacy and Time Lag which are very legitimate concerns.</w:t>
      </w:r>
    </w:p>
    <w:p w14:paraId="101F5BF5" w14:textId="77777777" w:rsidR="00C36A9A" w:rsidRDefault="00C36A9A" w:rsidP="00C36A9A">
      <w:pPr>
        <w:rPr>
          <w:b/>
        </w:rPr>
      </w:pPr>
      <w:r w:rsidRPr="004A2B78">
        <w:rPr>
          <w:noProof/>
        </w:rPr>
        <w:drawing>
          <wp:anchor distT="0" distB="0" distL="114300" distR="114300" simplePos="0" relativeHeight="251700224" behindDoc="0" locked="0" layoutInCell="1" allowOverlap="1" wp14:anchorId="0D260A14" wp14:editId="075D684D">
            <wp:simplePos x="0" y="0"/>
            <wp:positionH relativeFrom="column">
              <wp:posOffset>-152400</wp:posOffset>
            </wp:positionH>
            <wp:positionV relativeFrom="paragraph">
              <wp:posOffset>321458</wp:posOffset>
            </wp:positionV>
            <wp:extent cx="2800350" cy="844550"/>
            <wp:effectExtent l="0" t="0" r="6350" b="6350"/>
            <wp:wrapTight wrapText="bothSides">
              <wp:wrapPolygon edited="0">
                <wp:start x="0" y="0"/>
                <wp:lineTo x="0" y="21438"/>
                <wp:lineTo x="21551" y="21438"/>
                <wp:lineTo x="2155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333" t="63999" r="50833" b="16297"/>
                    <a:stretch/>
                  </pic:blipFill>
                  <pic:spPr bwMode="auto">
                    <a:xfrm>
                      <a:off x="0" y="0"/>
                      <a:ext cx="2800350" cy="84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4FF">
        <w:rPr>
          <w:b/>
        </w:rPr>
        <w:t>Extensions</w:t>
      </w:r>
    </w:p>
    <w:p w14:paraId="1E1791C2" w14:textId="77777777" w:rsidR="00C36A9A" w:rsidRDefault="00C36A9A" w:rsidP="00C36A9A">
      <w:r w:rsidRPr="004A2B78">
        <w:rPr>
          <w:noProof/>
        </w:rPr>
        <w:drawing>
          <wp:anchor distT="0" distB="0" distL="114300" distR="114300" simplePos="0" relativeHeight="251701248" behindDoc="0" locked="0" layoutInCell="1" allowOverlap="1" wp14:anchorId="25770CF1" wp14:editId="63385184">
            <wp:simplePos x="0" y="0"/>
            <wp:positionH relativeFrom="column">
              <wp:posOffset>-279400</wp:posOffset>
            </wp:positionH>
            <wp:positionV relativeFrom="paragraph">
              <wp:posOffset>853102</wp:posOffset>
            </wp:positionV>
            <wp:extent cx="2673350" cy="723900"/>
            <wp:effectExtent l="0" t="0" r="6350" b="0"/>
            <wp:wrapTight wrapText="bothSides">
              <wp:wrapPolygon edited="0">
                <wp:start x="0" y="0"/>
                <wp:lineTo x="0" y="21221"/>
                <wp:lineTo x="21549" y="21221"/>
                <wp:lineTo x="2154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389" t="7111" r="9630" b="76000"/>
                    <a:stretch/>
                  </pic:blipFill>
                  <pic:spPr bwMode="auto">
                    <a:xfrm>
                      <a:off x="0" y="0"/>
                      <a:ext cx="267335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14</w:t>
      </w:r>
      <w:r w:rsidRPr="009D539D">
        <w:rPr>
          <w:vertAlign w:val="superscript"/>
        </w:rPr>
        <w:t>th</w:t>
      </w:r>
      <w:r>
        <w:t xml:space="preserve"> Survey question asked whether an app would be wanted.  This can help me to see how old potential users could be ;This would aid in planning for future development i.e. Make an iOS App in </w:t>
      </w:r>
      <w:proofErr w:type="spellStart"/>
      <w:r>
        <w:t>XCode</w:t>
      </w:r>
      <w:proofErr w:type="spellEnd"/>
      <w:r>
        <w:t xml:space="preserve"> as that has the largest portion of the target audience market.</w:t>
      </w:r>
    </w:p>
    <w:p w14:paraId="093F8B75" w14:textId="77777777" w:rsidR="00C36A9A" w:rsidRPr="00DE5A42" w:rsidRDefault="00C36A9A" w:rsidP="00C36A9A">
      <w:r>
        <w:t>My 15</w:t>
      </w:r>
      <w:r w:rsidRPr="00727039">
        <w:rPr>
          <w:vertAlign w:val="superscript"/>
        </w:rPr>
        <w:t>th</w:t>
      </w:r>
      <w:r>
        <w:t xml:space="preserve"> Survey Question was similar to the prior question but The 15</w:t>
      </w:r>
      <w:r w:rsidRPr="00055282">
        <w:rPr>
          <w:vertAlign w:val="superscript"/>
        </w:rPr>
        <w:t>th</w:t>
      </w:r>
      <w:r>
        <w:t xml:space="preserve"> question asked about the general portability of information. The average score of 3.33 is above the midpoint of 2.5 but not enough to warrant wide scale information portability.</w:t>
      </w:r>
    </w:p>
    <w:p w14:paraId="65D5C205" w14:textId="77777777" w:rsidR="00C36A9A" w:rsidRDefault="00C36A9A" w:rsidP="00C36A9A">
      <w:pPr>
        <w:rPr>
          <w:b/>
        </w:rPr>
      </w:pPr>
      <w:r w:rsidRPr="007D3F3E">
        <w:rPr>
          <w:noProof/>
        </w:rPr>
        <w:drawing>
          <wp:anchor distT="0" distB="0" distL="114300" distR="114300" simplePos="0" relativeHeight="251710464" behindDoc="0" locked="0" layoutInCell="1" allowOverlap="1" wp14:anchorId="029C183D" wp14:editId="395A8320">
            <wp:simplePos x="0" y="0"/>
            <wp:positionH relativeFrom="column">
              <wp:posOffset>-152400</wp:posOffset>
            </wp:positionH>
            <wp:positionV relativeFrom="paragraph">
              <wp:posOffset>152400</wp:posOffset>
            </wp:positionV>
            <wp:extent cx="2543175" cy="980440"/>
            <wp:effectExtent l="0" t="0" r="0" b="0"/>
            <wp:wrapTight wrapText="bothSides">
              <wp:wrapPolygon edited="0">
                <wp:start x="0" y="0"/>
                <wp:lineTo x="0" y="21264"/>
                <wp:lineTo x="21465" y="21264"/>
                <wp:lineTo x="2146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16" t="7113" r="48926" b="68821"/>
                    <a:stretch/>
                  </pic:blipFill>
                  <pic:spPr bwMode="auto">
                    <a:xfrm>
                      <a:off x="0" y="0"/>
                      <a:ext cx="2543175" cy="98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134B3" w14:textId="77777777" w:rsidR="00C36A9A" w:rsidRPr="000A385C" w:rsidRDefault="00C36A9A" w:rsidP="00C36A9A">
      <w:r>
        <w:t>My 19</w:t>
      </w:r>
      <w:r w:rsidRPr="009D539D">
        <w:rPr>
          <w:vertAlign w:val="superscript"/>
        </w:rPr>
        <w:t>th</w:t>
      </w:r>
      <w:r>
        <w:t xml:space="preserve"> Survey question asked whether an leader board would be conducive to study.  This informed that the audience don’t want a leader board which is perfectly understandable as you may feel insignificant if you have a low to middling score whilst people at the top of the leader board have more points than you in magnitudes of 1000s.</w:t>
      </w:r>
    </w:p>
    <w:p w14:paraId="7BCF8CAB" w14:textId="77777777" w:rsidR="00C36A9A" w:rsidRPr="004564FF" w:rsidRDefault="00C36A9A" w:rsidP="00C36A9A">
      <w:pPr>
        <w:rPr>
          <w:b/>
        </w:rPr>
      </w:pPr>
      <w:r>
        <w:rPr>
          <w:b/>
        </w:rPr>
        <w:lastRenderedPageBreak/>
        <w:t>Competition</w:t>
      </w:r>
    </w:p>
    <w:p w14:paraId="64546D90" w14:textId="77777777" w:rsidR="00C36A9A" w:rsidRPr="00FB0EF2" w:rsidRDefault="00C36A9A" w:rsidP="00C36A9A">
      <w:r w:rsidRPr="004A2B78">
        <w:rPr>
          <w:noProof/>
        </w:rPr>
        <w:drawing>
          <wp:anchor distT="0" distB="0" distL="114300" distR="114300" simplePos="0" relativeHeight="251702272" behindDoc="0" locked="0" layoutInCell="1" allowOverlap="1" wp14:anchorId="6065277C" wp14:editId="23A8AE1E">
            <wp:simplePos x="0" y="0"/>
            <wp:positionH relativeFrom="column">
              <wp:posOffset>-26670</wp:posOffset>
            </wp:positionH>
            <wp:positionV relativeFrom="paragraph">
              <wp:posOffset>15457</wp:posOffset>
            </wp:positionV>
            <wp:extent cx="2292350" cy="2063750"/>
            <wp:effectExtent l="0" t="0" r="6350" b="6350"/>
            <wp:wrapTight wrapText="bothSides">
              <wp:wrapPolygon edited="0">
                <wp:start x="0" y="0"/>
                <wp:lineTo x="0" y="21534"/>
                <wp:lineTo x="21540" y="21534"/>
                <wp:lineTo x="2154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111" t="24889" r="15463" b="26964"/>
                    <a:stretch/>
                  </pic:blipFill>
                  <pic:spPr bwMode="auto">
                    <a:xfrm>
                      <a:off x="0" y="0"/>
                      <a:ext cx="229235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16</w:t>
      </w:r>
      <w:r w:rsidRPr="006A6939">
        <w:rPr>
          <w:vertAlign w:val="superscript"/>
        </w:rPr>
        <w:t>th</w:t>
      </w:r>
      <w:r>
        <w:t xml:space="preserve"> Survey Question asked what websites the Respondents use to do their revision. This was in order for me to identify the competitors in the market. The Blue Bar on the adjacent chart shows </w:t>
      </w:r>
      <w:proofErr w:type="spellStart"/>
      <w:r>
        <w:t>MyMaths</w:t>
      </w:r>
      <w:proofErr w:type="spellEnd"/>
      <w:r>
        <w:t xml:space="preserve"> large proportion of students compared to the much smaller competitors.</w:t>
      </w:r>
    </w:p>
    <w:p w14:paraId="15FC0774" w14:textId="77777777" w:rsidR="00C36A9A" w:rsidRDefault="00C36A9A" w:rsidP="00C36A9A"/>
    <w:p w14:paraId="00B6B454" w14:textId="77777777" w:rsidR="00C36A9A" w:rsidRDefault="00C36A9A" w:rsidP="00C36A9A"/>
    <w:p w14:paraId="7C309D0E" w14:textId="77777777" w:rsidR="00C36A9A" w:rsidRDefault="00C36A9A" w:rsidP="00C36A9A"/>
    <w:p w14:paraId="7006182C" w14:textId="77777777" w:rsidR="00C36A9A" w:rsidRDefault="00C36A9A" w:rsidP="00C36A9A"/>
    <w:p w14:paraId="34DA3F8E" w14:textId="77777777" w:rsidR="00C36A9A" w:rsidRDefault="00C36A9A" w:rsidP="00C36A9A">
      <w:r>
        <w:t>My 17</w:t>
      </w:r>
      <w:r w:rsidRPr="005E5D9C">
        <w:rPr>
          <w:vertAlign w:val="superscript"/>
        </w:rPr>
        <w:t>th</w:t>
      </w:r>
      <w:r>
        <w:t xml:space="preserve">  Survey Question asked how often the Respondents use the websites to do their revision. This was in order for me to identify requirements for running a live server. </w:t>
      </w:r>
      <w:r w:rsidRPr="00470265">
        <w:rPr>
          <w:noProof/>
        </w:rPr>
        <w:drawing>
          <wp:anchor distT="0" distB="0" distL="114300" distR="114300" simplePos="0" relativeHeight="251704320" behindDoc="0" locked="0" layoutInCell="1" allowOverlap="1" wp14:anchorId="192C8839" wp14:editId="5C72A595">
            <wp:simplePos x="0" y="0"/>
            <wp:positionH relativeFrom="column">
              <wp:posOffset>-113665</wp:posOffset>
            </wp:positionH>
            <wp:positionV relativeFrom="paragraph">
              <wp:posOffset>41477</wp:posOffset>
            </wp:positionV>
            <wp:extent cx="2284730" cy="2049145"/>
            <wp:effectExtent l="0" t="0" r="1270" b="0"/>
            <wp:wrapTight wrapText="bothSides">
              <wp:wrapPolygon edited="0">
                <wp:start x="0" y="0"/>
                <wp:lineTo x="0" y="21419"/>
                <wp:lineTo x="21492" y="21419"/>
                <wp:lineTo x="21492"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702" t="8019" r="59133" b="45820"/>
                    <a:stretch/>
                  </pic:blipFill>
                  <pic:spPr bwMode="auto">
                    <a:xfrm>
                      <a:off x="0" y="0"/>
                      <a:ext cx="2284730"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However, this data clearly shows that the biggest category is Never using the website which can seem very confusing and surprising on 1</w:t>
      </w:r>
      <w:r w:rsidRPr="00522141">
        <w:rPr>
          <w:vertAlign w:val="superscript"/>
        </w:rPr>
        <w:t>st</w:t>
      </w:r>
      <w:r>
        <w:t xml:space="preserve"> view but on a 2</w:t>
      </w:r>
      <w:r w:rsidRPr="001C41F9">
        <w:rPr>
          <w:vertAlign w:val="superscript"/>
        </w:rPr>
        <w:t>nd</w:t>
      </w:r>
      <w:r>
        <w:t xml:space="preserve"> glance students may not find the website easily accessible or irritating so they won’t do work.</w:t>
      </w:r>
    </w:p>
    <w:p w14:paraId="33C4EFE5" w14:textId="77777777" w:rsidR="00C36A9A" w:rsidRDefault="00C36A9A" w:rsidP="00C36A9A"/>
    <w:p w14:paraId="2533FEB5" w14:textId="77777777" w:rsidR="00C36A9A" w:rsidRDefault="00C36A9A" w:rsidP="00C36A9A"/>
    <w:p w14:paraId="56BF296A" w14:textId="77777777" w:rsidR="00C36A9A" w:rsidRDefault="00C36A9A" w:rsidP="00C36A9A">
      <w:r w:rsidRPr="00470265">
        <w:rPr>
          <w:noProof/>
        </w:rPr>
        <w:drawing>
          <wp:anchor distT="0" distB="0" distL="114300" distR="114300" simplePos="0" relativeHeight="251705344" behindDoc="0" locked="0" layoutInCell="1" allowOverlap="1" wp14:anchorId="35472BC8" wp14:editId="06676BA8">
            <wp:simplePos x="0" y="0"/>
            <wp:positionH relativeFrom="column">
              <wp:posOffset>-29845</wp:posOffset>
            </wp:positionH>
            <wp:positionV relativeFrom="paragraph">
              <wp:posOffset>303651</wp:posOffset>
            </wp:positionV>
            <wp:extent cx="2548647" cy="2969849"/>
            <wp:effectExtent l="0" t="0" r="4445" b="2540"/>
            <wp:wrapTight wrapText="bothSides">
              <wp:wrapPolygon edited="0">
                <wp:start x="0" y="0"/>
                <wp:lineTo x="0" y="21526"/>
                <wp:lineTo x="21530" y="21526"/>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875" t="7112" r="11959" b="23593"/>
                    <a:stretch/>
                  </pic:blipFill>
                  <pic:spPr bwMode="auto">
                    <a:xfrm>
                      <a:off x="0" y="0"/>
                      <a:ext cx="2548647" cy="296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4A22B" w14:textId="77777777" w:rsidR="00C36A9A" w:rsidRDefault="00C36A9A" w:rsidP="00C36A9A"/>
    <w:p w14:paraId="0CEE4396" w14:textId="77777777" w:rsidR="00C36A9A" w:rsidRDefault="00C36A9A" w:rsidP="00C36A9A">
      <w:r>
        <w:t>My 18</w:t>
      </w:r>
      <w:r w:rsidRPr="001C41F9">
        <w:rPr>
          <w:vertAlign w:val="superscript"/>
        </w:rPr>
        <w:t>th</w:t>
      </w:r>
      <w:r>
        <w:t xml:space="preserve"> Survey Question asked the Respondents to rank the websites in order of their preference. This would let me able to scour these websites for why people want to use them. However, this data clearly shows that the biggest category is </w:t>
      </w:r>
      <w:proofErr w:type="spellStart"/>
      <w:r>
        <w:t>MyMaths</w:t>
      </w:r>
      <w:proofErr w:type="spellEnd"/>
      <w:r>
        <w:t xml:space="preserve"> which is slightly odd as “for example “if you get just one part of a question wrong, you have to do an entire section again with different questions, not just the type of question you got wrong” And “One question, it asked for the answer to 1 [</w:t>
      </w:r>
      <w:proofErr w:type="spellStart"/>
      <w:r>
        <w:t>d.p.</w:t>
      </w:r>
      <w:proofErr w:type="spellEnd"/>
      <w:r>
        <w:t xml:space="preserve">] – [the student] came up with 7.543 so [the student] put down 7.5 … the system marked it wrong and gave 7.6 as the "right" answer. Result is that [the student] now has to do the whole section again through no fault of his own.” - (Source: </w:t>
      </w:r>
      <w:hyperlink r:id="rId17">
        <w:proofErr w:type="spellStart"/>
        <w:r w:rsidRPr="55A47439">
          <w:rPr>
            <w:rStyle w:val="Hyperlink"/>
          </w:rPr>
          <w:t>Mumsnet</w:t>
        </w:r>
        <w:proofErr w:type="spellEnd"/>
        <w:r w:rsidRPr="55A47439">
          <w:rPr>
            <w:rStyle w:val="Hyperlink"/>
          </w:rPr>
          <w:t xml:space="preserve"> - Why do teachers use [</w:t>
        </w:r>
        <w:proofErr w:type="spellStart"/>
        <w:r w:rsidRPr="55A47439">
          <w:rPr>
            <w:rStyle w:val="Hyperlink"/>
          </w:rPr>
          <w:t>MyMaths</w:t>
        </w:r>
        <w:proofErr w:type="spellEnd"/>
        <w:r w:rsidRPr="55A47439">
          <w:rPr>
            <w:rStyle w:val="Hyperlink"/>
          </w:rPr>
          <w:t>]</w:t>
        </w:r>
      </w:hyperlink>
      <w:r>
        <w:t>).”</w:t>
      </w:r>
      <w:r>
        <w:br w:type="page"/>
      </w:r>
    </w:p>
    <w:p w14:paraId="2BA37DA0" w14:textId="77777777" w:rsidR="00C36A9A" w:rsidRDefault="00C36A9A" w:rsidP="00C36A9A">
      <w:r w:rsidRPr="007D3F3E">
        <w:rPr>
          <w:noProof/>
        </w:rPr>
        <w:lastRenderedPageBreak/>
        <w:drawing>
          <wp:anchor distT="0" distB="0" distL="114300" distR="114300" simplePos="0" relativeHeight="251706368" behindDoc="0" locked="0" layoutInCell="1" allowOverlap="1" wp14:anchorId="4899B0E5" wp14:editId="4B24291E">
            <wp:simplePos x="0" y="0"/>
            <wp:positionH relativeFrom="column">
              <wp:posOffset>-55245</wp:posOffset>
            </wp:positionH>
            <wp:positionV relativeFrom="paragraph">
              <wp:posOffset>268605</wp:posOffset>
            </wp:positionV>
            <wp:extent cx="2807970" cy="1348740"/>
            <wp:effectExtent l="0" t="0" r="0" b="0"/>
            <wp:wrapTight wrapText="bothSides">
              <wp:wrapPolygon edited="0">
                <wp:start x="0" y="0"/>
                <wp:lineTo x="0" y="21356"/>
                <wp:lineTo x="21493" y="21356"/>
                <wp:lineTo x="2149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17" t="30728" r="50628" b="44150"/>
                    <a:stretch/>
                  </pic:blipFill>
                  <pic:spPr bwMode="auto">
                    <a:xfrm>
                      <a:off x="0" y="0"/>
                      <a:ext cx="280797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Purpose and Education </w:t>
      </w:r>
    </w:p>
    <w:p w14:paraId="3A173C71" w14:textId="77777777" w:rsidR="00C36A9A" w:rsidRDefault="00C36A9A" w:rsidP="00C36A9A">
      <w:r>
        <w:t>My 20</w:t>
      </w:r>
      <w:r w:rsidRPr="001C41F9">
        <w:rPr>
          <w:vertAlign w:val="superscript"/>
        </w:rPr>
        <w:t>th</w:t>
      </w:r>
      <w:r>
        <w:t xml:space="preserve"> Survey Question asked the Respondents to pick if they should be autonomous or have teacher input . Unsurprisingly in my opinion , The votes for Autonomy almost doubled those for the Teacher Input. This strongly shows that students do not want teachers to interfere which could be biased due to the past experiences of Maths Revision websites such as </w:t>
      </w:r>
      <w:proofErr w:type="spellStart"/>
      <w:r>
        <w:t>MyMaths</w:t>
      </w:r>
      <w:proofErr w:type="spellEnd"/>
      <w:r>
        <w:t xml:space="preserve"> which can be very limited without a teacher. </w:t>
      </w:r>
    </w:p>
    <w:p w14:paraId="2876824F" w14:textId="77777777" w:rsidR="00C36A9A" w:rsidRDefault="00C36A9A" w:rsidP="00C36A9A">
      <w:r w:rsidRPr="007D3F3E">
        <w:rPr>
          <w:noProof/>
        </w:rPr>
        <w:drawing>
          <wp:anchor distT="0" distB="0" distL="114300" distR="114300" simplePos="0" relativeHeight="251708416" behindDoc="0" locked="0" layoutInCell="1" allowOverlap="1" wp14:anchorId="454A3B44" wp14:editId="4BD07199">
            <wp:simplePos x="0" y="0"/>
            <wp:positionH relativeFrom="column">
              <wp:posOffset>-55245</wp:posOffset>
            </wp:positionH>
            <wp:positionV relativeFrom="paragraph">
              <wp:posOffset>1197232</wp:posOffset>
            </wp:positionV>
            <wp:extent cx="2839720" cy="1530350"/>
            <wp:effectExtent l="0" t="0" r="5080" b="6350"/>
            <wp:wrapTight wrapText="bothSides">
              <wp:wrapPolygon edited="0">
                <wp:start x="0" y="0"/>
                <wp:lineTo x="0" y="21510"/>
                <wp:lineTo x="21542" y="21510"/>
                <wp:lineTo x="2154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90" t="7113" r="7786" b="57166"/>
                    <a:stretch/>
                  </pic:blipFill>
                  <pic:spPr bwMode="auto">
                    <a:xfrm>
                      <a:off x="0" y="0"/>
                      <a:ext cx="2839720" cy="153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D3F3E">
        <w:rPr>
          <w:noProof/>
        </w:rPr>
        <w:drawing>
          <wp:anchor distT="0" distB="0" distL="114300" distR="114300" simplePos="0" relativeHeight="251707392" behindDoc="0" locked="0" layoutInCell="1" allowOverlap="1" wp14:anchorId="16A2E8E1" wp14:editId="02CCC19B">
            <wp:simplePos x="0" y="0"/>
            <wp:positionH relativeFrom="column">
              <wp:posOffset>-55245</wp:posOffset>
            </wp:positionH>
            <wp:positionV relativeFrom="paragraph">
              <wp:posOffset>49530</wp:posOffset>
            </wp:positionV>
            <wp:extent cx="2703830" cy="965835"/>
            <wp:effectExtent l="0" t="0" r="1270" b="0"/>
            <wp:wrapTight wrapText="bothSides">
              <wp:wrapPolygon edited="0">
                <wp:start x="0" y="0"/>
                <wp:lineTo x="0" y="21302"/>
                <wp:lineTo x="21509" y="21302"/>
                <wp:lineTo x="2150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16" t="55548" r="52142" b="29633"/>
                    <a:stretch/>
                  </pic:blipFill>
                  <pic:spPr bwMode="auto">
                    <a:xfrm>
                      <a:off x="0" y="0"/>
                      <a:ext cx="2703830" cy="96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21</w:t>
      </w:r>
      <w:r w:rsidRPr="00237B00">
        <w:rPr>
          <w:vertAlign w:val="superscript"/>
        </w:rPr>
        <w:t>st</w:t>
      </w:r>
      <w:r>
        <w:t xml:space="preserve"> Survey Question was only visible to those to who selected No for My 20</w:t>
      </w:r>
      <w:r w:rsidRPr="00511BDD">
        <w:rPr>
          <w:vertAlign w:val="superscript"/>
        </w:rPr>
        <w:t>h</w:t>
      </w:r>
      <w:r>
        <w:t xml:space="preserve"> Survey Question thanks to the ability to branch to different questions dependant on responses. The only Mix Response I was given was “50:50” by one of my peers in Year 13 . However, this may not be as feasible as teachers may demand more control of a learning resource that students do not want to give up.</w:t>
      </w:r>
    </w:p>
    <w:p w14:paraId="6571E092" w14:textId="77777777" w:rsidR="00C36A9A" w:rsidRDefault="00C36A9A" w:rsidP="00C36A9A">
      <w:r>
        <w:t>My 22</w:t>
      </w:r>
      <w:r w:rsidRPr="00023CDF">
        <w:rPr>
          <w:vertAlign w:val="superscript"/>
        </w:rPr>
        <w:t>nd</w:t>
      </w:r>
      <w:r>
        <w:t xml:space="preserve"> Survey Question asked the Respondents to rank some potential features in order of their preference. This would let me able to see if these features were worth implementing before considering requirements. A joined 1</w:t>
      </w:r>
      <w:r w:rsidRPr="00023CDF">
        <w:rPr>
          <w:vertAlign w:val="superscript"/>
        </w:rPr>
        <w:t>st</w:t>
      </w:r>
      <w:r>
        <w:t xml:space="preserve"> place is Topic Specific Questions which can be linked to due to the many online collations of Questions based on Topic .Also joint 1</w:t>
      </w:r>
      <w:r w:rsidRPr="00A45EC6">
        <w:rPr>
          <w:vertAlign w:val="superscript"/>
        </w:rPr>
        <w:t>st</w:t>
      </w:r>
      <w:r>
        <w:t xml:space="preserve"> is Revision Notes which I have said could be an accompanying set of notes to each topic If I had enough personal time as 9MA0 Mathematics Notes do not come under the scope of H446 Computing.</w:t>
      </w:r>
    </w:p>
    <w:p w14:paraId="4BE7A95C" w14:textId="2B866A7F" w:rsidR="55A47439" w:rsidRDefault="00C36A9A">
      <w:r w:rsidRPr="007D3F3E">
        <w:rPr>
          <w:noProof/>
        </w:rPr>
        <w:drawing>
          <wp:anchor distT="0" distB="0" distL="114300" distR="114300" simplePos="0" relativeHeight="251709440" behindDoc="0" locked="0" layoutInCell="1" allowOverlap="1" wp14:anchorId="042BFDD3" wp14:editId="26B54912">
            <wp:simplePos x="0" y="0"/>
            <wp:positionH relativeFrom="column">
              <wp:posOffset>-55245</wp:posOffset>
            </wp:positionH>
            <wp:positionV relativeFrom="paragraph">
              <wp:posOffset>100330</wp:posOffset>
            </wp:positionV>
            <wp:extent cx="2872105" cy="914400"/>
            <wp:effectExtent l="0" t="0" r="0" b="0"/>
            <wp:wrapTight wrapText="bothSides">
              <wp:wrapPolygon edited="0">
                <wp:start x="0" y="0"/>
                <wp:lineTo x="0" y="21300"/>
                <wp:lineTo x="21490" y="21300"/>
                <wp:lineTo x="21490"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318" t="44653" r="7786" b="36595"/>
                    <a:stretch/>
                  </pic:blipFill>
                  <pic:spPr bwMode="auto">
                    <a:xfrm>
                      <a:off x="0" y="0"/>
                      <a:ext cx="2872105"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23</w:t>
      </w:r>
      <w:r w:rsidRPr="009566DB">
        <w:rPr>
          <w:vertAlign w:val="superscript"/>
        </w:rPr>
        <w:t>rd</w:t>
      </w:r>
      <w:r>
        <w:t xml:space="preserve"> Survey Question was a final request for comments , improvements and critiques. Half of the 2 responses were useful. A peer suggested Personalised Feedback rather than a standard boilerplate. The comment “no” was also quite intriguing.</w:t>
      </w:r>
      <w:r>
        <w:br w:type="page"/>
      </w:r>
    </w:p>
    <w:p w14:paraId="47BED574" w14:textId="39AA8E5E" w:rsidR="00FD61D6" w:rsidRDefault="00FD61D6" w:rsidP="00FD61D6">
      <w:pPr>
        <w:pStyle w:val="Subtitle"/>
      </w:pPr>
      <w:bookmarkStart w:id="0" w:name="_Hlk5139694"/>
      <w:r>
        <w:lastRenderedPageBreak/>
        <w:t xml:space="preserve">REVIEW OF </w:t>
      </w:r>
      <w:r w:rsidR="005E18C2">
        <w:t>CURRENT SYSTEMS</w:t>
      </w:r>
    </w:p>
    <w:bookmarkEnd w:id="0"/>
    <w:p w14:paraId="2FCEE9B7" w14:textId="0C08D363" w:rsidR="00A21EDE" w:rsidRPr="00832036" w:rsidRDefault="00745479" w:rsidP="00832036">
      <w:pPr>
        <w:pStyle w:val="CoverPageTitle"/>
        <w:rPr>
          <w:sz w:val="36"/>
          <w:szCs w:val="36"/>
        </w:rPr>
      </w:pPr>
      <w:r w:rsidRPr="00832036">
        <w:rPr>
          <w:sz w:val="36"/>
          <w:szCs w:val="36"/>
        </w:rPr>
        <w:t>MYMATHS</w:t>
      </w:r>
    </w:p>
    <w:p w14:paraId="49A23802" w14:textId="50695340" w:rsidR="00216E53" w:rsidRDefault="00216E53" w:rsidP="005F272F">
      <w:pPr>
        <w:pStyle w:val="Heading1"/>
      </w:pPr>
      <w:r w:rsidRPr="00933F4F">
        <w:t>Intro</w:t>
      </w:r>
      <w:r w:rsidR="00933F4F">
        <w:t>duction</w:t>
      </w:r>
    </w:p>
    <w:p w14:paraId="73AB97DD" w14:textId="7147A06E" w:rsidR="0075580D" w:rsidRPr="00933F4F" w:rsidRDefault="006A6234" w:rsidP="00933F4F">
      <w:proofErr w:type="spellStart"/>
      <w:r>
        <w:t>MyMaths</w:t>
      </w:r>
      <w:proofErr w:type="spellEnd"/>
      <w:r>
        <w:t xml:space="preserve"> is</w:t>
      </w:r>
      <w:r w:rsidR="002D5872">
        <w:t xml:space="preserve"> a</w:t>
      </w:r>
      <w:r>
        <w:t xml:space="preserve"> mathematics </w:t>
      </w:r>
      <w:r w:rsidR="00D40633">
        <w:t xml:space="preserve">revision </w:t>
      </w:r>
      <w:r w:rsidR="002D5872">
        <w:t>website, based</w:t>
      </w:r>
      <w:r w:rsidR="005132CE">
        <w:t xml:space="preserve"> on </w:t>
      </w:r>
      <w:r w:rsidR="00E765D0">
        <w:t xml:space="preserve">the deprecating </w:t>
      </w:r>
      <w:r w:rsidR="005132CE">
        <w:t>Adobe Flash,</w:t>
      </w:r>
      <w:r w:rsidR="004524A2">
        <w:t xml:space="preserve"> </w:t>
      </w:r>
      <w:r w:rsidR="00310839">
        <w:t>currently</w:t>
      </w:r>
      <w:r w:rsidR="005132CE">
        <w:t xml:space="preserve"> </w:t>
      </w:r>
      <w:r w:rsidR="00D40633">
        <w:t>used by 4 million students in 70 countries with over 80% of UK Secondary Schools using it.</w:t>
      </w:r>
      <w:r w:rsidR="00C12AE4">
        <w:t xml:space="preserve"> It requires a subscription which schools can obtain depending on the si</w:t>
      </w:r>
      <w:r w:rsidR="002B0ED7">
        <w:t>ze</w:t>
      </w:r>
      <w:r w:rsidR="00C12AE4">
        <w:t xml:space="preserve"> of the</w:t>
      </w:r>
      <w:r w:rsidR="002B0ED7">
        <w:t xml:space="preserve"> school’s</w:t>
      </w:r>
      <w:r w:rsidR="00C12AE4">
        <w:t xml:space="preserve"> mathematics cohort.</w:t>
      </w:r>
      <w:r w:rsidR="00977FA8">
        <w:t xml:space="preserve"> It </w:t>
      </w:r>
      <w:r w:rsidR="00C80687">
        <w:t>includes KS</w:t>
      </w:r>
      <w:r w:rsidR="002D5872">
        <w:t>3, GCSE</w:t>
      </w:r>
      <w:r w:rsidR="00C80687">
        <w:t xml:space="preserve"> and quite a lot of the A Lev</w:t>
      </w:r>
      <w:r w:rsidR="002B0ED7">
        <w:t>e</w:t>
      </w:r>
      <w:r w:rsidR="00C80687">
        <w:t xml:space="preserve">l in Mathematics and </w:t>
      </w:r>
      <w:r w:rsidR="002B0ED7">
        <w:t>it does</w:t>
      </w:r>
      <w:r w:rsidR="00C80687">
        <w:t xml:space="preserve"> cover </w:t>
      </w:r>
      <w:r w:rsidR="002B0ED7">
        <w:t>the new specification</w:t>
      </w:r>
      <w:r w:rsidR="00293BE7">
        <w:t xml:space="preserve"> which Is where I will be focusing upon</w:t>
      </w:r>
      <w:r w:rsidR="00C84C1D">
        <w:t>.</w:t>
      </w:r>
      <w:r w:rsidR="00902651">
        <w:t xml:space="preserve"> My School has been using </w:t>
      </w:r>
      <w:proofErr w:type="spellStart"/>
      <w:r w:rsidR="00902651">
        <w:t>MyMaths</w:t>
      </w:r>
      <w:proofErr w:type="spellEnd"/>
      <w:r w:rsidR="00902651">
        <w:t xml:space="preserve"> from Y7 which I know from personal experience as well as conversing with the </w:t>
      </w:r>
      <w:r w:rsidR="005774B7">
        <w:t xml:space="preserve">current </w:t>
      </w:r>
      <w:r w:rsidR="00902651">
        <w:t>Head of Mathematics</w:t>
      </w:r>
      <w:r w:rsidR="00C6023A">
        <w:t xml:space="preserve"> and it has proven its’ </w:t>
      </w:r>
      <w:r w:rsidR="0035218C">
        <w:t>worth</w:t>
      </w:r>
      <w:r w:rsidR="00C6023A">
        <w:t xml:space="preserve"> arguably despite its </w:t>
      </w:r>
      <w:r w:rsidR="0035218C">
        <w:t xml:space="preserve">annual fee of </w:t>
      </w:r>
      <w:r w:rsidR="003277D4">
        <w:t>£6</w:t>
      </w:r>
      <w:r w:rsidR="00AB401D">
        <w:t>2</w:t>
      </w:r>
      <w:r w:rsidR="003277D4">
        <w:t xml:space="preserve">5 excluding VAT. </w:t>
      </w:r>
      <w:r w:rsidR="00C84C1D">
        <w:t xml:space="preserve">I shall be exploring some of the features that I believe are key to </w:t>
      </w:r>
      <w:r w:rsidR="003719D5">
        <w:t xml:space="preserve">the status of </w:t>
      </w:r>
      <w:proofErr w:type="spellStart"/>
      <w:r w:rsidR="00C84C1D">
        <w:t>MyMaths</w:t>
      </w:r>
      <w:proofErr w:type="spellEnd"/>
      <w:r w:rsidR="00C84C1D">
        <w:t xml:space="preserve"> as one of the most widely used online mathematics resource online due to its’ utility for students</w:t>
      </w:r>
      <w:r w:rsidR="003719D5">
        <w:t xml:space="preserve"> despite some its less helpful features </w:t>
      </w:r>
      <w:r w:rsidR="00930CCF">
        <w:t xml:space="preserve">which I will be scrutinizing to create a better summative revision </w:t>
      </w:r>
      <w:r w:rsidR="004524A2">
        <w:t>res</w:t>
      </w:r>
      <w:r w:rsidR="00930CCF">
        <w:t>our</w:t>
      </w:r>
      <w:r w:rsidR="004524A2">
        <w:t>c</w:t>
      </w:r>
      <w:r w:rsidR="00930CCF">
        <w:t>e.</w:t>
      </w:r>
    </w:p>
    <w:p w14:paraId="0C37F172" w14:textId="13E0A286" w:rsidR="004524A2" w:rsidRDefault="00930CCF" w:rsidP="005F272F">
      <w:pPr>
        <w:pStyle w:val="Heading1"/>
      </w:pPr>
      <w:r>
        <w:t>Review</w:t>
      </w:r>
    </w:p>
    <w:p w14:paraId="1319EE0F" w14:textId="1F796EB6" w:rsidR="004524A2" w:rsidRDefault="00B218B0">
      <w:pPr>
        <w:rPr>
          <w:rFonts w:eastAsia="Times New Roman"/>
        </w:rPr>
      </w:pPr>
      <w:r>
        <w:rPr>
          <w:rFonts w:eastAsia="Times New Roman"/>
          <w:noProof/>
        </w:rPr>
        <mc:AlternateContent>
          <mc:Choice Requires="wpi">
            <w:drawing>
              <wp:anchor distT="0" distB="0" distL="114300" distR="114300" simplePos="0" relativeHeight="251662336" behindDoc="0" locked="0" layoutInCell="1" allowOverlap="1" wp14:anchorId="109905DA" wp14:editId="652FEE75">
                <wp:simplePos x="0" y="0"/>
                <wp:positionH relativeFrom="column">
                  <wp:posOffset>2690477</wp:posOffset>
                </wp:positionH>
                <wp:positionV relativeFrom="paragraph">
                  <wp:posOffset>181375</wp:posOffset>
                </wp:positionV>
                <wp:extent cx="1087920" cy="194040"/>
                <wp:effectExtent l="57150" t="57150" r="36195" b="53975"/>
                <wp:wrapNone/>
                <wp:docPr id="47" name="Ink 47"/>
                <wp:cNvGraphicFramePr/>
                <a:graphic xmlns:a="http://schemas.openxmlformats.org/drawingml/2006/main">
                  <a:graphicData uri="http://schemas.microsoft.com/office/word/2010/wordprocessingInk">
                    <w14:contentPart bwMode="auto" r:id="rId18">
                      <w14:nvContentPartPr>
                        <w14:cNvContentPartPr/>
                      </w14:nvContentPartPr>
                      <w14:xfrm>
                        <a:off x="0" y="0"/>
                        <a:ext cx="1087920" cy="1940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4B1408B1">
              <v:shapetype id="_x0000_t75" coordsize="21600,21600" filled="f" stroked="f" o:spt="75" o:preferrelative="t" path="m@4@5l@4@11@9@11@9@5xe" w14:anchorId="7B846D98">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47" style="position:absolute;margin-left:211.15pt;margin-top:13.6pt;width:87.05pt;height:16.7pt;z-index:2517043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">
                <v:imagedata o:title="" r:id="rId19"/>
              </v:shape>
            </w:pict>
          </mc:Fallback>
        </mc:AlternateContent>
      </w:r>
      <w:r>
        <w:rPr>
          <w:rFonts w:eastAsia="Times New Roman"/>
          <w:noProof/>
        </w:rPr>
        <mc:AlternateContent>
          <mc:Choice Requires="wpi">
            <w:drawing>
              <wp:anchor distT="0" distB="0" distL="114300" distR="114300" simplePos="0" relativeHeight="251661312" behindDoc="0" locked="0" layoutInCell="1" allowOverlap="1" wp14:anchorId="5263E776" wp14:editId="1FD8F6F5">
                <wp:simplePos x="0" y="0"/>
                <wp:positionH relativeFrom="column">
                  <wp:posOffset>1198685</wp:posOffset>
                </wp:positionH>
                <wp:positionV relativeFrom="paragraph">
                  <wp:posOffset>581714</wp:posOffset>
                </wp:positionV>
                <wp:extent cx="2243880" cy="116871"/>
                <wp:effectExtent l="38100" t="38100" r="42545" b="54610"/>
                <wp:wrapNone/>
                <wp:docPr id="46" name="Ink 46"/>
                <wp:cNvGraphicFramePr/>
                <a:graphic xmlns:a="http://schemas.openxmlformats.org/drawingml/2006/main">
                  <a:graphicData uri="http://schemas.microsoft.com/office/word/2010/wordprocessingInk">
                    <w14:contentPart bwMode="auto" r:id="rId20">
                      <w14:nvContentPartPr>
                        <w14:cNvContentPartPr/>
                      </w14:nvContentPartPr>
                      <w14:xfrm>
                        <a:off x="0" y="0"/>
                        <a:ext cx="2243880" cy="116871"/>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326712B0">
              <v:shape id="Ink 46" style="position:absolute;margin-left:93.7pt;margin-top:45.1pt;width:178.1pt;height:10.6pt;z-index:2517032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" w14:anchorId="1469C3C0">
                <v:imagedata o:title="" r:id="rId21"/>
              </v:shape>
            </w:pict>
          </mc:Fallback>
        </mc:AlternateContent>
      </w:r>
      <w:r w:rsidR="005F272F">
        <w:rPr>
          <w:noProof/>
          <w:lang w:eastAsia="en-GB"/>
        </w:rPr>
        <w:drawing>
          <wp:anchor distT="0" distB="0" distL="114300" distR="114300" simplePos="0" relativeHeight="251631616" behindDoc="1" locked="0" layoutInCell="1" allowOverlap="1" wp14:anchorId="3BA89A82" wp14:editId="08CB5CD3">
            <wp:simplePos x="0" y="0"/>
            <wp:positionH relativeFrom="margin">
              <wp:posOffset>6350</wp:posOffset>
            </wp:positionH>
            <wp:positionV relativeFrom="paragraph">
              <wp:posOffset>5715</wp:posOffset>
            </wp:positionV>
            <wp:extent cx="4671695" cy="2590800"/>
            <wp:effectExtent l="0" t="0" r="0" b="0"/>
            <wp:wrapTight wrapText="bothSides">
              <wp:wrapPolygon edited="0">
                <wp:start x="0" y="0"/>
                <wp:lineTo x="0" y="21441"/>
                <wp:lineTo x="21491" y="21441"/>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48DB4.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1695" cy="2590800"/>
                    </a:xfrm>
                    <a:prstGeom prst="rect">
                      <a:avLst/>
                    </a:prstGeom>
                  </pic:spPr>
                </pic:pic>
              </a:graphicData>
            </a:graphic>
            <wp14:sizeRelH relativeFrom="page">
              <wp14:pctWidth>0</wp14:pctWidth>
            </wp14:sizeRelH>
            <wp14:sizeRelV relativeFrom="page">
              <wp14:pctHeight>0</wp14:pctHeight>
            </wp14:sizeRelV>
          </wp:anchor>
        </w:drawing>
      </w:r>
      <w:r w:rsidR="00BA6D5C">
        <w:rPr>
          <w:rFonts w:eastAsia="Times New Roman"/>
        </w:rPr>
        <w:t xml:space="preserve">Upon loading mymaths.co.uk you are greeted with a welcome screen. It </w:t>
      </w:r>
      <w:r w:rsidR="00F34869">
        <w:rPr>
          <w:rFonts w:eastAsia="Times New Roman"/>
        </w:rPr>
        <w:t xml:space="preserve">has tabs indicating whatever information is required. In the top </w:t>
      </w:r>
      <w:r w:rsidR="00B61024">
        <w:rPr>
          <w:rFonts w:eastAsia="Times New Roman"/>
        </w:rPr>
        <w:t xml:space="preserve">right </w:t>
      </w:r>
      <w:r w:rsidR="002D425F">
        <w:rPr>
          <w:rFonts w:eastAsia="Times New Roman"/>
        </w:rPr>
        <w:t>corner,</w:t>
      </w:r>
      <w:r w:rsidR="00F34869">
        <w:rPr>
          <w:rFonts w:eastAsia="Times New Roman"/>
        </w:rPr>
        <w:t xml:space="preserve"> </w:t>
      </w:r>
      <w:r w:rsidR="00B61024">
        <w:rPr>
          <w:rFonts w:eastAsia="Times New Roman"/>
        </w:rPr>
        <w:t xml:space="preserve">a username and password </w:t>
      </w:r>
      <w:r w:rsidR="001402F5">
        <w:rPr>
          <w:rFonts w:eastAsia="Times New Roman"/>
        </w:rPr>
        <w:t>are</w:t>
      </w:r>
      <w:r w:rsidR="00B61024">
        <w:rPr>
          <w:rFonts w:eastAsia="Times New Roman"/>
        </w:rPr>
        <w:t xml:space="preserve"> requested which schools can obtain through a subscription service.</w:t>
      </w:r>
    </w:p>
    <w:p w14:paraId="67198EB9" w14:textId="563FBF2D" w:rsidR="00984168" w:rsidRDefault="00984168">
      <w:pPr>
        <w:rPr>
          <w:rFonts w:eastAsia="Times New Roman"/>
        </w:rPr>
      </w:pPr>
    </w:p>
    <w:p w14:paraId="66960E24" w14:textId="148FBAD1" w:rsidR="00984168" w:rsidRDefault="00984168">
      <w:pPr>
        <w:rPr>
          <w:rFonts w:eastAsia="Times New Roman"/>
        </w:rPr>
      </w:pPr>
    </w:p>
    <w:p w14:paraId="02CB0D22" w14:textId="0D9C0FCE" w:rsidR="00F32C67" w:rsidRDefault="00A60827">
      <w:pPr>
        <w:rPr>
          <w:rFonts w:eastAsia="Times New Roman"/>
        </w:rPr>
      </w:pPr>
      <w:r>
        <w:rPr>
          <w:noProof/>
          <w:lang w:eastAsia="en-GB"/>
        </w:rPr>
        <w:drawing>
          <wp:anchor distT="0" distB="0" distL="114300" distR="114300" simplePos="0" relativeHeight="251633664" behindDoc="1" locked="0" layoutInCell="1" allowOverlap="1" wp14:anchorId="3DF87EBE" wp14:editId="15AF4D68">
            <wp:simplePos x="0" y="0"/>
            <wp:positionH relativeFrom="margin">
              <wp:posOffset>-12700</wp:posOffset>
            </wp:positionH>
            <wp:positionV relativeFrom="paragraph">
              <wp:posOffset>360680</wp:posOffset>
            </wp:positionV>
            <wp:extent cx="4686300" cy="2809875"/>
            <wp:effectExtent l="0" t="0" r="0" b="9525"/>
            <wp:wrapTight wrapText="bothSides">
              <wp:wrapPolygon edited="0">
                <wp:start x="0" y="0"/>
                <wp:lineTo x="0" y="21527"/>
                <wp:lineTo x="21512" y="21527"/>
                <wp:lineTo x="2151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477E7.tmp"/>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4686300" cy="2809875"/>
                    </a:xfrm>
                    <a:prstGeom prst="rect">
                      <a:avLst/>
                    </a:prstGeom>
                  </pic:spPr>
                </pic:pic>
              </a:graphicData>
            </a:graphic>
            <wp14:sizeRelH relativeFrom="page">
              <wp14:pctWidth>0</wp14:pctWidth>
            </wp14:sizeRelH>
            <wp14:sizeRelV relativeFrom="page">
              <wp14:pctHeight>0</wp14:pctHeight>
            </wp14:sizeRelV>
          </wp:anchor>
        </w:drawing>
      </w:r>
    </w:p>
    <w:bookmarkStart w:id="1" w:name="_Hlk112796"/>
    <w:p w14:paraId="706FDBE5" w14:textId="3DEFE8EC" w:rsidR="00984168" w:rsidRDefault="00CA4BE4">
      <w:pPr>
        <w:rPr>
          <w:rFonts w:eastAsia="Times New Roman"/>
        </w:rPr>
      </w:pPr>
      <w:r>
        <w:rPr>
          <w:rFonts w:eastAsia="Times New Roman"/>
          <w:noProof/>
        </w:rPr>
        <mc:AlternateContent>
          <mc:Choice Requires="wpi">
            <w:drawing>
              <wp:anchor distT="0" distB="0" distL="114300" distR="114300" simplePos="0" relativeHeight="251664384" behindDoc="0" locked="0" layoutInCell="1" allowOverlap="1" wp14:anchorId="22CDC198" wp14:editId="50D71739">
                <wp:simplePos x="0" y="0"/>
                <wp:positionH relativeFrom="column">
                  <wp:posOffset>4267663</wp:posOffset>
                </wp:positionH>
                <wp:positionV relativeFrom="paragraph">
                  <wp:posOffset>857062</wp:posOffset>
                </wp:positionV>
                <wp:extent cx="281160" cy="19440"/>
                <wp:effectExtent l="38100" t="38100" r="43180" b="57150"/>
                <wp:wrapNone/>
                <wp:docPr id="56" name="Ink 56"/>
                <wp:cNvGraphicFramePr/>
                <a:graphic xmlns:a="http://schemas.openxmlformats.org/drawingml/2006/main">
                  <a:graphicData uri="http://schemas.microsoft.com/office/word/2010/wordprocessingInk">
                    <w14:contentPart bwMode="auto" r:id="rId24">
                      <w14:nvContentPartPr>
                        <w14:cNvContentPartPr/>
                      </w14:nvContentPartPr>
                      <w14:xfrm>
                        <a:off x="0" y="0"/>
                        <a:ext cx="281160" cy="194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140323B6">
              <v:shape id="Ink 56" style="position:absolute;margin-left:335.35pt;margin-top:66.8pt;width:23.6pt;height:2.95pt;z-index:2517104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" w14:anchorId="7F72CC3F">
                <v:imagedata o:title="" r:id="rId25"/>
              </v:shape>
            </w:pict>
          </mc:Fallback>
        </mc:AlternateContent>
      </w:r>
      <w:r w:rsidR="00B218B0">
        <w:rPr>
          <w:rFonts w:eastAsia="Times New Roman"/>
          <w:noProof/>
        </w:rPr>
        <mc:AlternateContent>
          <mc:Choice Requires="wpi">
            <w:drawing>
              <wp:anchor distT="0" distB="0" distL="114300" distR="114300" simplePos="0" relativeHeight="251663360" behindDoc="0" locked="0" layoutInCell="1" allowOverlap="1" wp14:anchorId="14486810" wp14:editId="1448D681">
                <wp:simplePos x="0" y="0"/>
                <wp:positionH relativeFrom="column">
                  <wp:posOffset>3497642</wp:posOffset>
                </wp:positionH>
                <wp:positionV relativeFrom="paragraph">
                  <wp:posOffset>437422</wp:posOffset>
                </wp:positionV>
                <wp:extent cx="1168560" cy="201960"/>
                <wp:effectExtent l="38100" t="57150" r="31750" b="45720"/>
                <wp:wrapNone/>
                <wp:docPr id="53" name="Ink 53"/>
                <wp:cNvGraphicFramePr/>
                <a:graphic xmlns:a="http://schemas.openxmlformats.org/drawingml/2006/main">
                  <a:graphicData uri="http://schemas.microsoft.com/office/word/2010/wordprocessingInk">
                    <w14:contentPart bwMode="auto" r:id="rId26">
                      <w14:nvContentPartPr>
                        <w14:cNvContentPartPr/>
                      </w14:nvContentPartPr>
                      <w14:xfrm>
                        <a:off x="0" y="0"/>
                        <a:ext cx="1168560" cy="20196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5489CFBF">
              <v:shape id="Ink 53" style="position:absolute;margin-left:274.7pt;margin-top:33.75pt;width:93.4pt;height:17.3pt;z-index:2517073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" w14:anchorId="71C5B97B">
                <v:imagedata o:title="" r:id="rId27"/>
              </v:shape>
            </w:pict>
          </mc:Fallback>
        </mc:AlternateContent>
      </w:r>
      <w:r w:rsidR="005F272F">
        <w:rPr>
          <w:rFonts w:eastAsia="Times New Roman"/>
          <w:noProof/>
        </w:rPr>
        <mc:AlternateContent>
          <mc:Choice Requires="wpi">
            <w:drawing>
              <wp:anchor distT="0" distB="0" distL="114300" distR="114300" simplePos="0" relativeHeight="251645952" behindDoc="0" locked="0" layoutInCell="1" allowOverlap="1" wp14:anchorId="51CC6BDA" wp14:editId="66B26DF7">
                <wp:simplePos x="0" y="0"/>
                <wp:positionH relativeFrom="column">
                  <wp:posOffset>3971501</wp:posOffset>
                </wp:positionH>
                <wp:positionV relativeFrom="paragraph">
                  <wp:posOffset>946016</wp:posOffset>
                </wp:positionV>
                <wp:extent cx="360" cy="360"/>
                <wp:effectExtent l="38100" t="19050" r="57150" b="57150"/>
                <wp:wrapNone/>
                <wp:docPr id="19" name="Ink 19"/>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12604BB4">
              <v:shapetype id="_x0000_t75" coordsize="21600,21600" filled="f" stroked="f" o:spt="75" o:preferrelative="t" path="m@4@5l@4@11@9@11@9@5xe" w14:anchorId="4DDCDA69">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9" style="position:absolute;margin-left:312.05pt;margin-top:73.1pt;width:38.95pt;height:6.35pt;z-index:2516787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">
                <v:imagedata o:title="" r:id="rId29"/>
              </v:shape>
            </w:pict>
          </mc:Fallback>
        </mc:AlternateContent>
      </w:r>
      <w:r w:rsidR="000D718F">
        <w:rPr>
          <w:rFonts w:eastAsia="Times New Roman"/>
        </w:rPr>
        <w:t>After logging in</w:t>
      </w:r>
      <w:r w:rsidR="00623F66">
        <w:rPr>
          <w:rFonts w:eastAsia="Times New Roman"/>
        </w:rPr>
        <w:t xml:space="preserve"> with the school username and password, you are ushered </w:t>
      </w:r>
      <w:r w:rsidR="000D45E5">
        <w:rPr>
          <w:rFonts w:eastAsia="Times New Roman"/>
        </w:rPr>
        <w:t>to the main portal</w:t>
      </w:r>
      <w:r w:rsidR="00883A60">
        <w:rPr>
          <w:rFonts w:eastAsia="Times New Roman"/>
        </w:rPr>
        <w:t xml:space="preserve">; This is where </w:t>
      </w:r>
      <w:r w:rsidR="001402F5">
        <w:rPr>
          <w:rFonts w:eastAsia="Times New Roman"/>
        </w:rPr>
        <w:t>all</w:t>
      </w:r>
      <w:r w:rsidR="00883A60">
        <w:rPr>
          <w:rFonts w:eastAsia="Times New Roman"/>
        </w:rPr>
        <w:t xml:space="preserve"> the revision aids and questions are </w:t>
      </w:r>
      <w:r w:rsidR="006C0E99">
        <w:rPr>
          <w:rFonts w:eastAsia="Times New Roman"/>
        </w:rPr>
        <w:t xml:space="preserve">stored. Underneath </w:t>
      </w:r>
      <w:r w:rsidR="009F564D">
        <w:rPr>
          <w:rFonts w:eastAsia="Times New Roman"/>
        </w:rPr>
        <w:t>*</w:t>
      </w:r>
      <w:r w:rsidR="006C0E99">
        <w:rPr>
          <w:rFonts w:eastAsia="Times New Roman"/>
        </w:rPr>
        <w:t>the search bar in the top right corner</w:t>
      </w:r>
      <w:r w:rsidR="00CD5103">
        <w:rPr>
          <w:rFonts w:eastAsia="Times New Roman"/>
        </w:rPr>
        <w:t>, there</w:t>
      </w:r>
      <w:r w:rsidR="006C0E99">
        <w:rPr>
          <w:rFonts w:eastAsia="Times New Roman"/>
        </w:rPr>
        <w:t xml:space="preserve"> is a </w:t>
      </w:r>
      <w:r w:rsidR="006475BB">
        <w:rPr>
          <w:rFonts w:eastAsia="Times New Roman"/>
        </w:rPr>
        <w:t xml:space="preserve">unique portal </w:t>
      </w:r>
      <w:proofErr w:type="spellStart"/>
      <w:r w:rsidR="006475BB">
        <w:rPr>
          <w:rFonts w:eastAsia="Times New Roman"/>
        </w:rPr>
        <w:t>traveler</w:t>
      </w:r>
      <w:proofErr w:type="spellEnd"/>
      <w:r w:rsidR="006475BB">
        <w:rPr>
          <w:rFonts w:eastAsia="Times New Roman"/>
        </w:rPr>
        <w:t xml:space="preserve"> </w:t>
      </w:r>
      <w:r w:rsidR="00CD5103">
        <w:rPr>
          <w:rFonts w:eastAsia="Times New Roman"/>
        </w:rPr>
        <w:t>which with personal login details can</w:t>
      </w:r>
      <w:r w:rsidR="006475BB">
        <w:rPr>
          <w:rFonts w:eastAsia="Times New Roman"/>
        </w:rPr>
        <w:t xml:space="preserve"> takes </w:t>
      </w:r>
      <w:r w:rsidR="00533884">
        <w:rPr>
          <w:rFonts w:eastAsia="Times New Roman"/>
        </w:rPr>
        <w:t xml:space="preserve">users to </w:t>
      </w:r>
      <w:r w:rsidR="00CD5103">
        <w:rPr>
          <w:rFonts w:eastAsia="Times New Roman"/>
        </w:rPr>
        <w:t xml:space="preserve">their </w:t>
      </w:r>
      <w:r w:rsidR="00533884">
        <w:rPr>
          <w:rFonts w:eastAsia="Times New Roman"/>
        </w:rPr>
        <w:t>individual areas</w:t>
      </w:r>
      <w:r w:rsidR="00CD5103">
        <w:rPr>
          <w:rFonts w:eastAsia="Times New Roman"/>
        </w:rPr>
        <w:t xml:space="preserve"> so </w:t>
      </w:r>
      <w:r w:rsidR="00914C10">
        <w:rPr>
          <w:rFonts w:eastAsia="Times New Roman"/>
        </w:rPr>
        <w:t xml:space="preserve">that </w:t>
      </w:r>
      <w:r w:rsidR="00CD5103">
        <w:rPr>
          <w:rFonts w:eastAsia="Times New Roman"/>
        </w:rPr>
        <w:t>teachers</w:t>
      </w:r>
      <w:r w:rsidR="00914C10">
        <w:rPr>
          <w:rFonts w:eastAsia="Times New Roman"/>
        </w:rPr>
        <w:t xml:space="preserve"> can monitor the progress of students</w:t>
      </w:r>
      <w:r w:rsidR="00D5139B">
        <w:rPr>
          <w:rFonts w:eastAsia="Times New Roman"/>
        </w:rPr>
        <w:t>.</w:t>
      </w:r>
    </w:p>
    <w:bookmarkEnd w:id="1"/>
    <w:p w14:paraId="5E47E0E6" w14:textId="0227DFC8" w:rsidR="00984168" w:rsidRDefault="00CA4BE4">
      <w:pPr>
        <w:rPr>
          <w:rFonts w:eastAsia="Times New Roman"/>
        </w:rPr>
      </w:pPr>
      <w:r>
        <w:rPr>
          <w:noProof/>
          <w:lang w:eastAsia="en-GB"/>
        </w:rPr>
        <w:lastRenderedPageBreak/>
        <mc:AlternateContent>
          <mc:Choice Requires="wpi">
            <w:drawing>
              <wp:anchor distT="0" distB="0" distL="114300" distR="114300" simplePos="0" relativeHeight="251665408" behindDoc="0" locked="0" layoutInCell="1" allowOverlap="1" wp14:anchorId="249F45FB" wp14:editId="1317F065">
                <wp:simplePos x="0" y="0"/>
                <wp:positionH relativeFrom="column">
                  <wp:posOffset>845141</wp:posOffset>
                </wp:positionH>
                <wp:positionV relativeFrom="paragraph">
                  <wp:posOffset>754442</wp:posOffset>
                </wp:positionV>
                <wp:extent cx="3771000" cy="595800"/>
                <wp:effectExtent l="38100" t="38100" r="58420" b="52070"/>
                <wp:wrapNone/>
                <wp:docPr id="59" name="Ink 59"/>
                <wp:cNvGraphicFramePr/>
                <a:graphic xmlns:a="http://schemas.openxmlformats.org/drawingml/2006/main">
                  <a:graphicData uri="http://schemas.microsoft.com/office/word/2010/wordprocessingInk">
                    <w14:contentPart bwMode="auto" r:id="rId30">
                      <w14:nvContentPartPr>
                        <w14:cNvContentPartPr/>
                      </w14:nvContentPartPr>
                      <w14:xfrm>
                        <a:off x="0" y="0"/>
                        <a:ext cx="3771000" cy="59580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5DE2709E">
              <v:shape id="Ink 59" style="position:absolute;margin-left:65.85pt;margin-top:58.7pt;width:298.35pt;height:48.3pt;z-index:2517135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" w14:anchorId="4A565775">
                <v:imagedata o:title="" r:id="rId31"/>
              </v:shape>
            </w:pict>
          </mc:Fallback>
        </mc:AlternateContent>
      </w:r>
      <w:r w:rsidR="008F5D62">
        <w:rPr>
          <w:noProof/>
          <w:lang w:eastAsia="en-GB"/>
        </w:rPr>
        <w:drawing>
          <wp:anchor distT="0" distB="0" distL="114300" distR="114300" simplePos="0" relativeHeight="251634688" behindDoc="1" locked="0" layoutInCell="1" allowOverlap="1" wp14:anchorId="2B3A188D" wp14:editId="40D0AC6C">
            <wp:simplePos x="0" y="0"/>
            <wp:positionH relativeFrom="margin">
              <wp:align>left</wp:align>
            </wp:positionH>
            <wp:positionV relativeFrom="paragraph">
              <wp:posOffset>318</wp:posOffset>
            </wp:positionV>
            <wp:extent cx="4743450" cy="2558415"/>
            <wp:effectExtent l="0" t="0" r="0" b="0"/>
            <wp:wrapTight wrapText="bothSides">
              <wp:wrapPolygon edited="0">
                <wp:start x="0" y="0"/>
                <wp:lineTo x="0" y="21391"/>
                <wp:lineTo x="21513" y="21391"/>
                <wp:lineTo x="2151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49AD4.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5790" cy="2576273"/>
                    </a:xfrm>
                    <a:prstGeom prst="rect">
                      <a:avLst/>
                    </a:prstGeom>
                  </pic:spPr>
                </pic:pic>
              </a:graphicData>
            </a:graphic>
            <wp14:sizeRelH relativeFrom="page">
              <wp14:pctWidth>0</wp14:pctWidth>
            </wp14:sizeRelH>
            <wp14:sizeRelV relativeFrom="page">
              <wp14:pctHeight>0</wp14:pctHeight>
            </wp14:sizeRelV>
          </wp:anchor>
        </w:drawing>
      </w:r>
      <w:r w:rsidR="005F0ACB">
        <w:rPr>
          <w:noProof/>
          <w:lang w:eastAsia="en-GB"/>
        </w:rPr>
        <mc:AlternateContent>
          <mc:Choice Requires="wpi">
            <w:drawing>
              <wp:anchor distT="0" distB="0" distL="114300" distR="114300" simplePos="0" relativeHeight="251644928" behindDoc="0" locked="0" layoutInCell="1" allowOverlap="1" wp14:anchorId="68F71358" wp14:editId="3E3DCA93">
                <wp:simplePos x="0" y="0"/>
                <wp:positionH relativeFrom="column">
                  <wp:posOffset>7987102</wp:posOffset>
                </wp:positionH>
                <wp:positionV relativeFrom="paragraph">
                  <wp:posOffset>750187</wp:posOffset>
                </wp:positionV>
                <wp:extent cx="360" cy="360"/>
                <wp:effectExtent l="38100" t="38100" r="57150" b="57150"/>
                <wp:wrapNone/>
                <wp:docPr id="13" name="Ink 1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w14:anchorId="7914C0D3">
              <v:shape id="Ink 13" style="position:absolute;margin-left:628.2pt;margin-top:58.3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" w14:anchorId="19CF8136">
                <v:imagedata o:title="" r:id="rId34"/>
              </v:shape>
            </w:pict>
          </mc:Fallback>
        </mc:AlternateContent>
      </w:r>
      <w:r w:rsidR="00DA00F2">
        <w:rPr>
          <w:noProof/>
          <w:lang w:eastAsia="en-GB"/>
        </w:rPr>
        <mc:AlternateContent>
          <mc:Choice Requires="wpi">
            <w:drawing>
              <wp:anchor distT="0" distB="0" distL="114300" distR="114300" simplePos="0" relativeHeight="251643904" behindDoc="0" locked="0" layoutInCell="1" allowOverlap="1" wp14:anchorId="639ECCF8" wp14:editId="69F89ED3">
                <wp:simplePos x="0" y="0"/>
                <wp:positionH relativeFrom="column">
                  <wp:posOffset>7889182</wp:posOffset>
                </wp:positionH>
                <wp:positionV relativeFrom="paragraph">
                  <wp:posOffset>1774387</wp:posOffset>
                </wp:positionV>
                <wp:extent cx="67680" cy="65520"/>
                <wp:effectExtent l="19050" t="38100" r="46990" b="48895"/>
                <wp:wrapNone/>
                <wp:docPr id="12" name="Ink 12"/>
                <wp:cNvGraphicFramePr/>
                <a:graphic xmlns:a="http://schemas.openxmlformats.org/drawingml/2006/main">
                  <a:graphicData uri="http://schemas.microsoft.com/office/word/2010/wordprocessingInk">
                    <w14:contentPart bwMode="auto" r:id="rId35">
                      <w14:nvContentPartPr>
                        <w14:cNvContentPartPr/>
                      </w14:nvContentPartPr>
                      <w14:xfrm>
                        <a:off x="0" y="0"/>
                        <a:ext cx="67680" cy="65520"/>
                      </w14:xfrm>
                    </w14:contentPart>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w14:anchorId="7409AD46">
              <v:shape id="Ink 12" style="position:absolute;margin-left:620.5pt;margin-top:139pt;width:6.75pt;height:6.55pt;z-index:2516736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" w14:anchorId="03419304">
                <v:imagedata o:title="" r:id="rId36"/>
              </v:shape>
            </w:pict>
          </mc:Fallback>
        </mc:AlternateContent>
      </w:r>
      <w:bookmarkStart w:id="2" w:name="_Hlk117804"/>
      <w:bookmarkStart w:id="3" w:name="_Hlk113222"/>
      <w:r w:rsidR="00B64C5A">
        <w:rPr>
          <w:rFonts w:eastAsia="Times New Roman"/>
        </w:rPr>
        <w:t>After</w:t>
      </w:r>
      <w:r w:rsidR="006F4F32">
        <w:rPr>
          <w:rFonts w:eastAsia="Times New Roman"/>
        </w:rPr>
        <w:t xml:space="preserve"> selecting the new A Level Mathematics Specification</w:t>
      </w:r>
      <w:r w:rsidR="00DC4FD7">
        <w:rPr>
          <w:rFonts w:eastAsia="Times New Roman"/>
        </w:rPr>
        <w:t>, the student is redirected to this portal.</w:t>
      </w:r>
      <w:r w:rsidR="0042367C">
        <w:rPr>
          <w:rFonts w:eastAsia="Times New Roman"/>
        </w:rPr>
        <w:t xml:space="preserve"> They are greeted with a screen informing th</w:t>
      </w:r>
      <w:r w:rsidR="00FA2EAD">
        <w:rPr>
          <w:rFonts w:eastAsia="Times New Roman"/>
        </w:rPr>
        <w:t xml:space="preserve">em that the content is designed for the new specification and warns </w:t>
      </w:r>
      <w:r w:rsidR="00863A41">
        <w:rPr>
          <w:rFonts w:eastAsia="Times New Roman"/>
        </w:rPr>
        <w:t>that Students taking C1-</w:t>
      </w:r>
      <w:r w:rsidR="00B64C5A">
        <w:rPr>
          <w:rFonts w:eastAsia="Times New Roman"/>
        </w:rPr>
        <w:t>4, M1, S</w:t>
      </w:r>
      <w:r w:rsidR="00863A41">
        <w:rPr>
          <w:rFonts w:eastAsia="Times New Roman"/>
        </w:rPr>
        <w:t>1 or D1 should use the</w:t>
      </w:r>
      <w:r w:rsidR="00D026D4">
        <w:rPr>
          <w:rFonts w:eastAsia="Times New Roman"/>
        </w:rPr>
        <w:t xml:space="preserve"> legacy specification </w:t>
      </w:r>
      <w:r w:rsidR="003074CA">
        <w:rPr>
          <w:rFonts w:eastAsia="Times New Roman"/>
        </w:rPr>
        <w:t xml:space="preserve">pages instead. </w:t>
      </w:r>
      <w:bookmarkEnd w:id="2"/>
      <w:r w:rsidR="003074CA">
        <w:rPr>
          <w:rFonts w:eastAsia="Times New Roman"/>
        </w:rPr>
        <w:t>This</w:t>
      </w:r>
      <w:r w:rsidR="00C40320">
        <w:rPr>
          <w:rFonts w:eastAsia="Times New Roman"/>
        </w:rPr>
        <w:t xml:space="preserve"> welcome design </w:t>
      </w:r>
      <w:r w:rsidR="001F734A">
        <w:rPr>
          <w:rFonts w:eastAsia="Times New Roman"/>
        </w:rPr>
        <w:t>is very simplistic and so I would aim to make mine more</w:t>
      </w:r>
      <w:r w:rsidR="00355FB1">
        <w:rPr>
          <w:rFonts w:eastAsia="Times New Roman"/>
        </w:rPr>
        <w:t xml:space="preserve"> functional</w:t>
      </w:r>
      <w:r w:rsidR="001F734A">
        <w:rPr>
          <w:rFonts w:eastAsia="Times New Roman"/>
        </w:rPr>
        <w:t xml:space="preserve"> whilst retaining </w:t>
      </w:r>
      <w:r w:rsidR="00355FB1">
        <w:rPr>
          <w:rFonts w:eastAsia="Times New Roman"/>
        </w:rPr>
        <w:t>minimalist qualities</w:t>
      </w:r>
      <w:r w:rsidR="001F734A">
        <w:rPr>
          <w:rFonts w:eastAsia="Times New Roman"/>
        </w:rPr>
        <w:t>.</w:t>
      </w:r>
      <w:bookmarkEnd w:id="3"/>
    </w:p>
    <w:p w14:paraId="3C710FB4" w14:textId="3DBA7558" w:rsidR="00984168" w:rsidRDefault="00984168">
      <w:pPr>
        <w:rPr>
          <w:rFonts w:eastAsia="Times New Roman"/>
        </w:rPr>
      </w:pPr>
    </w:p>
    <w:p w14:paraId="7E35E86E" w14:textId="7FC2FE29" w:rsidR="00984168" w:rsidRDefault="00984168">
      <w:pPr>
        <w:rPr>
          <w:rFonts w:eastAsia="Times New Roman"/>
        </w:rPr>
      </w:pPr>
    </w:p>
    <w:p w14:paraId="2ADE70BF" w14:textId="002320FD" w:rsidR="008F5D62" w:rsidRDefault="00CA4BE4">
      <w:pPr>
        <w:rPr>
          <w:rFonts w:eastAsia="Times New Roman"/>
        </w:rPr>
      </w:pPr>
      <w:r>
        <w:rPr>
          <w:noProof/>
          <w:lang w:eastAsia="en-GB"/>
        </w:rPr>
        <mc:AlternateContent>
          <mc:Choice Requires="wpi">
            <w:drawing>
              <wp:anchor distT="0" distB="0" distL="114300" distR="114300" simplePos="0" relativeHeight="251667456" behindDoc="0" locked="0" layoutInCell="1" allowOverlap="1" wp14:anchorId="5EB53524" wp14:editId="5F9121F0">
                <wp:simplePos x="0" y="0"/>
                <wp:positionH relativeFrom="column">
                  <wp:posOffset>1938118</wp:posOffset>
                </wp:positionH>
                <wp:positionV relativeFrom="paragraph">
                  <wp:posOffset>1029777</wp:posOffset>
                </wp:positionV>
                <wp:extent cx="893520" cy="228240"/>
                <wp:effectExtent l="57150" t="38100" r="20955" b="57785"/>
                <wp:wrapNone/>
                <wp:docPr id="61" name="Ink 61"/>
                <wp:cNvGraphicFramePr/>
                <a:graphic xmlns:a="http://schemas.openxmlformats.org/drawingml/2006/main">
                  <a:graphicData uri="http://schemas.microsoft.com/office/word/2010/wordprocessingInk">
                    <w14:contentPart bwMode="auto" r:id="rId37">
                      <w14:nvContentPartPr>
                        <w14:cNvContentPartPr/>
                      </w14:nvContentPartPr>
                      <w14:xfrm>
                        <a:off x="0" y="0"/>
                        <a:ext cx="893520" cy="2282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7C482088">
              <v:shape id="Ink 61" style="position:absolute;margin-left:151.9pt;margin-top:80.4pt;width:71.75pt;height:19.35pt;z-index:2517155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" w14:anchorId="2F57CAEF">
                <v:imagedata o:title="" r:id="rId38"/>
              </v:shape>
            </w:pict>
          </mc:Fallback>
        </mc:AlternateContent>
      </w:r>
      <w:r>
        <w:rPr>
          <w:noProof/>
          <w:lang w:eastAsia="en-GB"/>
        </w:rPr>
        <mc:AlternateContent>
          <mc:Choice Requires="wpi">
            <w:drawing>
              <wp:anchor distT="0" distB="0" distL="114300" distR="114300" simplePos="0" relativeHeight="251666432" behindDoc="0" locked="0" layoutInCell="1" allowOverlap="1" wp14:anchorId="5FAB2997" wp14:editId="0805AF05">
                <wp:simplePos x="0" y="0"/>
                <wp:positionH relativeFrom="column">
                  <wp:posOffset>552838</wp:posOffset>
                </wp:positionH>
                <wp:positionV relativeFrom="paragraph">
                  <wp:posOffset>723417</wp:posOffset>
                </wp:positionV>
                <wp:extent cx="242280" cy="624240"/>
                <wp:effectExtent l="38100" t="57150" r="43815" b="42545"/>
                <wp:wrapNone/>
                <wp:docPr id="60" name="Ink 60"/>
                <wp:cNvGraphicFramePr/>
                <a:graphic xmlns:a="http://schemas.openxmlformats.org/drawingml/2006/main">
                  <a:graphicData uri="http://schemas.microsoft.com/office/word/2010/wordprocessingInk">
                    <w14:contentPart bwMode="auto" r:id="rId39">
                      <w14:nvContentPartPr>
                        <w14:cNvContentPartPr/>
                      </w14:nvContentPartPr>
                      <w14:xfrm>
                        <a:off x="0" y="0"/>
                        <a:ext cx="242280" cy="6242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5A4336E7">
              <v:shape id="Ink 60" style="position:absolute;margin-left:42.85pt;margin-top:56.25pt;width:20.5pt;height:50.55pt;z-index:2517145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" w14:anchorId="79A56EF6">
                <v:imagedata o:title="" r:id="rId40"/>
              </v:shape>
            </w:pict>
          </mc:Fallback>
        </mc:AlternateContent>
      </w:r>
      <w:r w:rsidR="008F5D62">
        <w:rPr>
          <w:noProof/>
          <w:lang w:eastAsia="en-GB"/>
        </w:rPr>
        <w:drawing>
          <wp:anchor distT="0" distB="0" distL="114300" distR="114300" simplePos="0" relativeHeight="251635712" behindDoc="1" locked="0" layoutInCell="1" allowOverlap="1" wp14:anchorId="0E7C61FF" wp14:editId="38AD7218">
            <wp:simplePos x="0" y="0"/>
            <wp:positionH relativeFrom="margin">
              <wp:align>left</wp:align>
            </wp:positionH>
            <wp:positionV relativeFrom="paragraph">
              <wp:posOffset>5715</wp:posOffset>
            </wp:positionV>
            <wp:extent cx="4775200" cy="2787015"/>
            <wp:effectExtent l="0" t="0" r="6350" b="0"/>
            <wp:wrapTight wrapText="bothSides">
              <wp:wrapPolygon edited="0">
                <wp:start x="0" y="0"/>
                <wp:lineTo x="0" y="21408"/>
                <wp:lineTo x="21543" y="21408"/>
                <wp:lineTo x="2154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47621.tmp"/>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4775200" cy="2787015"/>
                    </a:xfrm>
                    <a:prstGeom prst="rect">
                      <a:avLst/>
                    </a:prstGeom>
                  </pic:spPr>
                </pic:pic>
              </a:graphicData>
            </a:graphic>
            <wp14:sizeRelH relativeFrom="page">
              <wp14:pctWidth>0</wp14:pctWidth>
            </wp14:sizeRelH>
            <wp14:sizeRelV relativeFrom="page">
              <wp14:pctHeight>0</wp14:pctHeight>
            </wp14:sizeRelV>
          </wp:anchor>
        </w:drawing>
      </w:r>
      <w:r w:rsidR="005F272F">
        <w:rPr>
          <w:rFonts w:eastAsia="Times New Roman"/>
        </w:rPr>
        <w:t xml:space="preserve">Upon clicking on the adjacent tabs, in this case Pure, </w:t>
      </w:r>
      <w:r w:rsidR="00E11783">
        <w:rPr>
          <w:rFonts w:eastAsia="Times New Roman"/>
        </w:rPr>
        <w:t xml:space="preserve">the student is greeted with the first </w:t>
      </w:r>
      <w:r w:rsidR="00FA3BDD">
        <w:rPr>
          <w:rFonts w:eastAsia="Times New Roman"/>
        </w:rPr>
        <w:t xml:space="preserve">topic in the </w:t>
      </w:r>
      <w:r w:rsidR="006858DA">
        <w:rPr>
          <w:rFonts w:eastAsia="Times New Roman"/>
        </w:rPr>
        <w:t xml:space="preserve">first tab of the A Level </w:t>
      </w:r>
      <w:r w:rsidR="00FA3BDD">
        <w:rPr>
          <w:rFonts w:eastAsia="Times New Roman"/>
        </w:rPr>
        <w:t>library</w:t>
      </w:r>
      <w:r w:rsidR="006858DA">
        <w:rPr>
          <w:rFonts w:eastAsia="Times New Roman"/>
        </w:rPr>
        <w:t xml:space="preserve"> in the form of a </w:t>
      </w:r>
      <w:r w:rsidR="008F5D62">
        <w:rPr>
          <w:rFonts w:eastAsia="Times New Roman"/>
        </w:rPr>
        <w:t>lesson to learn or homework to do exercises.</w:t>
      </w:r>
    </w:p>
    <w:p w14:paraId="0FEE84B7" w14:textId="77777777" w:rsidR="008F5D62" w:rsidRDefault="008F5D62">
      <w:pPr>
        <w:rPr>
          <w:rFonts w:eastAsia="Times New Roman"/>
        </w:rPr>
      </w:pPr>
    </w:p>
    <w:p w14:paraId="03632C51" w14:textId="77777777" w:rsidR="008F5D62" w:rsidRDefault="008F5D62">
      <w:pPr>
        <w:rPr>
          <w:rFonts w:eastAsia="Times New Roman"/>
        </w:rPr>
      </w:pPr>
    </w:p>
    <w:p w14:paraId="58722CA8" w14:textId="77777777" w:rsidR="008F5D62" w:rsidRDefault="008F5D62">
      <w:pPr>
        <w:rPr>
          <w:rFonts w:eastAsia="Times New Roman"/>
        </w:rPr>
      </w:pPr>
    </w:p>
    <w:p w14:paraId="2E6D2664" w14:textId="77777777" w:rsidR="008F5D62" w:rsidRDefault="008F5D62">
      <w:pPr>
        <w:rPr>
          <w:rFonts w:eastAsia="Times New Roman"/>
        </w:rPr>
      </w:pPr>
    </w:p>
    <w:p w14:paraId="758FFB80" w14:textId="77777777" w:rsidR="008F5D62" w:rsidRDefault="008F5D62">
      <w:pPr>
        <w:rPr>
          <w:rFonts w:eastAsia="Times New Roman"/>
        </w:rPr>
      </w:pPr>
    </w:p>
    <w:p w14:paraId="1C694FBE" w14:textId="77777777" w:rsidR="008F5D62" w:rsidRDefault="008F5D62">
      <w:pPr>
        <w:rPr>
          <w:rFonts w:eastAsia="Times New Roman"/>
        </w:rPr>
      </w:pPr>
    </w:p>
    <w:p w14:paraId="1798C0E7" w14:textId="5F46E856" w:rsidR="008F5D62" w:rsidRDefault="008F5D62">
      <w:pPr>
        <w:rPr>
          <w:rFonts w:eastAsia="Times New Roman"/>
        </w:rPr>
      </w:pPr>
    </w:p>
    <w:p w14:paraId="11009ED6" w14:textId="440539D3" w:rsidR="008F5D62" w:rsidRDefault="00754098">
      <w:pPr>
        <w:rPr>
          <w:rFonts w:eastAsia="Times New Roman"/>
        </w:rPr>
      </w:pPr>
      <w:r>
        <w:rPr>
          <w:noProof/>
          <w:lang w:eastAsia="en-GB"/>
        </w:rPr>
        <mc:AlternateContent>
          <mc:Choice Requires="wpi">
            <w:drawing>
              <wp:anchor distT="0" distB="0" distL="114300" distR="114300" simplePos="0" relativeHeight="251668480" behindDoc="0" locked="0" layoutInCell="1" allowOverlap="1" wp14:anchorId="17881FA2" wp14:editId="1553814E">
                <wp:simplePos x="0" y="0"/>
                <wp:positionH relativeFrom="column">
                  <wp:posOffset>1475311</wp:posOffset>
                </wp:positionH>
                <wp:positionV relativeFrom="paragraph">
                  <wp:posOffset>103658</wp:posOffset>
                </wp:positionV>
                <wp:extent cx="983160" cy="60120"/>
                <wp:effectExtent l="38100" t="38100" r="45720" b="54610"/>
                <wp:wrapNone/>
                <wp:docPr id="62" name="Ink 62"/>
                <wp:cNvGraphicFramePr/>
                <a:graphic xmlns:a="http://schemas.openxmlformats.org/drawingml/2006/main">
                  <a:graphicData uri="http://schemas.microsoft.com/office/word/2010/wordprocessingInk">
                    <w14:contentPart bwMode="auto" r:id="rId42">
                      <w14:nvContentPartPr>
                        <w14:cNvContentPartPr/>
                      </w14:nvContentPartPr>
                      <w14:xfrm>
                        <a:off x="0" y="0"/>
                        <a:ext cx="983160" cy="6012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7738AD82">
              <v:shape id="Ink 62" style="position:absolute;margin-left:115.45pt;margin-top:7.45pt;width:78.8pt;height:6.15pt;z-index:2517166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" w14:anchorId="693CB344">
                <v:imagedata o:title="" r:id="rId43"/>
              </v:shape>
            </w:pict>
          </mc:Fallback>
        </mc:AlternateContent>
      </w:r>
      <w:r w:rsidR="00C10CF8">
        <w:rPr>
          <w:noProof/>
          <w:lang w:eastAsia="en-GB"/>
        </w:rPr>
        <w:drawing>
          <wp:anchor distT="0" distB="0" distL="114300" distR="114300" simplePos="0" relativeHeight="251636736" behindDoc="1" locked="0" layoutInCell="1" allowOverlap="1" wp14:anchorId="05F2BD26" wp14:editId="6C13A1FD">
            <wp:simplePos x="0" y="0"/>
            <wp:positionH relativeFrom="margin">
              <wp:align>left</wp:align>
            </wp:positionH>
            <wp:positionV relativeFrom="paragraph">
              <wp:posOffset>41275</wp:posOffset>
            </wp:positionV>
            <wp:extent cx="4718050" cy="2400300"/>
            <wp:effectExtent l="0" t="0" r="6350" b="0"/>
            <wp:wrapTight wrapText="bothSides">
              <wp:wrapPolygon edited="0">
                <wp:start x="0" y="0"/>
                <wp:lineTo x="0" y="21429"/>
                <wp:lineTo x="21542" y="21429"/>
                <wp:lineTo x="215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45E2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8050" cy="2400300"/>
                    </a:xfrm>
                    <a:prstGeom prst="rect">
                      <a:avLst/>
                    </a:prstGeom>
                  </pic:spPr>
                </pic:pic>
              </a:graphicData>
            </a:graphic>
            <wp14:sizeRelH relativeFrom="page">
              <wp14:pctWidth>0</wp14:pctWidth>
            </wp14:sizeRelH>
            <wp14:sizeRelV relativeFrom="page">
              <wp14:pctHeight>0</wp14:pctHeight>
            </wp14:sizeRelV>
          </wp:anchor>
        </w:drawing>
      </w:r>
      <w:r w:rsidR="00D65389">
        <w:rPr>
          <w:rFonts w:eastAsia="Times New Roman"/>
        </w:rPr>
        <w:t xml:space="preserve">If the student chooses to </w:t>
      </w:r>
      <w:r w:rsidR="00123F0A">
        <w:rPr>
          <w:rFonts w:eastAsia="Times New Roman"/>
        </w:rPr>
        <w:t xml:space="preserve">do a </w:t>
      </w:r>
      <w:r w:rsidR="00355FB1">
        <w:rPr>
          <w:rFonts w:eastAsia="Times New Roman"/>
        </w:rPr>
        <w:t>lesson,</w:t>
      </w:r>
      <w:r w:rsidR="00123F0A">
        <w:rPr>
          <w:rFonts w:eastAsia="Times New Roman"/>
        </w:rPr>
        <w:t xml:space="preserve"> then </w:t>
      </w:r>
      <w:r w:rsidR="00355FB1">
        <w:rPr>
          <w:rFonts w:eastAsia="Times New Roman"/>
        </w:rPr>
        <w:t>i</w:t>
      </w:r>
      <w:r w:rsidR="00123F0A">
        <w:rPr>
          <w:rFonts w:eastAsia="Times New Roman"/>
        </w:rPr>
        <w:t xml:space="preserve">t is opened in </w:t>
      </w:r>
      <w:r w:rsidR="00355FB1">
        <w:rPr>
          <w:rFonts w:eastAsia="Times New Roman"/>
        </w:rPr>
        <w:t>a new</w:t>
      </w:r>
      <w:r w:rsidR="00123F0A">
        <w:rPr>
          <w:rFonts w:eastAsia="Times New Roman"/>
        </w:rPr>
        <w:t xml:space="preserve"> tab. There</w:t>
      </w:r>
      <w:r w:rsidR="00355FB1">
        <w:rPr>
          <w:rFonts w:eastAsia="Times New Roman"/>
        </w:rPr>
        <w:t xml:space="preserve"> </w:t>
      </w:r>
      <w:r w:rsidR="00123F0A">
        <w:rPr>
          <w:rFonts w:eastAsia="Times New Roman"/>
        </w:rPr>
        <w:t xml:space="preserve">is index </w:t>
      </w:r>
      <w:r w:rsidR="00355FB1">
        <w:rPr>
          <w:rFonts w:eastAsia="Times New Roman"/>
        </w:rPr>
        <w:t xml:space="preserve">of all the things in the lesson for the student to complete. </w:t>
      </w:r>
      <w:r w:rsidR="00875A2B">
        <w:rPr>
          <w:rFonts w:eastAsia="Times New Roman"/>
        </w:rPr>
        <w:t xml:space="preserve">If the student </w:t>
      </w:r>
      <w:r w:rsidR="00F86DA9">
        <w:rPr>
          <w:rFonts w:eastAsia="Times New Roman"/>
        </w:rPr>
        <w:t>opens</w:t>
      </w:r>
      <w:r w:rsidR="00875A2B">
        <w:rPr>
          <w:rFonts w:eastAsia="Times New Roman"/>
        </w:rPr>
        <w:t xml:space="preserve"> multiple </w:t>
      </w:r>
      <w:r w:rsidR="00493BF9">
        <w:rPr>
          <w:rFonts w:eastAsia="Times New Roman"/>
        </w:rPr>
        <w:t>lessons,</w:t>
      </w:r>
      <w:r w:rsidR="00875A2B">
        <w:rPr>
          <w:rFonts w:eastAsia="Times New Roman"/>
        </w:rPr>
        <w:t xml:space="preserve"> then lots of tabs are made </w:t>
      </w:r>
      <w:r w:rsidR="00F86DA9">
        <w:rPr>
          <w:rFonts w:eastAsia="Times New Roman"/>
        </w:rPr>
        <w:t xml:space="preserve">which may take </w:t>
      </w:r>
      <w:r w:rsidR="00ED57C6">
        <w:rPr>
          <w:rFonts w:eastAsia="Times New Roman"/>
        </w:rPr>
        <w:t>up too much RAM causing the students revision to be disrupted. This could be improved by integrating the lesson in the same windo</w:t>
      </w:r>
      <w:r w:rsidR="00B84942">
        <w:rPr>
          <w:rFonts w:eastAsia="Times New Roman"/>
        </w:rPr>
        <w:t>w.</w:t>
      </w:r>
    </w:p>
    <w:p w14:paraId="517C20B6" w14:textId="0C5BBEDB" w:rsidR="008F5D62" w:rsidRDefault="00B04714">
      <w:pPr>
        <w:rPr>
          <w:rFonts w:eastAsia="Times New Roman"/>
        </w:rPr>
      </w:pPr>
      <w:r>
        <w:rPr>
          <w:noProof/>
          <w:lang w:eastAsia="en-GB"/>
        </w:rPr>
        <w:lastRenderedPageBreak/>
        <mc:AlternateContent>
          <mc:Choice Requires="wpi">
            <w:drawing>
              <wp:anchor distT="0" distB="0" distL="114300" distR="114300" simplePos="0" relativeHeight="251669504" behindDoc="0" locked="0" layoutInCell="1" allowOverlap="1" wp14:anchorId="36B5917B" wp14:editId="4D26A9A6">
                <wp:simplePos x="0" y="0"/>
                <wp:positionH relativeFrom="column">
                  <wp:posOffset>847210</wp:posOffset>
                </wp:positionH>
                <wp:positionV relativeFrom="paragraph">
                  <wp:posOffset>791894</wp:posOffset>
                </wp:positionV>
                <wp:extent cx="1017720" cy="73440"/>
                <wp:effectExtent l="38100" t="38100" r="49530" b="41275"/>
                <wp:wrapNone/>
                <wp:docPr id="63" name="Ink 63"/>
                <wp:cNvGraphicFramePr/>
                <a:graphic xmlns:a="http://schemas.openxmlformats.org/drawingml/2006/main">
                  <a:graphicData uri="http://schemas.microsoft.com/office/word/2010/wordprocessingInk">
                    <w14:contentPart bwMode="auto" r:id="rId45">
                      <w14:nvContentPartPr>
                        <w14:cNvContentPartPr/>
                      </w14:nvContentPartPr>
                      <w14:xfrm>
                        <a:off x="0" y="0"/>
                        <a:ext cx="1017720" cy="734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1FB3D3CC">
              <v:shape id="Ink 63" style="position:absolute;margin-left:66pt;margin-top:61.65pt;width:81.55pt;height:7.2pt;z-index:2517176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" w14:anchorId="20FF0FE0">
                <v:imagedata o:title="" r:id="rId46"/>
              </v:shape>
            </w:pict>
          </mc:Fallback>
        </mc:AlternateContent>
      </w:r>
      <w:r w:rsidR="00B84942">
        <w:rPr>
          <w:noProof/>
          <w:lang w:eastAsia="en-GB"/>
        </w:rPr>
        <w:drawing>
          <wp:anchor distT="0" distB="0" distL="114300" distR="114300" simplePos="0" relativeHeight="251637760" behindDoc="1" locked="0" layoutInCell="1" allowOverlap="1" wp14:anchorId="78710077" wp14:editId="6E83DDC6">
            <wp:simplePos x="0" y="0"/>
            <wp:positionH relativeFrom="margin">
              <wp:align>left</wp:align>
            </wp:positionH>
            <wp:positionV relativeFrom="paragraph">
              <wp:posOffset>0</wp:posOffset>
            </wp:positionV>
            <wp:extent cx="4857750" cy="2400300"/>
            <wp:effectExtent l="0" t="0" r="0" b="0"/>
            <wp:wrapTight wrapText="bothSides">
              <wp:wrapPolygon edited="0">
                <wp:start x="0" y="0"/>
                <wp:lineTo x="0" y="21429"/>
                <wp:lineTo x="21515" y="21429"/>
                <wp:lineTo x="2151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490A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7750" cy="2400300"/>
                    </a:xfrm>
                    <a:prstGeom prst="rect">
                      <a:avLst/>
                    </a:prstGeom>
                  </pic:spPr>
                </pic:pic>
              </a:graphicData>
            </a:graphic>
            <wp14:sizeRelH relativeFrom="page">
              <wp14:pctWidth>0</wp14:pctWidth>
            </wp14:sizeRelH>
            <wp14:sizeRelV relativeFrom="page">
              <wp14:pctHeight>0</wp14:pctHeight>
            </wp14:sizeRelV>
          </wp:anchor>
        </w:drawing>
      </w:r>
      <w:r w:rsidR="000E45E9">
        <w:rPr>
          <w:rFonts w:eastAsia="Times New Roman"/>
        </w:rPr>
        <w:t>The student can then go at their own pace</w:t>
      </w:r>
      <w:r w:rsidR="00D82707">
        <w:rPr>
          <w:rFonts w:eastAsia="Times New Roman"/>
        </w:rPr>
        <w:t xml:space="preserve"> with </w:t>
      </w:r>
      <w:r w:rsidR="00D13C51">
        <w:rPr>
          <w:rFonts w:eastAsia="Times New Roman"/>
        </w:rPr>
        <w:t xml:space="preserve">clear </w:t>
      </w:r>
      <w:r w:rsidR="00DB42C0">
        <w:rPr>
          <w:rFonts w:eastAsia="Times New Roman"/>
        </w:rPr>
        <w:t>explanations o</w:t>
      </w:r>
      <w:r w:rsidR="00D13C51">
        <w:rPr>
          <w:rFonts w:eastAsia="Times New Roman"/>
        </w:rPr>
        <w:t xml:space="preserve">n the method </w:t>
      </w:r>
      <w:r w:rsidR="004B62C6">
        <w:rPr>
          <w:rFonts w:eastAsia="Times New Roman"/>
        </w:rPr>
        <w:t>used to solve questions in this topic</w:t>
      </w:r>
    </w:p>
    <w:p w14:paraId="6C290387" w14:textId="3A0DC384" w:rsidR="008F5D62" w:rsidRDefault="00B04714">
      <w:pPr>
        <w:rPr>
          <w:rFonts w:eastAsia="Times New Roman"/>
        </w:rPr>
      </w:pPr>
      <w:r>
        <w:rPr>
          <w:rFonts w:eastAsia="Times New Roman"/>
          <w:noProof/>
        </w:rPr>
        <mc:AlternateContent>
          <mc:Choice Requires="wpi">
            <w:drawing>
              <wp:anchor distT="0" distB="0" distL="114300" distR="114300" simplePos="0" relativeHeight="251671552" behindDoc="0" locked="0" layoutInCell="1" allowOverlap="1" wp14:anchorId="3D127C77" wp14:editId="36ABD283">
                <wp:simplePos x="0" y="0"/>
                <wp:positionH relativeFrom="column">
                  <wp:posOffset>784210</wp:posOffset>
                </wp:positionH>
                <wp:positionV relativeFrom="paragraph">
                  <wp:posOffset>263134</wp:posOffset>
                </wp:positionV>
                <wp:extent cx="1424160" cy="77400"/>
                <wp:effectExtent l="38100" t="38100" r="0" b="56515"/>
                <wp:wrapNone/>
                <wp:docPr id="65" name="Ink 65"/>
                <wp:cNvGraphicFramePr/>
                <a:graphic xmlns:a="http://schemas.openxmlformats.org/drawingml/2006/main">
                  <a:graphicData uri="http://schemas.microsoft.com/office/word/2010/wordprocessingInk">
                    <w14:contentPart bwMode="auto" r:id="rId48">
                      <w14:nvContentPartPr>
                        <w14:cNvContentPartPr/>
                      </w14:nvContentPartPr>
                      <w14:xfrm>
                        <a:off x="0" y="0"/>
                        <a:ext cx="1424160" cy="7740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764EE893">
              <v:shape id="Ink 65" style="position:absolute;margin-left:61.05pt;margin-top:20pt;width:113.6pt;height:7.55pt;z-index:2517196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" w14:anchorId="3ED001D9">
                <v:imagedata o:title="" r:id="rId49"/>
              </v:shape>
            </w:pict>
          </mc:Fallback>
        </mc:AlternateContent>
      </w:r>
      <w:r>
        <w:rPr>
          <w:rFonts w:eastAsia="Times New Roman"/>
          <w:noProof/>
        </w:rPr>
        <mc:AlternateContent>
          <mc:Choice Requires="wpi">
            <w:drawing>
              <wp:anchor distT="0" distB="0" distL="114300" distR="114300" simplePos="0" relativeHeight="251670528" behindDoc="0" locked="0" layoutInCell="1" allowOverlap="1" wp14:anchorId="10214AE7" wp14:editId="1566BDBD">
                <wp:simplePos x="0" y="0"/>
                <wp:positionH relativeFrom="column">
                  <wp:posOffset>811210</wp:posOffset>
                </wp:positionH>
                <wp:positionV relativeFrom="paragraph">
                  <wp:posOffset>17974</wp:posOffset>
                </wp:positionV>
                <wp:extent cx="1212840" cy="46080"/>
                <wp:effectExtent l="38100" t="57150" r="0" b="49530"/>
                <wp:wrapNone/>
                <wp:docPr id="64" name="Ink 64"/>
                <wp:cNvGraphicFramePr/>
                <a:graphic xmlns:a="http://schemas.openxmlformats.org/drawingml/2006/main">
                  <a:graphicData uri="http://schemas.microsoft.com/office/word/2010/wordprocessingInk">
                    <w14:contentPart bwMode="auto" r:id="rId50">
                      <w14:nvContentPartPr>
                        <w14:cNvContentPartPr/>
                      </w14:nvContentPartPr>
                      <w14:xfrm>
                        <a:off x="0" y="0"/>
                        <a:ext cx="1212840" cy="4608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6A09B3A4">
              <v:shape id="Ink 64" style="position:absolute;margin-left:63.15pt;margin-top:.7pt;width:96.95pt;height:5.05pt;z-index:2517186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" w14:anchorId="1FCDD1D3">
                <v:imagedata o:title="" r:id="rId51"/>
              </v:shape>
            </w:pict>
          </mc:Fallback>
        </mc:AlternateContent>
      </w:r>
    </w:p>
    <w:p w14:paraId="12444C40" w14:textId="044CE1FA" w:rsidR="00A21EDE" w:rsidRDefault="000406BE">
      <w:pPr>
        <w:rPr>
          <w:rFonts w:eastAsia="Times New Roman"/>
        </w:rPr>
      </w:pPr>
      <w:r>
        <w:rPr>
          <w:noProof/>
          <w:lang w:eastAsia="en-GB"/>
        </w:rPr>
        <mc:AlternateContent>
          <mc:Choice Requires="wpi">
            <w:drawing>
              <wp:anchor distT="0" distB="0" distL="114300" distR="114300" simplePos="0" relativeHeight="251639808" behindDoc="0" locked="0" layoutInCell="1" allowOverlap="1" wp14:anchorId="1AB73484" wp14:editId="4E62F1F6">
                <wp:simplePos x="0" y="0"/>
                <wp:positionH relativeFrom="column">
                  <wp:posOffset>3629601</wp:posOffset>
                </wp:positionH>
                <wp:positionV relativeFrom="paragraph">
                  <wp:posOffset>2015211</wp:posOffset>
                </wp:positionV>
                <wp:extent cx="360" cy="360"/>
                <wp:effectExtent l="38100" t="38100" r="57150" b="57150"/>
                <wp:wrapNone/>
                <wp:docPr id="15" name="Ink 15"/>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w14:anchorId="575D5867">
              <v:shape id="Ink 15" style="position:absolute;margin-left:285.1pt;margin-top:158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" w14:anchorId="678513E2">
                <v:imagedata o:title="" r:id="rId53"/>
              </v:shape>
            </w:pict>
          </mc:Fallback>
        </mc:AlternateContent>
      </w:r>
    </w:p>
    <w:p w14:paraId="00CC8454" w14:textId="20A26FCB" w:rsidR="000406BE" w:rsidRDefault="00B04714">
      <w:pPr>
        <w:rPr>
          <w:rFonts w:eastAsia="Times New Roman"/>
        </w:rPr>
      </w:pPr>
      <w:r>
        <w:rPr>
          <w:rFonts w:eastAsia="Times New Roman"/>
          <w:noProof/>
        </w:rPr>
        <mc:AlternateContent>
          <mc:Choice Requires="wpi">
            <w:drawing>
              <wp:anchor distT="0" distB="0" distL="114300" distR="114300" simplePos="0" relativeHeight="251672576" behindDoc="0" locked="0" layoutInCell="1" allowOverlap="1" wp14:anchorId="12A77C6A" wp14:editId="7B0FE86A">
                <wp:simplePos x="0" y="0"/>
                <wp:positionH relativeFrom="column">
                  <wp:posOffset>815530</wp:posOffset>
                </wp:positionH>
                <wp:positionV relativeFrom="paragraph">
                  <wp:posOffset>67094</wp:posOffset>
                </wp:positionV>
                <wp:extent cx="1254600" cy="92520"/>
                <wp:effectExtent l="19050" t="38100" r="41275" b="41275"/>
                <wp:wrapNone/>
                <wp:docPr id="67" name="Ink 67"/>
                <wp:cNvGraphicFramePr/>
                <a:graphic xmlns:a="http://schemas.openxmlformats.org/drawingml/2006/main">
                  <a:graphicData uri="http://schemas.microsoft.com/office/word/2010/wordprocessingInk">
                    <w14:contentPart bwMode="auto" r:id="rId54">
                      <w14:nvContentPartPr>
                        <w14:cNvContentPartPr/>
                      </w14:nvContentPartPr>
                      <w14:xfrm>
                        <a:off x="0" y="0"/>
                        <a:ext cx="1254600" cy="9252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447E5351">
              <v:shape id="Ink 67" style="position:absolute;margin-left:63.5pt;margin-top:4.6pt;width:100.25pt;height:8.7pt;z-index:2517207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" w14:anchorId="28009942">
                <v:imagedata o:title="" r:id="rId55"/>
              </v:shape>
            </w:pict>
          </mc:Fallback>
        </mc:AlternateContent>
      </w:r>
    </w:p>
    <w:p w14:paraId="095C8195" w14:textId="1B2D1BC8" w:rsidR="00012A91" w:rsidRDefault="00B04714" w:rsidP="00DC305C">
      <w:pPr>
        <w:rPr>
          <w:rFonts w:eastAsia="Times New Roman"/>
        </w:rPr>
      </w:pPr>
      <w:r>
        <w:rPr>
          <w:rFonts w:eastAsia="Times New Roman"/>
          <w:noProof/>
        </w:rPr>
        <mc:AlternateContent>
          <mc:Choice Requires="wpi">
            <w:drawing>
              <wp:anchor distT="0" distB="0" distL="114300" distR="114300" simplePos="0" relativeHeight="251673600" behindDoc="0" locked="0" layoutInCell="1" allowOverlap="1" wp14:anchorId="2C8F8027" wp14:editId="1D5AE12E">
                <wp:simplePos x="0" y="0"/>
                <wp:positionH relativeFrom="column">
                  <wp:posOffset>880690</wp:posOffset>
                </wp:positionH>
                <wp:positionV relativeFrom="paragraph">
                  <wp:posOffset>100294</wp:posOffset>
                </wp:positionV>
                <wp:extent cx="1049760" cy="78480"/>
                <wp:effectExtent l="19050" t="57150" r="55245" b="55245"/>
                <wp:wrapNone/>
                <wp:docPr id="69" name="Ink 69"/>
                <wp:cNvGraphicFramePr/>
                <a:graphic xmlns:a="http://schemas.openxmlformats.org/drawingml/2006/main">
                  <a:graphicData uri="http://schemas.microsoft.com/office/word/2010/wordprocessingInk">
                    <w14:contentPart bwMode="auto" r:id="rId56">
                      <w14:nvContentPartPr>
                        <w14:cNvContentPartPr/>
                      </w14:nvContentPartPr>
                      <w14:xfrm>
                        <a:off x="0" y="0"/>
                        <a:ext cx="1049760" cy="7848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3834200E">
              <v:shape id="Ink 69" style="position:absolute;margin-left:68.65pt;margin-top:7.2pt;width:84.05pt;height:7.6pt;z-index:2517217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" w14:anchorId="47C3E0AD">
                <v:imagedata o:title="" r:id="rId57"/>
              </v:shape>
            </w:pict>
          </mc:Fallback>
        </mc:AlternateContent>
      </w:r>
    </w:p>
    <w:p w14:paraId="20D236CD" w14:textId="6EBCFAB7" w:rsidR="004B62C6" w:rsidRDefault="004B62C6">
      <w:pPr>
        <w:rPr>
          <w:rFonts w:eastAsia="Times New Roman"/>
        </w:rPr>
      </w:pPr>
    </w:p>
    <w:p w14:paraId="6B8ECDF7" w14:textId="529605A6" w:rsidR="00493BF9" w:rsidRDefault="00493BF9">
      <w:pPr>
        <w:rPr>
          <w:rFonts w:eastAsia="Times New Roman"/>
        </w:rPr>
      </w:pPr>
      <w:r>
        <w:rPr>
          <w:noProof/>
          <w:lang w:eastAsia="en-GB"/>
        </w:rPr>
        <w:drawing>
          <wp:anchor distT="0" distB="0" distL="114300" distR="114300" simplePos="0" relativeHeight="251638784" behindDoc="1" locked="0" layoutInCell="1" allowOverlap="1" wp14:anchorId="1FF599AA" wp14:editId="38609DE1">
            <wp:simplePos x="0" y="0"/>
            <wp:positionH relativeFrom="margin">
              <wp:align>left</wp:align>
            </wp:positionH>
            <wp:positionV relativeFrom="paragraph">
              <wp:posOffset>5715</wp:posOffset>
            </wp:positionV>
            <wp:extent cx="4883150" cy="2609850"/>
            <wp:effectExtent l="0" t="0" r="0" b="0"/>
            <wp:wrapTight wrapText="bothSides">
              <wp:wrapPolygon edited="0">
                <wp:start x="0" y="0"/>
                <wp:lineTo x="0" y="21442"/>
                <wp:lineTo x="21488" y="21442"/>
                <wp:lineTo x="2148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41054.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3150" cy="2609850"/>
                    </a:xfrm>
                    <a:prstGeom prst="rect">
                      <a:avLst/>
                    </a:prstGeom>
                  </pic:spPr>
                </pic:pic>
              </a:graphicData>
            </a:graphic>
            <wp14:sizeRelH relativeFrom="page">
              <wp14:pctWidth>0</wp14:pctWidth>
            </wp14:sizeRelH>
            <wp14:sizeRelV relativeFrom="page">
              <wp14:pctHeight>0</wp14:pctHeight>
            </wp14:sizeRelV>
          </wp:anchor>
        </w:drawing>
      </w:r>
      <w:r w:rsidR="004B62C6">
        <w:rPr>
          <w:rFonts w:eastAsia="Times New Roman"/>
        </w:rPr>
        <w:t>The</w:t>
      </w:r>
      <w:r w:rsidR="00A9198B">
        <w:rPr>
          <w:rFonts w:eastAsia="Times New Roman"/>
        </w:rPr>
        <w:t>re are also parts in which students can answer questions</w:t>
      </w:r>
      <w:r w:rsidR="00552DF7">
        <w:rPr>
          <w:rFonts w:eastAsia="Times New Roman"/>
        </w:rPr>
        <w:t xml:space="preserve">. </w:t>
      </w:r>
      <w:r w:rsidR="00A9198B">
        <w:rPr>
          <w:rFonts w:eastAsia="Times New Roman"/>
        </w:rPr>
        <w:t>This means that lessons can become very tedious which discourages rev</w:t>
      </w:r>
      <w:r>
        <w:rPr>
          <w:rFonts w:eastAsia="Times New Roman"/>
        </w:rPr>
        <w:t>ision despite their usefulness due to their thoroughness.</w:t>
      </w:r>
    </w:p>
    <w:p w14:paraId="18B2D44B" w14:textId="77777777" w:rsidR="00493BF9" w:rsidRDefault="00493BF9">
      <w:pPr>
        <w:rPr>
          <w:rFonts w:eastAsia="Times New Roman"/>
        </w:rPr>
      </w:pPr>
    </w:p>
    <w:p w14:paraId="1A7DAB51" w14:textId="77777777" w:rsidR="00493BF9" w:rsidRDefault="00493BF9">
      <w:pPr>
        <w:rPr>
          <w:rFonts w:eastAsia="Times New Roman"/>
        </w:rPr>
      </w:pPr>
    </w:p>
    <w:p w14:paraId="4E75B2F9" w14:textId="77777777" w:rsidR="00493BF9" w:rsidRDefault="00493BF9">
      <w:pPr>
        <w:rPr>
          <w:rFonts w:eastAsia="Times New Roman"/>
        </w:rPr>
      </w:pPr>
    </w:p>
    <w:p w14:paraId="3D9C3F8C" w14:textId="0DE9655C" w:rsidR="00493BF9" w:rsidRDefault="00735B8B">
      <w:pPr>
        <w:rPr>
          <w:rFonts w:eastAsia="Times New Roman"/>
        </w:rPr>
      </w:pPr>
      <w:r>
        <w:rPr>
          <w:rFonts w:eastAsia="Times New Roman"/>
          <w:noProof/>
        </w:rPr>
        <w:drawing>
          <wp:anchor distT="0" distB="0" distL="114300" distR="114300" simplePos="0" relativeHeight="251640832" behindDoc="1" locked="0" layoutInCell="1" allowOverlap="1" wp14:anchorId="6CDBC996" wp14:editId="0A800B77">
            <wp:simplePos x="0" y="0"/>
            <wp:positionH relativeFrom="margin">
              <wp:posOffset>-247650</wp:posOffset>
            </wp:positionH>
            <wp:positionV relativeFrom="paragraph">
              <wp:posOffset>330200</wp:posOffset>
            </wp:positionV>
            <wp:extent cx="5156200" cy="3699510"/>
            <wp:effectExtent l="0" t="0" r="6350" b="0"/>
            <wp:wrapTight wrapText="bothSides">
              <wp:wrapPolygon edited="0">
                <wp:start x="0" y="0"/>
                <wp:lineTo x="0" y="21467"/>
                <wp:lineTo x="21547" y="21467"/>
                <wp:lineTo x="2154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7CB2B2.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56200" cy="3699510"/>
                    </a:xfrm>
                    <a:prstGeom prst="rect">
                      <a:avLst/>
                    </a:prstGeom>
                  </pic:spPr>
                </pic:pic>
              </a:graphicData>
            </a:graphic>
            <wp14:sizeRelH relativeFrom="page">
              <wp14:pctWidth>0</wp14:pctWidth>
            </wp14:sizeRelH>
            <wp14:sizeRelV relativeFrom="page">
              <wp14:pctHeight>0</wp14:pctHeight>
            </wp14:sizeRelV>
          </wp:anchor>
        </w:drawing>
      </w:r>
    </w:p>
    <w:p w14:paraId="34DE1970" w14:textId="60F9F8EA" w:rsidR="00493BF9" w:rsidRDefault="00B04714">
      <w:pPr>
        <w:rPr>
          <w:rFonts w:eastAsia="Times New Roman"/>
        </w:rPr>
      </w:pPr>
      <w:r>
        <w:rPr>
          <w:rFonts w:eastAsia="Times New Roman"/>
          <w:noProof/>
        </w:rPr>
        <mc:AlternateContent>
          <mc:Choice Requires="wpi">
            <w:drawing>
              <wp:anchor distT="0" distB="0" distL="114300" distR="114300" simplePos="0" relativeHeight="251674624" behindDoc="0" locked="0" layoutInCell="1" allowOverlap="1" wp14:anchorId="70CF070A" wp14:editId="72D6E14D">
                <wp:simplePos x="0" y="0"/>
                <wp:positionH relativeFrom="column">
                  <wp:posOffset>1247530</wp:posOffset>
                </wp:positionH>
                <wp:positionV relativeFrom="paragraph">
                  <wp:posOffset>1101501</wp:posOffset>
                </wp:positionV>
                <wp:extent cx="566640" cy="380880"/>
                <wp:effectExtent l="38100" t="38100" r="5080" b="57785"/>
                <wp:wrapNone/>
                <wp:docPr id="70" name="Ink 70"/>
                <wp:cNvGraphicFramePr/>
                <a:graphic xmlns:a="http://schemas.openxmlformats.org/drawingml/2006/main">
                  <a:graphicData uri="http://schemas.microsoft.com/office/word/2010/wordprocessingInk">
                    <w14:contentPart bwMode="auto" r:id="rId60">
                      <w14:nvContentPartPr>
                        <w14:cNvContentPartPr/>
                      </w14:nvContentPartPr>
                      <w14:xfrm>
                        <a:off x="0" y="0"/>
                        <a:ext cx="566640" cy="38088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40B21F7F">
              <v:shape id="Ink 70" style="position:absolute;margin-left:97.55pt;margin-top:86.05pt;width:46pt;height:31.45pt;z-index:2517227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" w14:anchorId="493B8C8F">
                <v:imagedata o:title="" r:id="rId61"/>
              </v:shape>
            </w:pict>
          </mc:Fallback>
        </mc:AlternateContent>
      </w:r>
      <w:r w:rsidR="00556243">
        <w:rPr>
          <w:rFonts w:eastAsia="Times New Roman"/>
        </w:rPr>
        <w:t>Alternatively,</w:t>
      </w:r>
      <w:r w:rsidR="00735B8B">
        <w:rPr>
          <w:rFonts w:eastAsia="Times New Roman"/>
        </w:rPr>
        <w:t xml:space="preserve"> the student can choose to do a </w:t>
      </w:r>
      <w:r w:rsidR="00833D43">
        <w:rPr>
          <w:rFonts w:eastAsia="Times New Roman"/>
        </w:rPr>
        <w:t xml:space="preserve">homework. These consist of questions which can be immediately marked </w:t>
      </w:r>
      <w:r w:rsidR="00744515">
        <w:rPr>
          <w:rFonts w:eastAsia="Times New Roman"/>
        </w:rPr>
        <w:t xml:space="preserve">to provide quick feedback. The questions have blank </w:t>
      </w:r>
      <w:r w:rsidR="00556243">
        <w:rPr>
          <w:rFonts w:eastAsia="Times New Roman"/>
        </w:rPr>
        <w:t>boxes,</w:t>
      </w:r>
      <w:r w:rsidR="00744515">
        <w:rPr>
          <w:rFonts w:eastAsia="Times New Roman"/>
        </w:rPr>
        <w:t xml:space="preserve"> which are filled in right now to indicate their location, </w:t>
      </w:r>
      <w:r w:rsidR="00202F72">
        <w:rPr>
          <w:rFonts w:eastAsia="Times New Roman"/>
        </w:rPr>
        <w:t xml:space="preserve">with mark allocations beside them. </w:t>
      </w:r>
    </w:p>
    <w:p w14:paraId="0FD3E851" w14:textId="229F13E2" w:rsidR="00A21EDE" w:rsidRDefault="00BA101E">
      <w:pPr>
        <w:rPr>
          <w:rFonts w:eastAsia="Times New Roman"/>
        </w:rPr>
      </w:pPr>
      <w:r>
        <w:rPr>
          <w:rFonts w:eastAsia="Times New Roman"/>
          <w:noProof/>
        </w:rPr>
        <mc:AlternateContent>
          <mc:Choice Requires="wpi">
            <w:drawing>
              <wp:anchor distT="0" distB="0" distL="114300" distR="114300" simplePos="0" relativeHeight="251675648" behindDoc="0" locked="0" layoutInCell="1" allowOverlap="1" wp14:anchorId="4BCA8444" wp14:editId="3DA78917">
                <wp:simplePos x="0" y="0"/>
                <wp:positionH relativeFrom="column">
                  <wp:posOffset>3697671</wp:posOffset>
                </wp:positionH>
                <wp:positionV relativeFrom="paragraph">
                  <wp:posOffset>1622738</wp:posOffset>
                </wp:positionV>
                <wp:extent cx="570600" cy="280440"/>
                <wp:effectExtent l="38100" t="57150" r="1270" b="43815"/>
                <wp:wrapNone/>
                <wp:docPr id="72" name="Ink 72"/>
                <wp:cNvGraphicFramePr/>
                <a:graphic xmlns:a="http://schemas.openxmlformats.org/drawingml/2006/main">
                  <a:graphicData uri="http://schemas.microsoft.com/office/word/2010/wordprocessingInk">
                    <w14:contentPart bwMode="auto" r:id="rId62">
                      <w14:nvContentPartPr>
                        <w14:cNvContentPartPr/>
                      </w14:nvContentPartPr>
                      <w14:xfrm>
                        <a:off x="0" y="0"/>
                        <a:ext cx="570600" cy="2804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3CD8314B">
              <v:shape id="Ink 72" style="position:absolute;margin-left:290.45pt;margin-top:127.05pt;width:46.35pt;height:23.5pt;z-index:2517237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" w14:anchorId="1A9BECAB">
                <v:imagedata o:title="" r:id="rId63"/>
              </v:shape>
            </w:pict>
          </mc:Fallback>
        </mc:AlternateContent>
      </w:r>
      <w:r w:rsidR="00A21EDE">
        <w:rPr>
          <w:rFonts w:eastAsia="Times New Roman"/>
        </w:rPr>
        <w:br w:type="page"/>
      </w:r>
    </w:p>
    <w:p w14:paraId="37AD6F1C" w14:textId="07BF000B" w:rsidR="00493BF9" w:rsidRDefault="00202F72">
      <w:pPr>
        <w:rPr>
          <w:rFonts w:eastAsia="Times New Roman"/>
        </w:rPr>
      </w:pPr>
      <w:r>
        <w:rPr>
          <w:rFonts w:eastAsia="Times New Roman"/>
          <w:noProof/>
        </w:rPr>
        <w:lastRenderedPageBreak/>
        <w:drawing>
          <wp:anchor distT="0" distB="0" distL="114300" distR="114300" simplePos="0" relativeHeight="251641856" behindDoc="1" locked="0" layoutInCell="1" allowOverlap="1" wp14:anchorId="1867A8C7" wp14:editId="7F2958C5">
            <wp:simplePos x="0" y="0"/>
            <wp:positionH relativeFrom="margin">
              <wp:align>left</wp:align>
            </wp:positionH>
            <wp:positionV relativeFrom="paragraph">
              <wp:posOffset>0</wp:posOffset>
            </wp:positionV>
            <wp:extent cx="4921250" cy="2952750"/>
            <wp:effectExtent l="0" t="0" r="0" b="0"/>
            <wp:wrapTight wrapText="bothSides">
              <wp:wrapPolygon edited="0">
                <wp:start x="0" y="0"/>
                <wp:lineTo x="0" y="21461"/>
                <wp:lineTo x="21489" y="21461"/>
                <wp:lineTo x="2148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7CA88D.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21250" cy="295275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 xml:space="preserve">After </w:t>
      </w:r>
      <w:r w:rsidR="00556243">
        <w:rPr>
          <w:rFonts w:eastAsia="Times New Roman"/>
        </w:rPr>
        <w:t xml:space="preserve">finishing the questions, </w:t>
      </w:r>
      <w:r>
        <w:rPr>
          <w:rFonts w:eastAsia="Times New Roman"/>
        </w:rPr>
        <w:t>the student</w:t>
      </w:r>
      <w:r w:rsidR="00556243">
        <w:rPr>
          <w:rFonts w:eastAsia="Times New Roman"/>
        </w:rPr>
        <w:t xml:space="preserve"> can</w:t>
      </w:r>
      <w:r>
        <w:rPr>
          <w:rFonts w:eastAsia="Times New Roman"/>
        </w:rPr>
        <w:t xml:space="preserve"> press the “</w:t>
      </w:r>
      <w:proofErr w:type="spellStart"/>
      <w:r w:rsidR="00556243">
        <w:rPr>
          <w:rFonts w:eastAsia="Times New Roman"/>
        </w:rPr>
        <w:t>Markit</w:t>
      </w:r>
      <w:proofErr w:type="spellEnd"/>
      <w:r w:rsidR="00556243">
        <w:rPr>
          <w:rFonts w:eastAsia="Times New Roman"/>
        </w:rPr>
        <w:t>” button in the bottom left corner</w:t>
      </w:r>
      <w:r w:rsidR="00C95D27">
        <w:rPr>
          <w:rFonts w:eastAsia="Times New Roman"/>
        </w:rPr>
        <w:t xml:space="preserve"> originally</w:t>
      </w:r>
      <w:r w:rsidR="00556243">
        <w:rPr>
          <w:rFonts w:eastAsia="Times New Roman"/>
        </w:rPr>
        <w:t xml:space="preserve"> </w:t>
      </w:r>
      <w:r w:rsidR="00C95D27">
        <w:rPr>
          <w:rFonts w:eastAsia="Times New Roman"/>
        </w:rPr>
        <w:t>to receive instantaneous feedback on the completed questions on the page</w:t>
      </w:r>
      <w:r w:rsidR="00654B4C">
        <w:rPr>
          <w:rFonts w:eastAsia="Times New Roman"/>
        </w:rPr>
        <w:t xml:space="preserve">. After marking answers </w:t>
      </w:r>
      <w:r w:rsidR="003110EB">
        <w:rPr>
          <w:rFonts w:eastAsia="Times New Roman"/>
        </w:rPr>
        <w:t>cannot</w:t>
      </w:r>
      <w:r w:rsidR="00654B4C">
        <w:rPr>
          <w:rFonts w:eastAsia="Times New Roman"/>
        </w:rPr>
        <w:t xml:space="preserve"> be adjusted without redoing the homework.</w:t>
      </w:r>
    </w:p>
    <w:p w14:paraId="6DE062E9" w14:textId="16B8EEDD" w:rsidR="00493BF9" w:rsidRDefault="00493BF9">
      <w:pPr>
        <w:rPr>
          <w:rFonts w:eastAsia="Times New Roman"/>
        </w:rPr>
      </w:pPr>
    </w:p>
    <w:p w14:paraId="22E115B4" w14:textId="349C8573" w:rsidR="00493BF9" w:rsidRDefault="00493BF9">
      <w:pPr>
        <w:rPr>
          <w:rFonts w:eastAsia="Times New Roman"/>
        </w:rPr>
      </w:pPr>
    </w:p>
    <w:p w14:paraId="7BD9C31F" w14:textId="466FA394" w:rsidR="00012A91" w:rsidRDefault="00012A91" w:rsidP="00DC305C">
      <w:pPr>
        <w:rPr>
          <w:rFonts w:eastAsia="Times New Roman"/>
        </w:rPr>
      </w:pPr>
    </w:p>
    <w:p w14:paraId="1C881FBC" w14:textId="2A1A26CC" w:rsidR="00012A91" w:rsidRDefault="00BA101E" w:rsidP="00DC305C">
      <w:pPr>
        <w:rPr>
          <w:rFonts w:eastAsia="Times New Roman"/>
        </w:rPr>
      </w:pPr>
      <w:r>
        <w:rPr>
          <w:rFonts w:eastAsia="Times New Roman"/>
          <w:noProof/>
        </w:rPr>
        <mc:AlternateContent>
          <mc:Choice Requires="wpi">
            <w:drawing>
              <wp:anchor distT="0" distB="0" distL="114300" distR="114300" simplePos="0" relativeHeight="251676672" behindDoc="0" locked="0" layoutInCell="1" allowOverlap="1" wp14:anchorId="484F1D8D" wp14:editId="39148A3C">
                <wp:simplePos x="0" y="0"/>
                <wp:positionH relativeFrom="column">
                  <wp:posOffset>3169191</wp:posOffset>
                </wp:positionH>
                <wp:positionV relativeFrom="paragraph">
                  <wp:posOffset>180807</wp:posOffset>
                </wp:positionV>
                <wp:extent cx="1040400" cy="41040"/>
                <wp:effectExtent l="38100" t="57150" r="0" b="54610"/>
                <wp:wrapNone/>
                <wp:docPr id="73" name="Ink 73"/>
                <wp:cNvGraphicFramePr/>
                <a:graphic xmlns:a="http://schemas.openxmlformats.org/drawingml/2006/main">
                  <a:graphicData uri="http://schemas.microsoft.com/office/word/2010/wordprocessingInk">
                    <w14:contentPart bwMode="auto" r:id="rId65">
                      <w14:nvContentPartPr>
                        <w14:cNvContentPartPr/>
                      </w14:nvContentPartPr>
                      <w14:xfrm>
                        <a:off x="0" y="0"/>
                        <a:ext cx="1040400" cy="410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236D70F2">
              <v:shape id="Ink 73" style="position:absolute;margin-left:248.85pt;margin-top:13.55pt;width:83.3pt;height:4.65pt;z-index:2517248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" w14:anchorId="4959543F">
                <v:imagedata o:title="" r:id="rId66"/>
              </v:shape>
            </w:pict>
          </mc:Fallback>
        </mc:AlternateContent>
      </w:r>
    </w:p>
    <w:p w14:paraId="5CDE46C2" w14:textId="2D71F075" w:rsidR="00682E40" w:rsidRDefault="00C200AF" w:rsidP="00DC305C">
      <w:pPr>
        <w:rPr>
          <w:rFonts w:eastAsia="Times New Roman"/>
        </w:rPr>
      </w:pPr>
      <w:r>
        <w:rPr>
          <w:noProof/>
        </w:rPr>
        <w:drawing>
          <wp:anchor distT="0" distB="0" distL="114300" distR="114300" simplePos="0" relativeHeight="251646976" behindDoc="1" locked="0" layoutInCell="1" allowOverlap="1" wp14:anchorId="7058037A" wp14:editId="7214B368">
            <wp:simplePos x="0" y="0"/>
            <wp:positionH relativeFrom="margin">
              <wp:align>left</wp:align>
            </wp:positionH>
            <wp:positionV relativeFrom="paragraph">
              <wp:posOffset>5927</wp:posOffset>
            </wp:positionV>
            <wp:extent cx="4997450" cy="2832100"/>
            <wp:effectExtent l="0" t="0" r="0" b="6350"/>
            <wp:wrapTight wrapText="bothSides">
              <wp:wrapPolygon edited="0">
                <wp:start x="0" y="0"/>
                <wp:lineTo x="0" y="21503"/>
                <wp:lineTo x="21490" y="21503"/>
                <wp:lineTo x="214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7112"/>
                    <a:stretch/>
                  </pic:blipFill>
                  <pic:spPr bwMode="auto">
                    <a:xfrm>
                      <a:off x="0" y="0"/>
                      <a:ext cx="4997450" cy="283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DB4DD8" w14:textId="222BA670" w:rsidR="00012A91" w:rsidRDefault="00BA101E" w:rsidP="00DC305C">
      <w:pPr>
        <w:rPr>
          <w:rFonts w:eastAsia="Times New Roman"/>
        </w:rPr>
      </w:pPr>
      <w:r>
        <w:rPr>
          <w:rFonts w:eastAsia="Times New Roman"/>
          <w:noProof/>
        </w:rPr>
        <mc:AlternateContent>
          <mc:Choice Requires="wpi">
            <w:drawing>
              <wp:anchor distT="0" distB="0" distL="114300" distR="114300" simplePos="0" relativeHeight="251677696" behindDoc="0" locked="0" layoutInCell="1" allowOverlap="1" wp14:anchorId="7F9CE97B" wp14:editId="018BE962">
                <wp:simplePos x="0" y="0"/>
                <wp:positionH relativeFrom="column">
                  <wp:posOffset>2397351</wp:posOffset>
                </wp:positionH>
                <wp:positionV relativeFrom="paragraph">
                  <wp:posOffset>1851314</wp:posOffset>
                </wp:positionV>
                <wp:extent cx="275400" cy="300240"/>
                <wp:effectExtent l="57150" t="38100" r="48895" b="43180"/>
                <wp:wrapNone/>
                <wp:docPr id="74" name="Ink 74"/>
                <wp:cNvGraphicFramePr/>
                <a:graphic xmlns:a="http://schemas.openxmlformats.org/drawingml/2006/main">
                  <a:graphicData uri="http://schemas.microsoft.com/office/word/2010/wordprocessingInk">
                    <w14:contentPart bwMode="auto" r:id="rId68">
                      <w14:nvContentPartPr>
                        <w14:cNvContentPartPr/>
                      </w14:nvContentPartPr>
                      <w14:xfrm>
                        <a:off x="0" y="0"/>
                        <a:ext cx="275400" cy="3002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2F78CD0C">
              <v:shape id="Ink 74" style="position:absolute;margin-left:188.05pt;margin-top:145.05pt;width:23.1pt;height:25.1pt;z-index:2517258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" w14:anchorId="6574C5F5">
                <v:imagedata o:title="" r:id="rId69"/>
              </v:shape>
            </w:pict>
          </mc:Fallback>
        </mc:AlternateContent>
      </w:r>
      <w:r w:rsidR="00A711F5">
        <w:rPr>
          <w:rFonts w:eastAsia="Times New Roman"/>
        </w:rPr>
        <w:t xml:space="preserve">If a student makes a mistake whilst doing </w:t>
      </w:r>
      <w:r w:rsidR="00134A83">
        <w:rPr>
          <w:rFonts w:eastAsia="Times New Roman"/>
        </w:rPr>
        <w:t xml:space="preserve">one of the </w:t>
      </w:r>
      <w:r w:rsidR="0082281E">
        <w:rPr>
          <w:rFonts w:eastAsia="Times New Roman"/>
        </w:rPr>
        <w:t>questions,</w:t>
      </w:r>
      <w:r w:rsidR="00134A83">
        <w:rPr>
          <w:rFonts w:eastAsia="Times New Roman"/>
        </w:rPr>
        <w:t xml:space="preserve"> then the correct solution is displayed underneath as showcased by the second last question</w:t>
      </w:r>
      <w:r w:rsidR="008720EF">
        <w:rPr>
          <w:rFonts w:eastAsia="Times New Roman"/>
        </w:rPr>
        <w:t xml:space="preserve">. This could be improved upon by showing where the student </w:t>
      </w:r>
      <w:r w:rsidR="003875BC">
        <w:rPr>
          <w:rFonts w:eastAsia="Times New Roman"/>
        </w:rPr>
        <w:t>lost</w:t>
      </w:r>
      <w:r w:rsidR="008720EF">
        <w:rPr>
          <w:rFonts w:eastAsia="Times New Roman"/>
        </w:rPr>
        <w:t xml:space="preserve"> their marks specifically as on </w:t>
      </w:r>
      <w:r w:rsidR="003875BC">
        <w:rPr>
          <w:rFonts w:eastAsia="Times New Roman"/>
        </w:rPr>
        <w:t>longer questions the mark allocation becomes more complicated to see.</w:t>
      </w:r>
    </w:p>
    <w:p w14:paraId="70BA924D" w14:textId="019982DD" w:rsidR="00012A91" w:rsidRDefault="00BA101E" w:rsidP="00DC305C">
      <w:pPr>
        <w:rPr>
          <w:rFonts w:eastAsia="Times New Roman"/>
        </w:rPr>
      </w:pPr>
      <w:r>
        <w:rPr>
          <w:rFonts w:eastAsia="Times New Roman"/>
          <w:noProof/>
        </w:rPr>
        <mc:AlternateContent>
          <mc:Choice Requires="wpi">
            <w:drawing>
              <wp:anchor distT="0" distB="0" distL="114300" distR="114300" simplePos="0" relativeHeight="251678720" behindDoc="0" locked="0" layoutInCell="1" allowOverlap="1" wp14:anchorId="5D6BA523" wp14:editId="20873687">
                <wp:simplePos x="0" y="0"/>
                <wp:positionH relativeFrom="column">
                  <wp:posOffset>3291100</wp:posOffset>
                </wp:positionH>
                <wp:positionV relativeFrom="paragraph">
                  <wp:posOffset>189739</wp:posOffset>
                </wp:positionV>
                <wp:extent cx="1206712" cy="63500"/>
                <wp:effectExtent l="0" t="38100" r="50800" b="50800"/>
                <wp:wrapNone/>
                <wp:docPr id="77" name="Ink 77"/>
                <wp:cNvGraphicFramePr/>
                <a:graphic xmlns:a="http://schemas.openxmlformats.org/drawingml/2006/main">
                  <a:graphicData uri="http://schemas.microsoft.com/office/word/2010/wordprocessingInk">
                    <w14:contentPart bwMode="auto" r:id="rId70">
                      <w14:nvContentPartPr>
                        <w14:cNvContentPartPr/>
                      </w14:nvContentPartPr>
                      <w14:xfrm>
                        <a:off x="0" y="0"/>
                        <a:ext cx="1206712" cy="6350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71D9AB0F">
              <v:shape id="Ink 77" style="position:absolute;margin-left:258.45pt;margin-top:14.25pt;width:96.4pt;height:6.4pt;z-index:2517288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" w14:anchorId="6B7C247F">
                <v:imagedata o:title="" r:id="rId71"/>
              </v:shape>
            </w:pict>
          </mc:Fallback>
        </mc:AlternateContent>
      </w:r>
    </w:p>
    <w:p w14:paraId="715AA3E9" w14:textId="09A6B68D" w:rsidR="006C77EF" w:rsidRDefault="00964046" w:rsidP="006C77EF">
      <w:pPr>
        <w:rPr>
          <w:rFonts w:eastAsia="Times New Roman"/>
        </w:rPr>
      </w:pPr>
      <w:r>
        <w:rPr>
          <w:rFonts w:eastAsia="Times New Roman"/>
          <w:noProof/>
        </w:rPr>
        <mc:AlternateContent>
          <mc:Choice Requires="wpi">
            <w:drawing>
              <wp:anchor distT="0" distB="0" distL="114300" distR="114300" simplePos="0" relativeHeight="251679744" behindDoc="0" locked="0" layoutInCell="1" allowOverlap="1" wp14:anchorId="5DB5BB64" wp14:editId="746E8387">
                <wp:simplePos x="0" y="0"/>
                <wp:positionH relativeFrom="column">
                  <wp:posOffset>495300</wp:posOffset>
                </wp:positionH>
                <wp:positionV relativeFrom="paragraph">
                  <wp:posOffset>668930</wp:posOffset>
                </wp:positionV>
                <wp:extent cx="2775197" cy="2085070"/>
                <wp:effectExtent l="38100" t="38100" r="44450" b="48895"/>
                <wp:wrapNone/>
                <wp:docPr id="82" name="Ink 82"/>
                <wp:cNvGraphicFramePr/>
                <a:graphic xmlns:a="http://schemas.openxmlformats.org/drawingml/2006/main">
                  <a:graphicData uri="http://schemas.microsoft.com/office/word/2010/wordprocessingInk">
                    <w14:contentPart bwMode="auto" r:id="rId72">
                      <w14:nvContentPartPr>
                        <w14:cNvContentPartPr/>
                      </w14:nvContentPartPr>
                      <w14:xfrm>
                        <a:off x="0" y="0"/>
                        <a:ext cx="2775197" cy="208507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3229853C">
              <v:shape id="Ink 82" style="position:absolute;margin-left:38.3pt;margin-top:51.95pt;width:219.9pt;height:165.6pt;z-index:2517340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" w14:anchorId="1B978AD6">
                <v:imagedata o:title="" r:id="rId73"/>
              </v:shape>
            </w:pict>
          </mc:Fallback>
        </mc:AlternateContent>
      </w:r>
      <w:r w:rsidR="00F73687">
        <w:rPr>
          <w:rFonts w:eastAsia="Times New Roman"/>
          <w:noProof/>
        </w:rPr>
        <w:drawing>
          <wp:anchor distT="0" distB="0" distL="114300" distR="114300" simplePos="0" relativeHeight="251642880" behindDoc="1" locked="0" layoutInCell="1" allowOverlap="1" wp14:anchorId="6396728C" wp14:editId="0028E4A1">
            <wp:simplePos x="0" y="0"/>
            <wp:positionH relativeFrom="margin">
              <wp:align>left</wp:align>
            </wp:positionH>
            <wp:positionV relativeFrom="paragraph">
              <wp:posOffset>3810</wp:posOffset>
            </wp:positionV>
            <wp:extent cx="4854368" cy="2780665"/>
            <wp:effectExtent l="0" t="0" r="0" b="635"/>
            <wp:wrapTight wrapText="bothSides">
              <wp:wrapPolygon edited="0">
                <wp:start x="0" y="0"/>
                <wp:lineTo x="0" y="21457"/>
                <wp:lineTo x="21491" y="21457"/>
                <wp:lineTo x="214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7C8907.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54368" cy="2780665"/>
                    </a:xfrm>
                    <a:prstGeom prst="rect">
                      <a:avLst/>
                    </a:prstGeom>
                  </pic:spPr>
                </pic:pic>
              </a:graphicData>
            </a:graphic>
            <wp14:sizeRelH relativeFrom="page">
              <wp14:pctWidth>0</wp14:pctWidth>
            </wp14:sizeRelH>
            <wp14:sizeRelV relativeFrom="page">
              <wp14:pctHeight>0</wp14:pctHeight>
            </wp14:sizeRelV>
          </wp:anchor>
        </w:drawing>
      </w:r>
      <w:r w:rsidR="00C200AF">
        <w:rPr>
          <w:rFonts w:eastAsia="Times New Roman"/>
        </w:rPr>
        <w:t xml:space="preserve"> </w:t>
      </w:r>
      <w:r w:rsidR="00F73687">
        <w:rPr>
          <w:rFonts w:eastAsia="Times New Roman"/>
        </w:rPr>
        <w:t xml:space="preserve">Upon completion of both sections </w:t>
      </w:r>
      <w:r w:rsidR="00F92A6D">
        <w:rPr>
          <w:rFonts w:eastAsia="Times New Roman"/>
        </w:rPr>
        <w:t xml:space="preserve">of the homework the student is taken to a “Checkout”. This area </w:t>
      </w:r>
      <w:r w:rsidR="006510DB">
        <w:rPr>
          <w:rFonts w:eastAsia="Times New Roman"/>
        </w:rPr>
        <w:t>shows their results for each section with the</w:t>
      </w:r>
      <w:r w:rsidR="00B54F64">
        <w:rPr>
          <w:rFonts w:eastAsia="Times New Roman"/>
        </w:rPr>
        <w:t xml:space="preserve"> mark count as well as percentages. These are used to present </w:t>
      </w:r>
      <w:r w:rsidR="00977381">
        <w:rPr>
          <w:rFonts w:eastAsia="Times New Roman"/>
        </w:rPr>
        <w:t>green,</w:t>
      </w:r>
      <w:r w:rsidR="00D71EB6">
        <w:rPr>
          <w:rFonts w:eastAsia="Times New Roman"/>
        </w:rPr>
        <w:t xml:space="preserve"> orange or red stars to show the students' progress. If they are unhappy with their result </w:t>
      </w:r>
      <w:r w:rsidR="00977381">
        <w:rPr>
          <w:rFonts w:eastAsia="Times New Roman"/>
        </w:rPr>
        <w:t xml:space="preserve">or just want to </w:t>
      </w:r>
      <w:r w:rsidR="00862B5A">
        <w:rPr>
          <w:rFonts w:eastAsia="Times New Roman"/>
        </w:rPr>
        <w:t>practice,</w:t>
      </w:r>
      <w:r w:rsidR="00977381">
        <w:rPr>
          <w:rFonts w:eastAsia="Times New Roman"/>
        </w:rPr>
        <w:t xml:space="preserve"> </w:t>
      </w:r>
      <w:r w:rsidR="00100029">
        <w:rPr>
          <w:rFonts w:eastAsia="Times New Roman"/>
        </w:rPr>
        <w:t>then they can redo the homework by clicking on the practice button</w:t>
      </w:r>
      <w:r w:rsidR="004B0EF2">
        <w:rPr>
          <w:rFonts w:eastAsia="Times New Roman"/>
        </w:rPr>
        <w:t xml:space="preserve"> which is</w:t>
      </w:r>
      <w:r w:rsidR="00100029">
        <w:rPr>
          <w:rFonts w:eastAsia="Times New Roman"/>
        </w:rPr>
        <w:t xml:space="preserve"> near the bottom left corner</w:t>
      </w:r>
      <w:r w:rsidR="004B0EF2">
        <w:rPr>
          <w:rFonts w:eastAsia="Times New Roman"/>
        </w:rPr>
        <w:t>.</w:t>
      </w:r>
      <w:r w:rsidR="00100029">
        <w:rPr>
          <w:rFonts w:eastAsia="Times New Roman"/>
        </w:rPr>
        <w:t xml:space="preserve"> </w:t>
      </w:r>
      <w:r w:rsidR="00735B8B">
        <w:rPr>
          <w:rFonts w:eastAsia="Times New Roman"/>
        </w:rPr>
        <w:br w:type="page"/>
      </w:r>
    </w:p>
    <w:p w14:paraId="2D019C73" w14:textId="19C97E92" w:rsidR="00735B8B" w:rsidRPr="006C77EF" w:rsidRDefault="00736E4D" w:rsidP="006C77EF">
      <w:pPr>
        <w:pStyle w:val="Heading1"/>
        <w:rPr>
          <w:rFonts w:eastAsia="Times New Roman"/>
        </w:rPr>
      </w:pPr>
      <w:r>
        <w:lastRenderedPageBreak/>
        <w:t>Conclusion</w:t>
      </w:r>
    </w:p>
    <w:p w14:paraId="4C27C090" w14:textId="018562A1" w:rsidR="00736E4D" w:rsidRDefault="00736E4D" w:rsidP="00736E4D">
      <w:proofErr w:type="spellStart"/>
      <w:r>
        <w:t>MyMaths</w:t>
      </w:r>
      <w:proofErr w:type="spellEnd"/>
      <w:r>
        <w:t xml:space="preserve"> includes a plethora of features which make it a </w:t>
      </w:r>
      <w:r w:rsidR="00C83549">
        <w:t>great A Level revision resource</w:t>
      </w:r>
      <w:r w:rsidR="0019273E">
        <w:t xml:space="preserve"> from its instant feedback allowing students to recap mistakes </w:t>
      </w:r>
      <w:r w:rsidR="00B40A75">
        <w:t xml:space="preserve">quickly to its breakdown of questions into their topics and from their subtopics allowing students access to </w:t>
      </w:r>
      <w:r w:rsidR="00A1466F">
        <w:t>specialist assistance.</w:t>
      </w:r>
      <w:r w:rsidR="00BC470C">
        <w:t xml:space="preserve"> </w:t>
      </w:r>
      <w:r w:rsidR="00966A2E">
        <w:t>Despite</w:t>
      </w:r>
      <w:r w:rsidR="00BC470C">
        <w:t xml:space="preserve"> th</w:t>
      </w:r>
      <w:r w:rsidR="00F9642A">
        <w:t>e great prior</w:t>
      </w:r>
      <w:r w:rsidR="00BC470C">
        <w:t xml:space="preserve"> features</w:t>
      </w:r>
      <w:r w:rsidR="005B240D">
        <w:t>, without</w:t>
      </w:r>
      <w:r w:rsidR="00966A2E">
        <w:t xml:space="preserve"> the</w:t>
      </w:r>
      <w:r w:rsidR="005B240D">
        <w:t xml:space="preserve"> teacher intervention </w:t>
      </w:r>
      <w:r w:rsidR="00966A2E">
        <w:t>of making accounts and setting homework</w:t>
      </w:r>
      <w:r w:rsidR="00FC29B0">
        <w:t xml:space="preserve"> </w:t>
      </w:r>
      <w:r w:rsidR="00862B5A">
        <w:t>tasks,</w:t>
      </w:r>
      <w:r w:rsidR="00FC29B0">
        <w:t xml:space="preserve"> </w:t>
      </w:r>
      <w:r w:rsidR="00966A2E">
        <w:t xml:space="preserve">students </w:t>
      </w:r>
      <w:r w:rsidR="00A44EAC">
        <w:t>are</w:t>
      </w:r>
      <w:r w:rsidR="00F9642A">
        <w:t xml:space="preserve"> unable to individually </w:t>
      </w:r>
      <w:r w:rsidR="00A27BFD">
        <w:t xml:space="preserve">focus on certain tasks due to the inability to set </w:t>
      </w:r>
      <w:r w:rsidR="00862B5A">
        <w:t>personal</w:t>
      </w:r>
      <w:r w:rsidR="00A27BFD">
        <w:t xml:space="preserve"> deadlines which </w:t>
      </w:r>
      <w:r w:rsidR="00862B5A">
        <w:t>I would attempt to implement.</w:t>
      </w:r>
      <w:r w:rsidR="00A27BFD">
        <w:t xml:space="preserve"> </w:t>
      </w:r>
    </w:p>
    <w:p w14:paraId="75257AD9" w14:textId="65ABD959" w:rsidR="00E778F8" w:rsidRPr="00736E4D" w:rsidRDefault="5498E759" w:rsidP="00736E4D">
      <w:r>
        <w:t xml:space="preserve">Also, students who are unable to keep track of all the lessons and homework tasks they’re opening may accidently close an important tab out of the many created which is why it should be enclosed within a single window. In Conclusion, </w:t>
      </w:r>
      <w:proofErr w:type="spellStart"/>
      <w:r>
        <w:t>MyMaths</w:t>
      </w:r>
      <w:proofErr w:type="spellEnd"/>
      <w:r>
        <w:t xml:space="preserve"> is a very useful aid for student revision but its reliance upon teachers is not particularly preferred.</w:t>
      </w:r>
    </w:p>
    <w:p w14:paraId="6C866E66" w14:textId="43D0AE14" w:rsidR="5498E759" w:rsidRDefault="5498E759" w:rsidP="5498E759"/>
    <w:p w14:paraId="6238AFB6" w14:textId="3C2216F1" w:rsidR="00736ED3" w:rsidRPr="00F50D56" w:rsidRDefault="5498E759" w:rsidP="009D19E9">
      <w:pPr>
        <w:pStyle w:val="CoverPageTitle"/>
      </w:pPr>
      <w:r>
        <w:br w:type="page"/>
      </w:r>
    </w:p>
    <w:p w14:paraId="26A2757C" w14:textId="611A8B1C" w:rsidR="5498E759" w:rsidRDefault="5498E759"/>
    <w:p w14:paraId="35A81948" w14:textId="5D06D553" w:rsidR="006C77EF" w:rsidRPr="00832036" w:rsidRDefault="006C77EF" w:rsidP="00832036">
      <w:pPr>
        <w:pStyle w:val="CoverPageTitle"/>
        <w:rPr>
          <w:sz w:val="36"/>
          <w:szCs w:val="36"/>
        </w:rPr>
      </w:pPr>
      <w:r w:rsidRPr="00832036">
        <w:rPr>
          <w:sz w:val="36"/>
          <w:szCs w:val="36"/>
        </w:rPr>
        <w:t>Isaac Physics</w:t>
      </w:r>
    </w:p>
    <w:p w14:paraId="0B0769CF" w14:textId="7F6D6F17" w:rsidR="00A97166" w:rsidRDefault="00A97166" w:rsidP="00A97166">
      <w:pPr>
        <w:pStyle w:val="Heading1"/>
      </w:pPr>
      <w:r w:rsidRPr="00933F4F">
        <w:t>Intro</w:t>
      </w:r>
      <w:r>
        <w:t>duction</w:t>
      </w:r>
    </w:p>
    <w:p w14:paraId="3672ED09" w14:textId="569F4AEE" w:rsidR="00A97166" w:rsidRPr="00933F4F" w:rsidRDefault="00A97166" w:rsidP="00A97166">
      <w:r>
        <w:t xml:space="preserve">Isaac Physics is a </w:t>
      </w:r>
      <w:r w:rsidR="0007113A">
        <w:t>physics</w:t>
      </w:r>
      <w:r>
        <w:t xml:space="preserve"> revision website</w:t>
      </w:r>
      <w:r w:rsidR="00F11BE0">
        <w:t xml:space="preserve"> </w:t>
      </w:r>
      <w:r>
        <w:t xml:space="preserve">currently used by </w:t>
      </w:r>
      <w:r w:rsidR="00DE02D9">
        <w:t>some state</w:t>
      </w:r>
      <w:r>
        <w:t xml:space="preserve"> students in UK Secondary Schools using it. It </w:t>
      </w:r>
      <w:r w:rsidR="00DE02D9">
        <w:t xml:space="preserve">does not </w:t>
      </w:r>
      <w:r>
        <w:t xml:space="preserve">require a. It includes GCSE and quite a lot of the A Level in Mathematics. My School has been using </w:t>
      </w:r>
      <w:r w:rsidR="00DE02D9">
        <w:t>Isaac Physics somewhat recently.</w:t>
      </w:r>
      <w:r>
        <w:t xml:space="preserve"> I shall be exploring some of the features that I believe are key to the status of </w:t>
      </w:r>
      <w:r w:rsidR="00BD4CEE">
        <w:t>Isaac Physics</w:t>
      </w:r>
      <w:r>
        <w:t xml:space="preserve"> as </w:t>
      </w:r>
      <w:r w:rsidR="00BD4CEE">
        <w:t>a</w:t>
      </w:r>
      <w:r>
        <w:t xml:space="preserve"> widely used online </w:t>
      </w:r>
      <w:r w:rsidR="00D4019E">
        <w:t>physics resource</w:t>
      </w:r>
      <w:r>
        <w:t xml:space="preserve"> online due to its’ </w:t>
      </w:r>
      <w:r w:rsidR="00BD4CEE">
        <w:t>accessibility</w:t>
      </w:r>
      <w:r>
        <w:t xml:space="preserve"> for students despite some its less helpful features which I will be scrutinizing to create a better summative revision resource.</w:t>
      </w:r>
    </w:p>
    <w:p w14:paraId="4FF24203" w14:textId="384ABB97" w:rsidR="00A97166" w:rsidRPr="00DD67A1" w:rsidRDefault="00DD67A1" w:rsidP="00DD67A1">
      <w:pPr>
        <w:spacing w:line="240" w:lineRule="auto"/>
        <w:contextualSpacing/>
        <w:outlineLvl w:val="0"/>
        <w:rPr>
          <w:rFonts w:asciiTheme="majorHAnsi" w:hAnsiTheme="majorHAnsi"/>
          <w:caps/>
          <w:color w:val="775F55" w:themeColor="text2"/>
          <w:sz w:val="32"/>
          <w:szCs w:val="32"/>
        </w:rPr>
      </w:pPr>
      <w:r w:rsidRPr="00DD67A1">
        <w:rPr>
          <w:rFonts w:asciiTheme="majorHAnsi" w:hAnsiTheme="majorHAnsi"/>
          <w:caps/>
          <w:color w:val="775F55" w:themeColor="text2"/>
          <w:sz w:val="32"/>
          <w:szCs w:val="32"/>
        </w:rPr>
        <w:t>Review</w:t>
      </w:r>
    </w:p>
    <w:p w14:paraId="7730BC91" w14:textId="260B7190" w:rsidR="00DD67A1" w:rsidRDefault="007755EA" w:rsidP="001D4151">
      <w:pPr>
        <w:rPr>
          <w:rFonts w:eastAsia="Times New Roman"/>
        </w:rPr>
      </w:pPr>
      <w:r w:rsidRPr="00CD321B">
        <w:rPr>
          <w:noProof/>
        </w:rPr>
        <w:drawing>
          <wp:anchor distT="0" distB="0" distL="114300" distR="114300" simplePos="0" relativeHeight="251649024" behindDoc="1" locked="0" layoutInCell="1" allowOverlap="1" wp14:anchorId="76C0B5E6" wp14:editId="32826227">
            <wp:simplePos x="0" y="0"/>
            <wp:positionH relativeFrom="margin">
              <wp:posOffset>-25400</wp:posOffset>
            </wp:positionH>
            <wp:positionV relativeFrom="paragraph">
              <wp:posOffset>29210</wp:posOffset>
            </wp:positionV>
            <wp:extent cx="4842510" cy="3293110"/>
            <wp:effectExtent l="0" t="0" r="0" b="2540"/>
            <wp:wrapTight wrapText="bothSides">
              <wp:wrapPolygon edited="0">
                <wp:start x="0" y="0"/>
                <wp:lineTo x="0" y="21492"/>
                <wp:lineTo x="21498" y="21492"/>
                <wp:lineTo x="214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42510" cy="3293110"/>
                    </a:xfrm>
                    <a:prstGeom prst="rect">
                      <a:avLst/>
                    </a:prstGeom>
                  </pic:spPr>
                </pic:pic>
              </a:graphicData>
            </a:graphic>
            <wp14:sizeRelH relativeFrom="page">
              <wp14:pctWidth>0</wp14:pctWidth>
            </wp14:sizeRelH>
            <wp14:sizeRelV relativeFrom="page">
              <wp14:pctHeight>0</wp14:pctHeight>
            </wp14:sizeRelV>
          </wp:anchor>
        </w:drawing>
      </w:r>
    </w:p>
    <w:p w14:paraId="44CBE0DE" w14:textId="38FE4BB3" w:rsidR="001D4151" w:rsidRPr="001D4151" w:rsidRDefault="008446AA" w:rsidP="001D4151">
      <w:r>
        <w:rPr>
          <w:rFonts w:eastAsia="Times New Roman"/>
          <w:noProof/>
        </w:rPr>
        <mc:AlternateContent>
          <mc:Choice Requires="wpi">
            <w:drawing>
              <wp:anchor distT="0" distB="0" distL="114300" distR="114300" simplePos="0" relativeHeight="251680768" behindDoc="0" locked="0" layoutInCell="1" allowOverlap="1" wp14:anchorId="258C2CCF" wp14:editId="28EA2D86">
                <wp:simplePos x="0" y="0"/>
                <wp:positionH relativeFrom="column">
                  <wp:posOffset>2947380</wp:posOffset>
                </wp:positionH>
                <wp:positionV relativeFrom="paragraph">
                  <wp:posOffset>157369</wp:posOffset>
                </wp:positionV>
                <wp:extent cx="257760" cy="195840"/>
                <wp:effectExtent l="38100" t="57150" r="0" b="52070"/>
                <wp:wrapNone/>
                <wp:docPr id="83" name="Ink 83"/>
                <wp:cNvGraphicFramePr/>
                <a:graphic xmlns:a="http://schemas.openxmlformats.org/drawingml/2006/main">
                  <a:graphicData uri="http://schemas.microsoft.com/office/word/2010/wordprocessingInk">
                    <w14:contentPart bwMode="auto" r:id="rId76">
                      <w14:nvContentPartPr>
                        <w14:cNvContentPartPr/>
                      </w14:nvContentPartPr>
                      <w14:xfrm>
                        <a:off x="0" y="0"/>
                        <a:ext cx="257760" cy="19584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4758C2D1">
              <v:shape id="Ink 83" style="position:absolute;margin-left:231.4pt;margin-top:11.7pt;width:21.75pt;height:16.8pt;z-index:2517350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" w14:anchorId="161AADB8">
                <v:imagedata o:title="" r:id="rId77"/>
              </v:shape>
            </w:pict>
          </mc:Fallback>
        </mc:AlternateContent>
      </w:r>
      <w:r w:rsidR="00DD67A1">
        <w:rPr>
          <w:rFonts w:eastAsia="Times New Roman"/>
        </w:rPr>
        <w:t xml:space="preserve">Upon loading </w:t>
      </w:r>
      <w:r w:rsidR="001F45C6" w:rsidRPr="001F45C6">
        <w:rPr>
          <w:rFonts w:eastAsia="Times New Roman"/>
        </w:rPr>
        <w:t>isaacphysics.org</w:t>
      </w:r>
      <w:r w:rsidR="00DD67A1">
        <w:rPr>
          <w:rFonts w:eastAsia="Times New Roman"/>
        </w:rPr>
        <w:t xml:space="preserve"> you are greeted with a welcome screen. It has tabs indicating whatever information is required. In the top right corner, </w:t>
      </w:r>
      <w:r w:rsidR="006D3540">
        <w:rPr>
          <w:rFonts w:eastAsia="Times New Roman"/>
        </w:rPr>
        <w:t xml:space="preserve">there is a Log In </w:t>
      </w:r>
      <w:r w:rsidR="00BE6A70">
        <w:rPr>
          <w:rFonts w:eastAsia="Times New Roman"/>
        </w:rPr>
        <w:t>bottom</w:t>
      </w:r>
      <w:r w:rsidR="006D3540">
        <w:rPr>
          <w:rFonts w:eastAsia="Times New Roman"/>
        </w:rPr>
        <w:t xml:space="preserve"> wh</w:t>
      </w:r>
      <w:r w:rsidR="003E0A2C">
        <w:rPr>
          <w:rFonts w:eastAsia="Times New Roman"/>
        </w:rPr>
        <w:t>ich uses login details made by the user</w:t>
      </w:r>
      <w:r w:rsidR="00203ED6">
        <w:rPr>
          <w:rFonts w:eastAsia="Times New Roman"/>
        </w:rPr>
        <w:t>.</w:t>
      </w:r>
    </w:p>
    <w:p w14:paraId="7D3EB5A6" w14:textId="1337AE44" w:rsidR="001D4151" w:rsidRDefault="001D4151" w:rsidP="001D4151">
      <w:pPr>
        <w:pStyle w:val="Title"/>
      </w:pPr>
    </w:p>
    <w:p w14:paraId="549780E6" w14:textId="7B985DF6" w:rsidR="006C77EF" w:rsidRDefault="006C77EF" w:rsidP="5498E759">
      <w:pPr>
        <w:pStyle w:val="CoverPageTitle"/>
      </w:pPr>
    </w:p>
    <w:p w14:paraId="461C1D7C" w14:textId="244BB7EC" w:rsidR="006C77EF" w:rsidRPr="00203ED6" w:rsidRDefault="00446BBD" w:rsidP="00203ED6">
      <w:r>
        <w:rPr>
          <w:noProof/>
        </w:rPr>
        <w:drawing>
          <wp:anchor distT="0" distB="0" distL="114300" distR="114300" simplePos="0" relativeHeight="251648000" behindDoc="1" locked="0" layoutInCell="1" allowOverlap="1" wp14:anchorId="6E590CC0" wp14:editId="0DE0F346">
            <wp:simplePos x="0" y="0"/>
            <wp:positionH relativeFrom="margin">
              <wp:posOffset>-212</wp:posOffset>
            </wp:positionH>
            <wp:positionV relativeFrom="paragraph">
              <wp:posOffset>-3175</wp:posOffset>
            </wp:positionV>
            <wp:extent cx="4826000" cy="3194685"/>
            <wp:effectExtent l="0" t="0" r="0" b="5715"/>
            <wp:wrapTight wrapText="bothSides">
              <wp:wrapPolygon edited="0">
                <wp:start x="0" y="0"/>
                <wp:lineTo x="0" y="21510"/>
                <wp:lineTo x="21486" y="21510"/>
                <wp:lineTo x="21486" y="0"/>
                <wp:lineTo x="0" y="0"/>
              </wp:wrapPolygon>
            </wp:wrapTight>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985BC5.tmp"/>
                    <pic:cNvPicPr/>
                  </pic:nvPicPr>
                  <pic:blipFill rotWithShape="1">
                    <a:blip r:embed="rId78" cstate="print">
                      <a:extLst>
                        <a:ext uri="{28A0092B-C50C-407E-A947-70E740481C1C}">
                          <a14:useLocalDpi xmlns:a14="http://schemas.microsoft.com/office/drawing/2010/main" val="0"/>
                        </a:ext>
                      </a:extLst>
                    </a:blip>
                    <a:srcRect b="3842"/>
                    <a:stretch/>
                  </pic:blipFill>
                  <pic:spPr bwMode="auto">
                    <a:xfrm>
                      <a:off x="0" y="0"/>
                      <a:ext cx="4826000" cy="3194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6AA">
        <w:rPr>
          <w:rFonts w:eastAsia="Times New Roman"/>
          <w:noProof/>
        </w:rPr>
        <mc:AlternateContent>
          <mc:Choice Requires="wpi">
            <w:drawing>
              <wp:anchor distT="0" distB="0" distL="114300" distR="114300" simplePos="0" relativeHeight="251681792" behindDoc="0" locked="0" layoutInCell="1" allowOverlap="1" wp14:anchorId="030ADBFE" wp14:editId="7784B4F0">
                <wp:simplePos x="0" y="0"/>
                <wp:positionH relativeFrom="column">
                  <wp:posOffset>3459909</wp:posOffset>
                </wp:positionH>
                <wp:positionV relativeFrom="paragraph">
                  <wp:posOffset>263193</wp:posOffset>
                </wp:positionV>
                <wp:extent cx="352440" cy="354960"/>
                <wp:effectExtent l="57150" t="57150" r="47625" b="45720"/>
                <wp:wrapNone/>
                <wp:docPr id="84" name="Ink 84"/>
                <wp:cNvGraphicFramePr/>
                <a:graphic xmlns:a="http://schemas.openxmlformats.org/drawingml/2006/main">
                  <a:graphicData uri="http://schemas.microsoft.com/office/word/2010/wordprocessingInk">
                    <w14:contentPart bwMode="auto" r:id="rId79">
                      <w14:nvContentPartPr>
                        <w14:cNvContentPartPr/>
                      </w14:nvContentPartPr>
                      <w14:xfrm>
                        <a:off x="0" y="0"/>
                        <a:ext cx="352440" cy="35496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59427D40">
              <v:shapetype id="_x0000_t75" coordsize="21600,21600" filled="f" stroked="f" o:spt="75" o:preferrelative="t" path="m@4@5l@4@11@9@11@9@5xe" w14:anchorId="2737D015">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84" style="position:absolute;margin-left:271.75pt;margin-top:20pt;width:29.15pt;height:29.4pt;z-index:25165829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">
                <v:imagedata o:title="" r:id="rId80"/>
              </v:shape>
            </w:pict>
          </mc:Fallback>
        </mc:AlternateContent>
      </w:r>
      <w:r w:rsidR="00203ED6">
        <w:rPr>
          <w:rFonts w:eastAsia="Times New Roman"/>
        </w:rPr>
        <w:t xml:space="preserve">After logging in with </w:t>
      </w:r>
      <w:r w:rsidR="00AC5445">
        <w:rPr>
          <w:rFonts w:eastAsia="Times New Roman"/>
        </w:rPr>
        <w:t>your</w:t>
      </w:r>
      <w:r w:rsidR="00203ED6">
        <w:rPr>
          <w:rFonts w:eastAsia="Times New Roman"/>
        </w:rPr>
        <w:t xml:space="preserve"> username and password, you are ushered back to the main portal; The login button has now been replaced by</w:t>
      </w:r>
      <w:r w:rsidR="00FE02D4">
        <w:rPr>
          <w:rFonts w:eastAsia="Times New Roman"/>
        </w:rPr>
        <w:t xml:space="preserve"> a </w:t>
      </w:r>
      <w:r w:rsidR="00203ED6">
        <w:rPr>
          <w:rFonts w:eastAsia="Times New Roman"/>
        </w:rPr>
        <w:t xml:space="preserve">progress </w:t>
      </w:r>
      <w:r w:rsidR="00FE02D4">
        <w:rPr>
          <w:rFonts w:eastAsia="Times New Roman"/>
        </w:rPr>
        <w:t>button</w:t>
      </w:r>
      <w:r w:rsidR="00651376">
        <w:rPr>
          <w:rFonts w:eastAsia="Times New Roman"/>
        </w:rPr>
        <w:t>.</w:t>
      </w:r>
    </w:p>
    <w:p w14:paraId="0F10A0A9" w14:textId="647768E1" w:rsidR="006C77EF" w:rsidRDefault="006C77EF" w:rsidP="5498E759">
      <w:pPr>
        <w:pStyle w:val="CoverPageTitle"/>
      </w:pPr>
    </w:p>
    <w:p w14:paraId="165DD2B4" w14:textId="33A5E41E" w:rsidR="006C77EF" w:rsidRDefault="006C77EF" w:rsidP="5498E759">
      <w:pPr>
        <w:pStyle w:val="CoverPageTitle"/>
      </w:pPr>
    </w:p>
    <w:p w14:paraId="618DC962" w14:textId="7E2D1D26" w:rsidR="006C77EF" w:rsidRPr="00651376" w:rsidRDefault="00446BBD" w:rsidP="00651376">
      <w:r>
        <w:rPr>
          <w:noProof/>
        </w:rPr>
        <w:lastRenderedPageBreak/>
        <w:drawing>
          <wp:anchor distT="0" distB="0" distL="114300" distR="114300" simplePos="0" relativeHeight="251650048" behindDoc="1" locked="0" layoutInCell="1" allowOverlap="1" wp14:anchorId="49921C23" wp14:editId="1A06773A">
            <wp:simplePos x="0" y="0"/>
            <wp:positionH relativeFrom="margin">
              <wp:posOffset>-46355</wp:posOffset>
            </wp:positionH>
            <wp:positionV relativeFrom="paragraph">
              <wp:posOffset>545</wp:posOffset>
            </wp:positionV>
            <wp:extent cx="3813810" cy="3044825"/>
            <wp:effectExtent l="0" t="0" r="0" b="3175"/>
            <wp:wrapTight wrapText="bothSides">
              <wp:wrapPolygon edited="0">
                <wp:start x="0" y="0"/>
                <wp:lineTo x="0" y="21487"/>
                <wp:lineTo x="21471" y="21487"/>
                <wp:lineTo x="214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13810" cy="3044825"/>
                    </a:xfrm>
                    <a:prstGeom prst="rect">
                      <a:avLst/>
                    </a:prstGeom>
                  </pic:spPr>
                </pic:pic>
              </a:graphicData>
            </a:graphic>
            <wp14:sizeRelH relativeFrom="page">
              <wp14:pctWidth>0</wp14:pctWidth>
            </wp14:sizeRelH>
            <wp14:sizeRelV relativeFrom="page">
              <wp14:pctHeight>0</wp14:pctHeight>
            </wp14:sizeRelV>
          </wp:anchor>
        </w:drawing>
      </w:r>
      <w:r w:rsidR="005F1A4A" w:rsidRPr="005F1A4A">
        <w:t xml:space="preserve">After selecting the A Level </w:t>
      </w:r>
      <w:r w:rsidR="005F1A4A">
        <w:t>option</w:t>
      </w:r>
      <w:r w:rsidR="005F1A4A" w:rsidRPr="005F1A4A">
        <w:t xml:space="preserve">, the student is redirected to this portal. They are greeted with a screen informing them </w:t>
      </w:r>
      <w:r w:rsidR="00130538">
        <w:t xml:space="preserve">of the resources available </w:t>
      </w:r>
      <w:r w:rsidR="006127B2">
        <w:t>and</w:t>
      </w:r>
      <w:r w:rsidR="00130538">
        <w:t xml:space="preserve"> any extension resources</w:t>
      </w:r>
      <w:r w:rsidR="005F1A4A" w:rsidRPr="005F1A4A">
        <w:t xml:space="preserve">. </w:t>
      </w:r>
    </w:p>
    <w:p w14:paraId="49098141" w14:textId="11424FBC" w:rsidR="00CD321B" w:rsidRDefault="00CD321B" w:rsidP="5498E759">
      <w:pPr>
        <w:pStyle w:val="CoverPageTitle"/>
      </w:pPr>
    </w:p>
    <w:p w14:paraId="18BE7F8F" w14:textId="5A253195" w:rsidR="00B515E8" w:rsidRDefault="00B515E8" w:rsidP="00B515E8"/>
    <w:p w14:paraId="5CC5F85A" w14:textId="118CC97E" w:rsidR="00B515E8" w:rsidRDefault="00B515E8" w:rsidP="00B515E8"/>
    <w:p w14:paraId="63E75079" w14:textId="18FD79A8" w:rsidR="00B515E8" w:rsidRDefault="00B515E8" w:rsidP="00B515E8"/>
    <w:p w14:paraId="4C693A9C" w14:textId="2B66EA6B" w:rsidR="00B32A6A" w:rsidRDefault="00CF50DC" w:rsidP="00C714E0">
      <w:r w:rsidRPr="00B515E8">
        <w:rPr>
          <w:noProof/>
        </w:rPr>
        <w:drawing>
          <wp:anchor distT="0" distB="0" distL="114300" distR="114300" simplePos="0" relativeHeight="251651072" behindDoc="1" locked="0" layoutInCell="1" allowOverlap="1" wp14:anchorId="55EBD00E" wp14:editId="5DD9C44E">
            <wp:simplePos x="0" y="0"/>
            <wp:positionH relativeFrom="margin">
              <wp:posOffset>6985</wp:posOffset>
            </wp:positionH>
            <wp:positionV relativeFrom="paragraph">
              <wp:posOffset>311785</wp:posOffset>
            </wp:positionV>
            <wp:extent cx="4182745" cy="2548255"/>
            <wp:effectExtent l="0" t="0" r="8255" b="4445"/>
            <wp:wrapTight wrapText="bothSides">
              <wp:wrapPolygon edited="0">
                <wp:start x="0" y="0"/>
                <wp:lineTo x="0" y="21476"/>
                <wp:lineTo x="21544" y="21476"/>
                <wp:lineTo x="2154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8806" t="5398" r="9138" b="4367"/>
                    <a:stretch/>
                  </pic:blipFill>
                  <pic:spPr bwMode="auto">
                    <a:xfrm>
                      <a:off x="0" y="0"/>
                      <a:ext cx="4182745" cy="254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0F142" w14:textId="66D8EF73" w:rsidR="00B32A6A" w:rsidRDefault="00B32A6A" w:rsidP="00C714E0"/>
    <w:p w14:paraId="269F9A0B" w14:textId="171BB9EE" w:rsidR="00637DAB" w:rsidRDefault="00637DAB" w:rsidP="00C714E0">
      <w:r w:rsidRPr="00637DAB">
        <w:t>This welcome design is very simplistic and so I would aim to make mine more functional whilst retaining minimalist qualities.</w:t>
      </w:r>
    </w:p>
    <w:p w14:paraId="00735C60" w14:textId="2932C583" w:rsidR="00C03A22" w:rsidRDefault="00C03A22" w:rsidP="00C714E0"/>
    <w:p w14:paraId="0DC4BD79" w14:textId="6C357861" w:rsidR="00C03A22" w:rsidRDefault="00C03A22" w:rsidP="00C714E0"/>
    <w:p w14:paraId="1C1B2C8C" w14:textId="5E393B16" w:rsidR="00C03A22" w:rsidRDefault="00C03A22" w:rsidP="00C714E0"/>
    <w:p w14:paraId="6FAD00DA" w14:textId="12A68099" w:rsidR="00C03A22" w:rsidRDefault="00C03A22" w:rsidP="00C714E0"/>
    <w:p w14:paraId="03E866C3" w14:textId="6884D4B5" w:rsidR="00331EED" w:rsidRDefault="00331EED" w:rsidP="00C714E0">
      <w:pPr>
        <w:rPr>
          <w:rFonts w:eastAsia="Times New Roman"/>
        </w:rPr>
      </w:pPr>
    </w:p>
    <w:p w14:paraId="16AE4820" w14:textId="00F30A56" w:rsidR="006366F9" w:rsidRDefault="00CF50DC" w:rsidP="00C714E0">
      <w:pPr>
        <w:rPr>
          <w:rFonts w:eastAsia="Times New Roman"/>
        </w:rPr>
      </w:pPr>
      <w:r>
        <w:rPr>
          <w:noProof/>
        </w:rPr>
        <w:drawing>
          <wp:anchor distT="0" distB="0" distL="114300" distR="114300" simplePos="0" relativeHeight="251652096" behindDoc="1" locked="0" layoutInCell="1" allowOverlap="1" wp14:anchorId="02F1BA4D" wp14:editId="1E803E9B">
            <wp:simplePos x="0" y="0"/>
            <wp:positionH relativeFrom="margin">
              <wp:posOffset>-45085</wp:posOffset>
            </wp:positionH>
            <wp:positionV relativeFrom="paragraph">
              <wp:posOffset>41275</wp:posOffset>
            </wp:positionV>
            <wp:extent cx="4074795" cy="3282950"/>
            <wp:effectExtent l="0" t="0" r="1905" b="0"/>
            <wp:wrapTight wrapText="bothSides">
              <wp:wrapPolygon edited="0">
                <wp:start x="0" y="0"/>
                <wp:lineTo x="0" y="21433"/>
                <wp:lineTo x="21509" y="21433"/>
                <wp:lineTo x="215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4795" cy="3282950"/>
                    </a:xfrm>
                    <a:prstGeom prst="rect">
                      <a:avLst/>
                    </a:prstGeom>
                  </pic:spPr>
                </pic:pic>
              </a:graphicData>
            </a:graphic>
            <wp14:sizeRelH relativeFrom="page">
              <wp14:pctWidth>0</wp14:pctWidth>
            </wp14:sizeRelH>
            <wp14:sizeRelV relativeFrom="page">
              <wp14:pctHeight>0</wp14:pctHeight>
            </wp14:sizeRelV>
          </wp:anchor>
        </w:drawing>
      </w:r>
      <w:r w:rsidR="009736F7">
        <w:rPr>
          <w:rFonts w:eastAsia="Times New Roman"/>
        </w:rPr>
        <w:t xml:space="preserve">After selecting the </w:t>
      </w:r>
      <w:r w:rsidR="005B43A0">
        <w:rPr>
          <w:rFonts w:eastAsia="Times New Roman"/>
        </w:rPr>
        <w:t>Mathematics for Sciences section</w:t>
      </w:r>
      <w:r w:rsidR="009736F7">
        <w:rPr>
          <w:rFonts w:eastAsia="Times New Roman"/>
        </w:rPr>
        <w:t xml:space="preserve">, the student is redirected to this portal. They are greeted with a screen informing them that the content is </w:t>
      </w:r>
      <w:r w:rsidR="005B43A0">
        <w:rPr>
          <w:rFonts w:eastAsia="Times New Roman"/>
        </w:rPr>
        <w:t>split into 7 levels</w:t>
      </w:r>
      <w:r w:rsidR="009736F7">
        <w:rPr>
          <w:rFonts w:eastAsia="Times New Roman"/>
        </w:rPr>
        <w:t>.</w:t>
      </w:r>
      <w:r w:rsidR="00F834A3">
        <w:rPr>
          <w:rFonts w:eastAsia="Times New Roman"/>
        </w:rPr>
        <w:t xml:space="preserve"> </w:t>
      </w:r>
    </w:p>
    <w:p w14:paraId="4B2A0F6A" w14:textId="4380CDAF" w:rsidR="00C03A22" w:rsidRPr="00C714E0" w:rsidRDefault="00F834A3" w:rsidP="00C714E0">
      <w:r>
        <w:rPr>
          <w:rFonts w:eastAsia="Times New Roman"/>
        </w:rPr>
        <w:t>They are a</w:t>
      </w:r>
      <w:r w:rsidR="00E23462">
        <w:rPr>
          <w:rFonts w:eastAsia="Times New Roman"/>
        </w:rPr>
        <w:t>lso able to purchase a book</w:t>
      </w:r>
      <w:r w:rsidR="0072116C">
        <w:rPr>
          <w:rFonts w:eastAsia="Times New Roman"/>
        </w:rPr>
        <w:t>,</w:t>
      </w:r>
      <w:r w:rsidR="00E23462">
        <w:rPr>
          <w:rFonts w:eastAsia="Times New Roman"/>
        </w:rPr>
        <w:t xml:space="preserve"> </w:t>
      </w:r>
      <w:r w:rsidR="007243F1">
        <w:rPr>
          <w:rFonts w:eastAsia="Times New Roman"/>
        </w:rPr>
        <w:t xml:space="preserve">for £1 </w:t>
      </w:r>
      <w:r w:rsidR="00001B04">
        <w:rPr>
          <w:rFonts w:eastAsia="Times New Roman"/>
        </w:rPr>
        <w:t xml:space="preserve">with £2.50 for </w:t>
      </w:r>
      <w:r w:rsidR="00E23E92">
        <w:rPr>
          <w:rFonts w:eastAsia="Times New Roman"/>
        </w:rPr>
        <w:t>Postage and Packaging</w:t>
      </w:r>
      <w:r w:rsidR="001648A1">
        <w:rPr>
          <w:rFonts w:eastAsia="Times New Roman"/>
        </w:rPr>
        <w:t xml:space="preserve">. It </w:t>
      </w:r>
      <w:r w:rsidR="001648A1" w:rsidRPr="001648A1">
        <w:rPr>
          <w:rFonts w:eastAsia="Times New Roman"/>
        </w:rPr>
        <w:t xml:space="preserve">has six chapters covering the 6 levels of </w:t>
      </w:r>
      <w:r w:rsidR="00006B6A" w:rsidRPr="001648A1">
        <w:rPr>
          <w:rFonts w:eastAsia="Times New Roman"/>
        </w:rPr>
        <w:t>Math</w:t>
      </w:r>
      <w:r w:rsidR="001648A1" w:rsidRPr="001648A1">
        <w:rPr>
          <w:rFonts w:eastAsia="Times New Roman"/>
        </w:rPr>
        <w:t xml:space="preserve"> problems from Isaac where they can be answered on-line</w:t>
      </w:r>
      <w:r w:rsidR="008D7304">
        <w:rPr>
          <w:rFonts w:eastAsia="Times New Roman"/>
        </w:rPr>
        <w:t xml:space="preserve">. </w:t>
      </w:r>
      <w:r w:rsidR="001648A1" w:rsidRPr="001648A1">
        <w:rPr>
          <w:rFonts w:eastAsia="Times New Roman"/>
        </w:rPr>
        <w:t xml:space="preserve">The material provides essential training in the mathematics needed for A-level </w:t>
      </w:r>
      <w:r w:rsidR="00006B6A" w:rsidRPr="001648A1">
        <w:rPr>
          <w:rFonts w:eastAsia="Times New Roman"/>
        </w:rPr>
        <w:t>Math</w:t>
      </w:r>
      <w:r w:rsidR="001648A1" w:rsidRPr="001648A1">
        <w:rPr>
          <w:rFonts w:eastAsia="Times New Roman"/>
        </w:rPr>
        <w:t xml:space="preserve">, Further </w:t>
      </w:r>
      <w:r w:rsidR="00552DF7" w:rsidRPr="001648A1">
        <w:rPr>
          <w:rFonts w:eastAsia="Times New Roman"/>
        </w:rPr>
        <w:t>Math</w:t>
      </w:r>
      <w:r w:rsidR="001648A1" w:rsidRPr="001648A1">
        <w:rPr>
          <w:rFonts w:eastAsia="Times New Roman"/>
        </w:rPr>
        <w:t>, Physics and Chemistry, and extends to the first year at university in these subjects plus Engineering. Chapter 7 gives additional material with applications to sciences, some of which comes from the Isaac Physics extension problems collection.</w:t>
      </w:r>
      <w:r w:rsidR="00961BA3" w:rsidRPr="00961BA3">
        <w:rPr>
          <w:noProof/>
        </w:rPr>
        <w:t xml:space="preserve"> </w:t>
      </w:r>
    </w:p>
    <w:p w14:paraId="1EDB1312" w14:textId="4004DFE2" w:rsidR="00331EED" w:rsidRDefault="00331EED">
      <w:r w:rsidRPr="00961BA3">
        <w:rPr>
          <w:noProof/>
        </w:rPr>
        <w:lastRenderedPageBreak/>
        <w:drawing>
          <wp:anchor distT="0" distB="0" distL="114300" distR="114300" simplePos="0" relativeHeight="251653120" behindDoc="1" locked="0" layoutInCell="1" allowOverlap="1" wp14:anchorId="76962C67" wp14:editId="2031DD8F">
            <wp:simplePos x="0" y="0"/>
            <wp:positionH relativeFrom="margin">
              <wp:posOffset>-22860</wp:posOffset>
            </wp:positionH>
            <wp:positionV relativeFrom="paragraph">
              <wp:posOffset>119242</wp:posOffset>
            </wp:positionV>
            <wp:extent cx="4646930" cy="2621280"/>
            <wp:effectExtent l="0" t="0" r="1270" b="7620"/>
            <wp:wrapTight wrapText="bothSides">
              <wp:wrapPolygon edited="0">
                <wp:start x="0" y="0"/>
                <wp:lineTo x="0" y="21506"/>
                <wp:lineTo x="21517" y="21506"/>
                <wp:lineTo x="2151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46930" cy="2621280"/>
                    </a:xfrm>
                    <a:prstGeom prst="rect">
                      <a:avLst/>
                    </a:prstGeom>
                  </pic:spPr>
                </pic:pic>
              </a:graphicData>
            </a:graphic>
            <wp14:sizeRelH relativeFrom="page">
              <wp14:pctWidth>0</wp14:pctWidth>
            </wp14:sizeRelH>
            <wp14:sizeRelV relativeFrom="page">
              <wp14:pctHeight>0</wp14:pctHeight>
            </wp14:sizeRelV>
          </wp:anchor>
        </w:drawing>
      </w:r>
      <w:bookmarkStart w:id="4" w:name="_Hlk122369"/>
      <w:r w:rsidR="009A6959" w:rsidRPr="009A6959">
        <w:t xml:space="preserve">After selecting </w:t>
      </w:r>
      <w:r w:rsidR="00C21D7E">
        <w:t xml:space="preserve">the </w:t>
      </w:r>
      <w:r w:rsidR="009A6959">
        <w:t>Level</w:t>
      </w:r>
      <w:r w:rsidR="00C21D7E">
        <w:t xml:space="preserve"> 1</w:t>
      </w:r>
      <w:r w:rsidR="009A6959" w:rsidRPr="009A6959">
        <w:t xml:space="preserve"> section, the student is redirected to this portal. They are greeted with a screen informing them that the content is split into </w:t>
      </w:r>
      <w:r w:rsidR="00C21D7E">
        <w:t>6 Sections</w:t>
      </w:r>
      <w:bookmarkEnd w:id="4"/>
      <w:r w:rsidR="00AC5445" w:rsidRPr="009A6959">
        <w:t>.</w:t>
      </w:r>
      <w:r w:rsidR="00AC5445">
        <w:t xml:space="preserve"> </w:t>
      </w:r>
    </w:p>
    <w:p w14:paraId="605EBB42" w14:textId="63443837" w:rsidR="00331EED" w:rsidRDefault="00331EED"/>
    <w:p w14:paraId="722BDCC0" w14:textId="77777777" w:rsidR="00331EED" w:rsidRDefault="00331EED"/>
    <w:p w14:paraId="544FC838" w14:textId="4C918732" w:rsidR="00331EED" w:rsidRDefault="00331EED"/>
    <w:p w14:paraId="691D9853" w14:textId="237E440A" w:rsidR="00331EED" w:rsidRDefault="00331EED"/>
    <w:p w14:paraId="4DE29199" w14:textId="77777777" w:rsidR="003110EB" w:rsidRDefault="003110EB"/>
    <w:p w14:paraId="60A2CFE6" w14:textId="583D436D" w:rsidR="003110EB" w:rsidRDefault="003110EB">
      <w:r w:rsidRPr="00331EED">
        <w:rPr>
          <w:noProof/>
        </w:rPr>
        <w:drawing>
          <wp:anchor distT="0" distB="0" distL="114300" distR="114300" simplePos="0" relativeHeight="251654144" behindDoc="1" locked="0" layoutInCell="1" allowOverlap="1" wp14:anchorId="59E3E1B5" wp14:editId="225EEE4B">
            <wp:simplePos x="0" y="0"/>
            <wp:positionH relativeFrom="margin">
              <wp:posOffset>-13872</wp:posOffset>
            </wp:positionH>
            <wp:positionV relativeFrom="paragraph">
              <wp:posOffset>111223</wp:posOffset>
            </wp:positionV>
            <wp:extent cx="4674870" cy="3200400"/>
            <wp:effectExtent l="0" t="0" r="0" b="0"/>
            <wp:wrapTight wrapText="bothSides">
              <wp:wrapPolygon edited="0">
                <wp:start x="0" y="0"/>
                <wp:lineTo x="0" y="21471"/>
                <wp:lineTo x="21477" y="21471"/>
                <wp:lineTo x="2147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74870" cy="3200400"/>
                    </a:xfrm>
                    <a:prstGeom prst="rect">
                      <a:avLst/>
                    </a:prstGeom>
                  </pic:spPr>
                </pic:pic>
              </a:graphicData>
            </a:graphic>
            <wp14:sizeRelH relativeFrom="page">
              <wp14:pctWidth>0</wp14:pctWidth>
            </wp14:sizeRelH>
            <wp14:sizeRelV relativeFrom="page">
              <wp14:pctHeight>0</wp14:pctHeight>
            </wp14:sizeRelV>
          </wp:anchor>
        </w:drawing>
      </w:r>
    </w:p>
    <w:p w14:paraId="05A9407A" w14:textId="11889CCA" w:rsidR="003110EB" w:rsidRDefault="003110EB"/>
    <w:p w14:paraId="316D56FD" w14:textId="402E1696" w:rsidR="00331EED" w:rsidRDefault="00E05381">
      <w:r>
        <w:rPr>
          <w:noProof/>
        </w:rPr>
        <mc:AlternateContent>
          <mc:Choice Requires="wps">
            <w:drawing>
              <wp:anchor distT="0" distB="0" distL="114300" distR="114300" simplePos="0" relativeHeight="251656192" behindDoc="0" locked="0" layoutInCell="1" allowOverlap="1" wp14:anchorId="374CFC98" wp14:editId="7B26F1FF">
                <wp:simplePos x="0" y="0"/>
                <wp:positionH relativeFrom="rightMargin">
                  <wp:align>left</wp:align>
                </wp:positionH>
                <wp:positionV relativeFrom="paragraph">
                  <wp:posOffset>948055</wp:posOffset>
                </wp:positionV>
                <wp:extent cx="45719" cy="45719"/>
                <wp:effectExtent l="0" t="0" r="12065" b="12065"/>
                <wp:wrapNone/>
                <wp:docPr id="34" name="Text Box 34"/>
                <wp:cNvGraphicFramePr/>
                <a:graphic xmlns:a="http://schemas.openxmlformats.org/drawingml/2006/main">
                  <a:graphicData uri="http://schemas.microsoft.com/office/word/2010/wordprocessingShape">
                    <wps:wsp>
                      <wps:cNvSpPr txBox="1"/>
                      <wps:spPr>
                        <a:xfrm flipH="1">
                          <a:off x="0" y="0"/>
                          <a:ext cx="45719" cy="45719"/>
                        </a:xfrm>
                        <a:prstGeom prst="rect">
                          <a:avLst/>
                        </a:prstGeom>
                        <a:solidFill>
                          <a:schemeClr val="lt1"/>
                        </a:solidFill>
                        <a:ln w="6350">
                          <a:solidFill>
                            <a:prstClr val="black"/>
                          </a:solidFill>
                        </a:ln>
                      </wps:spPr>
                      <wps:txbx>
                        <w:txbxContent>
                          <w:p w14:paraId="6C443283" w14:textId="77777777" w:rsidR="00E05381" w:rsidRPr="00E05381" w:rsidRDefault="00E05381" w:rsidP="00E05381">
                            <w:pPr>
                              <w:rPr>
                                <w:color w:val="FFFFFF" w:themeColor="background1"/>
                                <w:sz w:val="8"/>
                              </w:rPr>
                            </w:pPr>
                            <w:r w:rsidRPr="00E05381">
                              <w:rPr>
                                <w:color w:val="FFFFFF" w:themeColor="background1"/>
                                <w:sz w:val="8"/>
                              </w:rPr>
                              <w:t> </w:t>
                            </w:r>
                          </w:p>
                          <w:p w14:paraId="0F52CD5E"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69D59B3" w14:textId="77777777" w:rsidR="00E05381" w:rsidRPr="00E05381" w:rsidRDefault="00E05381" w:rsidP="00E05381">
                            <w:pPr>
                              <w:rPr>
                                <w:color w:val="FFFFFF" w:themeColor="background1"/>
                                <w:sz w:val="8"/>
                              </w:rPr>
                            </w:pPr>
                            <w:r w:rsidRPr="00E05381">
                              <w:rPr>
                                <w:color w:val="FFFFFF" w:themeColor="background1"/>
                                <w:sz w:val="8"/>
                              </w:rPr>
                              <w:t>DRAFT CODE</w:t>
                            </w:r>
                          </w:p>
                          <w:p w14:paraId="0D871DF8" w14:textId="77777777" w:rsidR="00E05381" w:rsidRPr="00E05381" w:rsidRDefault="00E05381" w:rsidP="00E05381">
                            <w:pPr>
                              <w:rPr>
                                <w:color w:val="FFFFFF" w:themeColor="background1"/>
                                <w:sz w:val="8"/>
                              </w:rPr>
                            </w:pPr>
                            <w:r w:rsidRPr="00E05381">
                              <w:rPr>
                                <w:color w:val="FFFFFF" w:themeColor="background1"/>
                                <w:sz w:val="8"/>
                              </w:rPr>
                              <w:t>INDEX.HTML</w:t>
                            </w:r>
                          </w:p>
                          <w:p w14:paraId="139562FA"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502C6EB"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69604C1"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344142B8"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46A9682E"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6C0E96A8" w14:textId="77777777" w:rsidR="00E05381" w:rsidRPr="00E05381" w:rsidRDefault="00E05381" w:rsidP="00E05381">
                            <w:pPr>
                              <w:rPr>
                                <w:color w:val="FFFFFF" w:themeColor="background1"/>
                                <w:sz w:val="8"/>
                              </w:rPr>
                            </w:pPr>
                            <w:r w:rsidRPr="00E05381">
                              <w:rPr>
                                <w:color w:val="FFFFFF" w:themeColor="background1"/>
                                <w:sz w:val="8"/>
                              </w:rPr>
                              <w:t>&lt;head&gt;</w:t>
                            </w:r>
                          </w:p>
                          <w:p w14:paraId="06B6A518"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27E83926" w14:textId="77777777" w:rsidR="00E05381" w:rsidRPr="00E05381" w:rsidRDefault="00E05381" w:rsidP="00E05381">
                            <w:pPr>
                              <w:rPr>
                                <w:color w:val="FFFFFF" w:themeColor="background1"/>
                                <w:sz w:val="8"/>
                              </w:rPr>
                            </w:pPr>
                            <w:r w:rsidRPr="00E05381">
                              <w:rPr>
                                <w:color w:val="FFFFFF" w:themeColor="background1"/>
                                <w:sz w:val="8"/>
                              </w:rPr>
                              <w:t>&lt;/head&gt;</w:t>
                            </w:r>
                          </w:p>
                          <w:p w14:paraId="12E53FD3" w14:textId="77777777" w:rsidR="00E05381" w:rsidRPr="00E05381" w:rsidRDefault="00E05381" w:rsidP="00E05381">
                            <w:pPr>
                              <w:rPr>
                                <w:color w:val="FFFFFF" w:themeColor="background1"/>
                                <w:sz w:val="8"/>
                              </w:rPr>
                            </w:pPr>
                          </w:p>
                          <w:p w14:paraId="7FCE2D08"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23A292A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EDFF4BE" w14:textId="77777777" w:rsidR="00E05381" w:rsidRPr="00E05381" w:rsidRDefault="00E05381" w:rsidP="00E05381">
                            <w:pPr>
                              <w:rPr>
                                <w:color w:val="FFFFFF" w:themeColor="background1"/>
                                <w:sz w:val="8"/>
                              </w:rPr>
                            </w:pPr>
                            <w:r w:rsidRPr="00E05381">
                              <w:rPr>
                                <w:color w:val="FFFFFF" w:themeColor="background1"/>
                                <w:sz w:val="8"/>
                              </w:rPr>
                              <w:tab/>
                            </w:r>
                          </w:p>
                          <w:p w14:paraId="60BCF716"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4C5FED92"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1729C711"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8C6A68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37EF4A3B" w14:textId="77777777" w:rsidR="00E05381" w:rsidRPr="00E05381" w:rsidRDefault="00E05381" w:rsidP="00E05381">
                            <w:pPr>
                              <w:rPr>
                                <w:color w:val="FFFFFF" w:themeColor="background1"/>
                                <w:sz w:val="8"/>
                              </w:rPr>
                            </w:pPr>
                            <w:r w:rsidRPr="00E05381">
                              <w:rPr>
                                <w:color w:val="FFFFFF" w:themeColor="background1"/>
                                <w:sz w:val="8"/>
                              </w:rPr>
                              <w:tab/>
                            </w:r>
                          </w:p>
                          <w:p w14:paraId="71FF9452"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74E9F44A" w14:textId="77777777" w:rsidR="00E05381" w:rsidRPr="00E05381" w:rsidRDefault="00E05381" w:rsidP="00E05381">
                            <w:pPr>
                              <w:rPr>
                                <w:color w:val="FFFFFF" w:themeColor="background1"/>
                                <w:sz w:val="8"/>
                              </w:rPr>
                            </w:pPr>
                          </w:p>
                          <w:p w14:paraId="4E4DA74E" w14:textId="77777777" w:rsidR="00E05381" w:rsidRPr="00E05381" w:rsidRDefault="00E05381" w:rsidP="00E05381">
                            <w:pPr>
                              <w:rPr>
                                <w:color w:val="FFFFFF" w:themeColor="background1"/>
                                <w:sz w:val="8"/>
                              </w:rPr>
                            </w:pPr>
                            <w:r w:rsidRPr="00E05381">
                              <w:rPr>
                                <w:color w:val="FFFFFF" w:themeColor="background1"/>
                                <w:sz w:val="8"/>
                              </w:rPr>
                              <w:t>&lt;/div&gt;</w:t>
                            </w:r>
                          </w:p>
                          <w:p w14:paraId="14182EE2" w14:textId="77777777" w:rsidR="00E05381" w:rsidRPr="00E05381" w:rsidRDefault="00E05381" w:rsidP="00E05381">
                            <w:pPr>
                              <w:rPr>
                                <w:color w:val="FFFFFF" w:themeColor="background1"/>
                                <w:sz w:val="8"/>
                              </w:rPr>
                            </w:pPr>
                            <w:r w:rsidRPr="00E05381">
                              <w:rPr>
                                <w:color w:val="FFFFFF" w:themeColor="background1"/>
                                <w:sz w:val="8"/>
                              </w:rPr>
                              <w:t>//google Log in</w:t>
                            </w:r>
                          </w:p>
                          <w:p w14:paraId="7ECB5BE1" w14:textId="77777777" w:rsidR="00E05381" w:rsidRPr="00E05381" w:rsidRDefault="00E05381" w:rsidP="00E05381">
                            <w:pPr>
                              <w:rPr>
                                <w:color w:val="FFFFFF" w:themeColor="background1"/>
                                <w:sz w:val="8"/>
                              </w:rPr>
                            </w:pPr>
                          </w:p>
                          <w:p w14:paraId="5A90C764" w14:textId="77777777" w:rsidR="00E05381" w:rsidRPr="00E05381" w:rsidRDefault="00E05381" w:rsidP="00E05381">
                            <w:pPr>
                              <w:rPr>
                                <w:color w:val="FFFFFF" w:themeColor="background1"/>
                                <w:sz w:val="8"/>
                              </w:rPr>
                            </w:pPr>
                            <w:r w:rsidRPr="00E05381">
                              <w:rPr>
                                <w:color w:val="FFFFFF" w:themeColor="background1"/>
                                <w:sz w:val="8"/>
                              </w:rPr>
                              <w:t>&lt;body&gt;</w:t>
                            </w:r>
                          </w:p>
                          <w:p w14:paraId="7F3E1C85"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0CD90851" w14:textId="77777777" w:rsidR="00E05381" w:rsidRPr="00E05381" w:rsidRDefault="00E05381" w:rsidP="00E05381">
                            <w:pPr>
                              <w:rPr>
                                <w:color w:val="FFFFFF" w:themeColor="background1"/>
                                <w:sz w:val="8"/>
                              </w:rPr>
                            </w:pPr>
                            <w:r w:rsidRPr="00E05381">
                              <w:rPr>
                                <w:color w:val="FFFFFF" w:themeColor="background1"/>
                                <w:sz w:val="8"/>
                              </w:rPr>
                              <w:t>&lt;hr/&gt;</w:t>
                            </w:r>
                          </w:p>
                          <w:p w14:paraId="7D20B169" w14:textId="77777777" w:rsidR="00E05381" w:rsidRPr="00E05381" w:rsidRDefault="00E05381" w:rsidP="00E05381">
                            <w:pPr>
                              <w:rPr>
                                <w:color w:val="FFFFFF" w:themeColor="background1"/>
                                <w:sz w:val="8"/>
                              </w:rPr>
                            </w:pPr>
                            <w:r w:rsidRPr="00E05381">
                              <w:rPr>
                                <w:color w:val="FFFFFF" w:themeColor="background1"/>
                                <w:sz w:val="8"/>
                              </w:rPr>
                              <w:t>&lt;br&gt;</w:t>
                            </w:r>
                          </w:p>
                          <w:p w14:paraId="6A430CDE"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9518714"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37B7C95B" w14:textId="77777777" w:rsidR="00E05381" w:rsidRPr="00E05381" w:rsidRDefault="00E05381" w:rsidP="00E05381">
                            <w:pPr>
                              <w:rPr>
                                <w:color w:val="FFFFFF" w:themeColor="background1"/>
                                <w:sz w:val="8"/>
                              </w:rPr>
                            </w:pPr>
                            <w:r w:rsidRPr="00E05381">
                              <w:rPr>
                                <w:color w:val="FFFFFF" w:themeColor="background1"/>
                                <w:sz w:val="8"/>
                              </w:rPr>
                              <w:t>&lt;/p&gt;</w:t>
                            </w:r>
                          </w:p>
                          <w:p w14:paraId="20B47FA7" w14:textId="77777777" w:rsidR="00E05381" w:rsidRPr="00E05381" w:rsidRDefault="00E05381" w:rsidP="00E05381">
                            <w:pPr>
                              <w:rPr>
                                <w:color w:val="FFFFFF" w:themeColor="background1"/>
                                <w:sz w:val="8"/>
                              </w:rPr>
                            </w:pPr>
                            <w:r w:rsidRPr="00E05381">
                              <w:rPr>
                                <w:color w:val="FFFFFF" w:themeColor="background1"/>
                                <w:sz w:val="8"/>
                              </w:rPr>
                              <w:t>&lt;br&gt;</w:t>
                            </w:r>
                          </w:p>
                          <w:p w14:paraId="4791EA1B"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43CEEFBD"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74D00F02" w14:textId="77777777" w:rsidR="00E05381" w:rsidRPr="00E05381" w:rsidRDefault="00E05381" w:rsidP="00E05381">
                            <w:pPr>
                              <w:rPr>
                                <w:color w:val="FFFFFF" w:themeColor="background1"/>
                                <w:sz w:val="8"/>
                              </w:rPr>
                            </w:pPr>
                            <w:r w:rsidRPr="00E05381">
                              <w:rPr>
                                <w:color w:val="FFFFFF" w:themeColor="background1"/>
                                <w:sz w:val="8"/>
                              </w:rPr>
                              <w:t>&lt;/body&gt;</w:t>
                            </w:r>
                          </w:p>
                          <w:p w14:paraId="6CDCA866" w14:textId="77777777" w:rsidR="00E05381" w:rsidRPr="00E05381" w:rsidRDefault="00E05381" w:rsidP="00E05381">
                            <w:pPr>
                              <w:rPr>
                                <w:color w:val="FFFFFF" w:themeColor="background1"/>
                                <w:sz w:val="8"/>
                              </w:rPr>
                            </w:pPr>
                          </w:p>
                          <w:p w14:paraId="683547D0"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5F10F304" w14:textId="77777777" w:rsidR="00E05381" w:rsidRPr="00E05381" w:rsidRDefault="00E05381" w:rsidP="00E05381">
                            <w:pPr>
                              <w:rPr>
                                <w:color w:val="FFFFFF" w:themeColor="background1"/>
                                <w:sz w:val="8"/>
                              </w:rPr>
                            </w:pPr>
                          </w:p>
                          <w:p w14:paraId="2847D558" w14:textId="77777777" w:rsidR="00E05381" w:rsidRPr="00E05381" w:rsidRDefault="00E05381" w:rsidP="00E05381">
                            <w:pPr>
                              <w:rPr>
                                <w:color w:val="FFFFFF" w:themeColor="background1"/>
                                <w:sz w:val="8"/>
                              </w:rPr>
                            </w:pPr>
                            <w:r w:rsidRPr="00E05381">
                              <w:rPr>
                                <w:color w:val="FFFFFF" w:themeColor="background1"/>
                                <w:sz w:val="8"/>
                              </w:rPr>
                              <w:t>&lt;/html&gt;</w:t>
                            </w:r>
                          </w:p>
                          <w:p w14:paraId="66D0523B" w14:textId="77777777" w:rsidR="00E05381" w:rsidRPr="00E05381" w:rsidRDefault="00E05381" w:rsidP="00E05381">
                            <w:pPr>
                              <w:rPr>
                                <w:color w:val="FFFFFF" w:themeColor="background1"/>
                                <w:sz w:val="8"/>
                              </w:rPr>
                            </w:pPr>
                            <w:r w:rsidRPr="00E05381">
                              <w:rPr>
                                <w:color w:val="FFFFFF" w:themeColor="background1"/>
                                <w:sz w:val="8"/>
                              </w:rPr>
                              <w:t>STYLE.CSS</w:t>
                            </w:r>
                          </w:p>
                          <w:p w14:paraId="60EF834A" w14:textId="77777777" w:rsidR="00E05381" w:rsidRPr="00E05381" w:rsidRDefault="00E05381" w:rsidP="00E05381">
                            <w:pPr>
                              <w:rPr>
                                <w:color w:val="FFFFFF" w:themeColor="background1"/>
                                <w:sz w:val="8"/>
                              </w:rPr>
                            </w:pPr>
                            <w:r w:rsidRPr="00E05381">
                              <w:rPr>
                                <w:color w:val="FFFFFF" w:themeColor="background1"/>
                                <w:sz w:val="8"/>
                              </w:rPr>
                              <w:t>title {</w:t>
                            </w:r>
                          </w:p>
                          <w:p w14:paraId="5F8C9043"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2E874723"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16C0D9AB" w14:textId="77777777" w:rsidR="00E05381" w:rsidRPr="00E05381" w:rsidRDefault="00E05381" w:rsidP="00E05381">
                            <w:pPr>
                              <w:rPr>
                                <w:color w:val="FFFFFF" w:themeColor="background1"/>
                                <w:sz w:val="8"/>
                              </w:rPr>
                            </w:pPr>
                            <w:r w:rsidRPr="00E05381">
                              <w:rPr>
                                <w:color w:val="FFFFFF" w:themeColor="background1"/>
                                <w:sz w:val="8"/>
                              </w:rPr>
                              <w:t>}</w:t>
                            </w:r>
                          </w:p>
                          <w:p w14:paraId="7F6B2153" w14:textId="77777777" w:rsidR="00E05381" w:rsidRPr="00E05381" w:rsidRDefault="00E05381" w:rsidP="00E05381">
                            <w:pPr>
                              <w:rPr>
                                <w:color w:val="FFFFFF" w:themeColor="background1"/>
                                <w:sz w:val="8"/>
                              </w:rPr>
                            </w:pPr>
                          </w:p>
                          <w:p w14:paraId="4BEA73CC" w14:textId="77777777" w:rsidR="00E05381" w:rsidRPr="00E05381" w:rsidRDefault="00E05381" w:rsidP="00E05381">
                            <w:pPr>
                              <w:rPr>
                                <w:color w:val="FFFFFF" w:themeColor="background1"/>
                                <w:sz w:val="8"/>
                              </w:rPr>
                            </w:pPr>
                            <w:r w:rsidRPr="00E05381">
                              <w:rPr>
                                <w:color w:val="FFFFFF" w:themeColor="background1"/>
                                <w:sz w:val="8"/>
                              </w:rPr>
                              <w:t>body {</w:t>
                            </w:r>
                          </w:p>
                          <w:p w14:paraId="7C6942AE"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D300ACA"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671AD1B4" w14:textId="77777777" w:rsidR="00E05381" w:rsidRPr="00E05381" w:rsidRDefault="00E05381" w:rsidP="00E05381">
                            <w:pPr>
                              <w:rPr>
                                <w:color w:val="FFFFFF" w:themeColor="background1"/>
                                <w:sz w:val="8"/>
                              </w:rPr>
                            </w:pPr>
                            <w:r w:rsidRPr="00E05381">
                              <w:rPr>
                                <w:color w:val="FFFFFF" w:themeColor="background1"/>
                                <w:sz w:val="8"/>
                              </w:rPr>
                              <w:t>}</w:t>
                            </w:r>
                          </w:p>
                          <w:p w14:paraId="0AEBDD01" w14:textId="77777777" w:rsidR="00E05381" w:rsidRPr="00E05381" w:rsidRDefault="00E05381" w:rsidP="00E05381">
                            <w:pPr>
                              <w:rPr>
                                <w:color w:val="FFFFFF" w:themeColor="background1"/>
                                <w:sz w:val="8"/>
                              </w:rPr>
                            </w:pPr>
                          </w:p>
                          <w:p w14:paraId="158A3772" w14:textId="77777777" w:rsidR="00E05381" w:rsidRPr="00E05381" w:rsidRDefault="00E05381" w:rsidP="00E05381">
                            <w:pPr>
                              <w:rPr>
                                <w:color w:val="FFFFFF" w:themeColor="background1"/>
                                <w:sz w:val="8"/>
                              </w:rPr>
                            </w:pPr>
                            <w:r w:rsidRPr="00E05381">
                              <w:rPr>
                                <w:color w:val="FFFFFF" w:themeColor="background1"/>
                                <w:sz w:val="8"/>
                              </w:rPr>
                              <w:t>#g-signin {</w:t>
                            </w:r>
                          </w:p>
                          <w:p w14:paraId="727DE03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620F629D"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03470990"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7469BB3" w14:textId="77777777" w:rsidR="00E05381" w:rsidRPr="00E05381" w:rsidRDefault="00E05381" w:rsidP="00E05381">
                            <w:pPr>
                              <w:rPr>
                                <w:color w:val="FFFFFF" w:themeColor="background1"/>
                                <w:sz w:val="8"/>
                              </w:rPr>
                            </w:pPr>
                            <w:r w:rsidRPr="00E05381">
                              <w:rPr>
                                <w:color w:val="FFFFFF" w:themeColor="background1"/>
                                <w:sz w:val="8"/>
                              </w:rPr>
                              <w:t>}</w:t>
                            </w:r>
                          </w:p>
                          <w:p w14:paraId="4ACFF952" w14:textId="77777777" w:rsidR="00E05381" w:rsidRPr="00E05381" w:rsidRDefault="00E05381" w:rsidP="00E05381">
                            <w:pPr>
                              <w:rPr>
                                <w:color w:val="FFFFFF" w:themeColor="background1"/>
                                <w:sz w:val="8"/>
                              </w:rPr>
                            </w:pPr>
                          </w:p>
                          <w:p w14:paraId="279CA0B9" w14:textId="77777777" w:rsidR="00E05381" w:rsidRPr="00E05381" w:rsidRDefault="00E05381" w:rsidP="00E05381">
                            <w:pPr>
                              <w:rPr>
                                <w:color w:val="FFFFFF" w:themeColor="background1"/>
                                <w:sz w:val="8"/>
                              </w:rPr>
                            </w:pPr>
                            <w:r w:rsidRPr="00E05381">
                              <w:rPr>
                                <w:color w:val="FFFFFF" w:themeColor="background1"/>
                                <w:sz w:val="8"/>
                              </w:rPr>
                              <w:t>h1 {</w:t>
                            </w:r>
                          </w:p>
                          <w:p w14:paraId="3ECE9C31"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74AEC7A"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05ED4A5"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41108CFE"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32FDB7F4" w14:textId="77777777" w:rsidR="00E05381" w:rsidRPr="00E05381" w:rsidRDefault="00E05381" w:rsidP="00E05381">
                            <w:pPr>
                              <w:rPr>
                                <w:color w:val="FFFFFF" w:themeColor="background1"/>
                                <w:sz w:val="8"/>
                              </w:rPr>
                            </w:pPr>
                            <w:r w:rsidRPr="00E05381">
                              <w:rPr>
                                <w:color w:val="FFFFFF" w:themeColor="background1"/>
                                <w:sz w:val="8"/>
                              </w:rPr>
                              <w:t>}</w:t>
                            </w:r>
                          </w:p>
                          <w:p w14:paraId="4A86D0A6" w14:textId="77777777" w:rsidR="00E05381" w:rsidRPr="00E05381" w:rsidRDefault="00E05381" w:rsidP="00E05381">
                            <w:pPr>
                              <w:rPr>
                                <w:color w:val="FFFFFF" w:themeColor="background1"/>
                                <w:sz w:val="8"/>
                              </w:rPr>
                            </w:pPr>
                          </w:p>
                          <w:p w14:paraId="30FF554F" w14:textId="77777777" w:rsidR="00E05381" w:rsidRPr="00E05381" w:rsidRDefault="00E05381" w:rsidP="00E05381">
                            <w:pPr>
                              <w:rPr>
                                <w:color w:val="FFFFFF" w:themeColor="background1"/>
                                <w:sz w:val="8"/>
                              </w:rPr>
                            </w:pPr>
                            <w:r w:rsidRPr="00E05381">
                              <w:rPr>
                                <w:color w:val="FFFFFF" w:themeColor="background1"/>
                                <w:sz w:val="8"/>
                              </w:rPr>
                              <w:t>h2 {</w:t>
                            </w:r>
                          </w:p>
                          <w:p w14:paraId="4E788BD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199B6A3" w14:textId="77777777" w:rsidR="00E05381" w:rsidRPr="00E05381" w:rsidRDefault="00E05381" w:rsidP="00E05381">
                            <w:pPr>
                              <w:rPr>
                                <w:color w:val="FFFFFF" w:themeColor="background1"/>
                                <w:sz w:val="8"/>
                              </w:rPr>
                            </w:pPr>
                            <w:r w:rsidRPr="00E05381">
                              <w:rPr>
                                <w:color w:val="FFFFFF" w:themeColor="background1"/>
                                <w:sz w:val="8"/>
                              </w:rPr>
                              <w:t>}</w:t>
                            </w:r>
                          </w:p>
                          <w:p w14:paraId="0100448A" w14:textId="77777777" w:rsidR="00E05381" w:rsidRPr="00E05381" w:rsidRDefault="00E05381" w:rsidP="00E05381">
                            <w:pPr>
                              <w:rPr>
                                <w:color w:val="FFFFFF" w:themeColor="background1"/>
                                <w:sz w:val="8"/>
                              </w:rPr>
                            </w:pPr>
                          </w:p>
                          <w:p w14:paraId="025213E4" w14:textId="77777777" w:rsidR="00E05381" w:rsidRPr="00E05381" w:rsidRDefault="00E05381" w:rsidP="00E05381">
                            <w:pPr>
                              <w:rPr>
                                <w:color w:val="FFFFFF" w:themeColor="background1"/>
                                <w:sz w:val="8"/>
                              </w:rPr>
                            </w:pPr>
                            <w:r w:rsidRPr="00E05381">
                              <w:rPr>
                                <w:color w:val="FFFFFF" w:themeColor="background1"/>
                                <w:sz w:val="8"/>
                              </w:rPr>
                              <w:t>p {</w:t>
                            </w:r>
                          </w:p>
                          <w:p w14:paraId="21D1C1D2"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0705520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7228B4E0" w14:textId="77777777" w:rsidR="00E05381" w:rsidRPr="00E05381" w:rsidRDefault="00E05381" w:rsidP="00E05381">
                            <w:pPr>
                              <w:rPr>
                                <w:color w:val="FFFFFF" w:themeColor="background1"/>
                                <w:sz w:val="8"/>
                              </w:rPr>
                            </w:pPr>
                            <w:r w:rsidRPr="00E05381">
                              <w:rPr>
                                <w:color w:val="FFFFFF" w:themeColor="background1"/>
                                <w:sz w:val="8"/>
                              </w:rPr>
                              <w:t>}</w:t>
                            </w:r>
                          </w:p>
                          <w:p w14:paraId="1EAFE984"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5D9E3568" w14:textId="77777777" w:rsidR="00E05381" w:rsidRPr="00E05381" w:rsidRDefault="00E05381" w:rsidP="00E05381">
                            <w:pPr>
                              <w:rPr>
                                <w:color w:val="FFFFFF" w:themeColor="background1"/>
                                <w:sz w:val="8"/>
                              </w:rPr>
                            </w:pPr>
                            <w:r w:rsidRPr="00E05381">
                              <w:rPr>
                                <w:color w:val="FFFFFF" w:themeColor="background1"/>
                                <w:sz w:val="8"/>
                              </w:rPr>
                              <w:t>&lt;?php</w:t>
                            </w:r>
                          </w:p>
                          <w:p w14:paraId="1973C96D"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0A030AA1"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31BB8686" w14:textId="77777777" w:rsidR="00E05381" w:rsidRPr="00E05381" w:rsidRDefault="00E05381" w:rsidP="00E05381">
                            <w:pPr>
                              <w:rPr>
                                <w:color w:val="FFFFFF" w:themeColor="background1"/>
                                <w:sz w:val="8"/>
                              </w:rPr>
                            </w:pPr>
                            <w:r w:rsidRPr="00E05381">
                              <w:rPr>
                                <w:color w:val="FFFFFF" w:themeColor="background1"/>
                                <w:sz w:val="8"/>
                              </w:rPr>
                              <w:t>?&gt;</w:t>
                            </w:r>
                          </w:p>
                          <w:p w14:paraId="022499D3"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12DF0A5" w14:textId="77777777" w:rsidR="00E05381" w:rsidRPr="00E05381" w:rsidRDefault="00E05381" w:rsidP="00E05381">
                            <w:pPr>
                              <w:rPr>
                                <w:color w:val="FFFFFF" w:themeColor="background1"/>
                                <w:sz w:val="8"/>
                              </w:rPr>
                            </w:pPr>
                            <w:r w:rsidRPr="00E05381">
                              <w:rPr>
                                <w:color w:val="FFFFFF" w:themeColor="background1"/>
                                <w:sz w:val="8"/>
                              </w:rPr>
                              <w:t>&lt;html lang="en"&gt;</w:t>
                            </w:r>
                          </w:p>
                          <w:p w14:paraId="6A75BE3C" w14:textId="77777777" w:rsidR="00E05381" w:rsidRPr="00E05381" w:rsidRDefault="00E05381" w:rsidP="00E05381">
                            <w:pPr>
                              <w:rPr>
                                <w:color w:val="FFFFFF" w:themeColor="background1"/>
                                <w:sz w:val="8"/>
                              </w:rPr>
                            </w:pPr>
                            <w:r w:rsidRPr="00E05381">
                              <w:rPr>
                                <w:color w:val="FFFFFF" w:themeColor="background1"/>
                                <w:sz w:val="8"/>
                              </w:rPr>
                              <w:t>&lt;head&gt;</w:t>
                            </w:r>
                          </w:p>
                          <w:p w14:paraId="421001E7"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7B25C94A"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73A81BEF" w14:textId="77777777" w:rsidR="00E05381" w:rsidRPr="00E05381" w:rsidRDefault="00E05381" w:rsidP="00E05381">
                            <w:pPr>
                              <w:rPr>
                                <w:color w:val="FFFFFF" w:themeColor="background1"/>
                                <w:sz w:val="8"/>
                              </w:rPr>
                            </w:pPr>
                            <w:r w:rsidRPr="00E05381">
                              <w:rPr>
                                <w:color w:val="FFFFFF" w:themeColor="background1"/>
                                <w:sz w:val="8"/>
                              </w:rPr>
                              <w:t>&lt;/head&gt;</w:t>
                            </w:r>
                          </w:p>
                          <w:p w14:paraId="13448A00" w14:textId="77777777" w:rsidR="00E05381" w:rsidRPr="00E05381" w:rsidRDefault="00E05381" w:rsidP="00E05381">
                            <w:pPr>
                              <w:rPr>
                                <w:color w:val="FFFFFF" w:themeColor="background1"/>
                                <w:sz w:val="8"/>
                              </w:rPr>
                            </w:pPr>
                            <w:r w:rsidRPr="00E05381">
                              <w:rPr>
                                <w:color w:val="FFFFFF" w:themeColor="background1"/>
                                <w:sz w:val="8"/>
                              </w:rPr>
                              <w:t>&lt;body&gt;</w:t>
                            </w:r>
                          </w:p>
                          <w:p w14:paraId="476EE450" w14:textId="77777777" w:rsidR="00E05381" w:rsidRPr="00E05381" w:rsidRDefault="00E05381" w:rsidP="00E05381">
                            <w:pPr>
                              <w:rPr>
                                <w:color w:val="FFFFFF" w:themeColor="background1"/>
                                <w:sz w:val="8"/>
                              </w:rPr>
                            </w:pPr>
                          </w:p>
                          <w:p w14:paraId="0439A164" w14:textId="77777777" w:rsidR="00E05381" w:rsidRPr="00E05381" w:rsidRDefault="00E05381" w:rsidP="00E05381">
                            <w:pPr>
                              <w:rPr>
                                <w:color w:val="FFFFFF" w:themeColor="background1"/>
                                <w:sz w:val="8"/>
                              </w:rPr>
                            </w:pPr>
                          </w:p>
                          <w:p w14:paraId="31F12204" w14:textId="77777777" w:rsidR="00E05381" w:rsidRPr="00E05381" w:rsidRDefault="00E05381" w:rsidP="00E05381">
                            <w:pPr>
                              <w:rPr>
                                <w:color w:val="FFFFFF" w:themeColor="background1"/>
                                <w:sz w:val="8"/>
                              </w:rPr>
                            </w:pPr>
                          </w:p>
                          <w:p w14:paraId="0AB2BF22" w14:textId="77777777" w:rsidR="00E05381" w:rsidRPr="00E05381" w:rsidRDefault="00E05381" w:rsidP="00E05381">
                            <w:pPr>
                              <w:rPr>
                                <w:color w:val="FFFFFF" w:themeColor="background1"/>
                                <w:sz w:val="8"/>
                              </w:rPr>
                            </w:pPr>
                            <w:r w:rsidRPr="00E05381">
                              <w:rPr>
                                <w:color w:val="FFFFFF" w:themeColor="background1"/>
                                <w:sz w:val="8"/>
                              </w:rPr>
                              <w:t>&lt;/body&gt;</w:t>
                            </w:r>
                          </w:p>
                          <w:p w14:paraId="065B405D" w14:textId="77777777" w:rsidR="00E05381" w:rsidRPr="00E05381" w:rsidRDefault="00E05381" w:rsidP="00E05381">
                            <w:pPr>
                              <w:rPr>
                                <w:color w:val="FFFFFF" w:themeColor="background1"/>
                                <w:sz w:val="8"/>
                              </w:rPr>
                            </w:pPr>
                            <w:r w:rsidRPr="00E05381">
                              <w:rPr>
                                <w:color w:val="FFFFFF" w:themeColor="background1"/>
                                <w:sz w:val="8"/>
                              </w:rPr>
                              <w:t>&lt;/html&gt;</w:t>
                            </w:r>
                          </w:p>
                          <w:p w14:paraId="75C0EE6C" w14:textId="77777777" w:rsidR="00E05381" w:rsidRPr="00E05381" w:rsidRDefault="00E05381" w:rsidP="00E05381">
                            <w:pPr>
                              <w:rPr>
                                <w:color w:val="FFFFFF" w:themeColor="background1"/>
                                <w:sz w:val="8"/>
                              </w:rPr>
                            </w:pPr>
                          </w:p>
                          <w:p w14:paraId="05879FBF" w14:textId="77777777" w:rsidR="00E05381" w:rsidRPr="00E05381" w:rsidRDefault="00E05381" w:rsidP="00E05381">
                            <w:pPr>
                              <w:rPr>
                                <w:color w:val="FFFFFF" w:themeColor="background1"/>
                                <w:sz w:val="8"/>
                              </w:rPr>
                            </w:pPr>
                            <w:r w:rsidRPr="00E05381">
                              <w:rPr>
                                <w:color w:val="FFFFFF" w:themeColor="background1"/>
                                <w:sz w:val="8"/>
                              </w:rPr>
                              <w:t>QUADEQN.PHP</w:t>
                            </w:r>
                          </w:p>
                          <w:p w14:paraId="3F081543" w14:textId="77777777" w:rsidR="00E05381" w:rsidRPr="00E05381" w:rsidRDefault="00E05381" w:rsidP="00E05381">
                            <w:pPr>
                              <w:rPr>
                                <w:color w:val="FFFFFF" w:themeColor="background1"/>
                                <w:sz w:val="8"/>
                              </w:rPr>
                            </w:pPr>
                            <w:r w:rsidRPr="00E05381">
                              <w:rPr>
                                <w:color w:val="FFFFFF" w:themeColor="background1"/>
                                <w:sz w:val="8"/>
                              </w:rPr>
                              <w:t>&lt;?php</w:t>
                            </w:r>
                          </w:p>
                          <w:p w14:paraId="342491FE" w14:textId="77777777" w:rsidR="00E05381" w:rsidRPr="00E05381" w:rsidRDefault="00E05381" w:rsidP="00E05381">
                            <w:pPr>
                              <w:rPr>
                                <w:color w:val="FFFFFF" w:themeColor="background1"/>
                                <w:sz w:val="8"/>
                              </w:rPr>
                            </w:pPr>
                          </w:p>
                          <w:p w14:paraId="7A019144" w14:textId="77777777" w:rsidR="00E05381" w:rsidRPr="00E05381" w:rsidRDefault="00E05381" w:rsidP="00E05381">
                            <w:pPr>
                              <w:rPr>
                                <w:color w:val="FFFFFF" w:themeColor="background1"/>
                                <w:sz w:val="8"/>
                              </w:rPr>
                            </w:pPr>
                          </w:p>
                          <w:p w14:paraId="292ECF4C"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03D3582D" w14:textId="77777777" w:rsidR="00E05381" w:rsidRPr="00E05381" w:rsidRDefault="00E05381" w:rsidP="00E05381">
                            <w:pPr>
                              <w:rPr>
                                <w:color w:val="FFFFFF" w:themeColor="background1"/>
                                <w:sz w:val="8"/>
                              </w:rPr>
                            </w:pPr>
                            <w:r w:rsidRPr="00E05381">
                              <w:rPr>
                                <w:color w:val="FFFFFF" w:themeColor="background1"/>
                                <w:sz w:val="8"/>
                              </w:rPr>
                              <w:t>{</w:t>
                            </w:r>
                          </w:p>
                          <w:p w14:paraId="5DEA6759"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048BB99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7F5BC425"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7E80CE07"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E6CD5DC"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20552161"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CEE528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DE06858"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050FE272"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4D6EE729"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32A6EF21"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493099A8"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6883A59C"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1D753AE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56057C0" w14:textId="77777777" w:rsidR="00E05381" w:rsidRPr="00E05381" w:rsidRDefault="00E05381" w:rsidP="00E05381">
                            <w:pPr>
                              <w:rPr>
                                <w:color w:val="FFFFFF" w:themeColor="background1"/>
                                <w:sz w:val="8"/>
                              </w:rPr>
                            </w:pPr>
                            <w:r w:rsidRPr="00E05381">
                              <w:rPr>
                                <w:color w:val="FFFFFF" w:themeColor="background1"/>
                                <w:sz w:val="8"/>
                              </w:rPr>
                              <w:t>}</w:t>
                            </w:r>
                          </w:p>
                          <w:p w14:paraId="4C133951" w14:textId="77777777" w:rsidR="00E05381" w:rsidRPr="00E05381" w:rsidRDefault="00E05381" w:rsidP="00E05381">
                            <w:pPr>
                              <w:rPr>
                                <w:color w:val="FFFFFF" w:themeColor="background1"/>
                                <w:sz w:val="8"/>
                              </w:rPr>
                            </w:pPr>
                          </w:p>
                          <w:p w14:paraId="188AA6BB"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1A2B004B" w14:textId="77777777" w:rsidR="00E05381" w:rsidRPr="00E05381" w:rsidRDefault="00E05381" w:rsidP="00E05381">
                            <w:pPr>
                              <w:rPr>
                                <w:color w:val="FFFFFF" w:themeColor="background1"/>
                                <w:sz w:val="8"/>
                              </w:rPr>
                            </w:pPr>
                          </w:p>
                          <w:p w14:paraId="7EB70519"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4E4B97B4" w14:textId="77777777" w:rsidR="00E05381" w:rsidRPr="00E05381" w:rsidRDefault="00E05381" w:rsidP="00E05381">
                            <w:pPr>
                              <w:rPr>
                                <w:color w:val="FFFFFF" w:themeColor="background1"/>
                                <w:sz w:val="8"/>
                              </w:rPr>
                            </w:pPr>
                            <w:r w:rsidRPr="00E05381">
                              <w:rPr>
                                <w:color w:val="FFFFFF" w:themeColor="background1"/>
                                <w:sz w:val="8"/>
                              </w:rPr>
                              <w:t>{</w:t>
                            </w:r>
                          </w:p>
                          <w:p w14:paraId="4507A58A"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1666E1B" w14:textId="77777777" w:rsidR="00E05381" w:rsidRPr="00E05381" w:rsidRDefault="00E05381" w:rsidP="00E05381">
                            <w:pPr>
                              <w:rPr>
                                <w:color w:val="FFFFFF" w:themeColor="background1"/>
                                <w:sz w:val="8"/>
                              </w:rPr>
                            </w:pPr>
                          </w:p>
                          <w:p w14:paraId="619AECE1"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F7E633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EB1B30F"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022F447C"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6A62EA3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6FC111E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CD8E9C4" w14:textId="77777777" w:rsidR="00E05381" w:rsidRPr="00E05381" w:rsidRDefault="00E05381" w:rsidP="00E05381">
                            <w:pPr>
                              <w:rPr>
                                <w:color w:val="FFFFFF" w:themeColor="background1"/>
                                <w:sz w:val="8"/>
                              </w:rPr>
                            </w:pPr>
                          </w:p>
                          <w:p w14:paraId="088CE10B"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1FA2187F" w14:textId="77777777" w:rsidR="00E05381" w:rsidRPr="00E05381" w:rsidRDefault="00E05381" w:rsidP="00E05381">
                            <w:pPr>
                              <w:rPr>
                                <w:color w:val="FFFFFF" w:themeColor="background1"/>
                                <w:sz w:val="8"/>
                              </w:rPr>
                            </w:pPr>
                          </w:p>
                          <w:p w14:paraId="28928E24"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1963B1EE"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0ADA971"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14A0D72" w14:textId="77777777" w:rsidR="00E05381" w:rsidRPr="00E05381" w:rsidRDefault="00E05381" w:rsidP="00E05381">
                            <w:pPr>
                              <w:rPr>
                                <w:color w:val="FFFFFF" w:themeColor="background1"/>
                                <w:sz w:val="8"/>
                              </w:rPr>
                            </w:pPr>
                          </w:p>
                          <w:p w14:paraId="50F2AD7F"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08F6CE3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7F529940"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1ECE3B11"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68BCB6B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2ABB8060"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7638A52F"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7625F2C2"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8DEF1E4"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0BF2839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71AEB71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56B367B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B9DC5E5" w14:textId="77777777" w:rsidR="00E05381" w:rsidRPr="00E05381" w:rsidRDefault="00E05381" w:rsidP="00E05381">
                            <w:pPr>
                              <w:rPr>
                                <w:color w:val="FFFFFF" w:themeColor="background1"/>
                                <w:sz w:val="8"/>
                              </w:rPr>
                            </w:pPr>
                          </w:p>
                          <w:p w14:paraId="2EBDBECE"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404DABCB" w14:textId="77777777" w:rsidR="00E05381" w:rsidRPr="00E05381" w:rsidRDefault="00E05381" w:rsidP="00E05381">
                            <w:pPr>
                              <w:rPr>
                                <w:color w:val="FFFFFF" w:themeColor="background1"/>
                                <w:sz w:val="8"/>
                              </w:rPr>
                            </w:pPr>
                          </w:p>
                          <w:p w14:paraId="7EC4651B"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4F67BF42"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5A2129F5"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455373D2" w14:textId="77777777" w:rsidR="00E05381" w:rsidRPr="00E05381" w:rsidRDefault="00E05381" w:rsidP="00E05381">
                            <w:pPr>
                              <w:rPr>
                                <w:color w:val="FFFFFF" w:themeColor="background1"/>
                                <w:sz w:val="8"/>
                              </w:rPr>
                            </w:pPr>
                          </w:p>
                          <w:p w14:paraId="2D8F14A2" w14:textId="77777777" w:rsidR="00E05381" w:rsidRPr="00E05381" w:rsidRDefault="00E05381" w:rsidP="00E05381">
                            <w:pPr>
                              <w:rPr>
                                <w:color w:val="FFFFFF" w:themeColor="background1"/>
                                <w:sz w:val="8"/>
                              </w:rPr>
                            </w:pPr>
                            <w:r w:rsidRPr="00E05381">
                              <w:rPr>
                                <w:color w:val="FFFFFF" w:themeColor="background1"/>
                                <w:sz w:val="8"/>
                              </w:rPr>
                              <w:t>}</w:t>
                            </w:r>
                          </w:p>
                          <w:p w14:paraId="6517606B" w14:textId="77777777" w:rsidR="00E05381" w:rsidRPr="00E05381" w:rsidRDefault="00E05381" w:rsidP="00E05381">
                            <w:pPr>
                              <w:rPr>
                                <w:color w:val="FFFFFF" w:themeColor="background1"/>
                                <w:sz w:val="8"/>
                              </w:rPr>
                            </w:pPr>
                          </w:p>
                          <w:p w14:paraId="4CDAD358"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01EAB515" w14:textId="77777777" w:rsidR="00E05381" w:rsidRPr="00E05381" w:rsidRDefault="00E05381" w:rsidP="00E05381">
                            <w:pPr>
                              <w:rPr>
                                <w:color w:val="FFFFFF" w:themeColor="background1"/>
                                <w:sz w:val="8"/>
                              </w:rPr>
                            </w:pPr>
                          </w:p>
                          <w:p w14:paraId="24319F80"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1EC0C62C" w14:textId="77777777" w:rsidR="00E05381" w:rsidRPr="00E05381" w:rsidRDefault="00E05381" w:rsidP="00E05381">
                            <w:pPr>
                              <w:rPr>
                                <w:color w:val="FFFFFF" w:themeColor="background1"/>
                                <w:sz w:val="8"/>
                              </w:rPr>
                            </w:pPr>
                            <w:r w:rsidRPr="00E05381">
                              <w:rPr>
                                <w:color w:val="FFFFFF" w:themeColor="background1"/>
                                <w:sz w:val="8"/>
                              </w:rPr>
                              <w:t>&lt;?php</w:t>
                            </w:r>
                          </w:p>
                          <w:p w14:paraId="647F5A34"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04B45D07"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16618ABF" w14:textId="77777777" w:rsidR="00E05381" w:rsidRPr="00E05381" w:rsidRDefault="00E05381" w:rsidP="00E05381">
                            <w:pPr>
                              <w:rPr>
                                <w:color w:val="FFFFFF" w:themeColor="background1"/>
                                <w:sz w:val="8"/>
                              </w:rPr>
                            </w:pPr>
                            <w:r w:rsidRPr="00E05381">
                              <w:rPr>
                                <w:color w:val="FFFFFF" w:themeColor="background1"/>
                                <w:sz w:val="8"/>
                              </w:rPr>
                              <w:tab/>
                            </w:r>
                          </w:p>
                          <w:p w14:paraId="37147384" w14:textId="77777777" w:rsidR="00E05381" w:rsidRPr="00E05381" w:rsidRDefault="00E05381" w:rsidP="00E05381">
                            <w:pPr>
                              <w:rPr>
                                <w:color w:val="FFFFFF" w:themeColor="background1"/>
                                <w:sz w:val="8"/>
                              </w:rPr>
                            </w:pPr>
                            <w:r w:rsidRPr="00E05381">
                              <w:rPr>
                                <w:color w:val="FFFFFF" w:themeColor="background1"/>
                                <w:sz w:val="8"/>
                              </w:rPr>
                              <w:tab/>
                            </w:r>
                          </w:p>
                          <w:p w14:paraId="26A05649" w14:textId="77777777" w:rsidR="00E05381" w:rsidRPr="00E05381" w:rsidRDefault="00E05381" w:rsidP="00E05381">
                            <w:pPr>
                              <w:rPr>
                                <w:color w:val="FFFFFF" w:themeColor="background1"/>
                                <w:sz w:val="8"/>
                              </w:rPr>
                            </w:pPr>
                            <w:r w:rsidRPr="00E05381">
                              <w:rPr>
                                <w:color w:val="FFFFFF" w:themeColor="background1"/>
                                <w:sz w:val="8"/>
                              </w:rPr>
                              <w:tab/>
                              <w:t>$a = (double)0;</w:t>
                            </w:r>
                          </w:p>
                          <w:p w14:paraId="701B055C" w14:textId="77777777" w:rsidR="00E05381" w:rsidRPr="00E05381" w:rsidRDefault="00E05381" w:rsidP="00E05381">
                            <w:pPr>
                              <w:rPr>
                                <w:color w:val="FFFFFF" w:themeColor="background1"/>
                                <w:sz w:val="8"/>
                              </w:rPr>
                            </w:pPr>
                            <w:r w:rsidRPr="00E05381">
                              <w:rPr>
                                <w:color w:val="FFFFFF" w:themeColor="background1"/>
                                <w:sz w:val="8"/>
                              </w:rPr>
                              <w:tab/>
                              <w:t>$b = (double)0;</w:t>
                            </w:r>
                          </w:p>
                          <w:p w14:paraId="57A98844" w14:textId="77777777" w:rsidR="00E05381" w:rsidRPr="00E05381" w:rsidRDefault="00E05381" w:rsidP="00E05381">
                            <w:pPr>
                              <w:rPr>
                                <w:color w:val="FFFFFF" w:themeColor="background1"/>
                                <w:sz w:val="8"/>
                              </w:rPr>
                            </w:pPr>
                            <w:r w:rsidRPr="00E05381">
                              <w:rPr>
                                <w:color w:val="FFFFFF" w:themeColor="background1"/>
                                <w:sz w:val="8"/>
                              </w:rPr>
                              <w:tab/>
                              <w:t>$c = (double)0;</w:t>
                            </w:r>
                          </w:p>
                          <w:p w14:paraId="1DDD7DA2" w14:textId="77777777" w:rsidR="00E05381" w:rsidRPr="00E05381" w:rsidRDefault="00E05381" w:rsidP="00E05381">
                            <w:pPr>
                              <w:rPr>
                                <w:color w:val="FFFFFF" w:themeColor="background1"/>
                                <w:sz w:val="8"/>
                              </w:rPr>
                            </w:pPr>
                            <w:r w:rsidRPr="00E05381">
                              <w:rPr>
                                <w:color w:val="FFFFFF" w:themeColor="background1"/>
                                <w:sz w:val="8"/>
                              </w:rPr>
                              <w:tab/>
                              <w:t>$d = (double)0;</w:t>
                            </w:r>
                          </w:p>
                          <w:p w14:paraId="55297D07" w14:textId="77777777" w:rsidR="00E05381" w:rsidRPr="00E05381" w:rsidRDefault="00E05381" w:rsidP="00E05381">
                            <w:pPr>
                              <w:rPr>
                                <w:color w:val="FFFFFF" w:themeColor="background1"/>
                                <w:sz w:val="8"/>
                              </w:rPr>
                            </w:pPr>
                            <w:r w:rsidRPr="00E05381">
                              <w:rPr>
                                <w:color w:val="FFFFFF" w:themeColor="background1"/>
                                <w:sz w:val="8"/>
                              </w:rPr>
                              <w:tab/>
                            </w:r>
                          </w:p>
                          <w:p w14:paraId="33AE52D4" w14:textId="77777777" w:rsidR="00E05381" w:rsidRPr="00E05381" w:rsidRDefault="00E05381" w:rsidP="00E05381">
                            <w:pPr>
                              <w:rPr>
                                <w:color w:val="FFFFFF" w:themeColor="background1"/>
                                <w:sz w:val="8"/>
                              </w:rPr>
                            </w:pPr>
                            <w:r w:rsidRPr="00E05381">
                              <w:rPr>
                                <w:color w:val="FFFFFF" w:themeColor="background1"/>
                                <w:sz w:val="8"/>
                              </w:rPr>
                              <w:tab/>
                              <w:t>do {</w:t>
                            </w:r>
                          </w:p>
                          <w:p w14:paraId="41AC6E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F1141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15C1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1BA3E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103706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BFCEF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418D00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5968AB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F9205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FE5DE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08E8F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2814FC2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81AAC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262254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A3C10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D5F0D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428F27B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8F31CA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719EFA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B00A7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3327D2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22F809A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0960B6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74044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79CA3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0F3CFBB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91CB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413B27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156B4C6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505F2F9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6EB1665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6B09B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60400F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1490757F"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04F85831" w14:textId="77777777" w:rsidR="00E05381" w:rsidRPr="00E05381" w:rsidRDefault="00E05381" w:rsidP="00E05381">
                            <w:pPr>
                              <w:rPr>
                                <w:color w:val="FFFFFF" w:themeColor="background1"/>
                                <w:sz w:val="8"/>
                              </w:rPr>
                            </w:pPr>
                            <w:r w:rsidRPr="00E05381">
                              <w:rPr>
                                <w:color w:val="FFFFFF" w:themeColor="background1"/>
                                <w:sz w:val="8"/>
                              </w:rPr>
                              <w:tab/>
                            </w:r>
                          </w:p>
                          <w:p w14:paraId="465BF5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0D744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6D7B5D4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30B68DA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66658BF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60B89C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255096E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FB900F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1766EBA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626B636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CD111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BAA859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27D31A4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A36F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0FC68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E4365E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0AAA0F3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39175E5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8B1E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042C47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1B06E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587D14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51947E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48BE2AC9" w14:textId="296D527D"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27C408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33C551C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33DE9F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7E92114E" w14:textId="77777777" w:rsidR="00E05381" w:rsidRPr="00E05381" w:rsidRDefault="00E05381" w:rsidP="00E05381">
                            <w:pPr>
                              <w:rPr>
                                <w:color w:val="FFFFFF" w:themeColor="background1"/>
                                <w:sz w:val="8"/>
                              </w:rPr>
                            </w:pPr>
                            <w:r w:rsidRPr="00E05381">
                              <w:rPr>
                                <w:color w:val="FFFFFF" w:themeColor="background1"/>
                                <w:sz w:val="8"/>
                              </w:rPr>
                              <w:tab/>
                            </w:r>
                          </w:p>
                          <w:p w14:paraId="44AED05A" w14:textId="77777777" w:rsidR="00E05381" w:rsidRPr="00E05381" w:rsidRDefault="00E05381" w:rsidP="00E05381">
                            <w:pPr>
                              <w:rPr>
                                <w:color w:val="FFFFFF" w:themeColor="background1"/>
                                <w:sz w:val="8"/>
                              </w:rPr>
                            </w:pPr>
                            <w:r w:rsidRPr="00E05381">
                              <w:rPr>
                                <w:color w:val="FFFFFF" w:themeColor="background1"/>
                                <w:sz w:val="8"/>
                              </w:rPr>
                              <w:tab/>
                            </w:r>
                          </w:p>
                          <w:p w14:paraId="017BDFA5" w14:textId="77777777" w:rsidR="00E05381" w:rsidRPr="00E05381" w:rsidRDefault="00E05381" w:rsidP="00E05381">
                            <w:pPr>
                              <w:rPr>
                                <w:color w:val="FFFFFF" w:themeColor="background1"/>
                                <w:sz w:val="8"/>
                              </w:rPr>
                            </w:pPr>
                            <w:r w:rsidRPr="00E05381">
                              <w:rPr>
                                <w:color w:val="FFFFFF" w:themeColor="background1"/>
                                <w:sz w:val="8"/>
                              </w:rPr>
                              <w:tab/>
                            </w:r>
                          </w:p>
                          <w:p w14:paraId="083F7358"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0538A581"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6931FD1F"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3DC879BF"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4EF370B3"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6C375479" w14:textId="77777777" w:rsidR="00E05381" w:rsidRPr="00E05381" w:rsidRDefault="00E05381" w:rsidP="00E05381">
                            <w:pPr>
                              <w:rPr>
                                <w:color w:val="FFFFFF" w:themeColor="background1"/>
                                <w:sz w:val="8"/>
                              </w:rPr>
                            </w:pPr>
                            <w:r w:rsidRPr="00E05381">
                              <w:rPr>
                                <w:color w:val="FFFFFF" w:themeColor="background1"/>
                                <w:sz w:val="8"/>
                              </w:rPr>
                              <w:tab/>
                            </w:r>
                          </w:p>
                          <w:p w14:paraId="21B090CF" w14:textId="77777777" w:rsidR="00E05381" w:rsidRPr="00E05381" w:rsidRDefault="00E05381" w:rsidP="00E05381">
                            <w:pPr>
                              <w:rPr>
                                <w:color w:val="FFFFFF" w:themeColor="background1"/>
                                <w:sz w:val="8"/>
                              </w:rPr>
                            </w:pPr>
                            <w:r w:rsidRPr="00E05381">
                              <w:rPr>
                                <w:color w:val="FFFFFF" w:themeColor="background1"/>
                                <w:sz w:val="8"/>
                              </w:rPr>
                              <w:tab/>
                            </w:r>
                          </w:p>
                          <w:p w14:paraId="0DB00994"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356C24F8"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10D30C66" w14:textId="77777777" w:rsidR="00E05381" w:rsidRPr="00E05381" w:rsidRDefault="00E05381" w:rsidP="00E05381">
                            <w:pPr>
                              <w:rPr>
                                <w:color w:val="FFFFFF" w:themeColor="background1"/>
                                <w:sz w:val="8"/>
                              </w:rPr>
                            </w:pPr>
                            <w:r w:rsidRPr="00E05381">
                              <w:rPr>
                                <w:color w:val="FFFFFF" w:themeColor="background1"/>
                                <w:sz w:val="8"/>
                              </w:rPr>
                              <w:tab/>
                            </w:r>
                          </w:p>
                          <w:p w14:paraId="0B8F516A" w14:textId="77777777" w:rsidR="00E05381" w:rsidRPr="00E05381" w:rsidRDefault="00E05381" w:rsidP="00E05381">
                            <w:pPr>
                              <w:rPr>
                                <w:color w:val="FFFFFF" w:themeColor="background1"/>
                                <w:sz w:val="8"/>
                              </w:rPr>
                            </w:pPr>
                            <w:r w:rsidRPr="00E05381">
                              <w:rPr>
                                <w:color w:val="FFFFFF" w:themeColor="background1"/>
                                <w:sz w:val="8"/>
                              </w:rPr>
                              <w:tab/>
                              <w:t>$bar = '----------------------------------------------------------------------------------';</w:t>
                            </w:r>
                          </w:p>
                          <w:p w14:paraId="1433175E" w14:textId="77777777" w:rsidR="00E05381" w:rsidRPr="00E05381" w:rsidRDefault="00E05381" w:rsidP="00E05381">
                            <w:pPr>
                              <w:rPr>
                                <w:color w:val="FFFFFF" w:themeColor="background1"/>
                                <w:sz w:val="8"/>
                              </w:rPr>
                            </w:pPr>
                            <w:r w:rsidRPr="00E05381">
                              <w:rPr>
                                <w:color w:val="FFFFFF" w:themeColor="background1"/>
                                <w:sz w:val="8"/>
                              </w:rPr>
                              <w:tab/>
                            </w:r>
                          </w:p>
                          <w:p w14:paraId="07142C0C" w14:textId="77777777" w:rsidR="00E05381" w:rsidRPr="00E05381" w:rsidRDefault="00E05381" w:rsidP="00E05381">
                            <w:pPr>
                              <w:rPr>
                                <w:color w:val="FFFFFF" w:themeColor="background1"/>
                                <w:sz w:val="8"/>
                              </w:rPr>
                            </w:pPr>
                            <w:r w:rsidRPr="00E05381">
                              <w:rPr>
                                <w:color w:val="FFFFFF" w:themeColor="background1"/>
                                <w:sz w:val="8"/>
                              </w:rPr>
                              <w:tab/>
                            </w:r>
                          </w:p>
                          <w:p w14:paraId="2BEA72FF"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5C4A61AC" w14:textId="77777777" w:rsidR="00E05381" w:rsidRPr="00E05381" w:rsidRDefault="00E05381" w:rsidP="00E05381">
                            <w:pPr>
                              <w:rPr>
                                <w:color w:val="FFFFFF" w:themeColor="background1"/>
                                <w:sz w:val="8"/>
                              </w:rPr>
                            </w:pPr>
                            <w:r w:rsidRPr="00E05381">
                              <w:rPr>
                                <w:color w:val="FFFFFF" w:themeColor="background1"/>
                                <w:sz w:val="8"/>
                              </w:rPr>
                              <w:tab/>
                            </w:r>
                          </w:p>
                          <w:p w14:paraId="2C91F6CD" w14:textId="77777777" w:rsidR="00E05381" w:rsidRPr="00E05381" w:rsidRDefault="00E05381" w:rsidP="00E05381">
                            <w:pPr>
                              <w:rPr>
                                <w:color w:val="FFFFFF" w:themeColor="background1"/>
                                <w:sz w:val="8"/>
                              </w:rPr>
                            </w:pPr>
                            <w:r w:rsidRPr="00E05381">
                              <w:rPr>
                                <w:color w:val="FFFFFF" w:themeColor="background1"/>
                                <w:sz w:val="8"/>
                              </w:rPr>
                              <w:tab/>
                            </w:r>
                          </w:p>
                          <w:p w14:paraId="76B5DEDA"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3A333CDE" w14:textId="77777777" w:rsidR="00E05381" w:rsidRPr="00E05381" w:rsidRDefault="00E05381" w:rsidP="00E05381">
                            <w:pPr>
                              <w:rPr>
                                <w:color w:val="FFFFFF" w:themeColor="background1"/>
                                <w:sz w:val="8"/>
                              </w:rPr>
                            </w:pPr>
                            <w:r w:rsidRPr="00E05381">
                              <w:rPr>
                                <w:color w:val="FFFFFF" w:themeColor="background1"/>
                                <w:sz w:val="8"/>
                              </w:rPr>
                              <w:tab/>
                            </w:r>
                          </w:p>
                          <w:p w14:paraId="5AB2EB3C"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1CF74DCB" w14:textId="77777777" w:rsidR="00E05381" w:rsidRPr="00E05381" w:rsidRDefault="00E05381" w:rsidP="00E05381">
                            <w:pPr>
                              <w:rPr>
                                <w:color w:val="FFFFFF" w:themeColor="background1"/>
                                <w:sz w:val="8"/>
                              </w:rPr>
                            </w:pPr>
                            <w:r w:rsidRPr="00E05381">
                              <w:rPr>
                                <w:color w:val="FFFFFF" w:themeColor="background1"/>
                                <w:sz w:val="8"/>
                              </w:rPr>
                              <w:tab/>
                              <w:t>if($d1===0){</w:t>
                            </w:r>
                          </w:p>
                          <w:p w14:paraId="567014E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DF9A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26737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2B2773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239200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316BD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A7FAF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F6A08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1D399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2DA7DB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BA008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65841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824E906" w14:textId="77777777" w:rsidR="00E05381" w:rsidRPr="00E05381" w:rsidRDefault="00E05381" w:rsidP="00E05381">
                            <w:pPr>
                              <w:rPr>
                                <w:color w:val="FFFFFF" w:themeColor="background1"/>
                                <w:sz w:val="8"/>
                              </w:rPr>
                            </w:pPr>
                            <w:r w:rsidRPr="00E05381">
                              <w:rPr>
                                <w:color w:val="FFFFFF" w:themeColor="background1"/>
                                <w:sz w:val="8"/>
                              </w:rPr>
                              <w:tab/>
                              <w:t>}</w:t>
                            </w:r>
                          </w:p>
                          <w:p w14:paraId="5B0C567B" w14:textId="77777777" w:rsidR="00E05381" w:rsidRPr="00E05381" w:rsidRDefault="00E05381" w:rsidP="00E05381">
                            <w:pPr>
                              <w:rPr>
                                <w:color w:val="FFFFFF" w:themeColor="background1"/>
                                <w:sz w:val="8"/>
                              </w:rPr>
                            </w:pPr>
                            <w:r w:rsidRPr="00E05381">
                              <w:rPr>
                                <w:color w:val="FFFFFF" w:themeColor="background1"/>
                                <w:sz w:val="8"/>
                              </w:rPr>
                              <w:tab/>
                              <w:t>else {</w:t>
                            </w:r>
                          </w:p>
                          <w:p w14:paraId="035E9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8350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BA1555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754953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52EC7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3FC57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12BFF6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69695FC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A8CAB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51AB05B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29065C86" w14:textId="77777777" w:rsidR="00E05381" w:rsidRPr="00E05381" w:rsidRDefault="00E05381" w:rsidP="00E05381">
                            <w:pPr>
                              <w:rPr>
                                <w:color w:val="FFFFFF" w:themeColor="background1"/>
                                <w:sz w:val="8"/>
                              </w:rPr>
                            </w:pPr>
                            <w:r w:rsidRPr="00E05381">
                              <w:rPr>
                                <w:color w:val="FFFFFF" w:themeColor="background1"/>
                                <w:sz w:val="8"/>
                              </w:rPr>
                              <w:tab/>
                              <w:t>}</w:t>
                            </w:r>
                          </w:p>
                          <w:p w14:paraId="741858DE" w14:textId="77777777" w:rsidR="00E05381" w:rsidRPr="00E05381" w:rsidRDefault="00E05381" w:rsidP="00E05381">
                            <w:pPr>
                              <w:rPr>
                                <w:color w:val="FFFFFF" w:themeColor="background1"/>
                                <w:sz w:val="8"/>
                              </w:rPr>
                            </w:pPr>
                            <w:r w:rsidRPr="00E05381">
                              <w:rPr>
                                <w:color w:val="FFFFFF" w:themeColor="background1"/>
                                <w:sz w:val="8"/>
                              </w:rPr>
                              <w:tab/>
                            </w:r>
                          </w:p>
                          <w:p w14:paraId="651634D5"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1FF5B6B5"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306F03BD" w14:textId="77777777" w:rsidR="00E05381" w:rsidRPr="00E05381" w:rsidRDefault="00E05381" w:rsidP="00E05381">
                            <w:pPr>
                              <w:rPr>
                                <w:color w:val="FFFFFF" w:themeColor="background1"/>
                                <w:sz w:val="8"/>
                              </w:rPr>
                            </w:pPr>
                            <w:r w:rsidRPr="00E05381">
                              <w:rPr>
                                <w:color w:val="FFFFFF" w:themeColor="background1"/>
                                <w:sz w:val="8"/>
                              </w:rPr>
                              <w:t>echo "\r\n".$Working;</w:t>
                            </w:r>
                          </w:p>
                          <w:p w14:paraId="2DEF362A" w14:textId="77777777" w:rsidR="00E05381" w:rsidRPr="00E05381" w:rsidRDefault="00E05381" w:rsidP="00E05381">
                            <w:pPr>
                              <w:rPr>
                                <w:color w:val="FFFFFF" w:themeColor="background1"/>
                                <w:sz w:val="8"/>
                              </w:rPr>
                            </w:pPr>
                          </w:p>
                          <w:p w14:paraId="4CFDAE31"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3B106BD6" w14:textId="77777777" w:rsidR="00E05381" w:rsidRPr="00E05381" w:rsidRDefault="00E05381" w:rsidP="00E05381">
                            <w:pPr>
                              <w:rPr>
                                <w:color w:val="FFFFFF" w:themeColor="background1"/>
                                <w:sz w:val="8"/>
                              </w:rPr>
                            </w:pPr>
                            <w:r w:rsidRPr="00E05381">
                              <w:rPr>
                                <w:color w:val="FFFFFF" w:themeColor="background1"/>
                                <w:sz w:val="8"/>
                              </w:rPr>
                              <w:t>&lt;?php</w:t>
                            </w:r>
                          </w:p>
                          <w:p w14:paraId="0005C903" w14:textId="77777777" w:rsidR="00E05381" w:rsidRPr="00E05381" w:rsidRDefault="00E05381" w:rsidP="00E05381">
                            <w:pPr>
                              <w:rPr>
                                <w:color w:val="FFFFFF" w:themeColor="background1"/>
                                <w:sz w:val="8"/>
                              </w:rPr>
                            </w:pPr>
                          </w:p>
                          <w:p w14:paraId="78FD2A83"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2354ED29" w14:textId="77777777" w:rsidR="00E05381" w:rsidRPr="00E05381" w:rsidRDefault="00E05381" w:rsidP="00E05381">
                            <w:pPr>
                              <w:rPr>
                                <w:color w:val="FFFFFF" w:themeColor="background1"/>
                                <w:sz w:val="8"/>
                              </w:rPr>
                            </w:pPr>
                            <w:r w:rsidRPr="00E05381">
                              <w:rPr>
                                <w:color w:val="FFFFFF" w:themeColor="background1"/>
                                <w:sz w:val="8"/>
                              </w:rPr>
                              <w:t>{</w:t>
                            </w:r>
                          </w:p>
                          <w:p w14:paraId="0C1B1231" w14:textId="77777777" w:rsidR="00E05381" w:rsidRPr="00E05381" w:rsidRDefault="00E05381" w:rsidP="00E05381">
                            <w:pPr>
                              <w:rPr>
                                <w:color w:val="FFFFFF" w:themeColor="background1"/>
                                <w:sz w:val="8"/>
                              </w:rPr>
                            </w:pPr>
                          </w:p>
                          <w:p w14:paraId="0595A28B"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8895F9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9246345" w14:textId="77777777" w:rsidR="00E05381" w:rsidRPr="00E05381" w:rsidRDefault="00E05381" w:rsidP="00E05381">
                            <w:pPr>
                              <w:rPr>
                                <w:color w:val="FFFFFF" w:themeColor="background1"/>
                                <w:sz w:val="8"/>
                              </w:rPr>
                            </w:pPr>
                          </w:p>
                          <w:p w14:paraId="740111E0" w14:textId="77777777" w:rsidR="00E05381" w:rsidRPr="00E05381" w:rsidRDefault="00E05381" w:rsidP="00E05381">
                            <w:pPr>
                              <w:rPr>
                                <w:color w:val="FFFFFF" w:themeColor="background1"/>
                                <w:sz w:val="8"/>
                              </w:rPr>
                            </w:pPr>
                            <w:r w:rsidRPr="00E05381">
                              <w:rPr>
                                <w:color w:val="FFFFFF" w:themeColor="background1"/>
                                <w:sz w:val="8"/>
                              </w:rPr>
                              <w:t>}</w:t>
                            </w:r>
                          </w:p>
                          <w:p w14:paraId="6817A6F9" w14:textId="77777777" w:rsidR="00E05381" w:rsidRPr="00E05381" w:rsidRDefault="00E05381" w:rsidP="00E05381">
                            <w:pPr>
                              <w:rPr>
                                <w:color w:val="FFFFFF" w:themeColor="background1"/>
                                <w:sz w:val="8"/>
                              </w:rPr>
                            </w:pPr>
                          </w:p>
                          <w:p w14:paraId="6E6D8E2C"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BF42784" w14:textId="77777777" w:rsidR="00E05381" w:rsidRPr="00E05381" w:rsidRDefault="00E05381" w:rsidP="00E05381">
                            <w:pPr>
                              <w:rPr>
                                <w:color w:val="FFFFFF" w:themeColor="background1"/>
                                <w:sz w:val="8"/>
                              </w:rPr>
                            </w:pPr>
                          </w:p>
                          <w:p w14:paraId="609CE4C4"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7E01301B" w14:textId="77777777" w:rsidR="00E05381" w:rsidRPr="00E05381" w:rsidRDefault="00E05381" w:rsidP="00E05381">
                            <w:pPr>
                              <w:rPr>
                                <w:color w:val="FFFFFF" w:themeColor="background1"/>
                                <w:sz w:val="8"/>
                              </w:rPr>
                            </w:pPr>
                            <w:r w:rsidRPr="00E05381">
                              <w:rPr>
                                <w:color w:val="FFFFFF" w:themeColor="background1"/>
                                <w:sz w:val="8"/>
                              </w:rPr>
                              <w:t>{</w:t>
                            </w:r>
                          </w:p>
                          <w:p w14:paraId="0E9F7426" w14:textId="77777777" w:rsidR="00E05381" w:rsidRPr="00E05381" w:rsidRDefault="00E05381" w:rsidP="00E05381">
                            <w:pPr>
                              <w:rPr>
                                <w:color w:val="FFFFFF" w:themeColor="background1"/>
                                <w:sz w:val="8"/>
                              </w:rPr>
                            </w:pPr>
                          </w:p>
                          <w:p w14:paraId="16377E7E"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9FC7373" w14:textId="77777777" w:rsidR="00E05381" w:rsidRPr="00E05381" w:rsidRDefault="00E05381" w:rsidP="00E05381">
                            <w:pPr>
                              <w:rPr>
                                <w:color w:val="FFFFFF" w:themeColor="background1"/>
                                <w:sz w:val="8"/>
                              </w:rPr>
                            </w:pPr>
                          </w:p>
                          <w:p w14:paraId="14E5EE27"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3EE0CCF" w14:textId="77777777" w:rsidR="00E05381" w:rsidRPr="00E05381" w:rsidRDefault="00E05381" w:rsidP="00E05381">
                            <w:pPr>
                              <w:rPr>
                                <w:color w:val="FFFFFF" w:themeColor="background1"/>
                                <w:sz w:val="8"/>
                              </w:rPr>
                            </w:pPr>
                          </w:p>
                          <w:p w14:paraId="6E6E355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5014A2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D85DA2F" w14:textId="77777777" w:rsidR="00E05381" w:rsidRPr="00E05381" w:rsidRDefault="00E05381" w:rsidP="00E05381">
                            <w:pPr>
                              <w:rPr>
                                <w:color w:val="FFFFFF" w:themeColor="background1"/>
                                <w:sz w:val="8"/>
                              </w:rPr>
                            </w:pPr>
                          </w:p>
                          <w:p w14:paraId="43102320"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D206BBF" w14:textId="77777777" w:rsidR="00E05381" w:rsidRPr="00E05381" w:rsidRDefault="00E05381" w:rsidP="00E05381">
                            <w:pPr>
                              <w:rPr>
                                <w:color w:val="FFFFFF" w:themeColor="background1"/>
                                <w:sz w:val="8"/>
                              </w:rPr>
                            </w:pPr>
                          </w:p>
                          <w:p w14:paraId="3FD27885" w14:textId="77777777" w:rsidR="00E05381" w:rsidRPr="00E05381" w:rsidRDefault="00E05381" w:rsidP="00E05381">
                            <w:pPr>
                              <w:rPr>
                                <w:color w:val="FFFFFF" w:themeColor="background1"/>
                                <w:sz w:val="8"/>
                              </w:rPr>
                            </w:pPr>
                            <w:r w:rsidRPr="00E05381">
                              <w:rPr>
                                <w:color w:val="FFFFFF" w:themeColor="background1"/>
                                <w:sz w:val="8"/>
                              </w:rPr>
                              <w:t>}</w:t>
                            </w:r>
                          </w:p>
                          <w:p w14:paraId="08666302" w14:textId="77777777" w:rsidR="00E05381" w:rsidRPr="00E05381" w:rsidRDefault="00E05381" w:rsidP="00E05381">
                            <w:pPr>
                              <w:rPr>
                                <w:color w:val="FFFFFF" w:themeColor="background1"/>
                                <w:sz w:val="8"/>
                              </w:rPr>
                            </w:pPr>
                          </w:p>
                          <w:p w14:paraId="5AF0EB4A"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677F4C20" w14:textId="77777777" w:rsidR="00E05381" w:rsidRPr="00E05381" w:rsidRDefault="00E05381" w:rsidP="00E05381">
                            <w:pPr>
                              <w:rPr>
                                <w:color w:val="FFFFFF" w:themeColor="background1"/>
                                <w:sz w:val="8"/>
                              </w:rPr>
                            </w:pPr>
                          </w:p>
                          <w:p w14:paraId="19984417"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0178DF61" w14:textId="77777777" w:rsidR="00E05381" w:rsidRPr="00E05381" w:rsidRDefault="00E05381" w:rsidP="00E05381">
                            <w:pPr>
                              <w:rPr>
                                <w:color w:val="FFFFFF" w:themeColor="background1"/>
                                <w:sz w:val="8"/>
                              </w:rPr>
                            </w:pPr>
                            <w:r w:rsidRPr="00E05381">
                              <w:rPr>
                                <w:color w:val="FFFFFF" w:themeColor="background1"/>
                                <w:sz w:val="8"/>
                              </w:rPr>
                              <w:t>{</w:t>
                            </w:r>
                          </w:p>
                          <w:p w14:paraId="151E487C" w14:textId="77777777" w:rsidR="00E05381" w:rsidRPr="00E05381" w:rsidRDefault="00E05381" w:rsidP="00E05381">
                            <w:pPr>
                              <w:rPr>
                                <w:color w:val="FFFFFF" w:themeColor="background1"/>
                                <w:sz w:val="8"/>
                              </w:rPr>
                            </w:pPr>
                          </w:p>
                          <w:p w14:paraId="45CF720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42561F44" w14:textId="77777777" w:rsidR="00E05381" w:rsidRPr="00E05381" w:rsidRDefault="00E05381" w:rsidP="00E05381">
                            <w:pPr>
                              <w:rPr>
                                <w:color w:val="FFFFFF" w:themeColor="background1"/>
                                <w:sz w:val="8"/>
                              </w:rPr>
                            </w:pPr>
                          </w:p>
                          <w:p w14:paraId="7CFA5601"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2AC2708E" w14:textId="77777777" w:rsidR="00E05381" w:rsidRPr="00E05381" w:rsidRDefault="00E05381" w:rsidP="00E05381">
                            <w:pPr>
                              <w:rPr>
                                <w:color w:val="FFFFFF" w:themeColor="background1"/>
                                <w:sz w:val="8"/>
                              </w:rPr>
                            </w:pPr>
                          </w:p>
                          <w:p w14:paraId="0064CBBC"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5E89E1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80604C5" w14:textId="77777777" w:rsidR="00E05381" w:rsidRPr="00E05381" w:rsidRDefault="00E05381" w:rsidP="00E05381">
                            <w:pPr>
                              <w:rPr>
                                <w:color w:val="FFFFFF" w:themeColor="background1"/>
                                <w:sz w:val="8"/>
                              </w:rPr>
                            </w:pPr>
                          </w:p>
                          <w:p w14:paraId="59F1B9B4"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296E1AD0" w14:textId="77777777" w:rsidR="00E05381" w:rsidRPr="00E05381" w:rsidRDefault="00E05381" w:rsidP="00E05381">
                            <w:pPr>
                              <w:rPr>
                                <w:color w:val="FFFFFF" w:themeColor="background1"/>
                                <w:sz w:val="8"/>
                              </w:rPr>
                            </w:pPr>
                          </w:p>
                          <w:p w14:paraId="00077109"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38882715" w14:textId="77777777" w:rsidR="00E05381" w:rsidRPr="00E05381" w:rsidRDefault="00E05381" w:rsidP="00E05381">
                            <w:pPr>
                              <w:rPr>
                                <w:color w:val="FFFFFF" w:themeColor="background1"/>
                                <w:sz w:val="8"/>
                              </w:rPr>
                            </w:pPr>
                          </w:p>
                          <w:p w14:paraId="5A502F0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129750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E7AE0E3" w14:textId="77777777" w:rsidR="00E05381" w:rsidRPr="00E05381" w:rsidRDefault="00E05381" w:rsidP="00E05381">
                            <w:pPr>
                              <w:rPr>
                                <w:color w:val="FFFFFF" w:themeColor="background1"/>
                                <w:sz w:val="8"/>
                              </w:rPr>
                            </w:pPr>
                          </w:p>
                          <w:p w14:paraId="0B12346B"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4719914" w14:textId="77777777" w:rsidR="00E05381" w:rsidRPr="00E05381" w:rsidRDefault="00E05381" w:rsidP="00E05381">
                            <w:pPr>
                              <w:rPr>
                                <w:color w:val="FFFFFF" w:themeColor="background1"/>
                                <w:sz w:val="8"/>
                              </w:rPr>
                            </w:pPr>
                          </w:p>
                          <w:p w14:paraId="250A748D" w14:textId="77777777" w:rsidR="00E05381" w:rsidRPr="00E05381" w:rsidRDefault="00E05381" w:rsidP="00E05381">
                            <w:pPr>
                              <w:rPr>
                                <w:color w:val="FFFFFF" w:themeColor="background1"/>
                                <w:sz w:val="8"/>
                              </w:rPr>
                            </w:pPr>
                            <w:r w:rsidRPr="00E05381">
                              <w:rPr>
                                <w:color w:val="FFFFFF" w:themeColor="background1"/>
                                <w:sz w:val="8"/>
                              </w:rPr>
                              <w:t>}</w:t>
                            </w:r>
                          </w:p>
                          <w:p w14:paraId="1D26085C" w14:textId="77777777" w:rsidR="00E05381" w:rsidRPr="00E05381" w:rsidRDefault="00E05381" w:rsidP="00E05381">
                            <w:pPr>
                              <w:rPr>
                                <w:color w:val="FFFFFF" w:themeColor="background1"/>
                                <w:sz w:val="8"/>
                              </w:rPr>
                            </w:pPr>
                          </w:p>
                          <w:p w14:paraId="571B81AB"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54A6B90" w14:textId="77777777" w:rsidR="00E05381" w:rsidRPr="00E05381" w:rsidRDefault="00E05381" w:rsidP="00E05381">
                            <w:pPr>
                              <w:rPr>
                                <w:color w:val="FFFFFF" w:themeColor="background1"/>
                                <w:sz w:val="8"/>
                              </w:rPr>
                            </w:pPr>
                            <w:r w:rsidRPr="00E05381">
                              <w:rPr>
                                <w:color w:val="FFFFFF" w:themeColor="background1"/>
                                <w:sz w:val="8"/>
                              </w:rPr>
                              <w:t>DRAFT CODE</w:t>
                            </w:r>
                          </w:p>
                          <w:p w14:paraId="230D697A" w14:textId="77777777" w:rsidR="00E05381" w:rsidRPr="00E05381" w:rsidRDefault="00E05381" w:rsidP="00E05381">
                            <w:pPr>
                              <w:rPr>
                                <w:color w:val="FFFFFF" w:themeColor="background1"/>
                                <w:sz w:val="8"/>
                              </w:rPr>
                            </w:pPr>
                            <w:r w:rsidRPr="00E05381">
                              <w:rPr>
                                <w:color w:val="FFFFFF" w:themeColor="background1"/>
                                <w:sz w:val="8"/>
                              </w:rPr>
                              <w:t>INDEX.HTML</w:t>
                            </w:r>
                          </w:p>
                          <w:p w14:paraId="549431F4"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44D462A"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389A202"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4218FE05"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53D5D0BE"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4CB5FB70" w14:textId="77777777" w:rsidR="00E05381" w:rsidRPr="00E05381" w:rsidRDefault="00E05381" w:rsidP="00E05381">
                            <w:pPr>
                              <w:rPr>
                                <w:color w:val="FFFFFF" w:themeColor="background1"/>
                                <w:sz w:val="8"/>
                              </w:rPr>
                            </w:pPr>
                            <w:r w:rsidRPr="00E05381">
                              <w:rPr>
                                <w:color w:val="FFFFFF" w:themeColor="background1"/>
                                <w:sz w:val="8"/>
                              </w:rPr>
                              <w:t>&lt;head&gt;</w:t>
                            </w:r>
                          </w:p>
                          <w:p w14:paraId="7C7BDF89"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373B8188" w14:textId="77777777" w:rsidR="00E05381" w:rsidRPr="00E05381" w:rsidRDefault="00E05381" w:rsidP="00E05381">
                            <w:pPr>
                              <w:rPr>
                                <w:color w:val="FFFFFF" w:themeColor="background1"/>
                                <w:sz w:val="8"/>
                              </w:rPr>
                            </w:pPr>
                            <w:r w:rsidRPr="00E05381">
                              <w:rPr>
                                <w:color w:val="FFFFFF" w:themeColor="background1"/>
                                <w:sz w:val="8"/>
                              </w:rPr>
                              <w:t>&lt;/head&gt;</w:t>
                            </w:r>
                          </w:p>
                          <w:p w14:paraId="00E51481" w14:textId="77777777" w:rsidR="00E05381" w:rsidRPr="00E05381" w:rsidRDefault="00E05381" w:rsidP="00E05381">
                            <w:pPr>
                              <w:rPr>
                                <w:color w:val="FFFFFF" w:themeColor="background1"/>
                                <w:sz w:val="8"/>
                              </w:rPr>
                            </w:pPr>
                          </w:p>
                          <w:p w14:paraId="6F504106"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74DB6ACE"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09D4E4F" w14:textId="77777777" w:rsidR="00E05381" w:rsidRPr="00E05381" w:rsidRDefault="00E05381" w:rsidP="00E05381">
                            <w:pPr>
                              <w:rPr>
                                <w:color w:val="FFFFFF" w:themeColor="background1"/>
                                <w:sz w:val="8"/>
                              </w:rPr>
                            </w:pPr>
                            <w:r w:rsidRPr="00E05381">
                              <w:rPr>
                                <w:color w:val="FFFFFF" w:themeColor="background1"/>
                                <w:sz w:val="8"/>
                              </w:rPr>
                              <w:tab/>
                            </w:r>
                          </w:p>
                          <w:p w14:paraId="4DD1EEB6"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09BF96EF"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160E07FF"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3558BD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3E1A405" w14:textId="77777777" w:rsidR="00E05381" w:rsidRPr="00E05381" w:rsidRDefault="00E05381" w:rsidP="00E05381">
                            <w:pPr>
                              <w:rPr>
                                <w:color w:val="FFFFFF" w:themeColor="background1"/>
                                <w:sz w:val="8"/>
                              </w:rPr>
                            </w:pPr>
                            <w:r w:rsidRPr="00E05381">
                              <w:rPr>
                                <w:color w:val="FFFFFF" w:themeColor="background1"/>
                                <w:sz w:val="8"/>
                              </w:rPr>
                              <w:tab/>
                            </w:r>
                          </w:p>
                          <w:p w14:paraId="325E3E84"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64911A9A" w14:textId="77777777" w:rsidR="00E05381" w:rsidRPr="00E05381" w:rsidRDefault="00E05381" w:rsidP="00E05381">
                            <w:pPr>
                              <w:rPr>
                                <w:color w:val="FFFFFF" w:themeColor="background1"/>
                                <w:sz w:val="8"/>
                              </w:rPr>
                            </w:pPr>
                          </w:p>
                          <w:p w14:paraId="2DB67F2E" w14:textId="77777777" w:rsidR="00E05381" w:rsidRPr="00E05381" w:rsidRDefault="00E05381" w:rsidP="00E05381">
                            <w:pPr>
                              <w:rPr>
                                <w:color w:val="FFFFFF" w:themeColor="background1"/>
                                <w:sz w:val="8"/>
                              </w:rPr>
                            </w:pPr>
                            <w:r w:rsidRPr="00E05381">
                              <w:rPr>
                                <w:color w:val="FFFFFF" w:themeColor="background1"/>
                                <w:sz w:val="8"/>
                              </w:rPr>
                              <w:t>&lt;/div&gt;</w:t>
                            </w:r>
                          </w:p>
                          <w:p w14:paraId="4D39DD81" w14:textId="77777777" w:rsidR="00E05381" w:rsidRPr="00E05381" w:rsidRDefault="00E05381" w:rsidP="00E05381">
                            <w:pPr>
                              <w:rPr>
                                <w:color w:val="FFFFFF" w:themeColor="background1"/>
                                <w:sz w:val="8"/>
                              </w:rPr>
                            </w:pPr>
                            <w:r w:rsidRPr="00E05381">
                              <w:rPr>
                                <w:color w:val="FFFFFF" w:themeColor="background1"/>
                                <w:sz w:val="8"/>
                              </w:rPr>
                              <w:t>//google Log in</w:t>
                            </w:r>
                          </w:p>
                          <w:p w14:paraId="3FF376E1" w14:textId="77777777" w:rsidR="00E05381" w:rsidRPr="00E05381" w:rsidRDefault="00E05381" w:rsidP="00E05381">
                            <w:pPr>
                              <w:rPr>
                                <w:color w:val="FFFFFF" w:themeColor="background1"/>
                                <w:sz w:val="8"/>
                              </w:rPr>
                            </w:pPr>
                          </w:p>
                          <w:p w14:paraId="7A24677B" w14:textId="77777777" w:rsidR="00E05381" w:rsidRPr="00E05381" w:rsidRDefault="00E05381" w:rsidP="00E05381">
                            <w:pPr>
                              <w:rPr>
                                <w:color w:val="FFFFFF" w:themeColor="background1"/>
                                <w:sz w:val="8"/>
                              </w:rPr>
                            </w:pPr>
                            <w:r w:rsidRPr="00E05381">
                              <w:rPr>
                                <w:color w:val="FFFFFF" w:themeColor="background1"/>
                                <w:sz w:val="8"/>
                              </w:rPr>
                              <w:t>&lt;body&gt;</w:t>
                            </w:r>
                          </w:p>
                          <w:p w14:paraId="61A2E06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087C009" w14:textId="77777777" w:rsidR="00E05381" w:rsidRPr="00E05381" w:rsidRDefault="00E05381" w:rsidP="00E05381">
                            <w:pPr>
                              <w:rPr>
                                <w:color w:val="FFFFFF" w:themeColor="background1"/>
                                <w:sz w:val="8"/>
                              </w:rPr>
                            </w:pPr>
                            <w:r w:rsidRPr="00E05381">
                              <w:rPr>
                                <w:color w:val="FFFFFF" w:themeColor="background1"/>
                                <w:sz w:val="8"/>
                              </w:rPr>
                              <w:t>&lt;hr/&gt;</w:t>
                            </w:r>
                          </w:p>
                          <w:p w14:paraId="32DEF356" w14:textId="77777777" w:rsidR="00E05381" w:rsidRPr="00E05381" w:rsidRDefault="00E05381" w:rsidP="00E05381">
                            <w:pPr>
                              <w:rPr>
                                <w:color w:val="FFFFFF" w:themeColor="background1"/>
                                <w:sz w:val="8"/>
                              </w:rPr>
                            </w:pPr>
                            <w:r w:rsidRPr="00E05381">
                              <w:rPr>
                                <w:color w:val="FFFFFF" w:themeColor="background1"/>
                                <w:sz w:val="8"/>
                              </w:rPr>
                              <w:t>&lt;br&gt;</w:t>
                            </w:r>
                          </w:p>
                          <w:p w14:paraId="2E29EA75"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19145788"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3C6ECBC1" w14:textId="77777777" w:rsidR="00E05381" w:rsidRPr="00E05381" w:rsidRDefault="00E05381" w:rsidP="00E05381">
                            <w:pPr>
                              <w:rPr>
                                <w:color w:val="FFFFFF" w:themeColor="background1"/>
                                <w:sz w:val="8"/>
                              </w:rPr>
                            </w:pPr>
                            <w:r w:rsidRPr="00E05381">
                              <w:rPr>
                                <w:color w:val="FFFFFF" w:themeColor="background1"/>
                                <w:sz w:val="8"/>
                              </w:rPr>
                              <w:t>&lt;/p&gt;</w:t>
                            </w:r>
                          </w:p>
                          <w:p w14:paraId="018B92AB" w14:textId="77777777" w:rsidR="00E05381" w:rsidRPr="00E05381" w:rsidRDefault="00E05381" w:rsidP="00E05381">
                            <w:pPr>
                              <w:rPr>
                                <w:color w:val="FFFFFF" w:themeColor="background1"/>
                                <w:sz w:val="8"/>
                              </w:rPr>
                            </w:pPr>
                            <w:r w:rsidRPr="00E05381">
                              <w:rPr>
                                <w:color w:val="FFFFFF" w:themeColor="background1"/>
                                <w:sz w:val="8"/>
                              </w:rPr>
                              <w:t>&lt;br&gt;</w:t>
                            </w:r>
                          </w:p>
                          <w:p w14:paraId="62865EA5"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57E9C671"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3E6ED4F0" w14:textId="77777777" w:rsidR="00E05381" w:rsidRPr="00E05381" w:rsidRDefault="00E05381" w:rsidP="00E05381">
                            <w:pPr>
                              <w:rPr>
                                <w:color w:val="FFFFFF" w:themeColor="background1"/>
                                <w:sz w:val="8"/>
                              </w:rPr>
                            </w:pPr>
                            <w:r w:rsidRPr="00E05381">
                              <w:rPr>
                                <w:color w:val="FFFFFF" w:themeColor="background1"/>
                                <w:sz w:val="8"/>
                              </w:rPr>
                              <w:t>&lt;/body&gt;</w:t>
                            </w:r>
                          </w:p>
                          <w:p w14:paraId="3CEBC6A4" w14:textId="77777777" w:rsidR="00E05381" w:rsidRPr="00E05381" w:rsidRDefault="00E05381" w:rsidP="00E05381">
                            <w:pPr>
                              <w:rPr>
                                <w:color w:val="FFFFFF" w:themeColor="background1"/>
                                <w:sz w:val="8"/>
                              </w:rPr>
                            </w:pPr>
                          </w:p>
                          <w:p w14:paraId="3C30580C"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25AE8F5D" w14:textId="77777777" w:rsidR="00E05381" w:rsidRPr="00E05381" w:rsidRDefault="00E05381" w:rsidP="00E05381">
                            <w:pPr>
                              <w:rPr>
                                <w:color w:val="FFFFFF" w:themeColor="background1"/>
                                <w:sz w:val="8"/>
                              </w:rPr>
                            </w:pPr>
                          </w:p>
                          <w:p w14:paraId="34BEB5CF" w14:textId="77777777" w:rsidR="00E05381" w:rsidRPr="00E05381" w:rsidRDefault="00E05381" w:rsidP="00E05381">
                            <w:pPr>
                              <w:rPr>
                                <w:color w:val="FFFFFF" w:themeColor="background1"/>
                                <w:sz w:val="8"/>
                              </w:rPr>
                            </w:pPr>
                            <w:r w:rsidRPr="00E05381">
                              <w:rPr>
                                <w:color w:val="FFFFFF" w:themeColor="background1"/>
                                <w:sz w:val="8"/>
                              </w:rPr>
                              <w:t>&lt;/html&gt;</w:t>
                            </w:r>
                          </w:p>
                          <w:p w14:paraId="13518392" w14:textId="77777777" w:rsidR="00E05381" w:rsidRPr="00E05381" w:rsidRDefault="00E05381" w:rsidP="00E05381">
                            <w:pPr>
                              <w:rPr>
                                <w:color w:val="FFFFFF" w:themeColor="background1"/>
                                <w:sz w:val="8"/>
                              </w:rPr>
                            </w:pPr>
                            <w:r w:rsidRPr="00E05381">
                              <w:rPr>
                                <w:color w:val="FFFFFF" w:themeColor="background1"/>
                                <w:sz w:val="8"/>
                              </w:rPr>
                              <w:t>STYLE.CSS</w:t>
                            </w:r>
                          </w:p>
                          <w:p w14:paraId="39312273" w14:textId="77777777" w:rsidR="00E05381" w:rsidRPr="00E05381" w:rsidRDefault="00E05381" w:rsidP="00E05381">
                            <w:pPr>
                              <w:rPr>
                                <w:color w:val="FFFFFF" w:themeColor="background1"/>
                                <w:sz w:val="8"/>
                              </w:rPr>
                            </w:pPr>
                            <w:r w:rsidRPr="00E05381">
                              <w:rPr>
                                <w:color w:val="FFFFFF" w:themeColor="background1"/>
                                <w:sz w:val="8"/>
                              </w:rPr>
                              <w:t>title {</w:t>
                            </w:r>
                          </w:p>
                          <w:p w14:paraId="2D036846"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76C41EBE"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CDC4CA4" w14:textId="77777777" w:rsidR="00E05381" w:rsidRPr="00E05381" w:rsidRDefault="00E05381" w:rsidP="00E05381">
                            <w:pPr>
                              <w:rPr>
                                <w:color w:val="FFFFFF" w:themeColor="background1"/>
                                <w:sz w:val="8"/>
                              </w:rPr>
                            </w:pPr>
                            <w:r w:rsidRPr="00E05381">
                              <w:rPr>
                                <w:color w:val="FFFFFF" w:themeColor="background1"/>
                                <w:sz w:val="8"/>
                              </w:rPr>
                              <w:t>}</w:t>
                            </w:r>
                          </w:p>
                          <w:p w14:paraId="0A7525E5" w14:textId="77777777" w:rsidR="00E05381" w:rsidRPr="00E05381" w:rsidRDefault="00E05381" w:rsidP="00E05381">
                            <w:pPr>
                              <w:rPr>
                                <w:color w:val="FFFFFF" w:themeColor="background1"/>
                                <w:sz w:val="8"/>
                              </w:rPr>
                            </w:pPr>
                          </w:p>
                          <w:p w14:paraId="4B3B6E66" w14:textId="77777777" w:rsidR="00E05381" w:rsidRPr="00E05381" w:rsidRDefault="00E05381" w:rsidP="00E05381">
                            <w:pPr>
                              <w:rPr>
                                <w:color w:val="FFFFFF" w:themeColor="background1"/>
                                <w:sz w:val="8"/>
                              </w:rPr>
                            </w:pPr>
                            <w:r w:rsidRPr="00E05381">
                              <w:rPr>
                                <w:color w:val="FFFFFF" w:themeColor="background1"/>
                                <w:sz w:val="8"/>
                              </w:rPr>
                              <w:t>body {</w:t>
                            </w:r>
                          </w:p>
                          <w:p w14:paraId="42071F56"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264A0FBE"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024ABC47" w14:textId="77777777" w:rsidR="00E05381" w:rsidRPr="00E05381" w:rsidRDefault="00E05381" w:rsidP="00E05381">
                            <w:pPr>
                              <w:rPr>
                                <w:color w:val="FFFFFF" w:themeColor="background1"/>
                                <w:sz w:val="8"/>
                              </w:rPr>
                            </w:pPr>
                            <w:r w:rsidRPr="00E05381">
                              <w:rPr>
                                <w:color w:val="FFFFFF" w:themeColor="background1"/>
                                <w:sz w:val="8"/>
                              </w:rPr>
                              <w:t>}</w:t>
                            </w:r>
                          </w:p>
                          <w:p w14:paraId="08259184" w14:textId="77777777" w:rsidR="00E05381" w:rsidRPr="00E05381" w:rsidRDefault="00E05381" w:rsidP="00E05381">
                            <w:pPr>
                              <w:rPr>
                                <w:color w:val="FFFFFF" w:themeColor="background1"/>
                                <w:sz w:val="8"/>
                              </w:rPr>
                            </w:pPr>
                          </w:p>
                          <w:p w14:paraId="244C1E65" w14:textId="77777777" w:rsidR="00E05381" w:rsidRPr="00E05381" w:rsidRDefault="00E05381" w:rsidP="00E05381">
                            <w:pPr>
                              <w:rPr>
                                <w:color w:val="FFFFFF" w:themeColor="background1"/>
                                <w:sz w:val="8"/>
                              </w:rPr>
                            </w:pPr>
                            <w:r w:rsidRPr="00E05381">
                              <w:rPr>
                                <w:color w:val="FFFFFF" w:themeColor="background1"/>
                                <w:sz w:val="8"/>
                              </w:rPr>
                              <w:t>#g-signin {</w:t>
                            </w:r>
                          </w:p>
                          <w:p w14:paraId="1736BDF5"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2A223037"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CA085C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35384885" w14:textId="77777777" w:rsidR="00E05381" w:rsidRPr="00E05381" w:rsidRDefault="00E05381" w:rsidP="00E05381">
                            <w:pPr>
                              <w:rPr>
                                <w:color w:val="FFFFFF" w:themeColor="background1"/>
                                <w:sz w:val="8"/>
                              </w:rPr>
                            </w:pPr>
                            <w:r w:rsidRPr="00E05381">
                              <w:rPr>
                                <w:color w:val="FFFFFF" w:themeColor="background1"/>
                                <w:sz w:val="8"/>
                              </w:rPr>
                              <w:t>}</w:t>
                            </w:r>
                          </w:p>
                          <w:p w14:paraId="4B42DAE0" w14:textId="77777777" w:rsidR="00E05381" w:rsidRPr="00E05381" w:rsidRDefault="00E05381" w:rsidP="00E05381">
                            <w:pPr>
                              <w:rPr>
                                <w:color w:val="FFFFFF" w:themeColor="background1"/>
                                <w:sz w:val="8"/>
                              </w:rPr>
                            </w:pPr>
                          </w:p>
                          <w:p w14:paraId="5ED3A4EE" w14:textId="77777777" w:rsidR="00E05381" w:rsidRPr="00E05381" w:rsidRDefault="00E05381" w:rsidP="00E05381">
                            <w:pPr>
                              <w:rPr>
                                <w:color w:val="FFFFFF" w:themeColor="background1"/>
                                <w:sz w:val="8"/>
                              </w:rPr>
                            </w:pPr>
                            <w:r w:rsidRPr="00E05381">
                              <w:rPr>
                                <w:color w:val="FFFFFF" w:themeColor="background1"/>
                                <w:sz w:val="8"/>
                              </w:rPr>
                              <w:t>h1 {</w:t>
                            </w:r>
                          </w:p>
                          <w:p w14:paraId="786B2B54"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426A32CC"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7F2B8A8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446F709B"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023FD071" w14:textId="77777777" w:rsidR="00E05381" w:rsidRPr="00E05381" w:rsidRDefault="00E05381" w:rsidP="00E05381">
                            <w:pPr>
                              <w:rPr>
                                <w:color w:val="FFFFFF" w:themeColor="background1"/>
                                <w:sz w:val="8"/>
                              </w:rPr>
                            </w:pPr>
                            <w:r w:rsidRPr="00E05381">
                              <w:rPr>
                                <w:color w:val="FFFFFF" w:themeColor="background1"/>
                                <w:sz w:val="8"/>
                              </w:rPr>
                              <w:t>}</w:t>
                            </w:r>
                          </w:p>
                          <w:p w14:paraId="652C2244" w14:textId="77777777" w:rsidR="00E05381" w:rsidRPr="00E05381" w:rsidRDefault="00E05381" w:rsidP="00E05381">
                            <w:pPr>
                              <w:rPr>
                                <w:color w:val="FFFFFF" w:themeColor="background1"/>
                                <w:sz w:val="8"/>
                              </w:rPr>
                            </w:pPr>
                          </w:p>
                          <w:p w14:paraId="692B72C7" w14:textId="77777777" w:rsidR="00E05381" w:rsidRPr="00E05381" w:rsidRDefault="00E05381" w:rsidP="00E05381">
                            <w:pPr>
                              <w:rPr>
                                <w:color w:val="FFFFFF" w:themeColor="background1"/>
                                <w:sz w:val="8"/>
                              </w:rPr>
                            </w:pPr>
                            <w:r w:rsidRPr="00E05381">
                              <w:rPr>
                                <w:color w:val="FFFFFF" w:themeColor="background1"/>
                                <w:sz w:val="8"/>
                              </w:rPr>
                              <w:t>h2 {</w:t>
                            </w:r>
                          </w:p>
                          <w:p w14:paraId="42DF3899"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88B2C8A" w14:textId="77777777" w:rsidR="00E05381" w:rsidRPr="00E05381" w:rsidRDefault="00E05381" w:rsidP="00E05381">
                            <w:pPr>
                              <w:rPr>
                                <w:color w:val="FFFFFF" w:themeColor="background1"/>
                                <w:sz w:val="8"/>
                              </w:rPr>
                            </w:pPr>
                            <w:r w:rsidRPr="00E05381">
                              <w:rPr>
                                <w:color w:val="FFFFFF" w:themeColor="background1"/>
                                <w:sz w:val="8"/>
                              </w:rPr>
                              <w:t>}</w:t>
                            </w:r>
                          </w:p>
                          <w:p w14:paraId="5E384D46" w14:textId="77777777" w:rsidR="00E05381" w:rsidRPr="00E05381" w:rsidRDefault="00E05381" w:rsidP="00E05381">
                            <w:pPr>
                              <w:rPr>
                                <w:color w:val="FFFFFF" w:themeColor="background1"/>
                                <w:sz w:val="8"/>
                              </w:rPr>
                            </w:pPr>
                          </w:p>
                          <w:p w14:paraId="30F9578A" w14:textId="77777777" w:rsidR="00E05381" w:rsidRPr="00E05381" w:rsidRDefault="00E05381" w:rsidP="00E05381">
                            <w:pPr>
                              <w:rPr>
                                <w:color w:val="FFFFFF" w:themeColor="background1"/>
                                <w:sz w:val="8"/>
                              </w:rPr>
                            </w:pPr>
                            <w:r w:rsidRPr="00E05381">
                              <w:rPr>
                                <w:color w:val="FFFFFF" w:themeColor="background1"/>
                                <w:sz w:val="8"/>
                              </w:rPr>
                              <w:t>p {</w:t>
                            </w:r>
                          </w:p>
                          <w:p w14:paraId="68A00C31"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F00A371"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68B189E" w14:textId="77777777" w:rsidR="00E05381" w:rsidRPr="00E05381" w:rsidRDefault="00E05381" w:rsidP="00E05381">
                            <w:pPr>
                              <w:rPr>
                                <w:color w:val="FFFFFF" w:themeColor="background1"/>
                                <w:sz w:val="8"/>
                              </w:rPr>
                            </w:pPr>
                            <w:r w:rsidRPr="00E05381">
                              <w:rPr>
                                <w:color w:val="FFFFFF" w:themeColor="background1"/>
                                <w:sz w:val="8"/>
                              </w:rPr>
                              <w:t>}</w:t>
                            </w:r>
                          </w:p>
                          <w:p w14:paraId="113C34D3"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4DC34ACF" w14:textId="77777777" w:rsidR="00E05381" w:rsidRPr="00E05381" w:rsidRDefault="00E05381" w:rsidP="00E05381">
                            <w:pPr>
                              <w:rPr>
                                <w:color w:val="FFFFFF" w:themeColor="background1"/>
                                <w:sz w:val="8"/>
                              </w:rPr>
                            </w:pPr>
                            <w:r w:rsidRPr="00E05381">
                              <w:rPr>
                                <w:color w:val="FFFFFF" w:themeColor="background1"/>
                                <w:sz w:val="8"/>
                              </w:rPr>
                              <w:t>&lt;?php</w:t>
                            </w:r>
                          </w:p>
                          <w:p w14:paraId="5819BDF7"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6E99939B"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14C08A36" w14:textId="77777777" w:rsidR="00E05381" w:rsidRPr="00E05381" w:rsidRDefault="00E05381" w:rsidP="00E05381">
                            <w:pPr>
                              <w:rPr>
                                <w:color w:val="FFFFFF" w:themeColor="background1"/>
                                <w:sz w:val="8"/>
                              </w:rPr>
                            </w:pPr>
                            <w:r w:rsidRPr="00E05381">
                              <w:rPr>
                                <w:color w:val="FFFFFF" w:themeColor="background1"/>
                                <w:sz w:val="8"/>
                              </w:rPr>
                              <w:t>?&gt;</w:t>
                            </w:r>
                          </w:p>
                          <w:p w14:paraId="3982F87C" w14:textId="77777777" w:rsidR="00E05381" w:rsidRPr="00E05381" w:rsidRDefault="00E05381" w:rsidP="00E05381">
                            <w:pPr>
                              <w:rPr>
                                <w:color w:val="FFFFFF" w:themeColor="background1"/>
                                <w:sz w:val="8"/>
                              </w:rPr>
                            </w:pPr>
                            <w:r w:rsidRPr="00E05381">
                              <w:rPr>
                                <w:color w:val="FFFFFF" w:themeColor="background1"/>
                                <w:sz w:val="8"/>
                              </w:rPr>
                              <w:t>&lt;!DOCTYPE html&gt;</w:t>
                            </w:r>
                          </w:p>
                          <w:p w14:paraId="70836FBB" w14:textId="77777777" w:rsidR="00E05381" w:rsidRPr="00E05381" w:rsidRDefault="00E05381" w:rsidP="00E05381">
                            <w:pPr>
                              <w:rPr>
                                <w:color w:val="FFFFFF" w:themeColor="background1"/>
                                <w:sz w:val="8"/>
                              </w:rPr>
                            </w:pPr>
                            <w:r w:rsidRPr="00E05381">
                              <w:rPr>
                                <w:color w:val="FFFFFF" w:themeColor="background1"/>
                                <w:sz w:val="8"/>
                              </w:rPr>
                              <w:t>&lt;html lang="en"&gt;</w:t>
                            </w:r>
                          </w:p>
                          <w:p w14:paraId="7D624C18" w14:textId="77777777" w:rsidR="00E05381" w:rsidRPr="00E05381" w:rsidRDefault="00E05381" w:rsidP="00E05381">
                            <w:pPr>
                              <w:rPr>
                                <w:color w:val="FFFFFF" w:themeColor="background1"/>
                                <w:sz w:val="8"/>
                              </w:rPr>
                            </w:pPr>
                            <w:r w:rsidRPr="00E05381">
                              <w:rPr>
                                <w:color w:val="FFFFFF" w:themeColor="background1"/>
                                <w:sz w:val="8"/>
                              </w:rPr>
                              <w:t>&lt;head&gt;</w:t>
                            </w:r>
                          </w:p>
                          <w:p w14:paraId="3F0E3BF7"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201F4754"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6B0017C3" w14:textId="77777777" w:rsidR="00E05381" w:rsidRPr="00E05381" w:rsidRDefault="00E05381" w:rsidP="00E05381">
                            <w:pPr>
                              <w:rPr>
                                <w:color w:val="FFFFFF" w:themeColor="background1"/>
                                <w:sz w:val="8"/>
                              </w:rPr>
                            </w:pPr>
                            <w:r w:rsidRPr="00E05381">
                              <w:rPr>
                                <w:color w:val="FFFFFF" w:themeColor="background1"/>
                                <w:sz w:val="8"/>
                              </w:rPr>
                              <w:t>&lt;/head&gt;</w:t>
                            </w:r>
                          </w:p>
                          <w:p w14:paraId="7D9C8128" w14:textId="77777777" w:rsidR="00E05381" w:rsidRPr="00E05381" w:rsidRDefault="00E05381" w:rsidP="00E05381">
                            <w:pPr>
                              <w:rPr>
                                <w:color w:val="FFFFFF" w:themeColor="background1"/>
                                <w:sz w:val="8"/>
                              </w:rPr>
                            </w:pPr>
                            <w:r w:rsidRPr="00E05381">
                              <w:rPr>
                                <w:color w:val="FFFFFF" w:themeColor="background1"/>
                                <w:sz w:val="8"/>
                              </w:rPr>
                              <w:t>&lt;body&gt;</w:t>
                            </w:r>
                          </w:p>
                          <w:p w14:paraId="7813DC54" w14:textId="77777777" w:rsidR="00E05381" w:rsidRPr="00E05381" w:rsidRDefault="00E05381" w:rsidP="00E05381">
                            <w:pPr>
                              <w:rPr>
                                <w:color w:val="FFFFFF" w:themeColor="background1"/>
                                <w:sz w:val="8"/>
                              </w:rPr>
                            </w:pPr>
                          </w:p>
                          <w:p w14:paraId="2CF88C03" w14:textId="77777777" w:rsidR="00E05381" w:rsidRPr="00E05381" w:rsidRDefault="00E05381" w:rsidP="00E05381">
                            <w:pPr>
                              <w:rPr>
                                <w:color w:val="FFFFFF" w:themeColor="background1"/>
                                <w:sz w:val="8"/>
                              </w:rPr>
                            </w:pPr>
                          </w:p>
                          <w:p w14:paraId="56200E8E" w14:textId="77777777" w:rsidR="00E05381" w:rsidRPr="00E05381" w:rsidRDefault="00E05381" w:rsidP="00E05381">
                            <w:pPr>
                              <w:rPr>
                                <w:color w:val="FFFFFF" w:themeColor="background1"/>
                                <w:sz w:val="8"/>
                              </w:rPr>
                            </w:pPr>
                          </w:p>
                          <w:p w14:paraId="26DB31A8" w14:textId="77777777" w:rsidR="00E05381" w:rsidRPr="00E05381" w:rsidRDefault="00E05381" w:rsidP="00E05381">
                            <w:pPr>
                              <w:rPr>
                                <w:color w:val="FFFFFF" w:themeColor="background1"/>
                                <w:sz w:val="8"/>
                              </w:rPr>
                            </w:pPr>
                            <w:r w:rsidRPr="00E05381">
                              <w:rPr>
                                <w:color w:val="FFFFFF" w:themeColor="background1"/>
                                <w:sz w:val="8"/>
                              </w:rPr>
                              <w:t>&lt;/body&gt;</w:t>
                            </w:r>
                          </w:p>
                          <w:p w14:paraId="420CCC3A" w14:textId="77777777" w:rsidR="00E05381" w:rsidRPr="00E05381" w:rsidRDefault="00E05381" w:rsidP="00E05381">
                            <w:pPr>
                              <w:rPr>
                                <w:color w:val="FFFFFF" w:themeColor="background1"/>
                                <w:sz w:val="8"/>
                              </w:rPr>
                            </w:pPr>
                            <w:r w:rsidRPr="00E05381">
                              <w:rPr>
                                <w:color w:val="FFFFFF" w:themeColor="background1"/>
                                <w:sz w:val="8"/>
                              </w:rPr>
                              <w:t>&lt;/html&gt;</w:t>
                            </w:r>
                          </w:p>
                          <w:p w14:paraId="0003B0E1" w14:textId="77777777" w:rsidR="00E05381" w:rsidRPr="00E05381" w:rsidRDefault="00E05381" w:rsidP="00E05381">
                            <w:pPr>
                              <w:rPr>
                                <w:color w:val="FFFFFF" w:themeColor="background1"/>
                                <w:sz w:val="8"/>
                              </w:rPr>
                            </w:pPr>
                          </w:p>
                          <w:p w14:paraId="28A5591E" w14:textId="77777777" w:rsidR="00E05381" w:rsidRPr="00E05381" w:rsidRDefault="00E05381" w:rsidP="00E05381">
                            <w:pPr>
                              <w:rPr>
                                <w:color w:val="FFFFFF" w:themeColor="background1"/>
                                <w:sz w:val="8"/>
                              </w:rPr>
                            </w:pPr>
                            <w:r w:rsidRPr="00E05381">
                              <w:rPr>
                                <w:color w:val="FFFFFF" w:themeColor="background1"/>
                                <w:sz w:val="8"/>
                              </w:rPr>
                              <w:t>QUADEQN.PHP</w:t>
                            </w:r>
                          </w:p>
                          <w:p w14:paraId="6A58A246" w14:textId="77777777" w:rsidR="00E05381" w:rsidRPr="00E05381" w:rsidRDefault="00E05381" w:rsidP="00E05381">
                            <w:pPr>
                              <w:rPr>
                                <w:color w:val="FFFFFF" w:themeColor="background1"/>
                                <w:sz w:val="8"/>
                              </w:rPr>
                            </w:pPr>
                            <w:r w:rsidRPr="00E05381">
                              <w:rPr>
                                <w:color w:val="FFFFFF" w:themeColor="background1"/>
                                <w:sz w:val="8"/>
                              </w:rPr>
                              <w:t>&lt;?php</w:t>
                            </w:r>
                          </w:p>
                          <w:p w14:paraId="65563EF1" w14:textId="77777777" w:rsidR="00E05381" w:rsidRPr="00E05381" w:rsidRDefault="00E05381" w:rsidP="00E05381">
                            <w:pPr>
                              <w:rPr>
                                <w:color w:val="FFFFFF" w:themeColor="background1"/>
                                <w:sz w:val="8"/>
                              </w:rPr>
                            </w:pPr>
                          </w:p>
                          <w:p w14:paraId="38B98E19" w14:textId="77777777" w:rsidR="00E05381" w:rsidRPr="00E05381" w:rsidRDefault="00E05381" w:rsidP="00E05381">
                            <w:pPr>
                              <w:rPr>
                                <w:color w:val="FFFFFF" w:themeColor="background1"/>
                                <w:sz w:val="8"/>
                              </w:rPr>
                            </w:pPr>
                          </w:p>
                          <w:p w14:paraId="418D3A29"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1FD1201" w14:textId="77777777" w:rsidR="00E05381" w:rsidRPr="00E05381" w:rsidRDefault="00E05381" w:rsidP="00E05381">
                            <w:pPr>
                              <w:rPr>
                                <w:color w:val="FFFFFF" w:themeColor="background1"/>
                                <w:sz w:val="8"/>
                              </w:rPr>
                            </w:pPr>
                            <w:r w:rsidRPr="00E05381">
                              <w:rPr>
                                <w:color w:val="FFFFFF" w:themeColor="background1"/>
                                <w:sz w:val="8"/>
                              </w:rPr>
                              <w:t>{</w:t>
                            </w:r>
                          </w:p>
                          <w:p w14:paraId="44A8ABC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15D284A1"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4836C2B8"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77D8E97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5780F476"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092F2D4F"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1E9EC6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61E971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4E9804D5"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8FE3C4A"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0C5BC5B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37BCC75C"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6038F201"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03A90B8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72CC504" w14:textId="77777777" w:rsidR="00E05381" w:rsidRPr="00E05381" w:rsidRDefault="00E05381" w:rsidP="00E05381">
                            <w:pPr>
                              <w:rPr>
                                <w:color w:val="FFFFFF" w:themeColor="background1"/>
                                <w:sz w:val="8"/>
                              </w:rPr>
                            </w:pPr>
                            <w:r w:rsidRPr="00E05381">
                              <w:rPr>
                                <w:color w:val="FFFFFF" w:themeColor="background1"/>
                                <w:sz w:val="8"/>
                              </w:rPr>
                              <w:t>}</w:t>
                            </w:r>
                          </w:p>
                          <w:p w14:paraId="5B8EE50C" w14:textId="77777777" w:rsidR="00E05381" w:rsidRPr="00E05381" w:rsidRDefault="00E05381" w:rsidP="00E05381">
                            <w:pPr>
                              <w:rPr>
                                <w:color w:val="FFFFFF" w:themeColor="background1"/>
                                <w:sz w:val="8"/>
                              </w:rPr>
                            </w:pPr>
                          </w:p>
                          <w:p w14:paraId="13F5D8DA"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598CCE5A" w14:textId="77777777" w:rsidR="00E05381" w:rsidRPr="00E05381" w:rsidRDefault="00E05381" w:rsidP="00E05381">
                            <w:pPr>
                              <w:rPr>
                                <w:color w:val="FFFFFF" w:themeColor="background1"/>
                                <w:sz w:val="8"/>
                              </w:rPr>
                            </w:pPr>
                          </w:p>
                          <w:p w14:paraId="09D54484"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55B22C0E" w14:textId="77777777" w:rsidR="00E05381" w:rsidRPr="00E05381" w:rsidRDefault="00E05381" w:rsidP="00E05381">
                            <w:pPr>
                              <w:rPr>
                                <w:color w:val="FFFFFF" w:themeColor="background1"/>
                                <w:sz w:val="8"/>
                              </w:rPr>
                            </w:pPr>
                            <w:r w:rsidRPr="00E05381">
                              <w:rPr>
                                <w:color w:val="FFFFFF" w:themeColor="background1"/>
                                <w:sz w:val="8"/>
                              </w:rPr>
                              <w:t>{</w:t>
                            </w:r>
                          </w:p>
                          <w:p w14:paraId="2F510674"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2716329" w14:textId="77777777" w:rsidR="00E05381" w:rsidRPr="00E05381" w:rsidRDefault="00E05381" w:rsidP="00E05381">
                            <w:pPr>
                              <w:rPr>
                                <w:color w:val="FFFFFF" w:themeColor="background1"/>
                                <w:sz w:val="8"/>
                              </w:rPr>
                            </w:pPr>
                          </w:p>
                          <w:p w14:paraId="62F5FF9F"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125C6DE7"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EF0E30C"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7A434309"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016F9DE5"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320903C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EE2BBDE" w14:textId="77777777" w:rsidR="00E05381" w:rsidRPr="00E05381" w:rsidRDefault="00E05381" w:rsidP="00E05381">
                            <w:pPr>
                              <w:rPr>
                                <w:color w:val="FFFFFF" w:themeColor="background1"/>
                                <w:sz w:val="8"/>
                              </w:rPr>
                            </w:pPr>
                          </w:p>
                          <w:p w14:paraId="7B4DF911"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7958F952" w14:textId="77777777" w:rsidR="00E05381" w:rsidRPr="00E05381" w:rsidRDefault="00E05381" w:rsidP="00E05381">
                            <w:pPr>
                              <w:rPr>
                                <w:color w:val="FFFFFF" w:themeColor="background1"/>
                                <w:sz w:val="8"/>
                              </w:rPr>
                            </w:pPr>
                          </w:p>
                          <w:p w14:paraId="6561B5D9"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708A37C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018B7184"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D8E97B6" w14:textId="77777777" w:rsidR="00E05381" w:rsidRPr="00E05381" w:rsidRDefault="00E05381" w:rsidP="00E05381">
                            <w:pPr>
                              <w:rPr>
                                <w:color w:val="FFFFFF" w:themeColor="background1"/>
                                <w:sz w:val="8"/>
                              </w:rPr>
                            </w:pPr>
                          </w:p>
                          <w:p w14:paraId="425F1B40"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55A54E6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41BD8B54"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1F96DB0D"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95E4AC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316791F4"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6D571993"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417D17B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77046089"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7DF84E6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39E55961"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2EA2B77B"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365A9F9" w14:textId="77777777" w:rsidR="00E05381" w:rsidRPr="00E05381" w:rsidRDefault="00E05381" w:rsidP="00E05381">
                            <w:pPr>
                              <w:rPr>
                                <w:color w:val="FFFFFF" w:themeColor="background1"/>
                                <w:sz w:val="8"/>
                              </w:rPr>
                            </w:pPr>
                          </w:p>
                          <w:p w14:paraId="5E368973"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6D43F25E" w14:textId="77777777" w:rsidR="00E05381" w:rsidRPr="00E05381" w:rsidRDefault="00E05381" w:rsidP="00E05381">
                            <w:pPr>
                              <w:rPr>
                                <w:color w:val="FFFFFF" w:themeColor="background1"/>
                                <w:sz w:val="8"/>
                              </w:rPr>
                            </w:pPr>
                          </w:p>
                          <w:p w14:paraId="62B5E812"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7794F85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290820D6"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37E075B4" w14:textId="77777777" w:rsidR="00E05381" w:rsidRPr="00E05381" w:rsidRDefault="00E05381" w:rsidP="00E05381">
                            <w:pPr>
                              <w:rPr>
                                <w:color w:val="FFFFFF" w:themeColor="background1"/>
                                <w:sz w:val="8"/>
                              </w:rPr>
                            </w:pPr>
                          </w:p>
                          <w:p w14:paraId="39104A91" w14:textId="77777777" w:rsidR="00E05381" w:rsidRPr="00E05381" w:rsidRDefault="00E05381" w:rsidP="00E05381">
                            <w:pPr>
                              <w:rPr>
                                <w:color w:val="FFFFFF" w:themeColor="background1"/>
                                <w:sz w:val="8"/>
                              </w:rPr>
                            </w:pPr>
                            <w:r w:rsidRPr="00E05381">
                              <w:rPr>
                                <w:color w:val="FFFFFF" w:themeColor="background1"/>
                                <w:sz w:val="8"/>
                              </w:rPr>
                              <w:t>}</w:t>
                            </w:r>
                          </w:p>
                          <w:p w14:paraId="41095DCA" w14:textId="77777777" w:rsidR="00E05381" w:rsidRPr="00E05381" w:rsidRDefault="00E05381" w:rsidP="00E05381">
                            <w:pPr>
                              <w:rPr>
                                <w:color w:val="FFFFFF" w:themeColor="background1"/>
                                <w:sz w:val="8"/>
                              </w:rPr>
                            </w:pPr>
                          </w:p>
                          <w:p w14:paraId="1F5FE24E"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3C798E99" w14:textId="77777777" w:rsidR="00E05381" w:rsidRPr="00E05381" w:rsidRDefault="00E05381" w:rsidP="00E05381">
                            <w:pPr>
                              <w:rPr>
                                <w:color w:val="FFFFFF" w:themeColor="background1"/>
                                <w:sz w:val="8"/>
                              </w:rPr>
                            </w:pPr>
                          </w:p>
                          <w:p w14:paraId="1E604945"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EE78CB1" w14:textId="77777777" w:rsidR="00E05381" w:rsidRPr="00E05381" w:rsidRDefault="00E05381" w:rsidP="00E05381">
                            <w:pPr>
                              <w:rPr>
                                <w:color w:val="FFFFFF" w:themeColor="background1"/>
                                <w:sz w:val="8"/>
                              </w:rPr>
                            </w:pPr>
                            <w:r w:rsidRPr="00E05381">
                              <w:rPr>
                                <w:color w:val="FFFFFF" w:themeColor="background1"/>
                                <w:sz w:val="8"/>
                              </w:rPr>
                              <w:t>&lt;?php</w:t>
                            </w:r>
                          </w:p>
                          <w:p w14:paraId="440D5E15"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4FDF282A"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3F14B99C" w14:textId="77777777" w:rsidR="00E05381" w:rsidRPr="00E05381" w:rsidRDefault="00E05381" w:rsidP="00E05381">
                            <w:pPr>
                              <w:rPr>
                                <w:color w:val="FFFFFF" w:themeColor="background1"/>
                                <w:sz w:val="8"/>
                              </w:rPr>
                            </w:pPr>
                            <w:r w:rsidRPr="00E05381">
                              <w:rPr>
                                <w:color w:val="FFFFFF" w:themeColor="background1"/>
                                <w:sz w:val="8"/>
                              </w:rPr>
                              <w:tab/>
                            </w:r>
                          </w:p>
                          <w:p w14:paraId="19217429" w14:textId="77777777" w:rsidR="00E05381" w:rsidRPr="00E05381" w:rsidRDefault="00E05381" w:rsidP="00E05381">
                            <w:pPr>
                              <w:rPr>
                                <w:color w:val="FFFFFF" w:themeColor="background1"/>
                                <w:sz w:val="8"/>
                              </w:rPr>
                            </w:pPr>
                            <w:r w:rsidRPr="00E05381">
                              <w:rPr>
                                <w:color w:val="FFFFFF" w:themeColor="background1"/>
                                <w:sz w:val="8"/>
                              </w:rPr>
                              <w:tab/>
                            </w:r>
                          </w:p>
                          <w:p w14:paraId="3371FE3F" w14:textId="77777777" w:rsidR="00E05381" w:rsidRPr="00E05381" w:rsidRDefault="00E05381" w:rsidP="00E05381">
                            <w:pPr>
                              <w:rPr>
                                <w:color w:val="FFFFFF" w:themeColor="background1"/>
                                <w:sz w:val="8"/>
                              </w:rPr>
                            </w:pPr>
                            <w:r w:rsidRPr="00E05381">
                              <w:rPr>
                                <w:color w:val="FFFFFF" w:themeColor="background1"/>
                                <w:sz w:val="8"/>
                              </w:rPr>
                              <w:tab/>
                              <w:t>$a = (double)0;</w:t>
                            </w:r>
                          </w:p>
                          <w:p w14:paraId="373376F4" w14:textId="77777777" w:rsidR="00E05381" w:rsidRPr="00E05381" w:rsidRDefault="00E05381" w:rsidP="00E05381">
                            <w:pPr>
                              <w:rPr>
                                <w:color w:val="FFFFFF" w:themeColor="background1"/>
                                <w:sz w:val="8"/>
                              </w:rPr>
                            </w:pPr>
                            <w:r w:rsidRPr="00E05381">
                              <w:rPr>
                                <w:color w:val="FFFFFF" w:themeColor="background1"/>
                                <w:sz w:val="8"/>
                              </w:rPr>
                              <w:tab/>
                              <w:t>$b = (double)0;</w:t>
                            </w:r>
                          </w:p>
                          <w:p w14:paraId="4C672DBB" w14:textId="77777777" w:rsidR="00E05381" w:rsidRPr="00E05381" w:rsidRDefault="00E05381" w:rsidP="00E05381">
                            <w:pPr>
                              <w:rPr>
                                <w:color w:val="FFFFFF" w:themeColor="background1"/>
                                <w:sz w:val="8"/>
                              </w:rPr>
                            </w:pPr>
                            <w:r w:rsidRPr="00E05381">
                              <w:rPr>
                                <w:color w:val="FFFFFF" w:themeColor="background1"/>
                                <w:sz w:val="8"/>
                              </w:rPr>
                              <w:tab/>
                              <w:t>$c = (double)0;</w:t>
                            </w:r>
                          </w:p>
                          <w:p w14:paraId="2D523687" w14:textId="77777777" w:rsidR="00E05381" w:rsidRPr="00E05381" w:rsidRDefault="00E05381" w:rsidP="00E05381">
                            <w:pPr>
                              <w:rPr>
                                <w:color w:val="FFFFFF" w:themeColor="background1"/>
                                <w:sz w:val="8"/>
                              </w:rPr>
                            </w:pPr>
                            <w:r w:rsidRPr="00E05381">
                              <w:rPr>
                                <w:color w:val="FFFFFF" w:themeColor="background1"/>
                                <w:sz w:val="8"/>
                              </w:rPr>
                              <w:tab/>
                              <w:t>$d = (double)0;</w:t>
                            </w:r>
                          </w:p>
                          <w:p w14:paraId="4602997B" w14:textId="77777777" w:rsidR="00E05381" w:rsidRPr="00E05381" w:rsidRDefault="00E05381" w:rsidP="00E05381">
                            <w:pPr>
                              <w:rPr>
                                <w:color w:val="FFFFFF" w:themeColor="background1"/>
                                <w:sz w:val="8"/>
                              </w:rPr>
                            </w:pPr>
                            <w:r w:rsidRPr="00E05381">
                              <w:rPr>
                                <w:color w:val="FFFFFF" w:themeColor="background1"/>
                                <w:sz w:val="8"/>
                              </w:rPr>
                              <w:tab/>
                            </w:r>
                          </w:p>
                          <w:p w14:paraId="6CC6E59D" w14:textId="77777777" w:rsidR="00E05381" w:rsidRPr="00E05381" w:rsidRDefault="00E05381" w:rsidP="00E05381">
                            <w:pPr>
                              <w:rPr>
                                <w:color w:val="FFFFFF" w:themeColor="background1"/>
                                <w:sz w:val="8"/>
                              </w:rPr>
                            </w:pPr>
                            <w:r w:rsidRPr="00E05381">
                              <w:rPr>
                                <w:color w:val="FFFFFF" w:themeColor="background1"/>
                                <w:sz w:val="8"/>
                              </w:rPr>
                              <w:tab/>
                              <w:t>do {</w:t>
                            </w:r>
                          </w:p>
                          <w:p w14:paraId="2563A1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A33156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4C9D4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1DF7C2E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4FC0C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14691D8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1F9ECD5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A3746E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5A832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09731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34DAA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559D87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751351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16E8A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28BB6DE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97331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33AD5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5323E32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2CD32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5282C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130D88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29EEBE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718CF8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DF1B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31FAE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16AE11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C4A5E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0C1C81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3C9D3A7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76D9A0B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15F7FF2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60521B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6DEB1E1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6FEDD2BC"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1BA5EAD" w14:textId="77777777" w:rsidR="00E05381" w:rsidRPr="00E05381" w:rsidRDefault="00E05381" w:rsidP="00E05381">
                            <w:pPr>
                              <w:rPr>
                                <w:color w:val="FFFFFF" w:themeColor="background1"/>
                                <w:sz w:val="8"/>
                              </w:rPr>
                            </w:pPr>
                            <w:r w:rsidRPr="00E05381">
                              <w:rPr>
                                <w:color w:val="FFFFFF" w:themeColor="background1"/>
                                <w:sz w:val="8"/>
                              </w:rPr>
                              <w:tab/>
                            </w:r>
                          </w:p>
                          <w:p w14:paraId="35CEC76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8C36E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5C6055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76BD56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589B64A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5C702C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66C38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0BBEE0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14A768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754D79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38308C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399928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43C48EE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6AAF6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47B505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AAB28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5D8FB0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6C7B6E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64018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740B4F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70FD12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37BA3F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7F122E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79F9D21" w14:textId="620250A3"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15BE3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7D2881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160D76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1D7C94B7" w14:textId="77777777" w:rsidR="00E05381" w:rsidRPr="00E05381" w:rsidRDefault="00E05381" w:rsidP="00E05381">
                            <w:pPr>
                              <w:rPr>
                                <w:color w:val="FFFFFF" w:themeColor="background1"/>
                                <w:sz w:val="8"/>
                              </w:rPr>
                            </w:pPr>
                            <w:r w:rsidRPr="00E05381">
                              <w:rPr>
                                <w:color w:val="FFFFFF" w:themeColor="background1"/>
                                <w:sz w:val="8"/>
                              </w:rPr>
                              <w:tab/>
                            </w:r>
                          </w:p>
                          <w:p w14:paraId="4F61F291" w14:textId="77777777" w:rsidR="00E05381" w:rsidRPr="00E05381" w:rsidRDefault="00E05381" w:rsidP="00E05381">
                            <w:pPr>
                              <w:rPr>
                                <w:color w:val="FFFFFF" w:themeColor="background1"/>
                                <w:sz w:val="8"/>
                              </w:rPr>
                            </w:pPr>
                            <w:r w:rsidRPr="00E05381">
                              <w:rPr>
                                <w:color w:val="FFFFFF" w:themeColor="background1"/>
                                <w:sz w:val="8"/>
                              </w:rPr>
                              <w:tab/>
                            </w:r>
                          </w:p>
                          <w:p w14:paraId="7BA38674" w14:textId="77777777" w:rsidR="00E05381" w:rsidRPr="00E05381" w:rsidRDefault="00E05381" w:rsidP="00E05381">
                            <w:pPr>
                              <w:rPr>
                                <w:color w:val="FFFFFF" w:themeColor="background1"/>
                                <w:sz w:val="8"/>
                              </w:rPr>
                            </w:pPr>
                            <w:r w:rsidRPr="00E05381">
                              <w:rPr>
                                <w:color w:val="FFFFFF" w:themeColor="background1"/>
                                <w:sz w:val="8"/>
                              </w:rPr>
                              <w:tab/>
                            </w:r>
                          </w:p>
                          <w:p w14:paraId="4B6A11EB"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3F3E2EED"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4F9B09AC"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09CEE195"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60B0B94A"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76C13381" w14:textId="77777777" w:rsidR="00E05381" w:rsidRPr="00E05381" w:rsidRDefault="00E05381" w:rsidP="00E05381">
                            <w:pPr>
                              <w:rPr>
                                <w:color w:val="FFFFFF" w:themeColor="background1"/>
                                <w:sz w:val="8"/>
                              </w:rPr>
                            </w:pPr>
                            <w:r w:rsidRPr="00E05381">
                              <w:rPr>
                                <w:color w:val="FFFFFF" w:themeColor="background1"/>
                                <w:sz w:val="8"/>
                              </w:rPr>
                              <w:tab/>
                            </w:r>
                          </w:p>
                          <w:p w14:paraId="6CE1E415" w14:textId="77777777" w:rsidR="00E05381" w:rsidRPr="00E05381" w:rsidRDefault="00E05381" w:rsidP="00E05381">
                            <w:pPr>
                              <w:rPr>
                                <w:color w:val="FFFFFF" w:themeColor="background1"/>
                                <w:sz w:val="8"/>
                              </w:rPr>
                            </w:pPr>
                            <w:r w:rsidRPr="00E05381">
                              <w:rPr>
                                <w:color w:val="FFFFFF" w:themeColor="background1"/>
                                <w:sz w:val="8"/>
                              </w:rPr>
                              <w:tab/>
                            </w:r>
                          </w:p>
                          <w:p w14:paraId="30F7DC29"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2FC5E557"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55FC0947" w14:textId="77777777" w:rsidR="00E05381" w:rsidRPr="00E05381" w:rsidRDefault="00E05381" w:rsidP="00E05381">
                            <w:pPr>
                              <w:rPr>
                                <w:color w:val="FFFFFF" w:themeColor="background1"/>
                                <w:sz w:val="8"/>
                              </w:rPr>
                            </w:pPr>
                            <w:r w:rsidRPr="00E05381">
                              <w:rPr>
                                <w:color w:val="FFFFFF" w:themeColor="background1"/>
                                <w:sz w:val="8"/>
                              </w:rPr>
                              <w:tab/>
                            </w:r>
                          </w:p>
                          <w:p w14:paraId="40FCDE5B" w14:textId="77777777" w:rsidR="00E05381" w:rsidRPr="00E05381" w:rsidRDefault="00E05381" w:rsidP="00E05381">
                            <w:pPr>
                              <w:rPr>
                                <w:color w:val="FFFFFF" w:themeColor="background1"/>
                                <w:sz w:val="8"/>
                              </w:rPr>
                            </w:pPr>
                            <w:r w:rsidRPr="00E05381">
                              <w:rPr>
                                <w:color w:val="FFFFFF" w:themeColor="background1"/>
                                <w:sz w:val="8"/>
                              </w:rPr>
                              <w:tab/>
                              <w:t>$bar = '----------------------------------------------------------------------------------';</w:t>
                            </w:r>
                          </w:p>
                          <w:p w14:paraId="3FEB22AC" w14:textId="77777777" w:rsidR="00E05381" w:rsidRPr="00E05381" w:rsidRDefault="00E05381" w:rsidP="00E05381">
                            <w:pPr>
                              <w:rPr>
                                <w:color w:val="FFFFFF" w:themeColor="background1"/>
                                <w:sz w:val="8"/>
                              </w:rPr>
                            </w:pPr>
                            <w:r w:rsidRPr="00E05381">
                              <w:rPr>
                                <w:color w:val="FFFFFF" w:themeColor="background1"/>
                                <w:sz w:val="8"/>
                              </w:rPr>
                              <w:tab/>
                            </w:r>
                          </w:p>
                          <w:p w14:paraId="3A9E039D" w14:textId="77777777" w:rsidR="00E05381" w:rsidRPr="00E05381" w:rsidRDefault="00E05381" w:rsidP="00E05381">
                            <w:pPr>
                              <w:rPr>
                                <w:color w:val="FFFFFF" w:themeColor="background1"/>
                                <w:sz w:val="8"/>
                              </w:rPr>
                            </w:pPr>
                            <w:r w:rsidRPr="00E05381">
                              <w:rPr>
                                <w:color w:val="FFFFFF" w:themeColor="background1"/>
                                <w:sz w:val="8"/>
                              </w:rPr>
                              <w:tab/>
                            </w:r>
                          </w:p>
                          <w:p w14:paraId="5AFD83C9"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4AB5A97C" w14:textId="77777777" w:rsidR="00E05381" w:rsidRPr="00E05381" w:rsidRDefault="00E05381" w:rsidP="00E05381">
                            <w:pPr>
                              <w:rPr>
                                <w:color w:val="FFFFFF" w:themeColor="background1"/>
                                <w:sz w:val="8"/>
                              </w:rPr>
                            </w:pPr>
                            <w:r w:rsidRPr="00E05381">
                              <w:rPr>
                                <w:color w:val="FFFFFF" w:themeColor="background1"/>
                                <w:sz w:val="8"/>
                              </w:rPr>
                              <w:tab/>
                            </w:r>
                          </w:p>
                          <w:p w14:paraId="3633D05D" w14:textId="77777777" w:rsidR="00E05381" w:rsidRPr="00E05381" w:rsidRDefault="00E05381" w:rsidP="00E05381">
                            <w:pPr>
                              <w:rPr>
                                <w:color w:val="FFFFFF" w:themeColor="background1"/>
                                <w:sz w:val="8"/>
                              </w:rPr>
                            </w:pPr>
                            <w:r w:rsidRPr="00E05381">
                              <w:rPr>
                                <w:color w:val="FFFFFF" w:themeColor="background1"/>
                                <w:sz w:val="8"/>
                              </w:rPr>
                              <w:tab/>
                            </w:r>
                          </w:p>
                          <w:p w14:paraId="7CCD6336"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6E64103E" w14:textId="77777777" w:rsidR="00E05381" w:rsidRPr="00E05381" w:rsidRDefault="00E05381" w:rsidP="00E05381">
                            <w:pPr>
                              <w:rPr>
                                <w:color w:val="FFFFFF" w:themeColor="background1"/>
                                <w:sz w:val="8"/>
                              </w:rPr>
                            </w:pPr>
                            <w:r w:rsidRPr="00E05381">
                              <w:rPr>
                                <w:color w:val="FFFFFF" w:themeColor="background1"/>
                                <w:sz w:val="8"/>
                              </w:rPr>
                              <w:tab/>
                            </w:r>
                          </w:p>
                          <w:p w14:paraId="0FCFFDA8"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3942D57F" w14:textId="77777777" w:rsidR="00E05381" w:rsidRPr="00E05381" w:rsidRDefault="00E05381" w:rsidP="00E05381">
                            <w:pPr>
                              <w:rPr>
                                <w:color w:val="FFFFFF" w:themeColor="background1"/>
                                <w:sz w:val="8"/>
                              </w:rPr>
                            </w:pPr>
                            <w:r w:rsidRPr="00E05381">
                              <w:rPr>
                                <w:color w:val="FFFFFF" w:themeColor="background1"/>
                                <w:sz w:val="8"/>
                              </w:rPr>
                              <w:tab/>
                              <w:t>if($d1===0){</w:t>
                            </w:r>
                          </w:p>
                          <w:p w14:paraId="54053D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09EC7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C0D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4B4BA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2471CB6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C946EA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2565E6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152CE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70D5B5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5195F8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15D4BF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33899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5D75E659" w14:textId="77777777" w:rsidR="00E05381" w:rsidRPr="00E05381" w:rsidRDefault="00E05381" w:rsidP="00E05381">
                            <w:pPr>
                              <w:rPr>
                                <w:color w:val="FFFFFF" w:themeColor="background1"/>
                                <w:sz w:val="8"/>
                              </w:rPr>
                            </w:pPr>
                            <w:r w:rsidRPr="00E05381">
                              <w:rPr>
                                <w:color w:val="FFFFFF" w:themeColor="background1"/>
                                <w:sz w:val="8"/>
                              </w:rPr>
                              <w:tab/>
                              <w:t>}</w:t>
                            </w:r>
                          </w:p>
                          <w:p w14:paraId="0F12D434" w14:textId="77777777" w:rsidR="00E05381" w:rsidRPr="00E05381" w:rsidRDefault="00E05381" w:rsidP="00E05381">
                            <w:pPr>
                              <w:rPr>
                                <w:color w:val="FFFFFF" w:themeColor="background1"/>
                                <w:sz w:val="8"/>
                              </w:rPr>
                            </w:pPr>
                            <w:r w:rsidRPr="00E05381">
                              <w:rPr>
                                <w:color w:val="FFFFFF" w:themeColor="background1"/>
                                <w:sz w:val="8"/>
                              </w:rPr>
                              <w:tab/>
                              <w:t>else {</w:t>
                            </w:r>
                          </w:p>
                          <w:p w14:paraId="606389A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5A3F5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E056E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15C9B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28B72A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15DC07F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529F26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254566A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28023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38EF46B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4E77B710" w14:textId="77777777" w:rsidR="00E05381" w:rsidRPr="00E05381" w:rsidRDefault="00E05381" w:rsidP="00E05381">
                            <w:pPr>
                              <w:rPr>
                                <w:color w:val="FFFFFF" w:themeColor="background1"/>
                                <w:sz w:val="8"/>
                              </w:rPr>
                            </w:pPr>
                            <w:r w:rsidRPr="00E05381">
                              <w:rPr>
                                <w:color w:val="FFFFFF" w:themeColor="background1"/>
                                <w:sz w:val="8"/>
                              </w:rPr>
                              <w:tab/>
                              <w:t>}</w:t>
                            </w:r>
                          </w:p>
                          <w:p w14:paraId="61B6B495" w14:textId="77777777" w:rsidR="00E05381" w:rsidRPr="00E05381" w:rsidRDefault="00E05381" w:rsidP="00E05381">
                            <w:pPr>
                              <w:rPr>
                                <w:color w:val="FFFFFF" w:themeColor="background1"/>
                                <w:sz w:val="8"/>
                              </w:rPr>
                            </w:pPr>
                            <w:r w:rsidRPr="00E05381">
                              <w:rPr>
                                <w:color w:val="FFFFFF" w:themeColor="background1"/>
                                <w:sz w:val="8"/>
                              </w:rPr>
                              <w:tab/>
                            </w:r>
                          </w:p>
                          <w:p w14:paraId="393A94D1"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176BE3DB"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110F871" w14:textId="77777777" w:rsidR="00E05381" w:rsidRPr="00E05381" w:rsidRDefault="00E05381" w:rsidP="00E05381">
                            <w:pPr>
                              <w:rPr>
                                <w:color w:val="FFFFFF" w:themeColor="background1"/>
                                <w:sz w:val="8"/>
                              </w:rPr>
                            </w:pPr>
                            <w:r w:rsidRPr="00E05381">
                              <w:rPr>
                                <w:color w:val="FFFFFF" w:themeColor="background1"/>
                                <w:sz w:val="8"/>
                              </w:rPr>
                              <w:t>echo "\r\n".$Working;</w:t>
                            </w:r>
                          </w:p>
                          <w:p w14:paraId="2317BD27" w14:textId="77777777" w:rsidR="00E05381" w:rsidRPr="00E05381" w:rsidRDefault="00E05381" w:rsidP="00E05381">
                            <w:pPr>
                              <w:rPr>
                                <w:color w:val="FFFFFF" w:themeColor="background1"/>
                                <w:sz w:val="8"/>
                              </w:rPr>
                            </w:pPr>
                          </w:p>
                          <w:p w14:paraId="60C03A30"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985260B" w14:textId="77777777" w:rsidR="00E05381" w:rsidRPr="00E05381" w:rsidRDefault="00E05381" w:rsidP="00E05381">
                            <w:pPr>
                              <w:rPr>
                                <w:color w:val="FFFFFF" w:themeColor="background1"/>
                                <w:sz w:val="8"/>
                              </w:rPr>
                            </w:pPr>
                            <w:r w:rsidRPr="00E05381">
                              <w:rPr>
                                <w:color w:val="FFFFFF" w:themeColor="background1"/>
                                <w:sz w:val="8"/>
                              </w:rPr>
                              <w:t>&lt;?php</w:t>
                            </w:r>
                          </w:p>
                          <w:p w14:paraId="14114F56" w14:textId="77777777" w:rsidR="00E05381" w:rsidRPr="00E05381" w:rsidRDefault="00E05381" w:rsidP="00E05381">
                            <w:pPr>
                              <w:rPr>
                                <w:color w:val="FFFFFF" w:themeColor="background1"/>
                                <w:sz w:val="8"/>
                              </w:rPr>
                            </w:pPr>
                          </w:p>
                          <w:p w14:paraId="771D59D3"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3C0BEDB6" w14:textId="77777777" w:rsidR="00E05381" w:rsidRPr="00E05381" w:rsidRDefault="00E05381" w:rsidP="00E05381">
                            <w:pPr>
                              <w:rPr>
                                <w:color w:val="FFFFFF" w:themeColor="background1"/>
                                <w:sz w:val="8"/>
                              </w:rPr>
                            </w:pPr>
                            <w:r w:rsidRPr="00E05381">
                              <w:rPr>
                                <w:color w:val="FFFFFF" w:themeColor="background1"/>
                                <w:sz w:val="8"/>
                              </w:rPr>
                              <w:t>{</w:t>
                            </w:r>
                          </w:p>
                          <w:p w14:paraId="30AB34E9" w14:textId="77777777" w:rsidR="00E05381" w:rsidRPr="00E05381" w:rsidRDefault="00E05381" w:rsidP="00E05381">
                            <w:pPr>
                              <w:rPr>
                                <w:color w:val="FFFFFF" w:themeColor="background1"/>
                                <w:sz w:val="8"/>
                              </w:rPr>
                            </w:pPr>
                          </w:p>
                          <w:p w14:paraId="3319A7A9"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7A41D02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49DAD570" w14:textId="77777777" w:rsidR="00E05381" w:rsidRPr="00E05381" w:rsidRDefault="00E05381" w:rsidP="00E05381">
                            <w:pPr>
                              <w:rPr>
                                <w:color w:val="FFFFFF" w:themeColor="background1"/>
                                <w:sz w:val="8"/>
                              </w:rPr>
                            </w:pPr>
                          </w:p>
                          <w:p w14:paraId="6B3AF3F0" w14:textId="77777777" w:rsidR="00E05381" w:rsidRPr="00E05381" w:rsidRDefault="00E05381" w:rsidP="00E05381">
                            <w:pPr>
                              <w:rPr>
                                <w:color w:val="FFFFFF" w:themeColor="background1"/>
                                <w:sz w:val="8"/>
                              </w:rPr>
                            </w:pPr>
                            <w:r w:rsidRPr="00E05381">
                              <w:rPr>
                                <w:color w:val="FFFFFF" w:themeColor="background1"/>
                                <w:sz w:val="8"/>
                              </w:rPr>
                              <w:t>}</w:t>
                            </w:r>
                          </w:p>
                          <w:p w14:paraId="4FAD3E9D" w14:textId="77777777" w:rsidR="00E05381" w:rsidRPr="00E05381" w:rsidRDefault="00E05381" w:rsidP="00E05381">
                            <w:pPr>
                              <w:rPr>
                                <w:color w:val="FFFFFF" w:themeColor="background1"/>
                                <w:sz w:val="8"/>
                              </w:rPr>
                            </w:pPr>
                          </w:p>
                          <w:p w14:paraId="4447F3C3"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175F5ACE" w14:textId="77777777" w:rsidR="00E05381" w:rsidRPr="00E05381" w:rsidRDefault="00E05381" w:rsidP="00E05381">
                            <w:pPr>
                              <w:rPr>
                                <w:color w:val="FFFFFF" w:themeColor="background1"/>
                                <w:sz w:val="8"/>
                              </w:rPr>
                            </w:pPr>
                          </w:p>
                          <w:p w14:paraId="402B57F1"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9D9A0DA" w14:textId="77777777" w:rsidR="00E05381" w:rsidRPr="00E05381" w:rsidRDefault="00E05381" w:rsidP="00E05381">
                            <w:pPr>
                              <w:rPr>
                                <w:color w:val="FFFFFF" w:themeColor="background1"/>
                                <w:sz w:val="8"/>
                              </w:rPr>
                            </w:pPr>
                            <w:r w:rsidRPr="00E05381">
                              <w:rPr>
                                <w:color w:val="FFFFFF" w:themeColor="background1"/>
                                <w:sz w:val="8"/>
                              </w:rPr>
                              <w:t>{</w:t>
                            </w:r>
                          </w:p>
                          <w:p w14:paraId="0CFC9F0B" w14:textId="77777777" w:rsidR="00E05381" w:rsidRPr="00E05381" w:rsidRDefault="00E05381" w:rsidP="00E05381">
                            <w:pPr>
                              <w:rPr>
                                <w:color w:val="FFFFFF" w:themeColor="background1"/>
                                <w:sz w:val="8"/>
                              </w:rPr>
                            </w:pPr>
                          </w:p>
                          <w:p w14:paraId="526E264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BFAEAF" w14:textId="77777777" w:rsidR="00E05381" w:rsidRPr="00E05381" w:rsidRDefault="00E05381" w:rsidP="00E05381">
                            <w:pPr>
                              <w:rPr>
                                <w:color w:val="FFFFFF" w:themeColor="background1"/>
                                <w:sz w:val="8"/>
                              </w:rPr>
                            </w:pPr>
                          </w:p>
                          <w:p w14:paraId="629D6C8E"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4C5A5C87" w14:textId="77777777" w:rsidR="00E05381" w:rsidRPr="00E05381" w:rsidRDefault="00E05381" w:rsidP="00E05381">
                            <w:pPr>
                              <w:rPr>
                                <w:color w:val="FFFFFF" w:themeColor="background1"/>
                                <w:sz w:val="8"/>
                              </w:rPr>
                            </w:pPr>
                          </w:p>
                          <w:p w14:paraId="419C71D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9C769C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231744B" w14:textId="77777777" w:rsidR="00E05381" w:rsidRPr="00E05381" w:rsidRDefault="00E05381" w:rsidP="00E05381">
                            <w:pPr>
                              <w:rPr>
                                <w:color w:val="FFFFFF" w:themeColor="background1"/>
                                <w:sz w:val="8"/>
                              </w:rPr>
                            </w:pPr>
                          </w:p>
                          <w:p w14:paraId="1E47574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1EB5C0A" w14:textId="77777777" w:rsidR="00E05381" w:rsidRPr="00E05381" w:rsidRDefault="00E05381" w:rsidP="00E05381">
                            <w:pPr>
                              <w:rPr>
                                <w:color w:val="FFFFFF" w:themeColor="background1"/>
                                <w:sz w:val="8"/>
                              </w:rPr>
                            </w:pPr>
                          </w:p>
                          <w:p w14:paraId="2D36B60A" w14:textId="77777777" w:rsidR="00E05381" w:rsidRPr="00E05381" w:rsidRDefault="00E05381" w:rsidP="00E05381">
                            <w:pPr>
                              <w:rPr>
                                <w:color w:val="FFFFFF" w:themeColor="background1"/>
                                <w:sz w:val="8"/>
                              </w:rPr>
                            </w:pPr>
                            <w:r w:rsidRPr="00E05381">
                              <w:rPr>
                                <w:color w:val="FFFFFF" w:themeColor="background1"/>
                                <w:sz w:val="8"/>
                              </w:rPr>
                              <w:t>}</w:t>
                            </w:r>
                          </w:p>
                          <w:p w14:paraId="26F25F46" w14:textId="77777777" w:rsidR="00E05381" w:rsidRPr="00E05381" w:rsidRDefault="00E05381" w:rsidP="00E05381">
                            <w:pPr>
                              <w:rPr>
                                <w:color w:val="FFFFFF" w:themeColor="background1"/>
                                <w:sz w:val="8"/>
                              </w:rPr>
                            </w:pPr>
                          </w:p>
                          <w:p w14:paraId="3B3DB867"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9D81531" w14:textId="77777777" w:rsidR="00E05381" w:rsidRPr="00E05381" w:rsidRDefault="00E05381" w:rsidP="00E05381">
                            <w:pPr>
                              <w:rPr>
                                <w:color w:val="FFFFFF" w:themeColor="background1"/>
                                <w:sz w:val="8"/>
                              </w:rPr>
                            </w:pPr>
                          </w:p>
                          <w:p w14:paraId="01B1E779"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2109CB4D" w14:textId="77777777" w:rsidR="00E05381" w:rsidRPr="00E05381" w:rsidRDefault="00E05381" w:rsidP="00E05381">
                            <w:pPr>
                              <w:rPr>
                                <w:color w:val="FFFFFF" w:themeColor="background1"/>
                                <w:sz w:val="8"/>
                              </w:rPr>
                            </w:pPr>
                            <w:r w:rsidRPr="00E05381">
                              <w:rPr>
                                <w:color w:val="FFFFFF" w:themeColor="background1"/>
                                <w:sz w:val="8"/>
                              </w:rPr>
                              <w:t>{</w:t>
                            </w:r>
                          </w:p>
                          <w:p w14:paraId="0FC90140" w14:textId="77777777" w:rsidR="00E05381" w:rsidRPr="00E05381" w:rsidRDefault="00E05381" w:rsidP="00E05381">
                            <w:pPr>
                              <w:rPr>
                                <w:color w:val="FFFFFF" w:themeColor="background1"/>
                                <w:sz w:val="8"/>
                              </w:rPr>
                            </w:pPr>
                          </w:p>
                          <w:p w14:paraId="2D41A82D"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4ADD9B77" w14:textId="77777777" w:rsidR="00E05381" w:rsidRPr="00E05381" w:rsidRDefault="00E05381" w:rsidP="00E05381">
                            <w:pPr>
                              <w:rPr>
                                <w:color w:val="FFFFFF" w:themeColor="background1"/>
                                <w:sz w:val="8"/>
                              </w:rPr>
                            </w:pPr>
                          </w:p>
                          <w:p w14:paraId="32A20B42"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0D96B374" w14:textId="77777777" w:rsidR="00E05381" w:rsidRPr="00E05381" w:rsidRDefault="00E05381" w:rsidP="00E05381">
                            <w:pPr>
                              <w:rPr>
                                <w:color w:val="FFFFFF" w:themeColor="background1"/>
                                <w:sz w:val="8"/>
                              </w:rPr>
                            </w:pPr>
                          </w:p>
                          <w:p w14:paraId="696F1FC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72265A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DA20A56" w14:textId="77777777" w:rsidR="00E05381" w:rsidRPr="00E05381" w:rsidRDefault="00E05381" w:rsidP="00E05381">
                            <w:pPr>
                              <w:rPr>
                                <w:color w:val="FFFFFF" w:themeColor="background1"/>
                                <w:sz w:val="8"/>
                              </w:rPr>
                            </w:pPr>
                          </w:p>
                          <w:p w14:paraId="3C736334"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1B19330" w14:textId="77777777" w:rsidR="00E05381" w:rsidRPr="00E05381" w:rsidRDefault="00E05381" w:rsidP="00E05381">
                            <w:pPr>
                              <w:rPr>
                                <w:color w:val="FFFFFF" w:themeColor="background1"/>
                                <w:sz w:val="8"/>
                              </w:rPr>
                            </w:pPr>
                          </w:p>
                          <w:p w14:paraId="0468755A"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366ABA2A" w14:textId="77777777" w:rsidR="00E05381" w:rsidRPr="00E05381" w:rsidRDefault="00E05381" w:rsidP="00E05381">
                            <w:pPr>
                              <w:rPr>
                                <w:color w:val="FFFFFF" w:themeColor="background1"/>
                                <w:sz w:val="8"/>
                              </w:rPr>
                            </w:pPr>
                          </w:p>
                          <w:p w14:paraId="3774A72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13CC74E"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3B6A9CA" w14:textId="77777777" w:rsidR="00E05381" w:rsidRPr="00E05381" w:rsidRDefault="00E05381" w:rsidP="00E05381">
                            <w:pPr>
                              <w:rPr>
                                <w:color w:val="FFFFFF" w:themeColor="background1"/>
                                <w:sz w:val="8"/>
                              </w:rPr>
                            </w:pPr>
                          </w:p>
                          <w:p w14:paraId="719C9BE5"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015A784" w14:textId="77777777" w:rsidR="00E05381" w:rsidRPr="00E05381" w:rsidRDefault="00E05381" w:rsidP="00E05381">
                            <w:pPr>
                              <w:rPr>
                                <w:color w:val="FFFFFF" w:themeColor="background1"/>
                                <w:sz w:val="8"/>
                              </w:rPr>
                            </w:pPr>
                          </w:p>
                          <w:p w14:paraId="79C82839" w14:textId="77777777" w:rsidR="00E05381" w:rsidRPr="00E05381" w:rsidRDefault="00E05381" w:rsidP="00E05381">
                            <w:pPr>
                              <w:rPr>
                                <w:color w:val="FFFFFF" w:themeColor="background1"/>
                                <w:sz w:val="8"/>
                              </w:rPr>
                            </w:pPr>
                            <w:r w:rsidRPr="00E05381">
                              <w:rPr>
                                <w:color w:val="FFFFFF" w:themeColor="background1"/>
                                <w:sz w:val="8"/>
                              </w:rPr>
                              <w:t>}</w:t>
                            </w:r>
                          </w:p>
                          <w:p w14:paraId="0EBC1888" w14:textId="77777777" w:rsidR="00E05381" w:rsidRPr="00E05381" w:rsidRDefault="00E05381" w:rsidP="00E05381">
                            <w:pPr>
                              <w:rPr>
                                <w:color w:val="FFFFFF" w:themeColor="background1"/>
                                <w:sz w:val="8"/>
                              </w:rPr>
                            </w:pPr>
                          </w:p>
                          <w:p w14:paraId="6105DCC4"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38F3305B" w14:textId="77777777" w:rsidR="00E05381" w:rsidRPr="00E05381" w:rsidRDefault="00E05381" w:rsidP="00E05381">
                            <w:pPr>
                              <w:rPr>
                                <w:color w:val="FFFFFF" w:themeColor="background1"/>
                                <w:sz w:val="8"/>
                              </w:rPr>
                            </w:pPr>
                            <w:r w:rsidRPr="00E05381">
                              <w:rPr>
                                <w:color w:val="FFFFFF" w:themeColor="background1"/>
                                <w:sz w:val="8"/>
                              </w:rPr>
                              <w:t>DRAFT CODE</w:t>
                            </w:r>
                          </w:p>
                          <w:p w14:paraId="6492F523" w14:textId="77777777" w:rsidR="00E05381" w:rsidRPr="00E05381" w:rsidRDefault="00E05381" w:rsidP="00E05381">
                            <w:pPr>
                              <w:rPr>
                                <w:color w:val="FFFFFF" w:themeColor="background1"/>
                                <w:sz w:val="8"/>
                              </w:rPr>
                            </w:pPr>
                            <w:r w:rsidRPr="00E05381">
                              <w:rPr>
                                <w:color w:val="FFFFFF" w:themeColor="background1"/>
                                <w:sz w:val="8"/>
                              </w:rPr>
                              <w:t>INDEX.HTML</w:t>
                            </w:r>
                          </w:p>
                          <w:p w14:paraId="74D336F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5F1DB6E"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0A7C027A"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5277AAEE"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53E55788"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205BEBE7" w14:textId="77777777" w:rsidR="00E05381" w:rsidRPr="00E05381" w:rsidRDefault="00E05381" w:rsidP="00E05381">
                            <w:pPr>
                              <w:rPr>
                                <w:color w:val="FFFFFF" w:themeColor="background1"/>
                                <w:sz w:val="8"/>
                              </w:rPr>
                            </w:pPr>
                            <w:r w:rsidRPr="00E05381">
                              <w:rPr>
                                <w:color w:val="FFFFFF" w:themeColor="background1"/>
                                <w:sz w:val="8"/>
                              </w:rPr>
                              <w:t>&lt;head&gt;</w:t>
                            </w:r>
                          </w:p>
                          <w:p w14:paraId="0175BB30"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1C9AD1BE" w14:textId="77777777" w:rsidR="00E05381" w:rsidRPr="00E05381" w:rsidRDefault="00E05381" w:rsidP="00E05381">
                            <w:pPr>
                              <w:rPr>
                                <w:color w:val="FFFFFF" w:themeColor="background1"/>
                                <w:sz w:val="8"/>
                              </w:rPr>
                            </w:pPr>
                            <w:r w:rsidRPr="00E05381">
                              <w:rPr>
                                <w:color w:val="FFFFFF" w:themeColor="background1"/>
                                <w:sz w:val="8"/>
                              </w:rPr>
                              <w:t>&lt;/head&gt;</w:t>
                            </w:r>
                          </w:p>
                          <w:p w14:paraId="7A6D2D6E" w14:textId="77777777" w:rsidR="00E05381" w:rsidRPr="00E05381" w:rsidRDefault="00E05381" w:rsidP="00E05381">
                            <w:pPr>
                              <w:rPr>
                                <w:color w:val="FFFFFF" w:themeColor="background1"/>
                                <w:sz w:val="8"/>
                              </w:rPr>
                            </w:pPr>
                          </w:p>
                          <w:p w14:paraId="4974BE46"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1EB4557B"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73FFF31" w14:textId="77777777" w:rsidR="00E05381" w:rsidRPr="00E05381" w:rsidRDefault="00E05381" w:rsidP="00E05381">
                            <w:pPr>
                              <w:rPr>
                                <w:color w:val="FFFFFF" w:themeColor="background1"/>
                                <w:sz w:val="8"/>
                              </w:rPr>
                            </w:pPr>
                            <w:r w:rsidRPr="00E05381">
                              <w:rPr>
                                <w:color w:val="FFFFFF" w:themeColor="background1"/>
                                <w:sz w:val="8"/>
                              </w:rPr>
                              <w:tab/>
                            </w:r>
                          </w:p>
                          <w:p w14:paraId="3D2DB46C"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1D6F60DD"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54E3B8A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F2FCB9D"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7A323EC" w14:textId="77777777" w:rsidR="00E05381" w:rsidRPr="00E05381" w:rsidRDefault="00E05381" w:rsidP="00E05381">
                            <w:pPr>
                              <w:rPr>
                                <w:color w:val="FFFFFF" w:themeColor="background1"/>
                                <w:sz w:val="8"/>
                              </w:rPr>
                            </w:pPr>
                            <w:r w:rsidRPr="00E05381">
                              <w:rPr>
                                <w:color w:val="FFFFFF" w:themeColor="background1"/>
                                <w:sz w:val="8"/>
                              </w:rPr>
                              <w:tab/>
                            </w:r>
                          </w:p>
                          <w:p w14:paraId="38A5DF10"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4E6B49D8" w14:textId="77777777" w:rsidR="00E05381" w:rsidRPr="00E05381" w:rsidRDefault="00E05381" w:rsidP="00E05381">
                            <w:pPr>
                              <w:rPr>
                                <w:color w:val="FFFFFF" w:themeColor="background1"/>
                                <w:sz w:val="8"/>
                              </w:rPr>
                            </w:pPr>
                          </w:p>
                          <w:p w14:paraId="04FCC5EE" w14:textId="77777777" w:rsidR="00E05381" w:rsidRPr="00E05381" w:rsidRDefault="00E05381" w:rsidP="00E05381">
                            <w:pPr>
                              <w:rPr>
                                <w:color w:val="FFFFFF" w:themeColor="background1"/>
                                <w:sz w:val="8"/>
                              </w:rPr>
                            </w:pPr>
                            <w:r w:rsidRPr="00E05381">
                              <w:rPr>
                                <w:color w:val="FFFFFF" w:themeColor="background1"/>
                                <w:sz w:val="8"/>
                              </w:rPr>
                              <w:t>&lt;/div&gt;</w:t>
                            </w:r>
                          </w:p>
                          <w:p w14:paraId="7041E27F" w14:textId="77777777" w:rsidR="00E05381" w:rsidRPr="00E05381" w:rsidRDefault="00E05381" w:rsidP="00E05381">
                            <w:pPr>
                              <w:rPr>
                                <w:color w:val="FFFFFF" w:themeColor="background1"/>
                                <w:sz w:val="8"/>
                              </w:rPr>
                            </w:pPr>
                            <w:r w:rsidRPr="00E05381">
                              <w:rPr>
                                <w:color w:val="FFFFFF" w:themeColor="background1"/>
                                <w:sz w:val="8"/>
                              </w:rPr>
                              <w:t>//google Log in</w:t>
                            </w:r>
                          </w:p>
                          <w:p w14:paraId="2A9B1454" w14:textId="77777777" w:rsidR="00E05381" w:rsidRPr="00E05381" w:rsidRDefault="00E05381" w:rsidP="00E05381">
                            <w:pPr>
                              <w:rPr>
                                <w:color w:val="FFFFFF" w:themeColor="background1"/>
                                <w:sz w:val="8"/>
                              </w:rPr>
                            </w:pPr>
                          </w:p>
                          <w:p w14:paraId="1A67AD77" w14:textId="77777777" w:rsidR="00E05381" w:rsidRPr="00E05381" w:rsidRDefault="00E05381" w:rsidP="00E05381">
                            <w:pPr>
                              <w:rPr>
                                <w:color w:val="FFFFFF" w:themeColor="background1"/>
                                <w:sz w:val="8"/>
                              </w:rPr>
                            </w:pPr>
                            <w:r w:rsidRPr="00E05381">
                              <w:rPr>
                                <w:color w:val="FFFFFF" w:themeColor="background1"/>
                                <w:sz w:val="8"/>
                              </w:rPr>
                              <w:t>&lt;body&gt;</w:t>
                            </w:r>
                          </w:p>
                          <w:p w14:paraId="167664A2"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56FF4962" w14:textId="77777777" w:rsidR="00E05381" w:rsidRPr="00E05381" w:rsidRDefault="00E05381" w:rsidP="00E05381">
                            <w:pPr>
                              <w:rPr>
                                <w:color w:val="FFFFFF" w:themeColor="background1"/>
                                <w:sz w:val="8"/>
                              </w:rPr>
                            </w:pPr>
                            <w:r w:rsidRPr="00E05381">
                              <w:rPr>
                                <w:color w:val="FFFFFF" w:themeColor="background1"/>
                                <w:sz w:val="8"/>
                              </w:rPr>
                              <w:t>&lt;hr/&gt;</w:t>
                            </w:r>
                          </w:p>
                          <w:p w14:paraId="1AAF06BA" w14:textId="77777777" w:rsidR="00E05381" w:rsidRPr="00E05381" w:rsidRDefault="00E05381" w:rsidP="00E05381">
                            <w:pPr>
                              <w:rPr>
                                <w:color w:val="FFFFFF" w:themeColor="background1"/>
                                <w:sz w:val="8"/>
                              </w:rPr>
                            </w:pPr>
                            <w:r w:rsidRPr="00E05381">
                              <w:rPr>
                                <w:color w:val="FFFFFF" w:themeColor="background1"/>
                                <w:sz w:val="8"/>
                              </w:rPr>
                              <w:t>&lt;br&gt;</w:t>
                            </w:r>
                          </w:p>
                          <w:p w14:paraId="47A1C40B"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3EAB5DC"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7E4F86EB" w14:textId="77777777" w:rsidR="00E05381" w:rsidRPr="00E05381" w:rsidRDefault="00E05381" w:rsidP="00E05381">
                            <w:pPr>
                              <w:rPr>
                                <w:color w:val="FFFFFF" w:themeColor="background1"/>
                                <w:sz w:val="8"/>
                              </w:rPr>
                            </w:pPr>
                            <w:r w:rsidRPr="00E05381">
                              <w:rPr>
                                <w:color w:val="FFFFFF" w:themeColor="background1"/>
                                <w:sz w:val="8"/>
                              </w:rPr>
                              <w:t>&lt;/p&gt;</w:t>
                            </w:r>
                          </w:p>
                          <w:p w14:paraId="4BF7E8F2" w14:textId="77777777" w:rsidR="00E05381" w:rsidRPr="00E05381" w:rsidRDefault="00E05381" w:rsidP="00E05381">
                            <w:pPr>
                              <w:rPr>
                                <w:color w:val="FFFFFF" w:themeColor="background1"/>
                                <w:sz w:val="8"/>
                              </w:rPr>
                            </w:pPr>
                            <w:r w:rsidRPr="00E05381">
                              <w:rPr>
                                <w:color w:val="FFFFFF" w:themeColor="background1"/>
                                <w:sz w:val="8"/>
                              </w:rPr>
                              <w:t>&lt;br&gt;</w:t>
                            </w:r>
                          </w:p>
                          <w:p w14:paraId="00B06442"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0A02F160"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2DF2A899" w14:textId="77777777" w:rsidR="00E05381" w:rsidRPr="00E05381" w:rsidRDefault="00E05381" w:rsidP="00E05381">
                            <w:pPr>
                              <w:rPr>
                                <w:color w:val="FFFFFF" w:themeColor="background1"/>
                                <w:sz w:val="8"/>
                              </w:rPr>
                            </w:pPr>
                            <w:r w:rsidRPr="00E05381">
                              <w:rPr>
                                <w:color w:val="FFFFFF" w:themeColor="background1"/>
                                <w:sz w:val="8"/>
                              </w:rPr>
                              <w:t>&lt;/body&gt;</w:t>
                            </w:r>
                          </w:p>
                          <w:p w14:paraId="513AC7D1" w14:textId="77777777" w:rsidR="00E05381" w:rsidRPr="00E05381" w:rsidRDefault="00E05381" w:rsidP="00E05381">
                            <w:pPr>
                              <w:rPr>
                                <w:color w:val="FFFFFF" w:themeColor="background1"/>
                                <w:sz w:val="8"/>
                              </w:rPr>
                            </w:pPr>
                          </w:p>
                          <w:p w14:paraId="57107108"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2CCD28CF" w14:textId="77777777" w:rsidR="00E05381" w:rsidRPr="00E05381" w:rsidRDefault="00E05381" w:rsidP="00E05381">
                            <w:pPr>
                              <w:rPr>
                                <w:color w:val="FFFFFF" w:themeColor="background1"/>
                                <w:sz w:val="8"/>
                              </w:rPr>
                            </w:pPr>
                          </w:p>
                          <w:p w14:paraId="55A34C10" w14:textId="77777777" w:rsidR="00E05381" w:rsidRPr="00E05381" w:rsidRDefault="00E05381" w:rsidP="00E05381">
                            <w:pPr>
                              <w:rPr>
                                <w:color w:val="FFFFFF" w:themeColor="background1"/>
                                <w:sz w:val="8"/>
                              </w:rPr>
                            </w:pPr>
                            <w:r w:rsidRPr="00E05381">
                              <w:rPr>
                                <w:color w:val="FFFFFF" w:themeColor="background1"/>
                                <w:sz w:val="8"/>
                              </w:rPr>
                              <w:t>&lt;/html&gt;</w:t>
                            </w:r>
                          </w:p>
                          <w:p w14:paraId="74A9EADC" w14:textId="77777777" w:rsidR="00E05381" w:rsidRPr="00E05381" w:rsidRDefault="00E05381" w:rsidP="00E05381">
                            <w:pPr>
                              <w:rPr>
                                <w:color w:val="FFFFFF" w:themeColor="background1"/>
                                <w:sz w:val="8"/>
                              </w:rPr>
                            </w:pPr>
                            <w:r w:rsidRPr="00E05381">
                              <w:rPr>
                                <w:color w:val="FFFFFF" w:themeColor="background1"/>
                                <w:sz w:val="8"/>
                              </w:rPr>
                              <w:t>STYLE.CSS</w:t>
                            </w:r>
                          </w:p>
                          <w:p w14:paraId="35A3ED16" w14:textId="77777777" w:rsidR="00E05381" w:rsidRPr="00E05381" w:rsidRDefault="00E05381" w:rsidP="00E05381">
                            <w:pPr>
                              <w:rPr>
                                <w:color w:val="FFFFFF" w:themeColor="background1"/>
                                <w:sz w:val="8"/>
                              </w:rPr>
                            </w:pPr>
                            <w:r w:rsidRPr="00E05381">
                              <w:rPr>
                                <w:color w:val="FFFFFF" w:themeColor="background1"/>
                                <w:sz w:val="8"/>
                              </w:rPr>
                              <w:t>title {</w:t>
                            </w:r>
                          </w:p>
                          <w:p w14:paraId="6CCB45DF"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4D4476E5"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69204D5" w14:textId="77777777" w:rsidR="00E05381" w:rsidRPr="00E05381" w:rsidRDefault="00E05381" w:rsidP="00E05381">
                            <w:pPr>
                              <w:rPr>
                                <w:color w:val="FFFFFF" w:themeColor="background1"/>
                                <w:sz w:val="8"/>
                              </w:rPr>
                            </w:pPr>
                            <w:r w:rsidRPr="00E05381">
                              <w:rPr>
                                <w:color w:val="FFFFFF" w:themeColor="background1"/>
                                <w:sz w:val="8"/>
                              </w:rPr>
                              <w:t>}</w:t>
                            </w:r>
                          </w:p>
                          <w:p w14:paraId="3AD050D2" w14:textId="77777777" w:rsidR="00E05381" w:rsidRPr="00E05381" w:rsidRDefault="00E05381" w:rsidP="00E05381">
                            <w:pPr>
                              <w:rPr>
                                <w:color w:val="FFFFFF" w:themeColor="background1"/>
                                <w:sz w:val="8"/>
                              </w:rPr>
                            </w:pPr>
                          </w:p>
                          <w:p w14:paraId="64B96247" w14:textId="77777777" w:rsidR="00E05381" w:rsidRPr="00E05381" w:rsidRDefault="00E05381" w:rsidP="00E05381">
                            <w:pPr>
                              <w:rPr>
                                <w:color w:val="FFFFFF" w:themeColor="background1"/>
                                <w:sz w:val="8"/>
                              </w:rPr>
                            </w:pPr>
                            <w:r w:rsidRPr="00E05381">
                              <w:rPr>
                                <w:color w:val="FFFFFF" w:themeColor="background1"/>
                                <w:sz w:val="8"/>
                              </w:rPr>
                              <w:t>body {</w:t>
                            </w:r>
                          </w:p>
                          <w:p w14:paraId="36FC1D67"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0100C992"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16418EA7" w14:textId="77777777" w:rsidR="00E05381" w:rsidRPr="00E05381" w:rsidRDefault="00E05381" w:rsidP="00E05381">
                            <w:pPr>
                              <w:rPr>
                                <w:color w:val="FFFFFF" w:themeColor="background1"/>
                                <w:sz w:val="8"/>
                              </w:rPr>
                            </w:pPr>
                            <w:r w:rsidRPr="00E05381">
                              <w:rPr>
                                <w:color w:val="FFFFFF" w:themeColor="background1"/>
                                <w:sz w:val="8"/>
                              </w:rPr>
                              <w:t>}</w:t>
                            </w:r>
                          </w:p>
                          <w:p w14:paraId="6C0A6160" w14:textId="77777777" w:rsidR="00E05381" w:rsidRPr="00E05381" w:rsidRDefault="00E05381" w:rsidP="00E05381">
                            <w:pPr>
                              <w:rPr>
                                <w:color w:val="FFFFFF" w:themeColor="background1"/>
                                <w:sz w:val="8"/>
                              </w:rPr>
                            </w:pPr>
                          </w:p>
                          <w:p w14:paraId="65469ADE" w14:textId="77777777" w:rsidR="00E05381" w:rsidRPr="00E05381" w:rsidRDefault="00E05381" w:rsidP="00E05381">
                            <w:pPr>
                              <w:rPr>
                                <w:color w:val="FFFFFF" w:themeColor="background1"/>
                                <w:sz w:val="8"/>
                              </w:rPr>
                            </w:pPr>
                            <w:r w:rsidRPr="00E05381">
                              <w:rPr>
                                <w:color w:val="FFFFFF" w:themeColor="background1"/>
                                <w:sz w:val="8"/>
                              </w:rPr>
                              <w:t>#g-signin {</w:t>
                            </w:r>
                          </w:p>
                          <w:p w14:paraId="60B029F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6146B11C"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0056AD7"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1AE0BAFC" w14:textId="77777777" w:rsidR="00E05381" w:rsidRPr="00E05381" w:rsidRDefault="00E05381" w:rsidP="00E05381">
                            <w:pPr>
                              <w:rPr>
                                <w:color w:val="FFFFFF" w:themeColor="background1"/>
                                <w:sz w:val="8"/>
                              </w:rPr>
                            </w:pPr>
                            <w:r w:rsidRPr="00E05381">
                              <w:rPr>
                                <w:color w:val="FFFFFF" w:themeColor="background1"/>
                                <w:sz w:val="8"/>
                              </w:rPr>
                              <w:t>}</w:t>
                            </w:r>
                          </w:p>
                          <w:p w14:paraId="3A721935" w14:textId="77777777" w:rsidR="00E05381" w:rsidRPr="00E05381" w:rsidRDefault="00E05381" w:rsidP="00E05381">
                            <w:pPr>
                              <w:rPr>
                                <w:color w:val="FFFFFF" w:themeColor="background1"/>
                                <w:sz w:val="8"/>
                              </w:rPr>
                            </w:pPr>
                          </w:p>
                          <w:p w14:paraId="463DE0EB" w14:textId="77777777" w:rsidR="00E05381" w:rsidRPr="00E05381" w:rsidRDefault="00E05381" w:rsidP="00E05381">
                            <w:pPr>
                              <w:rPr>
                                <w:color w:val="FFFFFF" w:themeColor="background1"/>
                                <w:sz w:val="8"/>
                              </w:rPr>
                            </w:pPr>
                            <w:r w:rsidRPr="00E05381">
                              <w:rPr>
                                <w:color w:val="FFFFFF" w:themeColor="background1"/>
                                <w:sz w:val="8"/>
                              </w:rPr>
                              <w:t>h1 {</w:t>
                            </w:r>
                          </w:p>
                          <w:p w14:paraId="4EEA68F8"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1C9C485"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484CE4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75EB2B59"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9EAEB31" w14:textId="77777777" w:rsidR="00E05381" w:rsidRPr="00E05381" w:rsidRDefault="00E05381" w:rsidP="00E05381">
                            <w:pPr>
                              <w:rPr>
                                <w:color w:val="FFFFFF" w:themeColor="background1"/>
                                <w:sz w:val="8"/>
                              </w:rPr>
                            </w:pPr>
                            <w:r w:rsidRPr="00E05381">
                              <w:rPr>
                                <w:color w:val="FFFFFF" w:themeColor="background1"/>
                                <w:sz w:val="8"/>
                              </w:rPr>
                              <w:t>}</w:t>
                            </w:r>
                          </w:p>
                          <w:p w14:paraId="244DAC5E" w14:textId="77777777" w:rsidR="00E05381" w:rsidRPr="00E05381" w:rsidRDefault="00E05381" w:rsidP="00E05381">
                            <w:pPr>
                              <w:rPr>
                                <w:color w:val="FFFFFF" w:themeColor="background1"/>
                                <w:sz w:val="8"/>
                              </w:rPr>
                            </w:pPr>
                          </w:p>
                          <w:p w14:paraId="52DA4566" w14:textId="77777777" w:rsidR="00E05381" w:rsidRPr="00E05381" w:rsidRDefault="00E05381" w:rsidP="00E05381">
                            <w:pPr>
                              <w:rPr>
                                <w:color w:val="FFFFFF" w:themeColor="background1"/>
                                <w:sz w:val="8"/>
                              </w:rPr>
                            </w:pPr>
                            <w:r w:rsidRPr="00E05381">
                              <w:rPr>
                                <w:color w:val="FFFFFF" w:themeColor="background1"/>
                                <w:sz w:val="8"/>
                              </w:rPr>
                              <w:t>h2 {</w:t>
                            </w:r>
                          </w:p>
                          <w:p w14:paraId="1AA53D30"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502919D4" w14:textId="77777777" w:rsidR="00E05381" w:rsidRPr="00E05381" w:rsidRDefault="00E05381" w:rsidP="00E05381">
                            <w:pPr>
                              <w:rPr>
                                <w:color w:val="FFFFFF" w:themeColor="background1"/>
                                <w:sz w:val="8"/>
                              </w:rPr>
                            </w:pPr>
                            <w:r w:rsidRPr="00E05381">
                              <w:rPr>
                                <w:color w:val="FFFFFF" w:themeColor="background1"/>
                                <w:sz w:val="8"/>
                              </w:rPr>
                              <w:t>}</w:t>
                            </w:r>
                          </w:p>
                          <w:p w14:paraId="53D0A71E" w14:textId="77777777" w:rsidR="00E05381" w:rsidRPr="00E05381" w:rsidRDefault="00E05381" w:rsidP="00E05381">
                            <w:pPr>
                              <w:rPr>
                                <w:color w:val="FFFFFF" w:themeColor="background1"/>
                                <w:sz w:val="8"/>
                              </w:rPr>
                            </w:pPr>
                          </w:p>
                          <w:p w14:paraId="06A80038" w14:textId="77777777" w:rsidR="00E05381" w:rsidRPr="00E05381" w:rsidRDefault="00E05381" w:rsidP="00E05381">
                            <w:pPr>
                              <w:rPr>
                                <w:color w:val="FFFFFF" w:themeColor="background1"/>
                                <w:sz w:val="8"/>
                              </w:rPr>
                            </w:pPr>
                            <w:r w:rsidRPr="00E05381">
                              <w:rPr>
                                <w:color w:val="FFFFFF" w:themeColor="background1"/>
                                <w:sz w:val="8"/>
                              </w:rPr>
                              <w:t>p {</w:t>
                            </w:r>
                          </w:p>
                          <w:p w14:paraId="761D2168"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697946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10253CEA" w14:textId="77777777" w:rsidR="00E05381" w:rsidRPr="00E05381" w:rsidRDefault="00E05381" w:rsidP="00E05381">
                            <w:pPr>
                              <w:rPr>
                                <w:color w:val="FFFFFF" w:themeColor="background1"/>
                                <w:sz w:val="8"/>
                              </w:rPr>
                            </w:pPr>
                            <w:r w:rsidRPr="00E05381">
                              <w:rPr>
                                <w:color w:val="FFFFFF" w:themeColor="background1"/>
                                <w:sz w:val="8"/>
                              </w:rPr>
                              <w:t>}</w:t>
                            </w:r>
                          </w:p>
                          <w:p w14:paraId="7F9E9C65"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02E2C229" w14:textId="77777777" w:rsidR="00E05381" w:rsidRPr="00E05381" w:rsidRDefault="00E05381" w:rsidP="00E05381">
                            <w:pPr>
                              <w:rPr>
                                <w:color w:val="FFFFFF" w:themeColor="background1"/>
                                <w:sz w:val="8"/>
                              </w:rPr>
                            </w:pPr>
                            <w:r w:rsidRPr="00E05381">
                              <w:rPr>
                                <w:color w:val="FFFFFF" w:themeColor="background1"/>
                                <w:sz w:val="8"/>
                              </w:rPr>
                              <w:t>&lt;?php</w:t>
                            </w:r>
                          </w:p>
                          <w:p w14:paraId="503F4EEC"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27C39E23"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16966C80" w14:textId="77777777" w:rsidR="00E05381" w:rsidRPr="00E05381" w:rsidRDefault="00E05381" w:rsidP="00E05381">
                            <w:pPr>
                              <w:rPr>
                                <w:color w:val="FFFFFF" w:themeColor="background1"/>
                                <w:sz w:val="8"/>
                              </w:rPr>
                            </w:pPr>
                            <w:r w:rsidRPr="00E05381">
                              <w:rPr>
                                <w:color w:val="FFFFFF" w:themeColor="background1"/>
                                <w:sz w:val="8"/>
                              </w:rPr>
                              <w:t>?&gt;</w:t>
                            </w:r>
                          </w:p>
                          <w:p w14:paraId="23CD1E6D" w14:textId="77777777" w:rsidR="00E05381" w:rsidRPr="00E05381" w:rsidRDefault="00E05381" w:rsidP="00E05381">
                            <w:pPr>
                              <w:rPr>
                                <w:color w:val="FFFFFF" w:themeColor="background1"/>
                                <w:sz w:val="8"/>
                              </w:rPr>
                            </w:pPr>
                            <w:r w:rsidRPr="00E05381">
                              <w:rPr>
                                <w:color w:val="FFFFFF" w:themeColor="background1"/>
                                <w:sz w:val="8"/>
                              </w:rPr>
                              <w:t>&lt;!DOCTYPE html&gt;</w:t>
                            </w:r>
                          </w:p>
                          <w:p w14:paraId="0F1510B8" w14:textId="77777777" w:rsidR="00E05381" w:rsidRPr="00E05381" w:rsidRDefault="00E05381" w:rsidP="00E05381">
                            <w:pPr>
                              <w:rPr>
                                <w:color w:val="FFFFFF" w:themeColor="background1"/>
                                <w:sz w:val="8"/>
                              </w:rPr>
                            </w:pPr>
                            <w:r w:rsidRPr="00E05381">
                              <w:rPr>
                                <w:color w:val="FFFFFF" w:themeColor="background1"/>
                                <w:sz w:val="8"/>
                              </w:rPr>
                              <w:t>&lt;html lang="en"&gt;</w:t>
                            </w:r>
                          </w:p>
                          <w:p w14:paraId="362F2382" w14:textId="77777777" w:rsidR="00E05381" w:rsidRPr="00E05381" w:rsidRDefault="00E05381" w:rsidP="00E05381">
                            <w:pPr>
                              <w:rPr>
                                <w:color w:val="FFFFFF" w:themeColor="background1"/>
                                <w:sz w:val="8"/>
                              </w:rPr>
                            </w:pPr>
                            <w:r w:rsidRPr="00E05381">
                              <w:rPr>
                                <w:color w:val="FFFFFF" w:themeColor="background1"/>
                                <w:sz w:val="8"/>
                              </w:rPr>
                              <w:t>&lt;head&gt;</w:t>
                            </w:r>
                          </w:p>
                          <w:p w14:paraId="497202B3"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35DE6A04"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3095DEE4" w14:textId="77777777" w:rsidR="00E05381" w:rsidRPr="00E05381" w:rsidRDefault="00E05381" w:rsidP="00E05381">
                            <w:pPr>
                              <w:rPr>
                                <w:color w:val="FFFFFF" w:themeColor="background1"/>
                                <w:sz w:val="8"/>
                              </w:rPr>
                            </w:pPr>
                            <w:r w:rsidRPr="00E05381">
                              <w:rPr>
                                <w:color w:val="FFFFFF" w:themeColor="background1"/>
                                <w:sz w:val="8"/>
                              </w:rPr>
                              <w:t>&lt;/head&gt;</w:t>
                            </w:r>
                          </w:p>
                          <w:p w14:paraId="00949697" w14:textId="77777777" w:rsidR="00E05381" w:rsidRPr="00E05381" w:rsidRDefault="00E05381" w:rsidP="00E05381">
                            <w:pPr>
                              <w:rPr>
                                <w:color w:val="FFFFFF" w:themeColor="background1"/>
                                <w:sz w:val="8"/>
                              </w:rPr>
                            </w:pPr>
                            <w:r w:rsidRPr="00E05381">
                              <w:rPr>
                                <w:color w:val="FFFFFF" w:themeColor="background1"/>
                                <w:sz w:val="8"/>
                              </w:rPr>
                              <w:t>&lt;body&gt;</w:t>
                            </w:r>
                          </w:p>
                          <w:p w14:paraId="5F61D673" w14:textId="77777777" w:rsidR="00E05381" w:rsidRPr="00E05381" w:rsidRDefault="00E05381" w:rsidP="00E05381">
                            <w:pPr>
                              <w:rPr>
                                <w:color w:val="FFFFFF" w:themeColor="background1"/>
                                <w:sz w:val="8"/>
                              </w:rPr>
                            </w:pPr>
                          </w:p>
                          <w:p w14:paraId="476CF170" w14:textId="77777777" w:rsidR="00E05381" w:rsidRPr="00E05381" w:rsidRDefault="00E05381" w:rsidP="00E05381">
                            <w:pPr>
                              <w:rPr>
                                <w:color w:val="FFFFFF" w:themeColor="background1"/>
                                <w:sz w:val="8"/>
                              </w:rPr>
                            </w:pPr>
                          </w:p>
                          <w:p w14:paraId="39773E10" w14:textId="77777777" w:rsidR="00E05381" w:rsidRPr="00E05381" w:rsidRDefault="00E05381" w:rsidP="00E05381">
                            <w:pPr>
                              <w:rPr>
                                <w:color w:val="FFFFFF" w:themeColor="background1"/>
                                <w:sz w:val="8"/>
                              </w:rPr>
                            </w:pPr>
                          </w:p>
                          <w:p w14:paraId="2E94C6A1" w14:textId="77777777" w:rsidR="00E05381" w:rsidRPr="00E05381" w:rsidRDefault="00E05381" w:rsidP="00E05381">
                            <w:pPr>
                              <w:rPr>
                                <w:color w:val="FFFFFF" w:themeColor="background1"/>
                                <w:sz w:val="8"/>
                              </w:rPr>
                            </w:pPr>
                            <w:r w:rsidRPr="00E05381">
                              <w:rPr>
                                <w:color w:val="FFFFFF" w:themeColor="background1"/>
                                <w:sz w:val="8"/>
                              </w:rPr>
                              <w:t>&lt;/body&gt;</w:t>
                            </w:r>
                          </w:p>
                          <w:p w14:paraId="1C94C7A9" w14:textId="77777777" w:rsidR="00E05381" w:rsidRPr="00E05381" w:rsidRDefault="00E05381" w:rsidP="00E05381">
                            <w:pPr>
                              <w:rPr>
                                <w:color w:val="FFFFFF" w:themeColor="background1"/>
                                <w:sz w:val="8"/>
                              </w:rPr>
                            </w:pPr>
                            <w:r w:rsidRPr="00E05381">
                              <w:rPr>
                                <w:color w:val="FFFFFF" w:themeColor="background1"/>
                                <w:sz w:val="8"/>
                              </w:rPr>
                              <w:t>&lt;/html&gt;</w:t>
                            </w:r>
                          </w:p>
                          <w:p w14:paraId="12BC6894" w14:textId="77777777" w:rsidR="00E05381" w:rsidRPr="00E05381" w:rsidRDefault="00E05381" w:rsidP="00E05381">
                            <w:pPr>
                              <w:rPr>
                                <w:color w:val="FFFFFF" w:themeColor="background1"/>
                                <w:sz w:val="8"/>
                              </w:rPr>
                            </w:pPr>
                          </w:p>
                          <w:p w14:paraId="6104A27F" w14:textId="77777777" w:rsidR="00E05381" w:rsidRPr="00E05381" w:rsidRDefault="00E05381" w:rsidP="00E05381">
                            <w:pPr>
                              <w:rPr>
                                <w:color w:val="FFFFFF" w:themeColor="background1"/>
                                <w:sz w:val="8"/>
                              </w:rPr>
                            </w:pPr>
                            <w:r w:rsidRPr="00E05381">
                              <w:rPr>
                                <w:color w:val="FFFFFF" w:themeColor="background1"/>
                                <w:sz w:val="8"/>
                              </w:rPr>
                              <w:t>QUADEQN.PHP</w:t>
                            </w:r>
                          </w:p>
                          <w:p w14:paraId="09DACCD7" w14:textId="77777777" w:rsidR="00E05381" w:rsidRPr="00E05381" w:rsidRDefault="00E05381" w:rsidP="00E05381">
                            <w:pPr>
                              <w:rPr>
                                <w:color w:val="FFFFFF" w:themeColor="background1"/>
                                <w:sz w:val="8"/>
                              </w:rPr>
                            </w:pPr>
                            <w:r w:rsidRPr="00E05381">
                              <w:rPr>
                                <w:color w:val="FFFFFF" w:themeColor="background1"/>
                                <w:sz w:val="8"/>
                              </w:rPr>
                              <w:t>&lt;?php</w:t>
                            </w:r>
                          </w:p>
                          <w:p w14:paraId="29F0FA65" w14:textId="77777777" w:rsidR="00E05381" w:rsidRPr="00E05381" w:rsidRDefault="00E05381" w:rsidP="00E05381">
                            <w:pPr>
                              <w:rPr>
                                <w:color w:val="FFFFFF" w:themeColor="background1"/>
                                <w:sz w:val="8"/>
                              </w:rPr>
                            </w:pPr>
                          </w:p>
                          <w:p w14:paraId="1CC2C791" w14:textId="77777777" w:rsidR="00E05381" w:rsidRPr="00E05381" w:rsidRDefault="00E05381" w:rsidP="00E05381">
                            <w:pPr>
                              <w:rPr>
                                <w:color w:val="FFFFFF" w:themeColor="background1"/>
                                <w:sz w:val="8"/>
                              </w:rPr>
                            </w:pPr>
                          </w:p>
                          <w:p w14:paraId="776EB51A"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D26A5D2" w14:textId="77777777" w:rsidR="00E05381" w:rsidRPr="00E05381" w:rsidRDefault="00E05381" w:rsidP="00E05381">
                            <w:pPr>
                              <w:rPr>
                                <w:color w:val="FFFFFF" w:themeColor="background1"/>
                                <w:sz w:val="8"/>
                              </w:rPr>
                            </w:pPr>
                            <w:r w:rsidRPr="00E05381">
                              <w:rPr>
                                <w:color w:val="FFFFFF" w:themeColor="background1"/>
                                <w:sz w:val="8"/>
                              </w:rPr>
                              <w:t>{</w:t>
                            </w:r>
                          </w:p>
                          <w:p w14:paraId="7EB4616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6909667C"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28AD9A8F"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270F2EED"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0C87FECF"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58471454"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39E3BF2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128C61B"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4444E79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274F6A7"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7C272EFE"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0642CDAC"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4BD8FBA7"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5E3B0A0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9FCE958" w14:textId="77777777" w:rsidR="00E05381" w:rsidRPr="00E05381" w:rsidRDefault="00E05381" w:rsidP="00E05381">
                            <w:pPr>
                              <w:rPr>
                                <w:color w:val="FFFFFF" w:themeColor="background1"/>
                                <w:sz w:val="8"/>
                              </w:rPr>
                            </w:pPr>
                            <w:r w:rsidRPr="00E05381">
                              <w:rPr>
                                <w:color w:val="FFFFFF" w:themeColor="background1"/>
                                <w:sz w:val="8"/>
                              </w:rPr>
                              <w:t>}</w:t>
                            </w:r>
                          </w:p>
                          <w:p w14:paraId="169081EE" w14:textId="77777777" w:rsidR="00E05381" w:rsidRPr="00E05381" w:rsidRDefault="00E05381" w:rsidP="00E05381">
                            <w:pPr>
                              <w:rPr>
                                <w:color w:val="FFFFFF" w:themeColor="background1"/>
                                <w:sz w:val="8"/>
                              </w:rPr>
                            </w:pPr>
                          </w:p>
                          <w:p w14:paraId="40D53A56"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4F2BDBE5" w14:textId="77777777" w:rsidR="00E05381" w:rsidRPr="00E05381" w:rsidRDefault="00E05381" w:rsidP="00E05381">
                            <w:pPr>
                              <w:rPr>
                                <w:color w:val="FFFFFF" w:themeColor="background1"/>
                                <w:sz w:val="8"/>
                              </w:rPr>
                            </w:pPr>
                          </w:p>
                          <w:p w14:paraId="609FB42F"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69D060AA" w14:textId="77777777" w:rsidR="00E05381" w:rsidRPr="00E05381" w:rsidRDefault="00E05381" w:rsidP="00E05381">
                            <w:pPr>
                              <w:rPr>
                                <w:color w:val="FFFFFF" w:themeColor="background1"/>
                                <w:sz w:val="8"/>
                              </w:rPr>
                            </w:pPr>
                            <w:r w:rsidRPr="00E05381">
                              <w:rPr>
                                <w:color w:val="FFFFFF" w:themeColor="background1"/>
                                <w:sz w:val="8"/>
                              </w:rPr>
                              <w:t>{</w:t>
                            </w:r>
                          </w:p>
                          <w:p w14:paraId="7A1941AE"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5F9ADF1" w14:textId="77777777" w:rsidR="00E05381" w:rsidRPr="00E05381" w:rsidRDefault="00E05381" w:rsidP="00E05381">
                            <w:pPr>
                              <w:rPr>
                                <w:color w:val="FFFFFF" w:themeColor="background1"/>
                                <w:sz w:val="8"/>
                              </w:rPr>
                            </w:pPr>
                          </w:p>
                          <w:p w14:paraId="4692C89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8266B74"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44F4FAC3"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0544D878"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3D312DF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2BD235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D0091F2" w14:textId="77777777" w:rsidR="00E05381" w:rsidRPr="00E05381" w:rsidRDefault="00E05381" w:rsidP="00E05381">
                            <w:pPr>
                              <w:rPr>
                                <w:color w:val="FFFFFF" w:themeColor="background1"/>
                                <w:sz w:val="8"/>
                              </w:rPr>
                            </w:pPr>
                          </w:p>
                          <w:p w14:paraId="29EBE19C"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593AD857" w14:textId="77777777" w:rsidR="00E05381" w:rsidRPr="00E05381" w:rsidRDefault="00E05381" w:rsidP="00E05381">
                            <w:pPr>
                              <w:rPr>
                                <w:color w:val="FFFFFF" w:themeColor="background1"/>
                                <w:sz w:val="8"/>
                              </w:rPr>
                            </w:pPr>
                          </w:p>
                          <w:p w14:paraId="418A6410"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752D8736"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6EA914CE"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7901C25" w14:textId="77777777" w:rsidR="00E05381" w:rsidRPr="00E05381" w:rsidRDefault="00E05381" w:rsidP="00E05381">
                            <w:pPr>
                              <w:rPr>
                                <w:color w:val="FFFFFF" w:themeColor="background1"/>
                                <w:sz w:val="8"/>
                              </w:rPr>
                            </w:pPr>
                          </w:p>
                          <w:p w14:paraId="1E949448"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450943A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0F755209"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22D8DA1F"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434893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1E81C8E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7405BE9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1B6E14F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69279E8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2FFA57F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320EA422"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76BB85A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303B862" w14:textId="77777777" w:rsidR="00E05381" w:rsidRPr="00E05381" w:rsidRDefault="00E05381" w:rsidP="00E05381">
                            <w:pPr>
                              <w:rPr>
                                <w:color w:val="FFFFFF" w:themeColor="background1"/>
                                <w:sz w:val="8"/>
                              </w:rPr>
                            </w:pPr>
                          </w:p>
                          <w:p w14:paraId="10C53131"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77FCD101" w14:textId="77777777" w:rsidR="00E05381" w:rsidRPr="00E05381" w:rsidRDefault="00E05381" w:rsidP="00E05381">
                            <w:pPr>
                              <w:rPr>
                                <w:color w:val="FFFFFF" w:themeColor="background1"/>
                                <w:sz w:val="8"/>
                              </w:rPr>
                            </w:pPr>
                          </w:p>
                          <w:p w14:paraId="38EB1A03"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2E51A84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0DB26931"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107A40C4" w14:textId="77777777" w:rsidR="00E05381" w:rsidRPr="00E05381" w:rsidRDefault="00E05381" w:rsidP="00E05381">
                            <w:pPr>
                              <w:rPr>
                                <w:color w:val="FFFFFF" w:themeColor="background1"/>
                                <w:sz w:val="8"/>
                              </w:rPr>
                            </w:pPr>
                          </w:p>
                          <w:p w14:paraId="3D134903" w14:textId="77777777" w:rsidR="00E05381" w:rsidRPr="00E05381" w:rsidRDefault="00E05381" w:rsidP="00E05381">
                            <w:pPr>
                              <w:rPr>
                                <w:color w:val="FFFFFF" w:themeColor="background1"/>
                                <w:sz w:val="8"/>
                              </w:rPr>
                            </w:pPr>
                            <w:r w:rsidRPr="00E05381">
                              <w:rPr>
                                <w:color w:val="FFFFFF" w:themeColor="background1"/>
                                <w:sz w:val="8"/>
                              </w:rPr>
                              <w:t>}</w:t>
                            </w:r>
                          </w:p>
                          <w:p w14:paraId="27E4DF91" w14:textId="77777777" w:rsidR="00E05381" w:rsidRPr="00E05381" w:rsidRDefault="00E05381" w:rsidP="00E05381">
                            <w:pPr>
                              <w:rPr>
                                <w:color w:val="FFFFFF" w:themeColor="background1"/>
                                <w:sz w:val="8"/>
                              </w:rPr>
                            </w:pPr>
                          </w:p>
                          <w:p w14:paraId="12619199"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441B5ED7" w14:textId="77777777" w:rsidR="00E05381" w:rsidRPr="00E05381" w:rsidRDefault="00E05381" w:rsidP="00E05381">
                            <w:pPr>
                              <w:rPr>
                                <w:color w:val="FFFFFF" w:themeColor="background1"/>
                                <w:sz w:val="8"/>
                              </w:rPr>
                            </w:pPr>
                          </w:p>
                          <w:p w14:paraId="69124A26"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7DB39128" w14:textId="77777777" w:rsidR="00E05381" w:rsidRPr="00E05381" w:rsidRDefault="00E05381" w:rsidP="00E05381">
                            <w:pPr>
                              <w:rPr>
                                <w:color w:val="FFFFFF" w:themeColor="background1"/>
                                <w:sz w:val="8"/>
                              </w:rPr>
                            </w:pPr>
                            <w:r w:rsidRPr="00E05381">
                              <w:rPr>
                                <w:color w:val="FFFFFF" w:themeColor="background1"/>
                                <w:sz w:val="8"/>
                              </w:rPr>
                              <w:t>&lt;?php</w:t>
                            </w:r>
                          </w:p>
                          <w:p w14:paraId="6CD4A74F"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3523849A"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2EA2C803" w14:textId="77777777" w:rsidR="00E05381" w:rsidRPr="00E05381" w:rsidRDefault="00E05381" w:rsidP="00E05381">
                            <w:pPr>
                              <w:rPr>
                                <w:color w:val="FFFFFF" w:themeColor="background1"/>
                                <w:sz w:val="8"/>
                              </w:rPr>
                            </w:pPr>
                            <w:r w:rsidRPr="00E05381">
                              <w:rPr>
                                <w:color w:val="FFFFFF" w:themeColor="background1"/>
                                <w:sz w:val="8"/>
                              </w:rPr>
                              <w:tab/>
                            </w:r>
                          </w:p>
                          <w:p w14:paraId="35DFDA2E" w14:textId="77777777" w:rsidR="00E05381" w:rsidRPr="00E05381" w:rsidRDefault="00E05381" w:rsidP="00E05381">
                            <w:pPr>
                              <w:rPr>
                                <w:color w:val="FFFFFF" w:themeColor="background1"/>
                                <w:sz w:val="8"/>
                              </w:rPr>
                            </w:pPr>
                            <w:r w:rsidRPr="00E05381">
                              <w:rPr>
                                <w:color w:val="FFFFFF" w:themeColor="background1"/>
                                <w:sz w:val="8"/>
                              </w:rPr>
                              <w:tab/>
                            </w:r>
                          </w:p>
                          <w:p w14:paraId="67C1EE4D" w14:textId="77777777" w:rsidR="00E05381" w:rsidRPr="00E05381" w:rsidRDefault="00E05381" w:rsidP="00E05381">
                            <w:pPr>
                              <w:rPr>
                                <w:color w:val="FFFFFF" w:themeColor="background1"/>
                                <w:sz w:val="8"/>
                              </w:rPr>
                            </w:pPr>
                            <w:r w:rsidRPr="00E05381">
                              <w:rPr>
                                <w:color w:val="FFFFFF" w:themeColor="background1"/>
                                <w:sz w:val="8"/>
                              </w:rPr>
                              <w:tab/>
                              <w:t>$a = (double)0;</w:t>
                            </w:r>
                          </w:p>
                          <w:p w14:paraId="15DFE6C7" w14:textId="77777777" w:rsidR="00E05381" w:rsidRPr="00E05381" w:rsidRDefault="00E05381" w:rsidP="00E05381">
                            <w:pPr>
                              <w:rPr>
                                <w:color w:val="FFFFFF" w:themeColor="background1"/>
                                <w:sz w:val="8"/>
                              </w:rPr>
                            </w:pPr>
                            <w:r w:rsidRPr="00E05381">
                              <w:rPr>
                                <w:color w:val="FFFFFF" w:themeColor="background1"/>
                                <w:sz w:val="8"/>
                              </w:rPr>
                              <w:tab/>
                              <w:t>$b = (double)0;</w:t>
                            </w:r>
                          </w:p>
                          <w:p w14:paraId="49A51BDC" w14:textId="77777777" w:rsidR="00E05381" w:rsidRPr="00E05381" w:rsidRDefault="00E05381" w:rsidP="00E05381">
                            <w:pPr>
                              <w:rPr>
                                <w:color w:val="FFFFFF" w:themeColor="background1"/>
                                <w:sz w:val="8"/>
                              </w:rPr>
                            </w:pPr>
                            <w:r w:rsidRPr="00E05381">
                              <w:rPr>
                                <w:color w:val="FFFFFF" w:themeColor="background1"/>
                                <w:sz w:val="8"/>
                              </w:rPr>
                              <w:tab/>
                              <w:t>$c = (double)0;</w:t>
                            </w:r>
                          </w:p>
                          <w:p w14:paraId="5E2AB045" w14:textId="77777777" w:rsidR="00E05381" w:rsidRPr="00E05381" w:rsidRDefault="00E05381" w:rsidP="00E05381">
                            <w:pPr>
                              <w:rPr>
                                <w:color w:val="FFFFFF" w:themeColor="background1"/>
                                <w:sz w:val="8"/>
                              </w:rPr>
                            </w:pPr>
                            <w:r w:rsidRPr="00E05381">
                              <w:rPr>
                                <w:color w:val="FFFFFF" w:themeColor="background1"/>
                                <w:sz w:val="8"/>
                              </w:rPr>
                              <w:tab/>
                              <w:t>$d = (double)0;</w:t>
                            </w:r>
                          </w:p>
                          <w:p w14:paraId="26B92FBE" w14:textId="77777777" w:rsidR="00E05381" w:rsidRPr="00E05381" w:rsidRDefault="00E05381" w:rsidP="00E05381">
                            <w:pPr>
                              <w:rPr>
                                <w:color w:val="FFFFFF" w:themeColor="background1"/>
                                <w:sz w:val="8"/>
                              </w:rPr>
                            </w:pPr>
                            <w:r w:rsidRPr="00E05381">
                              <w:rPr>
                                <w:color w:val="FFFFFF" w:themeColor="background1"/>
                                <w:sz w:val="8"/>
                              </w:rPr>
                              <w:tab/>
                            </w:r>
                          </w:p>
                          <w:p w14:paraId="29695C59" w14:textId="77777777" w:rsidR="00E05381" w:rsidRPr="00E05381" w:rsidRDefault="00E05381" w:rsidP="00E05381">
                            <w:pPr>
                              <w:rPr>
                                <w:color w:val="FFFFFF" w:themeColor="background1"/>
                                <w:sz w:val="8"/>
                              </w:rPr>
                            </w:pPr>
                            <w:r w:rsidRPr="00E05381">
                              <w:rPr>
                                <w:color w:val="FFFFFF" w:themeColor="background1"/>
                                <w:sz w:val="8"/>
                              </w:rPr>
                              <w:tab/>
                              <w:t>do {</w:t>
                            </w:r>
                          </w:p>
                          <w:p w14:paraId="4A0891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5BE284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B1C172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6FB18B4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9385D7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26737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5CC0D22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C4BB5F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F91296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EEE89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00D4E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2998EC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AAF28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CAD17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76EA3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A7496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5C38B8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9CBDF1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D39EE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28C692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FAAB5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130AF2D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6122F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2C7E4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99A1D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586A6F6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4062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6F1D84B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5A791E7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7391DDA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3DF0E1C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134D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489D045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4ABB9CDF"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A7E041C" w14:textId="77777777" w:rsidR="00E05381" w:rsidRPr="00E05381" w:rsidRDefault="00E05381" w:rsidP="00E05381">
                            <w:pPr>
                              <w:rPr>
                                <w:color w:val="FFFFFF" w:themeColor="background1"/>
                                <w:sz w:val="8"/>
                              </w:rPr>
                            </w:pPr>
                            <w:r w:rsidRPr="00E05381">
                              <w:rPr>
                                <w:color w:val="FFFFFF" w:themeColor="background1"/>
                                <w:sz w:val="8"/>
                              </w:rPr>
                              <w:tab/>
                            </w:r>
                          </w:p>
                          <w:p w14:paraId="6F706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46DDE7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4A17C41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0CCB9C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7A36058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058035A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22967D4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25065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14E25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E05B6A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0C3DF6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401307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351C97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F891E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F01289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804B5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46D6C1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37BE28F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535DC4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4E5150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208F4E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34CF53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10D5BCE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2BC6891" w14:textId="0DDC6525"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10478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6391155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4FEC377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3419BFE8" w14:textId="77777777" w:rsidR="00E05381" w:rsidRPr="00E05381" w:rsidRDefault="00E05381" w:rsidP="00E05381">
                            <w:pPr>
                              <w:rPr>
                                <w:color w:val="FFFFFF" w:themeColor="background1"/>
                                <w:sz w:val="8"/>
                              </w:rPr>
                            </w:pPr>
                            <w:r w:rsidRPr="00E05381">
                              <w:rPr>
                                <w:color w:val="FFFFFF" w:themeColor="background1"/>
                                <w:sz w:val="8"/>
                              </w:rPr>
                              <w:tab/>
                            </w:r>
                          </w:p>
                          <w:p w14:paraId="5AE3E6AB" w14:textId="77777777" w:rsidR="00E05381" w:rsidRPr="00E05381" w:rsidRDefault="00E05381" w:rsidP="00E05381">
                            <w:pPr>
                              <w:rPr>
                                <w:color w:val="FFFFFF" w:themeColor="background1"/>
                                <w:sz w:val="8"/>
                              </w:rPr>
                            </w:pPr>
                            <w:r w:rsidRPr="00E05381">
                              <w:rPr>
                                <w:color w:val="FFFFFF" w:themeColor="background1"/>
                                <w:sz w:val="8"/>
                              </w:rPr>
                              <w:tab/>
                            </w:r>
                          </w:p>
                          <w:p w14:paraId="74152195" w14:textId="77777777" w:rsidR="00E05381" w:rsidRPr="00E05381" w:rsidRDefault="00E05381" w:rsidP="00E05381">
                            <w:pPr>
                              <w:rPr>
                                <w:color w:val="FFFFFF" w:themeColor="background1"/>
                                <w:sz w:val="8"/>
                              </w:rPr>
                            </w:pPr>
                            <w:r w:rsidRPr="00E05381">
                              <w:rPr>
                                <w:color w:val="FFFFFF" w:themeColor="background1"/>
                                <w:sz w:val="8"/>
                              </w:rPr>
                              <w:tab/>
                            </w:r>
                          </w:p>
                          <w:p w14:paraId="69B64DCF"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1D3E1A2"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0883B8C1"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05380BB"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5E7E5DBF"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30DF6418" w14:textId="77777777" w:rsidR="00E05381" w:rsidRPr="00E05381" w:rsidRDefault="00E05381" w:rsidP="00E05381">
                            <w:pPr>
                              <w:rPr>
                                <w:color w:val="FFFFFF" w:themeColor="background1"/>
                                <w:sz w:val="8"/>
                              </w:rPr>
                            </w:pPr>
                            <w:r w:rsidRPr="00E05381">
                              <w:rPr>
                                <w:color w:val="FFFFFF" w:themeColor="background1"/>
                                <w:sz w:val="8"/>
                              </w:rPr>
                              <w:tab/>
                            </w:r>
                          </w:p>
                          <w:p w14:paraId="050FC24A" w14:textId="77777777" w:rsidR="00E05381" w:rsidRPr="00E05381" w:rsidRDefault="00E05381" w:rsidP="00E05381">
                            <w:pPr>
                              <w:rPr>
                                <w:color w:val="FFFFFF" w:themeColor="background1"/>
                                <w:sz w:val="8"/>
                              </w:rPr>
                            </w:pPr>
                            <w:r w:rsidRPr="00E05381">
                              <w:rPr>
                                <w:color w:val="FFFFFF" w:themeColor="background1"/>
                                <w:sz w:val="8"/>
                              </w:rPr>
                              <w:tab/>
                            </w:r>
                          </w:p>
                          <w:p w14:paraId="489D54FE"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56D27262"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627AF8D5" w14:textId="77777777" w:rsidR="00E05381" w:rsidRPr="00E05381" w:rsidRDefault="00E05381" w:rsidP="00E05381">
                            <w:pPr>
                              <w:rPr>
                                <w:color w:val="FFFFFF" w:themeColor="background1"/>
                                <w:sz w:val="8"/>
                              </w:rPr>
                            </w:pPr>
                            <w:r w:rsidRPr="00E05381">
                              <w:rPr>
                                <w:color w:val="FFFFFF" w:themeColor="background1"/>
                                <w:sz w:val="8"/>
                              </w:rPr>
                              <w:tab/>
                            </w:r>
                          </w:p>
                          <w:p w14:paraId="22A8FE6A" w14:textId="77777777" w:rsidR="00E05381" w:rsidRPr="00E05381" w:rsidRDefault="00E05381" w:rsidP="00E05381">
                            <w:pPr>
                              <w:rPr>
                                <w:color w:val="FFFFFF" w:themeColor="background1"/>
                                <w:sz w:val="8"/>
                              </w:rPr>
                            </w:pPr>
                            <w:r w:rsidRPr="00E05381">
                              <w:rPr>
                                <w:color w:val="FFFFFF" w:themeColor="background1"/>
                                <w:sz w:val="8"/>
                              </w:rPr>
                              <w:tab/>
                              <w:t>$bar = '----------------------------------------------------------------------------------';</w:t>
                            </w:r>
                          </w:p>
                          <w:p w14:paraId="4834E5B9" w14:textId="77777777" w:rsidR="00E05381" w:rsidRPr="00E05381" w:rsidRDefault="00E05381" w:rsidP="00E05381">
                            <w:pPr>
                              <w:rPr>
                                <w:color w:val="FFFFFF" w:themeColor="background1"/>
                                <w:sz w:val="8"/>
                              </w:rPr>
                            </w:pPr>
                            <w:r w:rsidRPr="00E05381">
                              <w:rPr>
                                <w:color w:val="FFFFFF" w:themeColor="background1"/>
                                <w:sz w:val="8"/>
                              </w:rPr>
                              <w:tab/>
                            </w:r>
                          </w:p>
                          <w:p w14:paraId="305DD368" w14:textId="77777777" w:rsidR="00E05381" w:rsidRPr="00E05381" w:rsidRDefault="00E05381" w:rsidP="00E05381">
                            <w:pPr>
                              <w:rPr>
                                <w:color w:val="FFFFFF" w:themeColor="background1"/>
                                <w:sz w:val="8"/>
                              </w:rPr>
                            </w:pPr>
                            <w:r w:rsidRPr="00E05381">
                              <w:rPr>
                                <w:color w:val="FFFFFF" w:themeColor="background1"/>
                                <w:sz w:val="8"/>
                              </w:rPr>
                              <w:tab/>
                            </w:r>
                          </w:p>
                          <w:p w14:paraId="1A841786"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588721E1" w14:textId="77777777" w:rsidR="00E05381" w:rsidRPr="00E05381" w:rsidRDefault="00E05381" w:rsidP="00E05381">
                            <w:pPr>
                              <w:rPr>
                                <w:color w:val="FFFFFF" w:themeColor="background1"/>
                                <w:sz w:val="8"/>
                              </w:rPr>
                            </w:pPr>
                            <w:r w:rsidRPr="00E05381">
                              <w:rPr>
                                <w:color w:val="FFFFFF" w:themeColor="background1"/>
                                <w:sz w:val="8"/>
                              </w:rPr>
                              <w:tab/>
                            </w:r>
                          </w:p>
                          <w:p w14:paraId="532BA967" w14:textId="77777777" w:rsidR="00E05381" w:rsidRPr="00E05381" w:rsidRDefault="00E05381" w:rsidP="00E05381">
                            <w:pPr>
                              <w:rPr>
                                <w:color w:val="FFFFFF" w:themeColor="background1"/>
                                <w:sz w:val="8"/>
                              </w:rPr>
                            </w:pPr>
                            <w:r w:rsidRPr="00E05381">
                              <w:rPr>
                                <w:color w:val="FFFFFF" w:themeColor="background1"/>
                                <w:sz w:val="8"/>
                              </w:rPr>
                              <w:tab/>
                            </w:r>
                          </w:p>
                          <w:p w14:paraId="4D0EA723"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462ED7EF" w14:textId="77777777" w:rsidR="00E05381" w:rsidRPr="00E05381" w:rsidRDefault="00E05381" w:rsidP="00E05381">
                            <w:pPr>
                              <w:rPr>
                                <w:color w:val="FFFFFF" w:themeColor="background1"/>
                                <w:sz w:val="8"/>
                              </w:rPr>
                            </w:pPr>
                            <w:r w:rsidRPr="00E05381">
                              <w:rPr>
                                <w:color w:val="FFFFFF" w:themeColor="background1"/>
                                <w:sz w:val="8"/>
                              </w:rPr>
                              <w:tab/>
                            </w:r>
                          </w:p>
                          <w:p w14:paraId="0E1ECD16"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4EAE6FA0" w14:textId="77777777" w:rsidR="00E05381" w:rsidRPr="00E05381" w:rsidRDefault="00E05381" w:rsidP="00E05381">
                            <w:pPr>
                              <w:rPr>
                                <w:color w:val="FFFFFF" w:themeColor="background1"/>
                                <w:sz w:val="8"/>
                              </w:rPr>
                            </w:pPr>
                            <w:r w:rsidRPr="00E05381">
                              <w:rPr>
                                <w:color w:val="FFFFFF" w:themeColor="background1"/>
                                <w:sz w:val="8"/>
                              </w:rPr>
                              <w:tab/>
                              <w:t>if($d1===0){</w:t>
                            </w:r>
                          </w:p>
                          <w:p w14:paraId="14FD348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D4EB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36E5E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C19AB2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4FC6C52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785B9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03362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4E4FDB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68AE27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7C21A3B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92906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5EBB83A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5AB5B61E" w14:textId="77777777" w:rsidR="00E05381" w:rsidRPr="00E05381" w:rsidRDefault="00E05381" w:rsidP="00E05381">
                            <w:pPr>
                              <w:rPr>
                                <w:color w:val="FFFFFF" w:themeColor="background1"/>
                                <w:sz w:val="8"/>
                              </w:rPr>
                            </w:pPr>
                            <w:r w:rsidRPr="00E05381">
                              <w:rPr>
                                <w:color w:val="FFFFFF" w:themeColor="background1"/>
                                <w:sz w:val="8"/>
                              </w:rPr>
                              <w:tab/>
                              <w:t>}</w:t>
                            </w:r>
                          </w:p>
                          <w:p w14:paraId="081875B1" w14:textId="77777777" w:rsidR="00E05381" w:rsidRPr="00E05381" w:rsidRDefault="00E05381" w:rsidP="00E05381">
                            <w:pPr>
                              <w:rPr>
                                <w:color w:val="FFFFFF" w:themeColor="background1"/>
                                <w:sz w:val="8"/>
                              </w:rPr>
                            </w:pPr>
                            <w:r w:rsidRPr="00E05381">
                              <w:rPr>
                                <w:color w:val="FFFFFF" w:themeColor="background1"/>
                                <w:sz w:val="8"/>
                              </w:rPr>
                              <w:tab/>
                              <w:t>else {</w:t>
                            </w:r>
                          </w:p>
                          <w:p w14:paraId="2D67C4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0DC85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705D27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56782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F1310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6977EA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873473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97F6F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DA0B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0FF870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48FF50D5" w14:textId="77777777" w:rsidR="00E05381" w:rsidRPr="00E05381" w:rsidRDefault="00E05381" w:rsidP="00E05381">
                            <w:pPr>
                              <w:rPr>
                                <w:color w:val="FFFFFF" w:themeColor="background1"/>
                                <w:sz w:val="8"/>
                              </w:rPr>
                            </w:pPr>
                            <w:r w:rsidRPr="00E05381">
                              <w:rPr>
                                <w:color w:val="FFFFFF" w:themeColor="background1"/>
                                <w:sz w:val="8"/>
                              </w:rPr>
                              <w:tab/>
                              <w:t>}</w:t>
                            </w:r>
                          </w:p>
                          <w:p w14:paraId="05CCDFC9" w14:textId="77777777" w:rsidR="00E05381" w:rsidRPr="00E05381" w:rsidRDefault="00E05381" w:rsidP="00E05381">
                            <w:pPr>
                              <w:rPr>
                                <w:color w:val="FFFFFF" w:themeColor="background1"/>
                                <w:sz w:val="8"/>
                              </w:rPr>
                            </w:pPr>
                            <w:r w:rsidRPr="00E05381">
                              <w:rPr>
                                <w:color w:val="FFFFFF" w:themeColor="background1"/>
                                <w:sz w:val="8"/>
                              </w:rPr>
                              <w:tab/>
                            </w:r>
                          </w:p>
                          <w:p w14:paraId="1FB1E4C8"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06A2A06E"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7F15249" w14:textId="77777777" w:rsidR="00E05381" w:rsidRPr="00E05381" w:rsidRDefault="00E05381" w:rsidP="00E05381">
                            <w:pPr>
                              <w:rPr>
                                <w:color w:val="FFFFFF" w:themeColor="background1"/>
                                <w:sz w:val="8"/>
                              </w:rPr>
                            </w:pPr>
                            <w:r w:rsidRPr="00E05381">
                              <w:rPr>
                                <w:color w:val="FFFFFF" w:themeColor="background1"/>
                                <w:sz w:val="8"/>
                              </w:rPr>
                              <w:t>echo "\r\n".$Working;</w:t>
                            </w:r>
                          </w:p>
                          <w:p w14:paraId="6FEE8871" w14:textId="77777777" w:rsidR="00E05381" w:rsidRPr="00E05381" w:rsidRDefault="00E05381" w:rsidP="00E05381">
                            <w:pPr>
                              <w:rPr>
                                <w:color w:val="FFFFFF" w:themeColor="background1"/>
                                <w:sz w:val="8"/>
                              </w:rPr>
                            </w:pPr>
                          </w:p>
                          <w:p w14:paraId="2CF553A8"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5A973091" w14:textId="77777777" w:rsidR="00E05381" w:rsidRPr="00E05381" w:rsidRDefault="00E05381" w:rsidP="00E05381">
                            <w:pPr>
                              <w:rPr>
                                <w:color w:val="FFFFFF" w:themeColor="background1"/>
                                <w:sz w:val="8"/>
                              </w:rPr>
                            </w:pPr>
                            <w:r w:rsidRPr="00E05381">
                              <w:rPr>
                                <w:color w:val="FFFFFF" w:themeColor="background1"/>
                                <w:sz w:val="8"/>
                              </w:rPr>
                              <w:t>&lt;?php</w:t>
                            </w:r>
                          </w:p>
                          <w:p w14:paraId="752F1106" w14:textId="77777777" w:rsidR="00E05381" w:rsidRPr="00E05381" w:rsidRDefault="00E05381" w:rsidP="00E05381">
                            <w:pPr>
                              <w:rPr>
                                <w:color w:val="FFFFFF" w:themeColor="background1"/>
                                <w:sz w:val="8"/>
                              </w:rPr>
                            </w:pPr>
                          </w:p>
                          <w:p w14:paraId="29AD1807"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707FA054" w14:textId="77777777" w:rsidR="00E05381" w:rsidRPr="00E05381" w:rsidRDefault="00E05381" w:rsidP="00E05381">
                            <w:pPr>
                              <w:rPr>
                                <w:color w:val="FFFFFF" w:themeColor="background1"/>
                                <w:sz w:val="8"/>
                              </w:rPr>
                            </w:pPr>
                            <w:r w:rsidRPr="00E05381">
                              <w:rPr>
                                <w:color w:val="FFFFFF" w:themeColor="background1"/>
                                <w:sz w:val="8"/>
                              </w:rPr>
                              <w:t>{</w:t>
                            </w:r>
                          </w:p>
                          <w:p w14:paraId="6B36A3E9" w14:textId="77777777" w:rsidR="00E05381" w:rsidRPr="00E05381" w:rsidRDefault="00E05381" w:rsidP="00E05381">
                            <w:pPr>
                              <w:rPr>
                                <w:color w:val="FFFFFF" w:themeColor="background1"/>
                                <w:sz w:val="8"/>
                              </w:rPr>
                            </w:pPr>
                          </w:p>
                          <w:p w14:paraId="2A3B02FA"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34EE08DD"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AD6CA2C" w14:textId="77777777" w:rsidR="00E05381" w:rsidRPr="00E05381" w:rsidRDefault="00E05381" w:rsidP="00E05381">
                            <w:pPr>
                              <w:rPr>
                                <w:color w:val="FFFFFF" w:themeColor="background1"/>
                                <w:sz w:val="8"/>
                              </w:rPr>
                            </w:pPr>
                          </w:p>
                          <w:p w14:paraId="0D16C331" w14:textId="77777777" w:rsidR="00E05381" w:rsidRPr="00E05381" w:rsidRDefault="00E05381" w:rsidP="00E05381">
                            <w:pPr>
                              <w:rPr>
                                <w:color w:val="FFFFFF" w:themeColor="background1"/>
                                <w:sz w:val="8"/>
                              </w:rPr>
                            </w:pPr>
                            <w:r w:rsidRPr="00E05381">
                              <w:rPr>
                                <w:color w:val="FFFFFF" w:themeColor="background1"/>
                                <w:sz w:val="8"/>
                              </w:rPr>
                              <w:t>}</w:t>
                            </w:r>
                          </w:p>
                          <w:p w14:paraId="3D4AF409" w14:textId="77777777" w:rsidR="00E05381" w:rsidRPr="00E05381" w:rsidRDefault="00E05381" w:rsidP="00E05381">
                            <w:pPr>
                              <w:rPr>
                                <w:color w:val="FFFFFF" w:themeColor="background1"/>
                                <w:sz w:val="8"/>
                              </w:rPr>
                            </w:pPr>
                          </w:p>
                          <w:p w14:paraId="7F80D0D0"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0BD7A9B6" w14:textId="77777777" w:rsidR="00E05381" w:rsidRPr="00E05381" w:rsidRDefault="00E05381" w:rsidP="00E05381">
                            <w:pPr>
                              <w:rPr>
                                <w:color w:val="FFFFFF" w:themeColor="background1"/>
                                <w:sz w:val="8"/>
                              </w:rPr>
                            </w:pPr>
                          </w:p>
                          <w:p w14:paraId="6B965F31"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02CEBDDC" w14:textId="77777777" w:rsidR="00E05381" w:rsidRPr="00E05381" w:rsidRDefault="00E05381" w:rsidP="00E05381">
                            <w:pPr>
                              <w:rPr>
                                <w:color w:val="FFFFFF" w:themeColor="background1"/>
                                <w:sz w:val="8"/>
                              </w:rPr>
                            </w:pPr>
                            <w:r w:rsidRPr="00E05381">
                              <w:rPr>
                                <w:color w:val="FFFFFF" w:themeColor="background1"/>
                                <w:sz w:val="8"/>
                              </w:rPr>
                              <w:t>{</w:t>
                            </w:r>
                          </w:p>
                          <w:p w14:paraId="5056597E" w14:textId="77777777" w:rsidR="00E05381" w:rsidRPr="00E05381" w:rsidRDefault="00E05381" w:rsidP="00E05381">
                            <w:pPr>
                              <w:rPr>
                                <w:color w:val="FFFFFF" w:themeColor="background1"/>
                                <w:sz w:val="8"/>
                              </w:rPr>
                            </w:pPr>
                          </w:p>
                          <w:p w14:paraId="1BB415F0"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BA5687" w14:textId="77777777" w:rsidR="00E05381" w:rsidRPr="00E05381" w:rsidRDefault="00E05381" w:rsidP="00E05381">
                            <w:pPr>
                              <w:rPr>
                                <w:color w:val="FFFFFF" w:themeColor="background1"/>
                                <w:sz w:val="8"/>
                              </w:rPr>
                            </w:pPr>
                          </w:p>
                          <w:p w14:paraId="159657AE"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43AE717F" w14:textId="77777777" w:rsidR="00E05381" w:rsidRPr="00E05381" w:rsidRDefault="00E05381" w:rsidP="00E05381">
                            <w:pPr>
                              <w:rPr>
                                <w:color w:val="FFFFFF" w:themeColor="background1"/>
                                <w:sz w:val="8"/>
                              </w:rPr>
                            </w:pPr>
                          </w:p>
                          <w:p w14:paraId="1644F35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E3776F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0DCBED2" w14:textId="77777777" w:rsidR="00E05381" w:rsidRPr="00E05381" w:rsidRDefault="00E05381" w:rsidP="00E05381">
                            <w:pPr>
                              <w:rPr>
                                <w:color w:val="FFFFFF" w:themeColor="background1"/>
                                <w:sz w:val="8"/>
                              </w:rPr>
                            </w:pPr>
                          </w:p>
                          <w:p w14:paraId="0F91625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775AA12" w14:textId="77777777" w:rsidR="00E05381" w:rsidRPr="00E05381" w:rsidRDefault="00E05381" w:rsidP="00E05381">
                            <w:pPr>
                              <w:rPr>
                                <w:color w:val="FFFFFF" w:themeColor="background1"/>
                                <w:sz w:val="8"/>
                              </w:rPr>
                            </w:pPr>
                          </w:p>
                          <w:p w14:paraId="580A5CEA" w14:textId="77777777" w:rsidR="00E05381" w:rsidRPr="00E05381" w:rsidRDefault="00E05381" w:rsidP="00E05381">
                            <w:pPr>
                              <w:rPr>
                                <w:color w:val="FFFFFF" w:themeColor="background1"/>
                                <w:sz w:val="8"/>
                              </w:rPr>
                            </w:pPr>
                            <w:r w:rsidRPr="00E05381">
                              <w:rPr>
                                <w:color w:val="FFFFFF" w:themeColor="background1"/>
                                <w:sz w:val="8"/>
                              </w:rPr>
                              <w:t>}</w:t>
                            </w:r>
                          </w:p>
                          <w:p w14:paraId="209B57D3" w14:textId="77777777" w:rsidR="00E05381" w:rsidRPr="00E05381" w:rsidRDefault="00E05381" w:rsidP="00E05381">
                            <w:pPr>
                              <w:rPr>
                                <w:color w:val="FFFFFF" w:themeColor="background1"/>
                                <w:sz w:val="8"/>
                              </w:rPr>
                            </w:pPr>
                          </w:p>
                          <w:p w14:paraId="0284F2D4"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16452D5" w14:textId="77777777" w:rsidR="00E05381" w:rsidRPr="00E05381" w:rsidRDefault="00E05381" w:rsidP="00E05381">
                            <w:pPr>
                              <w:rPr>
                                <w:color w:val="FFFFFF" w:themeColor="background1"/>
                                <w:sz w:val="8"/>
                              </w:rPr>
                            </w:pPr>
                          </w:p>
                          <w:p w14:paraId="40CA887A"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34E28BA9" w14:textId="77777777" w:rsidR="00E05381" w:rsidRPr="00E05381" w:rsidRDefault="00E05381" w:rsidP="00E05381">
                            <w:pPr>
                              <w:rPr>
                                <w:color w:val="FFFFFF" w:themeColor="background1"/>
                                <w:sz w:val="8"/>
                              </w:rPr>
                            </w:pPr>
                            <w:r w:rsidRPr="00E05381">
                              <w:rPr>
                                <w:color w:val="FFFFFF" w:themeColor="background1"/>
                                <w:sz w:val="8"/>
                              </w:rPr>
                              <w:t>{</w:t>
                            </w:r>
                          </w:p>
                          <w:p w14:paraId="721495FA" w14:textId="77777777" w:rsidR="00E05381" w:rsidRPr="00E05381" w:rsidRDefault="00E05381" w:rsidP="00E05381">
                            <w:pPr>
                              <w:rPr>
                                <w:color w:val="FFFFFF" w:themeColor="background1"/>
                                <w:sz w:val="8"/>
                              </w:rPr>
                            </w:pPr>
                          </w:p>
                          <w:p w14:paraId="1ACA91E2"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684B3A87" w14:textId="77777777" w:rsidR="00E05381" w:rsidRPr="00E05381" w:rsidRDefault="00E05381" w:rsidP="00E05381">
                            <w:pPr>
                              <w:rPr>
                                <w:color w:val="FFFFFF" w:themeColor="background1"/>
                                <w:sz w:val="8"/>
                              </w:rPr>
                            </w:pPr>
                          </w:p>
                          <w:p w14:paraId="29114C6C"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17AD9CFC" w14:textId="77777777" w:rsidR="00E05381" w:rsidRPr="00E05381" w:rsidRDefault="00E05381" w:rsidP="00E05381">
                            <w:pPr>
                              <w:rPr>
                                <w:color w:val="FFFFFF" w:themeColor="background1"/>
                                <w:sz w:val="8"/>
                              </w:rPr>
                            </w:pPr>
                          </w:p>
                          <w:p w14:paraId="7A6C298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28283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3FF7727" w14:textId="77777777" w:rsidR="00E05381" w:rsidRPr="00E05381" w:rsidRDefault="00E05381" w:rsidP="00E05381">
                            <w:pPr>
                              <w:rPr>
                                <w:color w:val="FFFFFF" w:themeColor="background1"/>
                                <w:sz w:val="8"/>
                              </w:rPr>
                            </w:pPr>
                          </w:p>
                          <w:p w14:paraId="7A8ABC3A"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763EB97" w14:textId="77777777" w:rsidR="00E05381" w:rsidRPr="00E05381" w:rsidRDefault="00E05381" w:rsidP="00E05381">
                            <w:pPr>
                              <w:rPr>
                                <w:color w:val="FFFFFF" w:themeColor="background1"/>
                                <w:sz w:val="8"/>
                              </w:rPr>
                            </w:pPr>
                          </w:p>
                          <w:p w14:paraId="0F51D6B3"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51A65882" w14:textId="77777777" w:rsidR="00E05381" w:rsidRPr="00E05381" w:rsidRDefault="00E05381" w:rsidP="00E05381">
                            <w:pPr>
                              <w:rPr>
                                <w:color w:val="FFFFFF" w:themeColor="background1"/>
                                <w:sz w:val="8"/>
                              </w:rPr>
                            </w:pPr>
                          </w:p>
                          <w:p w14:paraId="759E5801"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6A303F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6DC0042" w14:textId="77777777" w:rsidR="00E05381" w:rsidRPr="00E05381" w:rsidRDefault="00E05381" w:rsidP="00E05381">
                            <w:pPr>
                              <w:rPr>
                                <w:color w:val="FFFFFF" w:themeColor="background1"/>
                                <w:sz w:val="8"/>
                              </w:rPr>
                            </w:pPr>
                          </w:p>
                          <w:p w14:paraId="0102C28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1EDE473" w14:textId="77777777" w:rsidR="00E05381" w:rsidRPr="00E05381" w:rsidRDefault="00E05381" w:rsidP="00E05381">
                            <w:pPr>
                              <w:rPr>
                                <w:color w:val="FFFFFF" w:themeColor="background1"/>
                                <w:sz w:val="8"/>
                              </w:rPr>
                            </w:pPr>
                          </w:p>
                          <w:p w14:paraId="7E61F215" w14:textId="77777777" w:rsidR="00E05381" w:rsidRPr="00E05381" w:rsidRDefault="00E05381" w:rsidP="00E05381">
                            <w:pPr>
                              <w:rPr>
                                <w:color w:val="FFFFFF" w:themeColor="background1"/>
                                <w:sz w:val="8"/>
                              </w:rPr>
                            </w:pPr>
                            <w:r w:rsidRPr="00E05381">
                              <w:rPr>
                                <w:color w:val="FFFFFF" w:themeColor="background1"/>
                                <w:sz w:val="8"/>
                              </w:rPr>
                              <w:t>}</w:t>
                            </w:r>
                          </w:p>
                          <w:p w14:paraId="0E9100EC" w14:textId="77777777" w:rsidR="00E05381" w:rsidRPr="00E05381" w:rsidRDefault="00E05381" w:rsidP="00E05381">
                            <w:pPr>
                              <w:rPr>
                                <w:color w:val="FFFFFF" w:themeColor="background1"/>
                                <w:sz w:val="8"/>
                              </w:rPr>
                            </w:pPr>
                          </w:p>
                          <w:p w14:paraId="6BDD29C9"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1E98EBDF" w14:textId="77777777" w:rsidR="00E05381" w:rsidRPr="00E05381" w:rsidRDefault="00E05381" w:rsidP="00E05381">
                            <w:pPr>
                              <w:rPr>
                                <w:color w:val="FFFFFF" w:themeColor="background1"/>
                                <w:sz w:val="8"/>
                              </w:rPr>
                            </w:pPr>
                            <w:r w:rsidRPr="00E05381">
                              <w:rPr>
                                <w:color w:val="FFFFFF" w:themeColor="background1"/>
                                <w:sz w:val="8"/>
                              </w:rPr>
                              <w:t>DRAFT CODE</w:t>
                            </w:r>
                          </w:p>
                          <w:p w14:paraId="6B9D9A8F" w14:textId="77777777" w:rsidR="00E05381" w:rsidRPr="00E05381" w:rsidRDefault="00E05381" w:rsidP="00E05381">
                            <w:pPr>
                              <w:rPr>
                                <w:color w:val="FFFFFF" w:themeColor="background1"/>
                                <w:sz w:val="8"/>
                              </w:rPr>
                            </w:pPr>
                            <w:r w:rsidRPr="00E05381">
                              <w:rPr>
                                <w:color w:val="FFFFFF" w:themeColor="background1"/>
                                <w:sz w:val="8"/>
                              </w:rPr>
                              <w:t>INDEX.HTML</w:t>
                            </w:r>
                          </w:p>
                          <w:p w14:paraId="183F43E8" w14:textId="77777777" w:rsidR="00E05381" w:rsidRPr="00E05381" w:rsidRDefault="00E05381" w:rsidP="00E05381">
                            <w:pPr>
                              <w:rPr>
                                <w:color w:val="FFFFFF" w:themeColor="background1"/>
                                <w:sz w:val="8"/>
                              </w:rPr>
                            </w:pPr>
                            <w:r w:rsidRPr="00E05381">
                              <w:rPr>
                                <w:color w:val="FFFFFF" w:themeColor="background1"/>
                                <w:sz w:val="8"/>
                              </w:rPr>
                              <w:t>&lt;!DOCTYPE html&gt;</w:t>
                            </w:r>
                          </w:p>
                          <w:p w14:paraId="4E1CDABF"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4400A575"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67D84BB3"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FDCF5D4"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0ACFC420" w14:textId="77777777" w:rsidR="00E05381" w:rsidRPr="00E05381" w:rsidRDefault="00E05381" w:rsidP="00E05381">
                            <w:pPr>
                              <w:rPr>
                                <w:color w:val="FFFFFF" w:themeColor="background1"/>
                                <w:sz w:val="8"/>
                              </w:rPr>
                            </w:pPr>
                            <w:r w:rsidRPr="00E05381">
                              <w:rPr>
                                <w:color w:val="FFFFFF" w:themeColor="background1"/>
                                <w:sz w:val="8"/>
                              </w:rPr>
                              <w:t>&lt;head&gt;</w:t>
                            </w:r>
                          </w:p>
                          <w:p w14:paraId="5FA3A7B6"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2465D1C7" w14:textId="77777777" w:rsidR="00E05381" w:rsidRPr="00E05381" w:rsidRDefault="00E05381" w:rsidP="00E05381">
                            <w:pPr>
                              <w:rPr>
                                <w:color w:val="FFFFFF" w:themeColor="background1"/>
                                <w:sz w:val="8"/>
                              </w:rPr>
                            </w:pPr>
                            <w:r w:rsidRPr="00E05381">
                              <w:rPr>
                                <w:color w:val="FFFFFF" w:themeColor="background1"/>
                                <w:sz w:val="8"/>
                              </w:rPr>
                              <w:t>&lt;/head&gt;</w:t>
                            </w:r>
                          </w:p>
                          <w:p w14:paraId="712D7EE8" w14:textId="77777777" w:rsidR="00E05381" w:rsidRPr="00E05381" w:rsidRDefault="00E05381" w:rsidP="00E05381">
                            <w:pPr>
                              <w:rPr>
                                <w:color w:val="FFFFFF" w:themeColor="background1"/>
                                <w:sz w:val="8"/>
                              </w:rPr>
                            </w:pPr>
                          </w:p>
                          <w:p w14:paraId="796A6C49"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02C91CD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864225E" w14:textId="77777777" w:rsidR="00E05381" w:rsidRPr="00E05381" w:rsidRDefault="00E05381" w:rsidP="00E05381">
                            <w:pPr>
                              <w:rPr>
                                <w:color w:val="FFFFFF" w:themeColor="background1"/>
                                <w:sz w:val="8"/>
                              </w:rPr>
                            </w:pPr>
                            <w:r w:rsidRPr="00E05381">
                              <w:rPr>
                                <w:color w:val="FFFFFF" w:themeColor="background1"/>
                                <w:sz w:val="8"/>
                              </w:rPr>
                              <w:tab/>
                            </w:r>
                          </w:p>
                          <w:p w14:paraId="34876E2E"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4A9AB932"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2CBF8EE1"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4BD90DCD"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60F356ED" w14:textId="77777777" w:rsidR="00E05381" w:rsidRPr="00E05381" w:rsidRDefault="00E05381" w:rsidP="00E05381">
                            <w:pPr>
                              <w:rPr>
                                <w:color w:val="FFFFFF" w:themeColor="background1"/>
                                <w:sz w:val="8"/>
                              </w:rPr>
                            </w:pPr>
                            <w:r w:rsidRPr="00E05381">
                              <w:rPr>
                                <w:color w:val="FFFFFF" w:themeColor="background1"/>
                                <w:sz w:val="8"/>
                              </w:rPr>
                              <w:tab/>
                            </w:r>
                          </w:p>
                          <w:p w14:paraId="725A99B0"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18C6DBBE" w14:textId="77777777" w:rsidR="00E05381" w:rsidRPr="00E05381" w:rsidRDefault="00E05381" w:rsidP="00E05381">
                            <w:pPr>
                              <w:rPr>
                                <w:color w:val="FFFFFF" w:themeColor="background1"/>
                                <w:sz w:val="8"/>
                              </w:rPr>
                            </w:pPr>
                          </w:p>
                          <w:p w14:paraId="1FE8C398" w14:textId="77777777" w:rsidR="00E05381" w:rsidRPr="00E05381" w:rsidRDefault="00E05381" w:rsidP="00E05381">
                            <w:pPr>
                              <w:rPr>
                                <w:color w:val="FFFFFF" w:themeColor="background1"/>
                                <w:sz w:val="8"/>
                              </w:rPr>
                            </w:pPr>
                            <w:r w:rsidRPr="00E05381">
                              <w:rPr>
                                <w:color w:val="FFFFFF" w:themeColor="background1"/>
                                <w:sz w:val="8"/>
                              </w:rPr>
                              <w:t>&lt;/div&gt;</w:t>
                            </w:r>
                          </w:p>
                          <w:p w14:paraId="3FA46134" w14:textId="77777777" w:rsidR="00E05381" w:rsidRPr="00E05381" w:rsidRDefault="00E05381" w:rsidP="00E05381">
                            <w:pPr>
                              <w:rPr>
                                <w:color w:val="FFFFFF" w:themeColor="background1"/>
                                <w:sz w:val="8"/>
                              </w:rPr>
                            </w:pPr>
                            <w:r w:rsidRPr="00E05381">
                              <w:rPr>
                                <w:color w:val="FFFFFF" w:themeColor="background1"/>
                                <w:sz w:val="8"/>
                              </w:rPr>
                              <w:t>//google Log in</w:t>
                            </w:r>
                          </w:p>
                          <w:p w14:paraId="2031F091" w14:textId="77777777" w:rsidR="00E05381" w:rsidRPr="00E05381" w:rsidRDefault="00E05381" w:rsidP="00E05381">
                            <w:pPr>
                              <w:rPr>
                                <w:color w:val="FFFFFF" w:themeColor="background1"/>
                                <w:sz w:val="8"/>
                              </w:rPr>
                            </w:pPr>
                          </w:p>
                          <w:p w14:paraId="36E6BB00" w14:textId="77777777" w:rsidR="00E05381" w:rsidRPr="00E05381" w:rsidRDefault="00E05381" w:rsidP="00E05381">
                            <w:pPr>
                              <w:rPr>
                                <w:color w:val="FFFFFF" w:themeColor="background1"/>
                                <w:sz w:val="8"/>
                              </w:rPr>
                            </w:pPr>
                            <w:r w:rsidRPr="00E05381">
                              <w:rPr>
                                <w:color w:val="FFFFFF" w:themeColor="background1"/>
                                <w:sz w:val="8"/>
                              </w:rPr>
                              <w:t>&lt;body&gt;</w:t>
                            </w:r>
                          </w:p>
                          <w:p w14:paraId="4CA0BE0D"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DA7C466" w14:textId="77777777" w:rsidR="00E05381" w:rsidRPr="00E05381" w:rsidRDefault="00E05381" w:rsidP="00E05381">
                            <w:pPr>
                              <w:rPr>
                                <w:color w:val="FFFFFF" w:themeColor="background1"/>
                                <w:sz w:val="8"/>
                              </w:rPr>
                            </w:pPr>
                            <w:r w:rsidRPr="00E05381">
                              <w:rPr>
                                <w:color w:val="FFFFFF" w:themeColor="background1"/>
                                <w:sz w:val="8"/>
                              </w:rPr>
                              <w:t>&lt;hr/&gt;</w:t>
                            </w:r>
                          </w:p>
                          <w:p w14:paraId="3826686D" w14:textId="77777777" w:rsidR="00E05381" w:rsidRPr="00E05381" w:rsidRDefault="00E05381" w:rsidP="00E05381">
                            <w:pPr>
                              <w:rPr>
                                <w:color w:val="FFFFFF" w:themeColor="background1"/>
                                <w:sz w:val="8"/>
                              </w:rPr>
                            </w:pPr>
                            <w:r w:rsidRPr="00E05381">
                              <w:rPr>
                                <w:color w:val="FFFFFF" w:themeColor="background1"/>
                                <w:sz w:val="8"/>
                              </w:rPr>
                              <w:t>&lt;br&gt;</w:t>
                            </w:r>
                          </w:p>
                          <w:p w14:paraId="3481029A"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544DA217"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41502585" w14:textId="77777777" w:rsidR="00E05381" w:rsidRPr="00E05381" w:rsidRDefault="00E05381" w:rsidP="00E05381">
                            <w:pPr>
                              <w:rPr>
                                <w:color w:val="FFFFFF" w:themeColor="background1"/>
                                <w:sz w:val="8"/>
                              </w:rPr>
                            </w:pPr>
                            <w:r w:rsidRPr="00E05381">
                              <w:rPr>
                                <w:color w:val="FFFFFF" w:themeColor="background1"/>
                                <w:sz w:val="8"/>
                              </w:rPr>
                              <w:t>&lt;/p&gt;</w:t>
                            </w:r>
                          </w:p>
                          <w:p w14:paraId="3ABC3F00" w14:textId="77777777" w:rsidR="00E05381" w:rsidRPr="00E05381" w:rsidRDefault="00E05381" w:rsidP="00E05381">
                            <w:pPr>
                              <w:rPr>
                                <w:color w:val="FFFFFF" w:themeColor="background1"/>
                                <w:sz w:val="8"/>
                              </w:rPr>
                            </w:pPr>
                            <w:r w:rsidRPr="00E05381">
                              <w:rPr>
                                <w:color w:val="FFFFFF" w:themeColor="background1"/>
                                <w:sz w:val="8"/>
                              </w:rPr>
                              <w:t>&lt;br&gt;</w:t>
                            </w:r>
                          </w:p>
                          <w:p w14:paraId="62C9BB1D"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701C38C0"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05BA0933" w14:textId="77777777" w:rsidR="00E05381" w:rsidRPr="00E05381" w:rsidRDefault="00E05381" w:rsidP="00E05381">
                            <w:pPr>
                              <w:rPr>
                                <w:color w:val="FFFFFF" w:themeColor="background1"/>
                                <w:sz w:val="8"/>
                              </w:rPr>
                            </w:pPr>
                            <w:r w:rsidRPr="00E05381">
                              <w:rPr>
                                <w:color w:val="FFFFFF" w:themeColor="background1"/>
                                <w:sz w:val="8"/>
                              </w:rPr>
                              <w:t>&lt;/body&gt;</w:t>
                            </w:r>
                          </w:p>
                          <w:p w14:paraId="4CFFAF49" w14:textId="77777777" w:rsidR="00E05381" w:rsidRPr="00E05381" w:rsidRDefault="00E05381" w:rsidP="00E05381">
                            <w:pPr>
                              <w:rPr>
                                <w:color w:val="FFFFFF" w:themeColor="background1"/>
                                <w:sz w:val="8"/>
                              </w:rPr>
                            </w:pPr>
                          </w:p>
                          <w:p w14:paraId="07F4617C"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454C7CFB" w14:textId="77777777" w:rsidR="00E05381" w:rsidRPr="00E05381" w:rsidRDefault="00E05381" w:rsidP="00E05381">
                            <w:pPr>
                              <w:rPr>
                                <w:color w:val="FFFFFF" w:themeColor="background1"/>
                                <w:sz w:val="8"/>
                              </w:rPr>
                            </w:pPr>
                          </w:p>
                          <w:p w14:paraId="22638619" w14:textId="77777777" w:rsidR="00E05381" w:rsidRPr="00E05381" w:rsidRDefault="00E05381" w:rsidP="00E05381">
                            <w:pPr>
                              <w:rPr>
                                <w:color w:val="FFFFFF" w:themeColor="background1"/>
                                <w:sz w:val="8"/>
                              </w:rPr>
                            </w:pPr>
                            <w:r w:rsidRPr="00E05381">
                              <w:rPr>
                                <w:color w:val="FFFFFF" w:themeColor="background1"/>
                                <w:sz w:val="8"/>
                              </w:rPr>
                              <w:t>&lt;/html&gt;</w:t>
                            </w:r>
                          </w:p>
                          <w:p w14:paraId="5F1C298C" w14:textId="77777777" w:rsidR="00E05381" w:rsidRPr="00E05381" w:rsidRDefault="00E05381" w:rsidP="00E05381">
                            <w:pPr>
                              <w:rPr>
                                <w:color w:val="FFFFFF" w:themeColor="background1"/>
                                <w:sz w:val="8"/>
                              </w:rPr>
                            </w:pPr>
                            <w:r w:rsidRPr="00E05381">
                              <w:rPr>
                                <w:color w:val="FFFFFF" w:themeColor="background1"/>
                                <w:sz w:val="8"/>
                              </w:rPr>
                              <w:t>STYLE.CSS</w:t>
                            </w:r>
                          </w:p>
                          <w:p w14:paraId="5672D01A" w14:textId="77777777" w:rsidR="00E05381" w:rsidRPr="00E05381" w:rsidRDefault="00E05381" w:rsidP="00E05381">
                            <w:pPr>
                              <w:rPr>
                                <w:color w:val="FFFFFF" w:themeColor="background1"/>
                                <w:sz w:val="8"/>
                              </w:rPr>
                            </w:pPr>
                            <w:r w:rsidRPr="00E05381">
                              <w:rPr>
                                <w:color w:val="FFFFFF" w:themeColor="background1"/>
                                <w:sz w:val="8"/>
                              </w:rPr>
                              <w:t>title {</w:t>
                            </w:r>
                          </w:p>
                          <w:p w14:paraId="0DA65309"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40CC2EBA"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742960B8" w14:textId="77777777" w:rsidR="00E05381" w:rsidRPr="00E05381" w:rsidRDefault="00E05381" w:rsidP="00E05381">
                            <w:pPr>
                              <w:rPr>
                                <w:color w:val="FFFFFF" w:themeColor="background1"/>
                                <w:sz w:val="8"/>
                              </w:rPr>
                            </w:pPr>
                            <w:r w:rsidRPr="00E05381">
                              <w:rPr>
                                <w:color w:val="FFFFFF" w:themeColor="background1"/>
                                <w:sz w:val="8"/>
                              </w:rPr>
                              <w:t>}</w:t>
                            </w:r>
                          </w:p>
                          <w:p w14:paraId="72707A29" w14:textId="77777777" w:rsidR="00E05381" w:rsidRPr="00E05381" w:rsidRDefault="00E05381" w:rsidP="00E05381">
                            <w:pPr>
                              <w:rPr>
                                <w:color w:val="FFFFFF" w:themeColor="background1"/>
                                <w:sz w:val="8"/>
                              </w:rPr>
                            </w:pPr>
                          </w:p>
                          <w:p w14:paraId="600B78E5" w14:textId="77777777" w:rsidR="00E05381" w:rsidRPr="00E05381" w:rsidRDefault="00E05381" w:rsidP="00E05381">
                            <w:pPr>
                              <w:rPr>
                                <w:color w:val="FFFFFF" w:themeColor="background1"/>
                                <w:sz w:val="8"/>
                              </w:rPr>
                            </w:pPr>
                            <w:r w:rsidRPr="00E05381">
                              <w:rPr>
                                <w:color w:val="FFFFFF" w:themeColor="background1"/>
                                <w:sz w:val="8"/>
                              </w:rPr>
                              <w:t>body {</w:t>
                            </w:r>
                          </w:p>
                          <w:p w14:paraId="3329C8BA"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50651BF"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3E7B05D9" w14:textId="77777777" w:rsidR="00E05381" w:rsidRPr="00E05381" w:rsidRDefault="00E05381" w:rsidP="00E05381">
                            <w:pPr>
                              <w:rPr>
                                <w:color w:val="FFFFFF" w:themeColor="background1"/>
                                <w:sz w:val="8"/>
                              </w:rPr>
                            </w:pPr>
                            <w:r w:rsidRPr="00E05381">
                              <w:rPr>
                                <w:color w:val="FFFFFF" w:themeColor="background1"/>
                                <w:sz w:val="8"/>
                              </w:rPr>
                              <w:t>}</w:t>
                            </w:r>
                          </w:p>
                          <w:p w14:paraId="109C1A2B" w14:textId="77777777" w:rsidR="00E05381" w:rsidRPr="00E05381" w:rsidRDefault="00E05381" w:rsidP="00E05381">
                            <w:pPr>
                              <w:rPr>
                                <w:color w:val="FFFFFF" w:themeColor="background1"/>
                                <w:sz w:val="8"/>
                              </w:rPr>
                            </w:pPr>
                          </w:p>
                          <w:p w14:paraId="4FA4B046" w14:textId="77777777" w:rsidR="00E05381" w:rsidRPr="00E05381" w:rsidRDefault="00E05381" w:rsidP="00E05381">
                            <w:pPr>
                              <w:rPr>
                                <w:color w:val="FFFFFF" w:themeColor="background1"/>
                                <w:sz w:val="8"/>
                              </w:rPr>
                            </w:pPr>
                            <w:r w:rsidRPr="00E05381">
                              <w:rPr>
                                <w:color w:val="FFFFFF" w:themeColor="background1"/>
                                <w:sz w:val="8"/>
                              </w:rPr>
                              <w:t>#g-signin {</w:t>
                            </w:r>
                          </w:p>
                          <w:p w14:paraId="7C0B404C"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56AE9FC4"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0433FB4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93C44F6" w14:textId="77777777" w:rsidR="00E05381" w:rsidRPr="00E05381" w:rsidRDefault="00E05381" w:rsidP="00E05381">
                            <w:pPr>
                              <w:rPr>
                                <w:color w:val="FFFFFF" w:themeColor="background1"/>
                                <w:sz w:val="8"/>
                              </w:rPr>
                            </w:pPr>
                            <w:r w:rsidRPr="00E05381">
                              <w:rPr>
                                <w:color w:val="FFFFFF" w:themeColor="background1"/>
                                <w:sz w:val="8"/>
                              </w:rPr>
                              <w:t>}</w:t>
                            </w:r>
                          </w:p>
                          <w:p w14:paraId="782E6D9A" w14:textId="77777777" w:rsidR="00E05381" w:rsidRPr="00E05381" w:rsidRDefault="00E05381" w:rsidP="00E05381">
                            <w:pPr>
                              <w:rPr>
                                <w:color w:val="FFFFFF" w:themeColor="background1"/>
                                <w:sz w:val="8"/>
                              </w:rPr>
                            </w:pPr>
                          </w:p>
                          <w:p w14:paraId="282F9DCA" w14:textId="77777777" w:rsidR="00E05381" w:rsidRPr="00E05381" w:rsidRDefault="00E05381" w:rsidP="00E05381">
                            <w:pPr>
                              <w:rPr>
                                <w:color w:val="FFFFFF" w:themeColor="background1"/>
                                <w:sz w:val="8"/>
                              </w:rPr>
                            </w:pPr>
                            <w:r w:rsidRPr="00E05381">
                              <w:rPr>
                                <w:color w:val="FFFFFF" w:themeColor="background1"/>
                                <w:sz w:val="8"/>
                              </w:rPr>
                              <w:t>h1 {</w:t>
                            </w:r>
                          </w:p>
                          <w:p w14:paraId="45C51723"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351581DE"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1523E78F"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1D771E7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7DD94419" w14:textId="77777777" w:rsidR="00E05381" w:rsidRPr="00E05381" w:rsidRDefault="00E05381" w:rsidP="00E05381">
                            <w:pPr>
                              <w:rPr>
                                <w:color w:val="FFFFFF" w:themeColor="background1"/>
                                <w:sz w:val="8"/>
                              </w:rPr>
                            </w:pPr>
                            <w:r w:rsidRPr="00E05381">
                              <w:rPr>
                                <w:color w:val="FFFFFF" w:themeColor="background1"/>
                                <w:sz w:val="8"/>
                              </w:rPr>
                              <w:t>}</w:t>
                            </w:r>
                          </w:p>
                          <w:p w14:paraId="1316771C" w14:textId="77777777" w:rsidR="00E05381" w:rsidRPr="00E05381" w:rsidRDefault="00E05381" w:rsidP="00E05381">
                            <w:pPr>
                              <w:rPr>
                                <w:color w:val="FFFFFF" w:themeColor="background1"/>
                                <w:sz w:val="8"/>
                              </w:rPr>
                            </w:pPr>
                          </w:p>
                          <w:p w14:paraId="5FE422BE" w14:textId="77777777" w:rsidR="00E05381" w:rsidRPr="00E05381" w:rsidRDefault="00E05381" w:rsidP="00E05381">
                            <w:pPr>
                              <w:rPr>
                                <w:color w:val="FFFFFF" w:themeColor="background1"/>
                                <w:sz w:val="8"/>
                              </w:rPr>
                            </w:pPr>
                            <w:r w:rsidRPr="00E05381">
                              <w:rPr>
                                <w:color w:val="FFFFFF" w:themeColor="background1"/>
                                <w:sz w:val="8"/>
                              </w:rPr>
                              <w:t>h2 {</w:t>
                            </w:r>
                          </w:p>
                          <w:p w14:paraId="4E15CE5B"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59A5226" w14:textId="77777777" w:rsidR="00E05381" w:rsidRPr="00E05381" w:rsidRDefault="00E05381" w:rsidP="00E05381">
                            <w:pPr>
                              <w:rPr>
                                <w:color w:val="FFFFFF" w:themeColor="background1"/>
                                <w:sz w:val="8"/>
                              </w:rPr>
                            </w:pPr>
                            <w:r w:rsidRPr="00E05381">
                              <w:rPr>
                                <w:color w:val="FFFFFF" w:themeColor="background1"/>
                                <w:sz w:val="8"/>
                              </w:rPr>
                              <w:t>}</w:t>
                            </w:r>
                          </w:p>
                          <w:p w14:paraId="7C4E5484" w14:textId="77777777" w:rsidR="00E05381" w:rsidRPr="00E05381" w:rsidRDefault="00E05381" w:rsidP="00E05381">
                            <w:pPr>
                              <w:rPr>
                                <w:color w:val="FFFFFF" w:themeColor="background1"/>
                                <w:sz w:val="8"/>
                              </w:rPr>
                            </w:pPr>
                          </w:p>
                          <w:p w14:paraId="640D4E8D" w14:textId="77777777" w:rsidR="00E05381" w:rsidRPr="00E05381" w:rsidRDefault="00E05381" w:rsidP="00E05381">
                            <w:pPr>
                              <w:rPr>
                                <w:color w:val="FFFFFF" w:themeColor="background1"/>
                                <w:sz w:val="8"/>
                              </w:rPr>
                            </w:pPr>
                            <w:r w:rsidRPr="00E05381">
                              <w:rPr>
                                <w:color w:val="FFFFFF" w:themeColor="background1"/>
                                <w:sz w:val="8"/>
                              </w:rPr>
                              <w:t>p {</w:t>
                            </w:r>
                          </w:p>
                          <w:p w14:paraId="6D8B6823"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1826FCA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AB768E9" w14:textId="77777777" w:rsidR="00E05381" w:rsidRPr="00E05381" w:rsidRDefault="00E05381" w:rsidP="00E05381">
                            <w:pPr>
                              <w:rPr>
                                <w:color w:val="FFFFFF" w:themeColor="background1"/>
                                <w:sz w:val="8"/>
                              </w:rPr>
                            </w:pPr>
                            <w:r w:rsidRPr="00E05381">
                              <w:rPr>
                                <w:color w:val="FFFFFF" w:themeColor="background1"/>
                                <w:sz w:val="8"/>
                              </w:rPr>
                              <w:t>}</w:t>
                            </w:r>
                          </w:p>
                          <w:p w14:paraId="59408F1B"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1CBEDE32" w14:textId="77777777" w:rsidR="00E05381" w:rsidRPr="00E05381" w:rsidRDefault="00E05381" w:rsidP="00E05381">
                            <w:pPr>
                              <w:rPr>
                                <w:color w:val="FFFFFF" w:themeColor="background1"/>
                                <w:sz w:val="8"/>
                              </w:rPr>
                            </w:pPr>
                            <w:r w:rsidRPr="00E05381">
                              <w:rPr>
                                <w:color w:val="FFFFFF" w:themeColor="background1"/>
                                <w:sz w:val="8"/>
                              </w:rPr>
                              <w:t>&lt;?php</w:t>
                            </w:r>
                          </w:p>
                          <w:p w14:paraId="615EE068"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0FD3D11F"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4C0A55D9" w14:textId="77777777" w:rsidR="00E05381" w:rsidRPr="00E05381" w:rsidRDefault="00E05381" w:rsidP="00E05381">
                            <w:pPr>
                              <w:rPr>
                                <w:color w:val="FFFFFF" w:themeColor="background1"/>
                                <w:sz w:val="8"/>
                              </w:rPr>
                            </w:pPr>
                            <w:r w:rsidRPr="00E05381">
                              <w:rPr>
                                <w:color w:val="FFFFFF" w:themeColor="background1"/>
                                <w:sz w:val="8"/>
                              </w:rPr>
                              <w:t>?&gt;</w:t>
                            </w:r>
                          </w:p>
                          <w:p w14:paraId="438C3987" w14:textId="77777777" w:rsidR="00E05381" w:rsidRPr="00E05381" w:rsidRDefault="00E05381" w:rsidP="00E05381">
                            <w:pPr>
                              <w:rPr>
                                <w:color w:val="FFFFFF" w:themeColor="background1"/>
                                <w:sz w:val="8"/>
                              </w:rPr>
                            </w:pPr>
                            <w:r w:rsidRPr="00E05381">
                              <w:rPr>
                                <w:color w:val="FFFFFF" w:themeColor="background1"/>
                                <w:sz w:val="8"/>
                              </w:rPr>
                              <w:t>&lt;!DOCTYPE html&gt;</w:t>
                            </w:r>
                          </w:p>
                          <w:p w14:paraId="7587C5C2" w14:textId="77777777" w:rsidR="00E05381" w:rsidRPr="00E05381" w:rsidRDefault="00E05381" w:rsidP="00E05381">
                            <w:pPr>
                              <w:rPr>
                                <w:color w:val="FFFFFF" w:themeColor="background1"/>
                                <w:sz w:val="8"/>
                              </w:rPr>
                            </w:pPr>
                            <w:r w:rsidRPr="00E05381">
                              <w:rPr>
                                <w:color w:val="FFFFFF" w:themeColor="background1"/>
                                <w:sz w:val="8"/>
                              </w:rPr>
                              <w:t>&lt;html lang="en"&gt;</w:t>
                            </w:r>
                          </w:p>
                          <w:p w14:paraId="74BA9BE2" w14:textId="77777777" w:rsidR="00E05381" w:rsidRPr="00E05381" w:rsidRDefault="00E05381" w:rsidP="00E05381">
                            <w:pPr>
                              <w:rPr>
                                <w:color w:val="FFFFFF" w:themeColor="background1"/>
                                <w:sz w:val="8"/>
                              </w:rPr>
                            </w:pPr>
                            <w:r w:rsidRPr="00E05381">
                              <w:rPr>
                                <w:color w:val="FFFFFF" w:themeColor="background1"/>
                                <w:sz w:val="8"/>
                              </w:rPr>
                              <w:t>&lt;head&gt;</w:t>
                            </w:r>
                          </w:p>
                          <w:p w14:paraId="35FB2969"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7F7061CE"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156512AD" w14:textId="77777777" w:rsidR="00E05381" w:rsidRPr="00E05381" w:rsidRDefault="00E05381" w:rsidP="00E05381">
                            <w:pPr>
                              <w:rPr>
                                <w:color w:val="FFFFFF" w:themeColor="background1"/>
                                <w:sz w:val="8"/>
                              </w:rPr>
                            </w:pPr>
                            <w:r w:rsidRPr="00E05381">
                              <w:rPr>
                                <w:color w:val="FFFFFF" w:themeColor="background1"/>
                                <w:sz w:val="8"/>
                              </w:rPr>
                              <w:t>&lt;/head&gt;</w:t>
                            </w:r>
                          </w:p>
                          <w:p w14:paraId="618A2D9E" w14:textId="77777777" w:rsidR="00E05381" w:rsidRPr="00E05381" w:rsidRDefault="00E05381" w:rsidP="00E05381">
                            <w:pPr>
                              <w:rPr>
                                <w:color w:val="FFFFFF" w:themeColor="background1"/>
                                <w:sz w:val="8"/>
                              </w:rPr>
                            </w:pPr>
                            <w:r w:rsidRPr="00E05381">
                              <w:rPr>
                                <w:color w:val="FFFFFF" w:themeColor="background1"/>
                                <w:sz w:val="8"/>
                              </w:rPr>
                              <w:t>&lt;body&gt;</w:t>
                            </w:r>
                          </w:p>
                          <w:p w14:paraId="0D04FE23" w14:textId="77777777" w:rsidR="00E05381" w:rsidRPr="00E05381" w:rsidRDefault="00E05381" w:rsidP="00E05381">
                            <w:pPr>
                              <w:rPr>
                                <w:color w:val="FFFFFF" w:themeColor="background1"/>
                                <w:sz w:val="8"/>
                              </w:rPr>
                            </w:pPr>
                          </w:p>
                          <w:p w14:paraId="1396423C" w14:textId="77777777" w:rsidR="00E05381" w:rsidRPr="00E05381" w:rsidRDefault="00E05381" w:rsidP="00E05381">
                            <w:pPr>
                              <w:rPr>
                                <w:color w:val="FFFFFF" w:themeColor="background1"/>
                                <w:sz w:val="8"/>
                              </w:rPr>
                            </w:pPr>
                          </w:p>
                          <w:p w14:paraId="0677B026" w14:textId="77777777" w:rsidR="00E05381" w:rsidRPr="00E05381" w:rsidRDefault="00E05381" w:rsidP="00E05381">
                            <w:pPr>
                              <w:rPr>
                                <w:color w:val="FFFFFF" w:themeColor="background1"/>
                                <w:sz w:val="8"/>
                              </w:rPr>
                            </w:pPr>
                          </w:p>
                          <w:p w14:paraId="38AD45B2" w14:textId="77777777" w:rsidR="00E05381" w:rsidRPr="00E05381" w:rsidRDefault="00E05381" w:rsidP="00E05381">
                            <w:pPr>
                              <w:rPr>
                                <w:color w:val="FFFFFF" w:themeColor="background1"/>
                                <w:sz w:val="8"/>
                              </w:rPr>
                            </w:pPr>
                            <w:r w:rsidRPr="00E05381">
                              <w:rPr>
                                <w:color w:val="FFFFFF" w:themeColor="background1"/>
                                <w:sz w:val="8"/>
                              </w:rPr>
                              <w:t>&lt;/body&gt;</w:t>
                            </w:r>
                          </w:p>
                          <w:p w14:paraId="6A5797BA" w14:textId="77777777" w:rsidR="00E05381" w:rsidRPr="00E05381" w:rsidRDefault="00E05381" w:rsidP="00E05381">
                            <w:pPr>
                              <w:rPr>
                                <w:color w:val="FFFFFF" w:themeColor="background1"/>
                                <w:sz w:val="8"/>
                              </w:rPr>
                            </w:pPr>
                            <w:r w:rsidRPr="00E05381">
                              <w:rPr>
                                <w:color w:val="FFFFFF" w:themeColor="background1"/>
                                <w:sz w:val="8"/>
                              </w:rPr>
                              <w:t>&lt;/html&gt;</w:t>
                            </w:r>
                          </w:p>
                          <w:p w14:paraId="3D64A126" w14:textId="77777777" w:rsidR="00E05381" w:rsidRPr="00E05381" w:rsidRDefault="00E05381" w:rsidP="00E05381">
                            <w:pPr>
                              <w:rPr>
                                <w:color w:val="FFFFFF" w:themeColor="background1"/>
                                <w:sz w:val="8"/>
                              </w:rPr>
                            </w:pPr>
                          </w:p>
                          <w:p w14:paraId="5886FBD4" w14:textId="77777777" w:rsidR="00E05381" w:rsidRPr="00E05381" w:rsidRDefault="00E05381" w:rsidP="00E05381">
                            <w:pPr>
                              <w:rPr>
                                <w:color w:val="FFFFFF" w:themeColor="background1"/>
                                <w:sz w:val="8"/>
                              </w:rPr>
                            </w:pPr>
                            <w:r w:rsidRPr="00E05381">
                              <w:rPr>
                                <w:color w:val="FFFFFF" w:themeColor="background1"/>
                                <w:sz w:val="8"/>
                              </w:rPr>
                              <w:t>QUADEQN.PHP</w:t>
                            </w:r>
                          </w:p>
                          <w:p w14:paraId="4D77E9BA" w14:textId="77777777" w:rsidR="00E05381" w:rsidRPr="00E05381" w:rsidRDefault="00E05381" w:rsidP="00E05381">
                            <w:pPr>
                              <w:rPr>
                                <w:color w:val="FFFFFF" w:themeColor="background1"/>
                                <w:sz w:val="8"/>
                              </w:rPr>
                            </w:pPr>
                            <w:r w:rsidRPr="00E05381">
                              <w:rPr>
                                <w:color w:val="FFFFFF" w:themeColor="background1"/>
                                <w:sz w:val="8"/>
                              </w:rPr>
                              <w:t>&lt;?php</w:t>
                            </w:r>
                          </w:p>
                          <w:p w14:paraId="0C4E6C20" w14:textId="77777777" w:rsidR="00E05381" w:rsidRPr="00E05381" w:rsidRDefault="00E05381" w:rsidP="00E05381">
                            <w:pPr>
                              <w:rPr>
                                <w:color w:val="FFFFFF" w:themeColor="background1"/>
                                <w:sz w:val="8"/>
                              </w:rPr>
                            </w:pPr>
                          </w:p>
                          <w:p w14:paraId="3796BC27" w14:textId="77777777" w:rsidR="00E05381" w:rsidRPr="00E05381" w:rsidRDefault="00E05381" w:rsidP="00E05381">
                            <w:pPr>
                              <w:rPr>
                                <w:color w:val="FFFFFF" w:themeColor="background1"/>
                                <w:sz w:val="8"/>
                              </w:rPr>
                            </w:pPr>
                          </w:p>
                          <w:p w14:paraId="2CBCE44F"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58F70C1" w14:textId="77777777" w:rsidR="00E05381" w:rsidRPr="00E05381" w:rsidRDefault="00E05381" w:rsidP="00E05381">
                            <w:pPr>
                              <w:rPr>
                                <w:color w:val="FFFFFF" w:themeColor="background1"/>
                                <w:sz w:val="8"/>
                              </w:rPr>
                            </w:pPr>
                            <w:r w:rsidRPr="00E05381">
                              <w:rPr>
                                <w:color w:val="FFFFFF" w:themeColor="background1"/>
                                <w:sz w:val="8"/>
                              </w:rPr>
                              <w:t>{</w:t>
                            </w:r>
                          </w:p>
                          <w:p w14:paraId="4AE595F2"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64B64C17"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4091ECC4"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3934EFF3"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EE60176"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18D2F0F3"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6F724F0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F4E949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54A71EA0"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A4EBBB0"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2983276E"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278C6E4B"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51700A16"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523FDBD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6E18585" w14:textId="77777777" w:rsidR="00E05381" w:rsidRPr="00E05381" w:rsidRDefault="00E05381" w:rsidP="00E05381">
                            <w:pPr>
                              <w:rPr>
                                <w:color w:val="FFFFFF" w:themeColor="background1"/>
                                <w:sz w:val="8"/>
                              </w:rPr>
                            </w:pPr>
                            <w:r w:rsidRPr="00E05381">
                              <w:rPr>
                                <w:color w:val="FFFFFF" w:themeColor="background1"/>
                                <w:sz w:val="8"/>
                              </w:rPr>
                              <w:t>}</w:t>
                            </w:r>
                          </w:p>
                          <w:p w14:paraId="44CC24EB" w14:textId="77777777" w:rsidR="00E05381" w:rsidRPr="00E05381" w:rsidRDefault="00E05381" w:rsidP="00E05381">
                            <w:pPr>
                              <w:rPr>
                                <w:color w:val="FFFFFF" w:themeColor="background1"/>
                                <w:sz w:val="8"/>
                              </w:rPr>
                            </w:pPr>
                          </w:p>
                          <w:p w14:paraId="66B130E6"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36ADC61D" w14:textId="77777777" w:rsidR="00E05381" w:rsidRPr="00E05381" w:rsidRDefault="00E05381" w:rsidP="00E05381">
                            <w:pPr>
                              <w:rPr>
                                <w:color w:val="FFFFFF" w:themeColor="background1"/>
                                <w:sz w:val="8"/>
                              </w:rPr>
                            </w:pPr>
                          </w:p>
                          <w:p w14:paraId="43962937"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72B80549" w14:textId="77777777" w:rsidR="00E05381" w:rsidRPr="00E05381" w:rsidRDefault="00E05381" w:rsidP="00E05381">
                            <w:pPr>
                              <w:rPr>
                                <w:color w:val="FFFFFF" w:themeColor="background1"/>
                                <w:sz w:val="8"/>
                              </w:rPr>
                            </w:pPr>
                            <w:r w:rsidRPr="00E05381">
                              <w:rPr>
                                <w:color w:val="FFFFFF" w:themeColor="background1"/>
                                <w:sz w:val="8"/>
                              </w:rPr>
                              <w:t>{</w:t>
                            </w:r>
                          </w:p>
                          <w:p w14:paraId="18AFA75A"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25B3D57A" w14:textId="77777777" w:rsidR="00E05381" w:rsidRPr="00E05381" w:rsidRDefault="00E05381" w:rsidP="00E05381">
                            <w:pPr>
                              <w:rPr>
                                <w:color w:val="FFFFFF" w:themeColor="background1"/>
                                <w:sz w:val="8"/>
                              </w:rPr>
                            </w:pPr>
                          </w:p>
                          <w:p w14:paraId="7F11827B"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5DC7AEBB"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50871420"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91BE172"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6DA4B9B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6376740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24D3D61" w14:textId="77777777" w:rsidR="00E05381" w:rsidRPr="00E05381" w:rsidRDefault="00E05381" w:rsidP="00E05381">
                            <w:pPr>
                              <w:rPr>
                                <w:color w:val="FFFFFF" w:themeColor="background1"/>
                                <w:sz w:val="8"/>
                              </w:rPr>
                            </w:pPr>
                          </w:p>
                          <w:p w14:paraId="7838851B"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B5758F7" w14:textId="77777777" w:rsidR="00E05381" w:rsidRPr="00E05381" w:rsidRDefault="00E05381" w:rsidP="00E05381">
                            <w:pPr>
                              <w:rPr>
                                <w:color w:val="FFFFFF" w:themeColor="background1"/>
                                <w:sz w:val="8"/>
                              </w:rPr>
                            </w:pPr>
                          </w:p>
                          <w:p w14:paraId="50FCD4D2"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0E7D550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7932E399"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3052556D" w14:textId="77777777" w:rsidR="00E05381" w:rsidRPr="00E05381" w:rsidRDefault="00E05381" w:rsidP="00E05381">
                            <w:pPr>
                              <w:rPr>
                                <w:color w:val="FFFFFF" w:themeColor="background1"/>
                                <w:sz w:val="8"/>
                              </w:rPr>
                            </w:pPr>
                          </w:p>
                          <w:p w14:paraId="61A3FF5A"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6B8807D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5CA1D5BD"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47919FA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38A5D9E0"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4DA43FEA"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3134D02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222EB7E"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0B133D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491F7F20"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585CC04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7949FCFF"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67BB73A" w14:textId="77777777" w:rsidR="00E05381" w:rsidRPr="00E05381" w:rsidRDefault="00E05381" w:rsidP="00E05381">
                            <w:pPr>
                              <w:rPr>
                                <w:color w:val="FFFFFF" w:themeColor="background1"/>
                                <w:sz w:val="8"/>
                              </w:rPr>
                            </w:pPr>
                          </w:p>
                          <w:p w14:paraId="7330F7D2"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38A025A1" w14:textId="77777777" w:rsidR="00E05381" w:rsidRPr="00E05381" w:rsidRDefault="00E05381" w:rsidP="00E05381">
                            <w:pPr>
                              <w:rPr>
                                <w:color w:val="FFFFFF" w:themeColor="background1"/>
                                <w:sz w:val="8"/>
                              </w:rPr>
                            </w:pPr>
                          </w:p>
                          <w:p w14:paraId="72D07285"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41C63AC6"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6CC98B7A"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0AF8C774" w14:textId="77777777" w:rsidR="00E05381" w:rsidRPr="00E05381" w:rsidRDefault="00E05381" w:rsidP="00E05381">
                            <w:pPr>
                              <w:rPr>
                                <w:color w:val="FFFFFF" w:themeColor="background1"/>
                                <w:sz w:val="8"/>
                              </w:rPr>
                            </w:pPr>
                          </w:p>
                          <w:p w14:paraId="050851A2" w14:textId="77777777" w:rsidR="00E05381" w:rsidRPr="00E05381" w:rsidRDefault="00E05381" w:rsidP="00E05381">
                            <w:pPr>
                              <w:rPr>
                                <w:color w:val="FFFFFF" w:themeColor="background1"/>
                                <w:sz w:val="8"/>
                              </w:rPr>
                            </w:pPr>
                            <w:r w:rsidRPr="00E05381">
                              <w:rPr>
                                <w:color w:val="FFFFFF" w:themeColor="background1"/>
                                <w:sz w:val="8"/>
                              </w:rPr>
                              <w:t>}</w:t>
                            </w:r>
                          </w:p>
                          <w:p w14:paraId="2B3078F0" w14:textId="77777777" w:rsidR="00E05381" w:rsidRPr="00E05381" w:rsidRDefault="00E05381" w:rsidP="00E05381">
                            <w:pPr>
                              <w:rPr>
                                <w:color w:val="FFFFFF" w:themeColor="background1"/>
                                <w:sz w:val="8"/>
                              </w:rPr>
                            </w:pPr>
                          </w:p>
                          <w:p w14:paraId="7D9C54CB"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716DE621" w14:textId="77777777" w:rsidR="00E05381" w:rsidRPr="00E05381" w:rsidRDefault="00E05381" w:rsidP="00E05381">
                            <w:pPr>
                              <w:rPr>
                                <w:color w:val="FFFFFF" w:themeColor="background1"/>
                                <w:sz w:val="8"/>
                              </w:rPr>
                            </w:pPr>
                          </w:p>
                          <w:p w14:paraId="20227FE5"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6912A10" w14:textId="77777777" w:rsidR="00E05381" w:rsidRPr="00E05381" w:rsidRDefault="00E05381" w:rsidP="00E05381">
                            <w:pPr>
                              <w:rPr>
                                <w:color w:val="FFFFFF" w:themeColor="background1"/>
                                <w:sz w:val="8"/>
                              </w:rPr>
                            </w:pPr>
                            <w:r w:rsidRPr="00E05381">
                              <w:rPr>
                                <w:color w:val="FFFFFF" w:themeColor="background1"/>
                                <w:sz w:val="8"/>
                              </w:rPr>
                              <w:t>&lt;?php</w:t>
                            </w:r>
                          </w:p>
                          <w:p w14:paraId="6A0798A7"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40782DA3"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5D7BA06D" w14:textId="77777777" w:rsidR="00E05381" w:rsidRPr="00E05381" w:rsidRDefault="00E05381" w:rsidP="00E05381">
                            <w:pPr>
                              <w:rPr>
                                <w:color w:val="FFFFFF" w:themeColor="background1"/>
                                <w:sz w:val="8"/>
                              </w:rPr>
                            </w:pPr>
                            <w:r w:rsidRPr="00E05381">
                              <w:rPr>
                                <w:color w:val="FFFFFF" w:themeColor="background1"/>
                                <w:sz w:val="8"/>
                              </w:rPr>
                              <w:tab/>
                            </w:r>
                          </w:p>
                          <w:p w14:paraId="6AC66A1C" w14:textId="77777777" w:rsidR="00E05381" w:rsidRPr="00E05381" w:rsidRDefault="00E05381" w:rsidP="00E05381">
                            <w:pPr>
                              <w:rPr>
                                <w:color w:val="FFFFFF" w:themeColor="background1"/>
                                <w:sz w:val="8"/>
                              </w:rPr>
                            </w:pPr>
                            <w:r w:rsidRPr="00E05381">
                              <w:rPr>
                                <w:color w:val="FFFFFF" w:themeColor="background1"/>
                                <w:sz w:val="8"/>
                              </w:rPr>
                              <w:tab/>
                            </w:r>
                          </w:p>
                          <w:p w14:paraId="58E19F51" w14:textId="77777777" w:rsidR="00E05381" w:rsidRPr="00E05381" w:rsidRDefault="00E05381" w:rsidP="00E05381">
                            <w:pPr>
                              <w:rPr>
                                <w:color w:val="FFFFFF" w:themeColor="background1"/>
                                <w:sz w:val="8"/>
                              </w:rPr>
                            </w:pPr>
                            <w:r w:rsidRPr="00E05381">
                              <w:rPr>
                                <w:color w:val="FFFFFF" w:themeColor="background1"/>
                                <w:sz w:val="8"/>
                              </w:rPr>
                              <w:tab/>
                              <w:t>$a = (double)0;</w:t>
                            </w:r>
                          </w:p>
                          <w:p w14:paraId="62A9DD09" w14:textId="77777777" w:rsidR="00E05381" w:rsidRPr="00E05381" w:rsidRDefault="00E05381" w:rsidP="00E05381">
                            <w:pPr>
                              <w:rPr>
                                <w:color w:val="FFFFFF" w:themeColor="background1"/>
                                <w:sz w:val="8"/>
                              </w:rPr>
                            </w:pPr>
                            <w:r w:rsidRPr="00E05381">
                              <w:rPr>
                                <w:color w:val="FFFFFF" w:themeColor="background1"/>
                                <w:sz w:val="8"/>
                              </w:rPr>
                              <w:tab/>
                              <w:t>$b = (double)0;</w:t>
                            </w:r>
                          </w:p>
                          <w:p w14:paraId="299190B7" w14:textId="77777777" w:rsidR="00E05381" w:rsidRPr="00E05381" w:rsidRDefault="00E05381" w:rsidP="00E05381">
                            <w:pPr>
                              <w:rPr>
                                <w:color w:val="FFFFFF" w:themeColor="background1"/>
                                <w:sz w:val="8"/>
                              </w:rPr>
                            </w:pPr>
                            <w:r w:rsidRPr="00E05381">
                              <w:rPr>
                                <w:color w:val="FFFFFF" w:themeColor="background1"/>
                                <w:sz w:val="8"/>
                              </w:rPr>
                              <w:tab/>
                              <w:t>$c = (double)0;</w:t>
                            </w:r>
                          </w:p>
                          <w:p w14:paraId="50698C47" w14:textId="77777777" w:rsidR="00E05381" w:rsidRPr="00E05381" w:rsidRDefault="00E05381" w:rsidP="00E05381">
                            <w:pPr>
                              <w:rPr>
                                <w:color w:val="FFFFFF" w:themeColor="background1"/>
                                <w:sz w:val="8"/>
                              </w:rPr>
                            </w:pPr>
                            <w:r w:rsidRPr="00E05381">
                              <w:rPr>
                                <w:color w:val="FFFFFF" w:themeColor="background1"/>
                                <w:sz w:val="8"/>
                              </w:rPr>
                              <w:tab/>
                              <w:t>$d = (double)0;</w:t>
                            </w:r>
                          </w:p>
                          <w:p w14:paraId="7C376ACA" w14:textId="77777777" w:rsidR="00E05381" w:rsidRPr="00E05381" w:rsidRDefault="00E05381" w:rsidP="00E05381">
                            <w:pPr>
                              <w:rPr>
                                <w:color w:val="FFFFFF" w:themeColor="background1"/>
                                <w:sz w:val="8"/>
                              </w:rPr>
                            </w:pPr>
                            <w:r w:rsidRPr="00E05381">
                              <w:rPr>
                                <w:color w:val="FFFFFF" w:themeColor="background1"/>
                                <w:sz w:val="8"/>
                              </w:rPr>
                              <w:tab/>
                            </w:r>
                          </w:p>
                          <w:p w14:paraId="7508AFE8" w14:textId="77777777" w:rsidR="00E05381" w:rsidRPr="00E05381" w:rsidRDefault="00E05381" w:rsidP="00E05381">
                            <w:pPr>
                              <w:rPr>
                                <w:color w:val="FFFFFF" w:themeColor="background1"/>
                                <w:sz w:val="8"/>
                              </w:rPr>
                            </w:pPr>
                            <w:r w:rsidRPr="00E05381">
                              <w:rPr>
                                <w:color w:val="FFFFFF" w:themeColor="background1"/>
                                <w:sz w:val="8"/>
                              </w:rPr>
                              <w:tab/>
                              <w:t>do {</w:t>
                            </w:r>
                          </w:p>
                          <w:p w14:paraId="695140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D152A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FE9B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45957BC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2BB33C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2BD23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1CFA067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ED74D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4C38B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CC0DE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E118D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125EF5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00BDE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25D26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AA216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747757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5B730F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829926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E374D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A06C8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15259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3F314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12D66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5CBA28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025DE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17DC1B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21C39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3FD845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66E9DF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353875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51ED751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DB0CE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22EF606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5452A0C4"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00EE6C61" w14:textId="77777777" w:rsidR="00E05381" w:rsidRPr="00E05381" w:rsidRDefault="00E05381" w:rsidP="00E05381">
                            <w:pPr>
                              <w:rPr>
                                <w:color w:val="FFFFFF" w:themeColor="background1"/>
                                <w:sz w:val="8"/>
                              </w:rPr>
                            </w:pPr>
                            <w:r w:rsidRPr="00E05381">
                              <w:rPr>
                                <w:color w:val="FFFFFF" w:themeColor="background1"/>
                                <w:sz w:val="8"/>
                              </w:rPr>
                              <w:tab/>
                            </w:r>
                          </w:p>
                          <w:p w14:paraId="55C06B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1E14D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4B5F709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276F471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73072F5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75AF41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F64DD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BA2A0F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905213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4D7B81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62BCEE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505DB1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4CB3D8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8C49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2E5E5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89871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7B4871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2543C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3945A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5D699D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7C1F6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272678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09EDB3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F0BB2CD" w14:textId="5B20ED71"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7ED74D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24D7FC4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0CF675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661322C6" w14:textId="77777777" w:rsidR="00E05381" w:rsidRPr="00E05381" w:rsidRDefault="00E05381" w:rsidP="00E05381">
                            <w:pPr>
                              <w:rPr>
                                <w:color w:val="FFFFFF" w:themeColor="background1"/>
                                <w:sz w:val="8"/>
                              </w:rPr>
                            </w:pPr>
                            <w:r w:rsidRPr="00E05381">
                              <w:rPr>
                                <w:color w:val="FFFFFF" w:themeColor="background1"/>
                                <w:sz w:val="8"/>
                              </w:rPr>
                              <w:tab/>
                            </w:r>
                          </w:p>
                          <w:p w14:paraId="072A0131" w14:textId="77777777" w:rsidR="00E05381" w:rsidRPr="00E05381" w:rsidRDefault="00E05381" w:rsidP="00E05381">
                            <w:pPr>
                              <w:rPr>
                                <w:color w:val="FFFFFF" w:themeColor="background1"/>
                                <w:sz w:val="8"/>
                              </w:rPr>
                            </w:pPr>
                            <w:r w:rsidRPr="00E05381">
                              <w:rPr>
                                <w:color w:val="FFFFFF" w:themeColor="background1"/>
                                <w:sz w:val="8"/>
                              </w:rPr>
                              <w:tab/>
                            </w:r>
                          </w:p>
                          <w:p w14:paraId="717C608E" w14:textId="77777777" w:rsidR="00E05381" w:rsidRPr="00E05381" w:rsidRDefault="00E05381" w:rsidP="00E05381">
                            <w:pPr>
                              <w:rPr>
                                <w:color w:val="FFFFFF" w:themeColor="background1"/>
                                <w:sz w:val="8"/>
                              </w:rPr>
                            </w:pPr>
                            <w:r w:rsidRPr="00E05381">
                              <w:rPr>
                                <w:color w:val="FFFFFF" w:themeColor="background1"/>
                                <w:sz w:val="8"/>
                              </w:rPr>
                              <w:tab/>
                            </w:r>
                          </w:p>
                          <w:p w14:paraId="4B912AC9"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B233CF6"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31E657F9"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6CC9C48B"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13860794"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17DD6EA4" w14:textId="77777777" w:rsidR="00E05381" w:rsidRPr="00E05381" w:rsidRDefault="00E05381" w:rsidP="00E05381">
                            <w:pPr>
                              <w:rPr>
                                <w:color w:val="FFFFFF" w:themeColor="background1"/>
                                <w:sz w:val="8"/>
                              </w:rPr>
                            </w:pPr>
                            <w:r w:rsidRPr="00E05381">
                              <w:rPr>
                                <w:color w:val="FFFFFF" w:themeColor="background1"/>
                                <w:sz w:val="8"/>
                              </w:rPr>
                              <w:tab/>
                            </w:r>
                          </w:p>
                          <w:p w14:paraId="24EA540F" w14:textId="77777777" w:rsidR="00E05381" w:rsidRPr="00E05381" w:rsidRDefault="00E05381" w:rsidP="00E05381">
                            <w:pPr>
                              <w:rPr>
                                <w:color w:val="FFFFFF" w:themeColor="background1"/>
                                <w:sz w:val="8"/>
                              </w:rPr>
                            </w:pPr>
                            <w:r w:rsidRPr="00E05381">
                              <w:rPr>
                                <w:color w:val="FFFFFF" w:themeColor="background1"/>
                                <w:sz w:val="8"/>
                              </w:rPr>
                              <w:tab/>
                            </w:r>
                          </w:p>
                          <w:p w14:paraId="4CA78C0E"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52B4CF4C"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D818B1F" w14:textId="77777777" w:rsidR="00E05381" w:rsidRPr="00E05381" w:rsidRDefault="00E05381" w:rsidP="00E05381">
                            <w:pPr>
                              <w:rPr>
                                <w:color w:val="FFFFFF" w:themeColor="background1"/>
                                <w:sz w:val="8"/>
                              </w:rPr>
                            </w:pPr>
                            <w:r w:rsidRPr="00E05381">
                              <w:rPr>
                                <w:color w:val="FFFFFF" w:themeColor="background1"/>
                                <w:sz w:val="8"/>
                              </w:rPr>
                              <w:tab/>
                            </w:r>
                          </w:p>
                          <w:p w14:paraId="6DC30F68" w14:textId="77777777" w:rsidR="00E05381" w:rsidRPr="00E05381" w:rsidRDefault="00E05381" w:rsidP="00E05381">
                            <w:pPr>
                              <w:rPr>
                                <w:color w:val="FFFFFF" w:themeColor="background1"/>
                                <w:sz w:val="8"/>
                              </w:rPr>
                            </w:pPr>
                            <w:r w:rsidRPr="00E05381">
                              <w:rPr>
                                <w:color w:val="FFFFFF" w:themeColor="background1"/>
                                <w:sz w:val="8"/>
                              </w:rPr>
                              <w:tab/>
                              <w:t>$bar = '----------------------------------------------------------------------------------';</w:t>
                            </w:r>
                          </w:p>
                          <w:p w14:paraId="6F32FF64" w14:textId="77777777" w:rsidR="00E05381" w:rsidRPr="00E05381" w:rsidRDefault="00E05381" w:rsidP="00E05381">
                            <w:pPr>
                              <w:rPr>
                                <w:color w:val="FFFFFF" w:themeColor="background1"/>
                                <w:sz w:val="8"/>
                              </w:rPr>
                            </w:pPr>
                            <w:r w:rsidRPr="00E05381">
                              <w:rPr>
                                <w:color w:val="FFFFFF" w:themeColor="background1"/>
                                <w:sz w:val="8"/>
                              </w:rPr>
                              <w:tab/>
                            </w:r>
                          </w:p>
                          <w:p w14:paraId="127C8DDA" w14:textId="77777777" w:rsidR="00E05381" w:rsidRPr="00E05381" w:rsidRDefault="00E05381" w:rsidP="00E05381">
                            <w:pPr>
                              <w:rPr>
                                <w:color w:val="FFFFFF" w:themeColor="background1"/>
                                <w:sz w:val="8"/>
                              </w:rPr>
                            </w:pPr>
                            <w:r w:rsidRPr="00E05381">
                              <w:rPr>
                                <w:color w:val="FFFFFF" w:themeColor="background1"/>
                                <w:sz w:val="8"/>
                              </w:rPr>
                              <w:tab/>
                            </w:r>
                          </w:p>
                          <w:p w14:paraId="4F5A94AC"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1067854" w14:textId="77777777" w:rsidR="00E05381" w:rsidRPr="00E05381" w:rsidRDefault="00E05381" w:rsidP="00E05381">
                            <w:pPr>
                              <w:rPr>
                                <w:color w:val="FFFFFF" w:themeColor="background1"/>
                                <w:sz w:val="8"/>
                              </w:rPr>
                            </w:pPr>
                            <w:r w:rsidRPr="00E05381">
                              <w:rPr>
                                <w:color w:val="FFFFFF" w:themeColor="background1"/>
                                <w:sz w:val="8"/>
                              </w:rPr>
                              <w:tab/>
                            </w:r>
                          </w:p>
                          <w:p w14:paraId="5043134B" w14:textId="77777777" w:rsidR="00E05381" w:rsidRPr="00E05381" w:rsidRDefault="00E05381" w:rsidP="00E05381">
                            <w:pPr>
                              <w:rPr>
                                <w:color w:val="FFFFFF" w:themeColor="background1"/>
                                <w:sz w:val="8"/>
                              </w:rPr>
                            </w:pPr>
                            <w:r w:rsidRPr="00E05381">
                              <w:rPr>
                                <w:color w:val="FFFFFF" w:themeColor="background1"/>
                                <w:sz w:val="8"/>
                              </w:rPr>
                              <w:tab/>
                            </w:r>
                          </w:p>
                          <w:p w14:paraId="384809DA"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3EAEAF5C" w14:textId="77777777" w:rsidR="00E05381" w:rsidRPr="00E05381" w:rsidRDefault="00E05381" w:rsidP="00E05381">
                            <w:pPr>
                              <w:rPr>
                                <w:color w:val="FFFFFF" w:themeColor="background1"/>
                                <w:sz w:val="8"/>
                              </w:rPr>
                            </w:pPr>
                            <w:r w:rsidRPr="00E05381">
                              <w:rPr>
                                <w:color w:val="FFFFFF" w:themeColor="background1"/>
                                <w:sz w:val="8"/>
                              </w:rPr>
                              <w:tab/>
                            </w:r>
                          </w:p>
                          <w:p w14:paraId="4E8A3AFB"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280591DE" w14:textId="77777777" w:rsidR="00E05381" w:rsidRPr="00E05381" w:rsidRDefault="00E05381" w:rsidP="00E05381">
                            <w:pPr>
                              <w:rPr>
                                <w:color w:val="FFFFFF" w:themeColor="background1"/>
                                <w:sz w:val="8"/>
                              </w:rPr>
                            </w:pPr>
                            <w:r w:rsidRPr="00E05381">
                              <w:rPr>
                                <w:color w:val="FFFFFF" w:themeColor="background1"/>
                                <w:sz w:val="8"/>
                              </w:rPr>
                              <w:tab/>
                              <w:t>if($d1===0){</w:t>
                            </w:r>
                          </w:p>
                          <w:p w14:paraId="78B9AD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455F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E7490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48E0BC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709978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AAD2C4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7087D1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257130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254CD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0A49A3B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619683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57C0B9B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7A0F8DF" w14:textId="77777777" w:rsidR="00E05381" w:rsidRPr="00E05381" w:rsidRDefault="00E05381" w:rsidP="00E05381">
                            <w:pPr>
                              <w:rPr>
                                <w:color w:val="FFFFFF" w:themeColor="background1"/>
                                <w:sz w:val="8"/>
                              </w:rPr>
                            </w:pPr>
                            <w:r w:rsidRPr="00E05381">
                              <w:rPr>
                                <w:color w:val="FFFFFF" w:themeColor="background1"/>
                                <w:sz w:val="8"/>
                              </w:rPr>
                              <w:tab/>
                              <w:t>}</w:t>
                            </w:r>
                          </w:p>
                          <w:p w14:paraId="15784B9F" w14:textId="77777777" w:rsidR="00E05381" w:rsidRPr="00E05381" w:rsidRDefault="00E05381" w:rsidP="00E05381">
                            <w:pPr>
                              <w:rPr>
                                <w:color w:val="FFFFFF" w:themeColor="background1"/>
                                <w:sz w:val="8"/>
                              </w:rPr>
                            </w:pPr>
                            <w:r w:rsidRPr="00E05381">
                              <w:rPr>
                                <w:color w:val="FFFFFF" w:themeColor="background1"/>
                                <w:sz w:val="8"/>
                              </w:rPr>
                              <w:tab/>
                              <w:t>else {</w:t>
                            </w:r>
                          </w:p>
                          <w:p w14:paraId="42F9C6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34543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32F4D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8B253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C45FD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74150E4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66D2B1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BECD2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74E8BE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6B5AFD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1CA8FD83" w14:textId="77777777" w:rsidR="00E05381" w:rsidRPr="00E05381" w:rsidRDefault="00E05381" w:rsidP="00E05381">
                            <w:pPr>
                              <w:rPr>
                                <w:color w:val="FFFFFF" w:themeColor="background1"/>
                                <w:sz w:val="8"/>
                              </w:rPr>
                            </w:pPr>
                            <w:r w:rsidRPr="00E05381">
                              <w:rPr>
                                <w:color w:val="FFFFFF" w:themeColor="background1"/>
                                <w:sz w:val="8"/>
                              </w:rPr>
                              <w:tab/>
                              <w:t>}</w:t>
                            </w:r>
                          </w:p>
                          <w:p w14:paraId="1A123EAB" w14:textId="77777777" w:rsidR="00E05381" w:rsidRPr="00E05381" w:rsidRDefault="00E05381" w:rsidP="00E05381">
                            <w:pPr>
                              <w:rPr>
                                <w:color w:val="FFFFFF" w:themeColor="background1"/>
                                <w:sz w:val="8"/>
                              </w:rPr>
                            </w:pPr>
                            <w:r w:rsidRPr="00E05381">
                              <w:rPr>
                                <w:color w:val="FFFFFF" w:themeColor="background1"/>
                                <w:sz w:val="8"/>
                              </w:rPr>
                              <w:tab/>
                            </w:r>
                          </w:p>
                          <w:p w14:paraId="48FAE2D0"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5BDC245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76B3B8E" w14:textId="77777777" w:rsidR="00E05381" w:rsidRPr="00E05381" w:rsidRDefault="00E05381" w:rsidP="00E05381">
                            <w:pPr>
                              <w:rPr>
                                <w:color w:val="FFFFFF" w:themeColor="background1"/>
                                <w:sz w:val="8"/>
                              </w:rPr>
                            </w:pPr>
                            <w:r w:rsidRPr="00E05381">
                              <w:rPr>
                                <w:color w:val="FFFFFF" w:themeColor="background1"/>
                                <w:sz w:val="8"/>
                              </w:rPr>
                              <w:t>echo "\r\n".$Working;</w:t>
                            </w:r>
                          </w:p>
                          <w:p w14:paraId="57D88C87" w14:textId="77777777" w:rsidR="00E05381" w:rsidRPr="00E05381" w:rsidRDefault="00E05381" w:rsidP="00E05381">
                            <w:pPr>
                              <w:rPr>
                                <w:color w:val="FFFFFF" w:themeColor="background1"/>
                                <w:sz w:val="8"/>
                              </w:rPr>
                            </w:pPr>
                          </w:p>
                          <w:p w14:paraId="2993FDFF"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2D83E925" w14:textId="77777777" w:rsidR="00E05381" w:rsidRPr="00E05381" w:rsidRDefault="00E05381" w:rsidP="00E05381">
                            <w:pPr>
                              <w:rPr>
                                <w:color w:val="FFFFFF" w:themeColor="background1"/>
                                <w:sz w:val="8"/>
                              </w:rPr>
                            </w:pPr>
                            <w:r w:rsidRPr="00E05381">
                              <w:rPr>
                                <w:color w:val="FFFFFF" w:themeColor="background1"/>
                                <w:sz w:val="8"/>
                              </w:rPr>
                              <w:t>&lt;?php</w:t>
                            </w:r>
                          </w:p>
                          <w:p w14:paraId="3893EB30" w14:textId="77777777" w:rsidR="00E05381" w:rsidRPr="00E05381" w:rsidRDefault="00E05381" w:rsidP="00E05381">
                            <w:pPr>
                              <w:rPr>
                                <w:color w:val="FFFFFF" w:themeColor="background1"/>
                                <w:sz w:val="8"/>
                              </w:rPr>
                            </w:pPr>
                          </w:p>
                          <w:p w14:paraId="1DB25380"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5D3A1EC7" w14:textId="77777777" w:rsidR="00E05381" w:rsidRPr="00E05381" w:rsidRDefault="00E05381" w:rsidP="00E05381">
                            <w:pPr>
                              <w:rPr>
                                <w:color w:val="FFFFFF" w:themeColor="background1"/>
                                <w:sz w:val="8"/>
                              </w:rPr>
                            </w:pPr>
                            <w:r w:rsidRPr="00E05381">
                              <w:rPr>
                                <w:color w:val="FFFFFF" w:themeColor="background1"/>
                                <w:sz w:val="8"/>
                              </w:rPr>
                              <w:t>{</w:t>
                            </w:r>
                          </w:p>
                          <w:p w14:paraId="19BBAADC" w14:textId="77777777" w:rsidR="00E05381" w:rsidRPr="00E05381" w:rsidRDefault="00E05381" w:rsidP="00E05381">
                            <w:pPr>
                              <w:rPr>
                                <w:color w:val="FFFFFF" w:themeColor="background1"/>
                                <w:sz w:val="8"/>
                              </w:rPr>
                            </w:pPr>
                          </w:p>
                          <w:p w14:paraId="4F968958"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D1FE37D"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B67092E" w14:textId="77777777" w:rsidR="00E05381" w:rsidRPr="00E05381" w:rsidRDefault="00E05381" w:rsidP="00E05381">
                            <w:pPr>
                              <w:rPr>
                                <w:color w:val="FFFFFF" w:themeColor="background1"/>
                                <w:sz w:val="8"/>
                              </w:rPr>
                            </w:pPr>
                          </w:p>
                          <w:p w14:paraId="2AD7EA3A" w14:textId="77777777" w:rsidR="00E05381" w:rsidRPr="00E05381" w:rsidRDefault="00E05381" w:rsidP="00E05381">
                            <w:pPr>
                              <w:rPr>
                                <w:color w:val="FFFFFF" w:themeColor="background1"/>
                                <w:sz w:val="8"/>
                              </w:rPr>
                            </w:pPr>
                            <w:r w:rsidRPr="00E05381">
                              <w:rPr>
                                <w:color w:val="FFFFFF" w:themeColor="background1"/>
                                <w:sz w:val="8"/>
                              </w:rPr>
                              <w:t>}</w:t>
                            </w:r>
                          </w:p>
                          <w:p w14:paraId="3841759C" w14:textId="77777777" w:rsidR="00E05381" w:rsidRPr="00E05381" w:rsidRDefault="00E05381" w:rsidP="00E05381">
                            <w:pPr>
                              <w:rPr>
                                <w:color w:val="FFFFFF" w:themeColor="background1"/>
                                <w:sz w:val="8"/>
                              </w:rPr>
                            </w:pPr>
                          </w:p>
                          <w:p w14:paraId="4249A089"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1DA090D2" w14:textId="77777777" w:rsidR="00E05381" w:rsidRPr="00E05381" w:rsidRDefault="00E05381" w:rsidP="00E05381">
                            <w:pPr>
                              <w:rPr>
                                <w:color w:val="FFFFFF" w:themeColor="background1"/>
                                <w:sz w:val="8"/>
                              </w:rPr>
                            </w:pPr>
                          </w:p>
                          <w:p w14:paraId="33E09517"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49C4742A" w14:textId="77777777" w:rsidR="00E05381" w:rsidRPr="00E05381" w:rsidRDefault="00E05381" w:rsidP="00E05381">
                            <w:pPr>
                              <w:rPr>
                                <w:color w:val="FFFFFF" w:themeColor="background1"/>
                                <w:sz w:val="8"/>
                              </w:rPr>
                            </w:pPr>
                            <w:r w:rsidRPr="00E05381">
                              <w:rPr>
                                <w:color w:val="FFFFFF" w:themeColor="background1"/>
                                <w:sz w:val="8"/>
                              </w:rPr>
                              <w:t>{</w:t>
                            </w:r>
                          </w:p>
                          <w:p w14:paraId="10A93CD0" w14:textId="77777777" w:rsidR="00E05381" w:rsidRPr="00E05381" w:rsidRDefault="00E05381" w:rsidP="00E05381">
                            <w:pPr>
                              <w:rPr>
                                <w:color w:val="FFFFFF" w:themeColor="background1"/>
                                <w:sz w:val="8"/>
                              </w:rPr>
                            </w:pPr>
                          </w:p>
                          <w:p w14:paraId="478EAAF7"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4741906F" w14:textId="77777777" w:rsidR="00E05381" w:rsidRPr="00E05381" w:rsidRDefault="00E05381" w:rsidP="00E05381">
                            <w:pPr>
                              <w:rPr>
                                <w:color w:val="FFFFFF" w:themeColor="background1"/>
                                <w:sz w:val="8"/>
                              </w:rPr>
                            </w:pPr>
                          </w:p>
                          <w:p w14:paraId="394ECFD6"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1F881298" w14:textId="77777777" w:rsidR="00E05381" w:rsidRPr="00E05381" w:rsidRDefault="00E05381" w:rsidP="00E05381">
                            <w:pPr>
                              <w:rPr>
                                <w:color w:val="FFFFFF" w:themeColor="background1"/>
                                <w:sz w:val="8"/>
                              </w:rPr>
                            </w:pPr>
                          </w:p>
                          <w:p w14:paraId="423E207E"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471625B"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CD71C11" w14:textId="77777777" w:rsidR="00E05381" w:rsidRPr="00E05381" w:rsidRDefault="00E05381" w:rsidP="00E05381">
                            <w:pPr>
                              <w:rPr>
                                <w:color w:val="FFFFFF" w:themeColor="background1"/>
                                <w:sz w:val="8"/>
                              </w:rPr>
                            </w:pPr>
                          </w:p>
                          <w:p w14:paraId="135C9E4E"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331DFFD" w14:textId="77777777" w:rsidR="00E05381" w:rsidRPr="00E05381" w:rsidRDefault="00E05381" w:rsidP="00E05381">
                            <w:pPr>
                              <w:rPr>
                                <w:color w:val="FFFFFF" w:themeColor="background1"/>
                                <w:sz w:val="8"/>
                              </w:rPr>
                            </w:pPr>
                          </w:p>
                          <w:p w14:paraId="0B6ADBF5" w14:textId="77777777" w:rsidR="00E05381" w:rsidRPr="00E05381" w:rsidRDefault="00E05381" w:rsidP="00E05381">
                            <w:pPr>
                              <w:rPr>
                                <w:color w:val="FFFFFF" w:themeColor="background1"/>
                                <w:sz w:val="8"/>
                              </w:rPr>
                            </w:pPr>
                            <w:r w:rsidRPr="00E05381">
                              <w:rPr>
                                <w:color w:val="FFFFFF" w:themeColor="background1"/>
                                <w:sz w:val="8"/>
                              </w:rPr>
                              <w:t>}</w:t>
                            </w:r>
                          </w:p>
                          <w:p w14:paraId="1D8500D3" w14:textId="77777777" w:rsidR="00E05381" w:rsidRPr="00E05381" w:rsidRDefault="00E05381" w:rsidP="00E05381">
                            <w:pPr>
                              <w:rPr>
                                <w:color w:val="FFFFFF" w:themeColor="background1"/>
                                <w:sz w:val="8"/>
                              </w:rPr>
                            </w:pPr>
                          </w:p>
                          <w:p w14:paraId="127D68AF"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7025C6BB" w14:textId="77777777" w:rsidR="00E05381" w:rsidRPr="00E05381" w:rsidRDefault="00E05381" w:rsidP="00E05381">
                            <w:pPr>
                              <w:rPr>
                                <w:color w:val="FFFFFF" w:themeColor="background1"/>
                                <w:sz w:val="8"/>
                              </w:rPr>
                            </w:pPr>
                          </w:p>
                          <w:p w14:paraId="7445E6DF"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38B6EB6E" w14:textId="77777777" w:rsidR="00E05381" w:rsidRPr="00E05381" w:rsidRDefault="00E05381" w:rsidP="00E05381">
                            <w:pPr>
                              <w:rPr>
                                <w:color w:val="FFFFFF" w:themeColor="background1"/>
                                <w:sz w:val="8"/>
                              </w:rPr>
                            </w:pPr>
                            <w:r w:rsidRPr="00E05381">
                              <w:rPr>
                                <w:color w:val="FFFFFF" w:themeColor="background1"/>
                                <w:sz w:val="8"/>
                              </w:rPr>
                              <w:t>{</w:t>
                            </w:r>
                          </w:p>
                          <w:p w14:paraId="5C729C86" w14:textId="77777777" w:rsidR="00E05381" w:rsidRPr="00E05381" w:rsidRDefault="00E05381" w:rsidP="00E05381">
                            <w:pPr>
                              <w:rPr>
                                <w:color w:val="FFFFFF" w:themeColor="background1"/>
                                <w:sz w:val="8"/>
                              </w:rPr>
                            </w:pPr>
                          </w:p>
                          <w:p w14:paraId="33EB980C"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7034D641" w14:textId="77777777" w:rsidR="00E05381" w:rsidRPr="00E05381" w:rsidRDefault="00E05381" w:rsidP="00E05381">
                            <w:pPr>
                              <w:rPr>
                                <w:color w:val="FFFFFF" w:themeColor="background1"/>
                                <w:sz w:val="8"/>
                              </w:rPr>
                            </w:pPr>
                          </w:p>
                          <w:p w14:paraId="360C69E9"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1547D182" w14:textId="77777777" w:rsidR="00E05381" w:rsidRPr="00E05381" w:rsidRDefault="00E05381" w:rsidP="00E05381">
                            <w:pPr>
                              <w:rPr>
                                <w:color w:val="FFFFFF" w:themeColor="background1"/>
                                <w:sz w:val="8"/>
                              </w:rPr>
                            </w:pPr>
                          </w:p>
                          <w:p w14:paraId="7F3D3519"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A2B0E3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0CD6A37" w14:textId="77777777" w:rsidR="00E05381" w:rsidRPr="00E05381" w:rsidRDefault="00E05381" w:rsidP="00E05381">
                            <w:pPr>
                              <w:rPr>
                                <w:color w:val="FFFFFF" w:themeColor="background1"/>
                                <w:sz w:val="8"/>
                              </w:rPr>
                            </w:pPr>
                          </w:p>
                          <w:p w14:paraId="33707ABA"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7D20F4A1" w14:textId="77777777" w:rsidR="00E05381" w:rsidRPr="00E05381" w:rsidRDefault="00E05381" w:rsidP="00E05381">
                            <w:pPr>
                              <w:rPr>
                                <w:color w:val="FFFFFF" w:themeColor="background1"/>
                                <w:sz w:val="8"/>
                              </w:rPr>
                            </w:pPr>
                          </w:p>
                          <w:p w14:paraId="7455B421"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6EC48B5" w14:textId="77777777" w:rsidR="00E05381" w:rsidRPr="00E05381" w:rsidRDefault="00E05381" w:rsidP="00E05381">
                            <w:pPr>
                              <w:rPr>
                                <w:color w:val="FFFFFF" w:themeColor="background1"/>
                                <w:sz w:val="8"/>
                              </w:rPr>
                            </w:pPr>
                          </w:p>
                          <w:p w14:paraId="01ADFED5"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B15D1E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F2237F3" w14:textId="77777777" w:rsidR="00E05381" w:rsidRPr="00E05381" w:rsidRDefault="00E05381" w:rsidP="00E05381">
                            <w:pPr>
                              <w:rPr>
                                <w:color w:val="FFFFFF" w:themeColor="background1"/>
                                <w:sz w:val="8"/>
                              </w:rPr>
                            </w:pPr>
                          </w:p>
                          <w:p w14:paraId="3EC95C7B"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4DEDA4DD" w14:textId="77777777" w:rsidR="00E05381" w:rsidRPr="00E05381" w:rsidRDefault="00E05381" w:rsidP="00E05381">
                            <w:pPr>
                              <w:rPr>
                                <w:color w:val="FFFFFF" w:themeColor="background1"/>
                                <w:sz w:val="8"/>
                              </w:rPr>
                            </w:pPr>
                          </w:p>
                          <w:p w14:paraId="30DA8562" w14:textId="77777777" w:rsidR="00E05381" w:rsidRPr="00E05381" w:rsidRDefault="00E05381" w:rsidP="00E05381">
                            <w:pPr>
                              <w:rPr>
                                <w:color w:val="FFFFFF" w:themeColor="background1"/>
                                <w:sz w:val="8"/>
                              </w:rPr>
                            </w:pPr>
                            <w:r w:rsidRPr="00E05381">
                              <w:rPr>
                                <w:color w:val="FFFFFF" w:themeColor="background1"/>
                                <w:sz w:val="8"/>
                              </w:rPr>
                              <w:t>}</w:t>
                            </w:r>
                          </w:p>
                          <w:p w14:paraId="4A3BC4F0" w14:textId="77777777" w:rsidR="00E05381" w:rsidRPr="00E05381" w:rsidRDefault="00E05381" w:rsidP="00E05381">
                            <w:pPr>
                              <w:rPr>
                                <w:color w:val="FFFFFF" w:themeColor="background1"/>
                                <w:sz w:val="8"/>
                              </w:rPr>
                            </w:pPr>
                          </w:p>
                          <w:p w14:paraId="71FEF7D6"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D76C5FA" w14:textId="77777777" w:rsidR="00E05381" w:rsidRPr="00E05381" w:rsidRDefault="00E05381" w:rsidP="00E05381">
                            <w:pPr>
                              <w:rPr>
                                <w:color w:val="FFFFFF" w:themeColor="background1"/>
                                <w:sz w:val="8"/>
                              </w:rPr>
                            </w:pPr>
                            <w:r w:rsidRPr="00E05381">
                              <w:rPr>
                                <w:color w:val="FFFFFF" w:themeColor="background1"/>
                                <w:sz w:val="8"/>
                              </w:rPr>
                              <w:t>DRAFT CODE</w:t>
                            </w:r>
                          </w:p>
                          <w:p w14:paraId="3095DDC4" w14:textId="77777777" w:rsidR="00E05381" w:rsidRPr="00E05381" w:rsidRDefault="00E05381" w:rsidP="00E05381">
                            <w:pPr>
                              <w:rPr>
                                <w:color w:val="FFFFFF" w:themeColor="background1"/>
                                <w:sz w:val="8"/>
                              </w:rPr>
                            </w:pPr>
                            <w:r w:rsidRPr="00E05381">
                              <w:rPr>
                                <w:color w:val="FFFFFF" w:themeColor="background1"/>
                                <w:sz w:val="8"/>
                              </w:rPr>
                              <w:t>INDEX.HTML</w:t>
                            </w:r>
                          </w:p>
                          <w:p w14:paraId="006968CC"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6E5FD40"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2031615C"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2170D7DF"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01164A80"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4F34C4B9" w14:textId="77777777" w:rsidR="00E05381" w:rsidRPr="00E05381" w:rsidRDefault="00E05381" w:rsidP="00E05381">
                            <w:pPr>
                              <w:rPr>
                                <w:color w:val="FFFFFF" w:themeColor="background1"/>
                                <w:sz w:val="8"/>
                              </w:rPr>
                            </w:pPr>
                            <w:r w:rsidRPr="00E05381">
                              <w:rPr>
                                <w:color w:val="FFFFFF" w:themeColor="background1"/>
                                <w:sz w:val="8"/>
                              </w:rPr>
                              <w:t>&lt;head&gt;</w:t>
                            </w:r>
                          </w:p>
                          <w:p w14:paraId="366BDE33"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63382C88" w14:textId="77777777" w:rsidR="00E05381" w:rsidRPr="00E05381" w:rsidRDefault="00E05381" w:rsidP="00E05381">
                            <w:pPr>
                              <w:rPr>
                                <w:color w:val="FFFFFF" w:themeColor="background1"/>
                                <w:sz w:val="8"/>
                              </w:rPr>
                            </w:pPr>
                            <w:r w:rsidRPr="00E05381">
                              <w:rPr>
                                <w:color w:val="FFFFFF" w:themeColor="background1"/>
                                <w:sz w:val="8"/>
                              </w:rPr>
                              <w:t>&lt;/head&gt;</w:t>
                            </w:r>
                          </w:p>
                          <w:p w14:paraId="7D114DB8" w14:textId="77777777" w:rsidR="00E05381" w:rsidRPr="00E05381" w:rsidRDefault="00E05381" w:rsidP="00E05381">
                            <w:pPr>
                              <w:rPr>
                                <w:color w:val="FFFFFF" w:themeColor="background1"/>
                                <w:sz w:val="8"/>
                              </w:rPr>
                            </w:pPr>
                          </w:p>
                          <w:p w14:paraId="1BDF96C3"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6BA787AF"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150D4468" w14:textId="77777777" w:rsidR="00E05381" w:rsidRPr="00E05381" w:rsidRDefault="00E05381" w:rsidP="00E05381">
                            <w:pPr>
                              <w:rPr>
                                <w:color w:val="FFFFFF" w:themeColor="background1"/>
                                <w:sz w:val="8"/>
                              </w:rPr>
                            </w:pPr>
                            <w:r w:rsidRPr="00E05381">
                              <w:rPr>
                                <w:color w:val="FFFFFF" w:themeColor="background1"/>
                                <w:sz w:val="8"/>
                              </w:rPr>
                              <w:tab/>
                            </w:r>
                          </w:p>
                          <w:p w14:paraId="3905F8C3"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35252669"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6D3F4E40"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0A9F1B9"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2AB2572" w14:textId="77777777" w:rsidR="00E05381" w:rsidRPr="00E05381" w:rsidRDefault="00E05381" w:rsidP="00E05381">
                            <w:pPr>
                              <w:rPr>
                                <w:color w:val="FFFFFF" w:themeColor="background1"/>
                                <w:sz w:val="8"/>
                              </w:rPr>
                            </w:pPr>
                            <w:r w:rsidRPr="00E05381">
                              <w:rPr>
                                <w:color w:val="FFFFFF" w:themeColor="background1"/>
                                <w:sz w:val="8"/>
                              </w:rPr>
                              <w:tab/>
                            </w:r>
                          </w:p>
                          <w:p w14:paraId="7AC834B7"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6D9B5A6C" w14:textId="77777777" w:rsidR="00E05381" w:rsidRPr="00E05381" w:rsidRDefault="00E05381" w:rsidP="00E05381">
                            <w:pPr>
                              <w:rPr>
                                <w:color w:val="FFFFFF" w:themeColor="background1"/>
                                <w:sz w:val="8"/>
                              </w:rPr>
                            </w:pPr>
                          </w:p>
                          <w:p w14:paraId="7BE8E16F" w14:textId="77777777" w:rsidR="00E05381" w:rsidRPr="00E05381" w:rsidRDefault="00E05381" w:rsidP="00E05381">
                            <w:pPr>
                              <w:rPr>
                                <w:color w:val="FFFFFF" w:themeColor="background1"/>
                                <w:sz w:val="8"/>
                              </w:rPr>
                            </w:pPr>
                            <w:r w:rsidRPr="00E05381">
                              <w:rPr>
                                <w:color w:val="FFFFFF" w:themeColor="background1"/>
                                <w:sz w:val="8"/>
                              </w:rPr>
                              <w:t>&lt;/div&gt;</w:t>
                            </w:r>
                          </w:p>
                          <w:p w14:paraId="301D5770" w14:textId="77777777" w:rsidR="00E05381" w:rsidRPr="00E05381" w:rsidRDefault="00E05381" w:rsidP="00E05381">
                            <w:pPr>
                              <w:rPr>
                                <w:color w:val="FFFFFF" w:themeColor="background1"/>
                                <w:sz w:val="8"/>
                              </w:rPr>
                            </w:pPr>
                            <w:r w:rsidRPr="00E05381">
                              <w:rPr>
                                <w:color w:val="FFFFFF" w:themeColor="background1"/>
                                <w:sz w:val="8"/>
                              </w:rPr>
                              <w:t>//google Log in</w:t>
                            </w:r>
                          </w:p>
                          <w:p w14:paraId="70B01DC1" w14:textId="77777777" w:rsidR="00E05381" w:rsidRPr="00E05381" w:rsidRDefault="00E05381" w:rsidP="00E05381">
                            <w:pPr>
                              <w:rPr>
                                <w:color w:val="FFFFFF" w:themeColor="background1"/>
                                <w:sz w:val="8"/>
                              </w:rPr>
                            </w:pPr>
                          </w:p>
                          <w:p w14:paraId="2F726C8D" w14:textId="77777777" w:rsidR="00E05381" w:rsidRPr="00E05381" w:rsidRDefault="00E05381" w:rsidP="00E05381">
                            <w:pPr>
                              <w:rPr>
                                <w:color w:val="FFFFFF" w:themeColor="background1"/>
                                <w:sz w:val="8"/>
                              </w:rPr>
                            </w:pPr>
                            <w:r w:rsidRPr="00E05381">
                              <w:rPr>
                                <w:color w:val="FFFFFF" w:themeColor="background1"/>
                                <w:sz w:val="8"/>
                              </w:rPr>
                              <w:t>&lt;body&gt;</w:t>
                            </w:r>
                          </w:p>
                          <w:p w14:paraId="53BB2561"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D95D101" w14:textId="77777777" w:rsidR="00E05381" w:rsidRPr="00E05381" w:rsidRDefault="00E05381" w:rsidP="00E05381">
                            <w:pPr>
                              <w:rPr>
                                <w:color w:val="FFFFFF" w:themeColor="background1"/>
                                <w:sz w:val="8"/>
                              </w:rPr>
                            </w:pPr>
                            <w:r w:rsidRPr="00E05381">
                              <w:rPr>
                                <w:color w:val="FFFFFF" w:themeColor="background1"/>
                                <w:sz w:val="8"/>
                              </w:rPr>
                              <w:t>&lt;hr/&gt;</w:t>
                            </w:r>
                          </w:p>
                          <w:p w14:paraId="077FFA3E" w14:textId="77777777" w:rsidR="00E05381" w:rsidRPr="00E05381" w:rsidRDefault="00E05381" w:rsidP="00E05381">
                            <w:pPr>
                              <w:rPr>
                                <w:color w:val="FFFFFF" w:themeColor="background1"/>
                                <w:sz w:val="8"/>
                              </w:rPr>
                            </w:pPr>
                            <w:r w:rsidRPr="00E05381">
                              <w:rPr>
                                <w:color w:val="FFFFFF" w:themeColor="background1"/>
                                <w:sz w:val="8"/>
                              </w:rPr>
                              <w:t>&lt;br&gt;</w:t>
                            </w:r>
                          </w:p>
                          <w:p w14:paraId="53AFDF0F"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1D0D27AE"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1CB800E6" w14:textId="77777777" w:rsidR="00E05381" w:rsidRPr="00E05381" w:rsidRDefault="00E05381" w:rsidP="00E05381">
                            <w:pPr>
                              <w:rPr>
                                <w:color w:val="FFFFFF" w:themeColor="background1"/>
                                <w:sz w:val="8"/>
                              </w:rPr>
                            </w:pPr>
                            <w:r w:rsidRPr="00E05381">
                              <w:rPr>
                                <w:color w:val="FFFFFF" w:themeColor="background1"/>
                                <w:sz w:val="8"/>
                              </w:rPr>
                              <w:t>&lt;/p&gt;</w:t>
                            </w:r>
                          </w:p>
                          <w:p w14:paraId="5A07445B" w14:textId="77777777" w:rsidR="00E05381" w:rsidRPr="00E05381" w:rsidRDefault="00E05381" w:rsidP="00E05381">
                            <w:pPr>
                              <w:rPr>
                                <w:color w:val="FFFFFF" w:themeColor="background1"/>
                                <w:sz w:val="8"/>
                              </w:rPr>
                            </w:pPr>
                            <w:r w:rsidRPr="00E05381">
                              <w:rPr>
                                <w:color w:val="FFFFFF" w:themeColor="background1"/>
                                <w:sz w:val="8"/>
                              </w:rPr>
                              <w:t>&lt;br&gt;</w:t>
                            </w:r>
                          </w:p>
                          <w:p w14:paraId="63D637DD"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2C2A0D33"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6449374A" w14:textId="77777777" w:rsidR="00E05381" w:rsidRPr="00E05381" w:rsidRDefault="00E05381" w:rsidP="00E05381">
                            <w:pPr>
                              <w:rPr>
                                <w:color w:val="FFFFFF" w:themeColor="background1"/>
                                <w:sz w:val="8"/>
                              </w:rPr>
                            </w:pPr>
                            <w:r w:rsidRPr="00E05381">
                              <w:rPr>
                                <w:color w:val="FFFFFF" w:themeColor="background1"/>
                                <w:sz w:val="8"/>
                              </w:rPr>
                              <w:t>&lt;/body&gt;</w:t>
                            </w:r>
                          </w:p>
                          <w:p w14:paraId="67DB02F3" w14:textId="77777777" w:rsidR="00E05381" w:rsidRPr="00E05381" w:rsidRDefault="00E05381" w:rsidP="00E05381">
                            <w:pPr>
                              <w:rPr>
                                <w:color w:val="FFFFFF" w:themeColor="background1"/>
                                <w:sz w:val="8"/>
                              </w:rPr>
                            </w:pPr>
                          </w:p>
                          <w:p w14:paraId="580D01C9"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060A703D" w14:textId="77777777" w:rsidR="00E05381" w:rsidRPr="00E05381" w:rsidRDefault="00E05381" w:rsidP="00E05381">
                            <w:pPr>
                              <w:rPr>
                                <w:color w:val="FFFFFF" w:themeColor="background1"/>
                                <w:sz w:val="8"/>
                              </w:rPr>
                            </w:pPr>
                          </w:p>
                          <w:p w14:paraId="59807D12" w14:textId="77777777" w:rsidR="00E05381" w:rsidRPr="00E05381" w:rsidRDefault="00E05381" w:rsidP="00E05381">
                            <w:pPr>
                              <w:rPr>
                                <w:color w:val="FFFFFF" w:themeColor="background1"/>
                                <w:sz w:val="8"/>
                              </w:rPr>
                            </w:pPr>
                            <w:r w:rsidRPr="00E05381">
                              <w:rPr>
                                <w:color w:val="FFFFFF" w:themeColor="background1"/>
                                <w:sz w:val="8"/>
                              </w:rPr>
                              <w:t>&lt;/html&gt;</w:t>
                            </w:r>
                          </w:p>
                          <w:p w14:paraId="314AFC1F" w14:textId="77777777" w:rsidR="00E05381" w:rsidRPr="00E05381" w:rsidRDefault="00E05381" w:rsidP="00E05381">
                            <w:pPr>
                              <w:rPr>
                                <w:color w:val="FFFFFF" w:themeColor="background1"/>
                                <w:sz w:val="8"/>
                              </w:rPr>
                            </w:pPr>
                            <w:r w:rsidRPr="00E05381">
                              <w:rPr>
                                <w:color w:val="FFFFFF" w:themeColor="background1"/>
                                <w:sz w:val="8"/>
                              </w:rPr>
                              <w:t>STYLE.CSS</w:t>
                            </w:r>
                          </w:p>
                          <w:p w14:paraId="24B71046" w14:textId="77777777" w:rsidR="00E05381" w:rsidRPr="00E05381" w:rsidRDefault="00E05381" w:rsidP="00E05381">
                            <w:pPr>
                              <w:rPr>
                                <w:color w:val="FFFFFF" w:themeColor="background1"/>
                                <w:sz w:val="8"/>
                              </w:rPr>
                            </w:pPr>
                            <w:r w:rsidRPr="00E05381">
                              <w:rPr>
                                <w:color w:val="FFFFFF" w:themeColor="background1"/>
                                <w:sz w:val="8"/>
                              </w:rPr>
                              <w:t>title {</w:t>
                            </w:r>
                          </w:p>
                          <w:p w14:paraId="1DF80D32"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501F00BE"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06C6119" w14:textId="77777777" w:rsidR="00E05381" w:rsidRPr="00E05381" w:rsidRDefault="00E05381" w:rsidP="00E05381">
                            <w:pPr>
                              <w:rPr>
                                <w:color w:val="FFFFFF" w:themeColor="background1"/>
                                <w:sz w:val="8"/>
                              </w:rPr>
                            </w:pPr>
                            <w:r w:rsidRPr="00E05381">
                              <w:rPr>
                                <w:color w:val="FFFFFF" w:themeColor="background1"/>
                                <w:sz w:val="8"/>
                              </w:rPr>
                              <w:t>}</w:t>
                            </w:r>
                          </w:p>
                          <w:p w14:paraId="68D5E162" w14:textId="77777777" w:rsidR="00E05381" w:rsidRPr="00E05381" w:rsidRDefault="00E05381" w:rsidP="00E05381">
                            <w:pPr>
                              <w:rPr>
                                <w:color w:val="FFFFFF" w:themeColor="background1"/>
                                <w:sz w:val="8"/>
                              </w:rPr>
                            </w:pPr>
                          </w:p>
                          <w:p w14:paraId="70345C9E" w14:textId="77777777" w:rsidR="00E05381" w:rsidRPr="00E05381" w:rsidRDefault="00E05381" w:rsidP="00E05381">
                            <w:pPr>
                              <w:rPr>
                                <w:color w:val="FFFFFF" w:themeColor="background1"/>
                                <w:sz w:val="8"/>
                              </w:rPr>
                            </w:pPr>
                            <w:r w:rsidRPr="00E05381">
                              <w:rPr>
                                <w:color w:val="FFFFFF" w:themeColor="background1"/>
                                <w:sz w:val="8"/>
                              </w:rPr>
                              <w:t>body {</w:t>
                            </w:r>
                          </w:p>
                          <w:p w14:paraId="23D20872"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4B9AB862"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09A05F92" w14:textId="77777777" w:rsidR="00E05381" w:rsidRPr="00E05381" w:rsidRDefault="00E05381" w:rsidP="00E05381">
                            <w:pPr>
                              <w:rPr>
                                <w:color w:val="FFFFFF" w:themeColor="background1"/>
                                <w:sz w:val="8"/>
                              </w:rPr>
                            </w:pPr>
                            <w:r w:rsidRPr="00E05381">
                              <w:rPr>
                                <w:color w:val="FFFFFF" w:themeColor="background1"/>
                                <w:sz w:val="8"/>
                              </w:rPr>
                              <w:t>}</w:t>
                            </w:r>
                          </w:p>
                          <w:p w14:paraId="687F20F4" w14:textId="77777777" w:rsidR="00E05381" w:rsidRPr="00E05381" w:rsidRDefault="00E05381" w:rsidP="00E05381">
                            <w:pPr>
                              <w:rPr>
                                <w:color w:val="FFFFFF" w:themeColor="background1"/>
                                <w:sz w:val="8"/>
                              </w:rPr>
                            </w:pPr>
                          </w:p>
                          <w:p w14:paraId="70202454" w14:textId="77777777" w:rsidR="00E05381" w:rsidRPr="00E05381" w:rsidRDefault="00E05381" w:rsidP="00E05381">
                            <w:pPr>
                              <w:rPr>
                                <w:color w:val="FFFFFF" w:themeColor="background1"/>
                                <w:sz w:val="8"/>
                              </w:rPr>
                            </w:pPr>
                            <w:r w:rsidRPr="00E05381">
                              <w:rPr>
                                <w:color w:val="FFFFFF" w:themeColor="background1"/>
                                <w:sz w:val="8"/>
                              </w:rPr>
                              <w:t>#g-signin {</w:t>
                            </w:r>
                          </w:p>
                          <w:p w14:paraId="1C1E95BE"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5C634ACD"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68397DD3"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009D0250" w14:textId="77777777" w:rsidR="00E05381" w:rsidRPr="00E05381" w:rsidRDefault="00E05381" w:rsidP="00E05381">
                            <w:pPr>
                              <w:rPr>
                                <w:color w:val="FFFFFF" w:themeColor="background1"/>
                                <w:sz w:val="8"/>
                              </w:rPr>
                            </w:pPr>
                            <w:r w:rsidRPr="00E05381">
                              <w:rPr>
                                <w:color w:val="FFFFFF" w:themeColor="background1"/>
                                <w:sz w:val="8"/>
                              </w:rPr>
                              <w:t>}</w:t>
                            </w:r>
                          </w:p>
                          <w:p w14:paraId="226E77CD" w14:textId="77777777" w:rsidR="00E05381" w:rsidRPr="00E05381" w:rsidRDefault="00E05381" w:rsidP="00E05381">
                            <w:pPr>
                              <w:rPr>
                                <w:color w:val="FFFFFF" w:themeColor="background1"/>
                                <w:sz w:val="8"/>
                              </w:rPr>
                            </w:pPr>
                          </w:p>
                          <w:p w14:paraId="02F6CAEB" w14:textId="77777777" w:rsidR="00E05381" w:rsidRPr="00E05381" w:rsidRDefault="00E05381" w:rsidP="00E05381">
                            <w:pPr>
                              <w:rPr>
                                <w:color w:val="FFFFFF" w:themeColor="background1"/>
                                <w:sz w:val="8"/>
                              </w:rPr>
                            </w:pPr>
                            <w:r w:rsidRPr="00E05381">
                              <w:rPr>
                                <w:color w:val="FFFFFF" w:themeColor="background1"/>
                                <w:sz w:val="8"/>
                              </w:rPr>
                              <w:t>h1 {</w:t>
                            </w:r>
                          </w:p>
                          <w:p w14:paraId="50D35760"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56CBD05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64044CDB"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140550B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2AF555B1" w14:textId="77777777" w:rsidR="00E05381" w:rsidRPr="00E05381" w:rsidRDefault="00E05381" w:rsidP="00E05381">
                            <w:pPr>
                              <w:rPr>
                                <w:color w:val="FFFFFF" w:themeColor="background1"/>
                                <w:sz w:val="8"/>
                              </w:rPr>
                            </w:pPr>
                            <w:r w:rsidRPr="00E05381">
                              <w:rPr>
                                <w:color w:val="FFFFFF" w:themeColor="background1"/>
                                <w:sz w:val="8"/>
                              </w:rPr>
                              <w:t>}</w:t>
                            </w:r>
                          </w:p>
                          <w:p w14:paraId="20E53467" w14:textId="77777777" w:rsidR="00E05381" w:rsidRPr="00E05381" w:rsidRDefault="00E05381" w:rsidP="00E05381">
                            <w:pPr>
                              <w:rPr>
                                <w:color w:val="FFFFFF" w:themeColor="background1"/>
                                <w:sz w:val="8"/>
                              </w:rPr>
                            </w:pPr>
                          </w:p>
                          <w:p w14:paraId="141829BD" w14:textId="77777777" w:rsidR="00E05381" w:rsidRPr="00E05381" w:rsidRDefault="00E05381" w:rsidP="00E05381">
                            <w:pPr>
                              <w:rPr>
                                <w:color w:val="FFFFFF" w:themeColor="background1"/>
                                <w:sz w:val="8"/>
                              </w:rPr>
                            </w:pPr>
                            <w:r w:rsidRPr="00E05381">
                              <w:rPr>
                                <w:color w:val="FFFFFF" w:themeColor="background1"/>
                                <w:sz w:val="8"/>
                              </w:rPr>
                              <w:t>h2 {</w:t>
                            </w:r>
                          </w:p>
                          <w:p w14:paraId="7E05F4B9"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458A5ED5" w14:textId="77777777" w:rsidR="00E05381" w:rsidRPr="00E05381" w:rsidRDefault="00E05381" w:rsidP="00E05381">
                            <w:pPr>
                              <w:rPr>
                                <w:color w:val="FFFFFF" w:themeColor="background1"/>
                                <w:sz w:val="8"/>
                              </w:rPr>
                            </w:pPr>
                            <w:r w:rsidRPr="00E05381">
                              <w:rPr>
                                <w:color w:val="FFFFFF" w:themeColor="background1"/>
                                <w:sz w:val="8"/>
                              </w:rPr>
                              <w:t>}</w:t>
                            </w:r>
                          </w:p>
                          <w:p w14:paraId="6864F482" w14:textId="77777777" w:rsidR="00E05381" w:rsidRPr="00E05381" w:rsidRDefault="00E05381" w:rsidP="00E05381">
                            <w:pPr>
                              <w:rPr>
                                <w:color w:val="FFFFFF" w:themeColor="background1"/>
                                <w:sz w:val="8"/>
                              </w:rPr>
                            </w:pPr>
                          </w:p>
                          <w:p w14:paraId="040504FC" w14:textId="77777777" w:rsidR="00E05381" w:rsidRPr="00E05381" w:rsidRDefault="00E05381" w:rsidP="00E05381">
                            <w:pPr>
                              <w:rPr>
                                <w:color w:val="FFFFFF" w:themeColor="background1"/>
                                <w:sz w:val="8"/>
                              </w:rPr>
                            </w:pPr>
                            <w:r w:rsidRPr="00E05381">
                              <w:rPr>
                                <w:color w:val="FFFFFF" w:themeColor="background1"/>
                                <w:sz w:val="8"/>
                              </w:rPr>
                              <w:t>p {</w:t>
                            </w:r>
                          </w:p>
                          <w:p w14:paraId="4F9CDE49"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0086CD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6E44312B" w14:textId="77777777" w:rsidR="00E05381" w:rsidRPr="00E05381" w:rsidRDefault="00E05381" w:rsidP="00E05381">
                            <w:pPr>
                              <w:rPr>
                                <w:color w:val="FFFFFF" w:themeColor="background1"/>
                                <w:sz w:val="8"/>
                              </w:rPr>
                            </w:pPr>
                            <w:r w:rsidRPr="00E05381">
                              <w:rPr>
                                <w:color w:val="FFFFFF" w:themeColor="background1"/>
                                <w:sz w:val="8"/>
                              </w:rPr>
                              <w:t>}</w:t>
                            </w:r>
                          </w:p>
                          <w:p w14:paraId="491F403F"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4EF09404" w14:textId="77777777" w:rsidR="00E05381" w:rsidRPr="00E05381" w:rsidRDefault="00E05381" w:rsidP="00E05381">
                            <w:pPr>
                              <w:rPr>
                                <w:color w:val="FFFFFF" w:themeColor="background1"/>
                                <w:sz w:val="8"/>
                              </w:rPr>
                            </w:pPr>
                            <w:r w:rsidRPr="00E05381">
                              <w:rPr>
                                <w:color w:val="FFFFFF" w:themeColor="background1"/>
                                <w:sz w:val="8"/>
                              </w:rPr>
                              <w:t>&lt;?php</w:t>
                            </w:r>
                          </w:p>
                          <w:p w14:paraId="7E6B4334"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73FE155A"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75861A73" w14:textId="77777777" w:rsidR="00E05381" w:rsidRPr="00E05381" w:rsidRDefault="00E05381" w:rsidP="00E05381">
                            <w:pPr>
                              <w:rPr>
                                <w:color w:val="FFFFFF" w:themeColor="background1"/>
                                <w:sz w:val="8"/>
                              </w:rPr>
                            </w:pPr>
                            <w:r w:rsidRPr="00E05381">
                              <w:rPr>
                                <w:color w:val="FFFFFF" w:themeColor="background1"/>
                                <w:sz w:val="8"/>
                              </w:rPr>
                              <w:t>?&gt;</w:t>
                            </w:r>
                          </w:p>
                          <w:p w14:paraId="34B19840" w14:textId="77777777" w:rsidR="00E05381" w:rsidRPr="00E05381" w:rsidRDefault="00E05381" w:rsidP="00E05381">
                            <w:pPr>
                              <w:rPr>
                                <w:color w:val="FFFFFF" w:themeColor="background1"/>
                                <w:sz w:val="8"/>
                              </w:rPr>
                            </w:pPr>
                            <w:r w:rsidRPr="00E05381">
                              <w:rPr>
                                <w:color w:val="FFFFFF" w:themeColor="background1"/>
                                <w:sz w:val="8"/>
                              </w:rPr>
                              <w:t>&lt;!DOCTYPE html&gt;</w:t>
                            </w:r>
                          </w:p>
                          <w:p w14:paraId="1C2AAD70" w14:textId="77777777" w:rsidR="00E05381" w:rsidRPr="00E05381" w:rsidRDefault="00E05381" w:rsidP="00E05381">
                            <w:pPr>
                              <w:rPr>
                                <w:color w:val="FFFFFF" w:themeColor="background1"/>
                                <w:sz w:val="8"/>
                              </w:rPr>
                            </w:pPr>
                            <w:r w:rsidRPr="00E05381">
                              <w:rPr>
                                <w:color w:val="FFFFFF" w:themeColor="background1"/>
                                <w:sz w:val="8"/>
                              </w:rPr>
                              <w:t>&lt;html lang="en"&gt;</w:t>
                            </w:r>
                          </w:p>
                          <w:p w14:paraId="2C4C6187" w14:textId="77777777" w:rsidR="00E05381" w:rsidRPr="00E05381" w:rsidRDefault="00E05381" w:rsidP="00E05381">
                            <w:pPr>
                              <w:rPr>
                                <w:color w:val="FFFFFF" w:themeColor="background1"/>
                                <w:sz w:val="8"/>
                              </w:rPr>
                            </w:pPr>
                            <w:r w:rsidRPr="00E05381">
                              <w:rPr>
                                <w:color w:val="FFFFFF" w:themeColor="background1"/>
                                <w:sz w:val="8"/>
                              </w:rPr>
                              <w:t>&lt;head&gt;</w:t>
                            </w:r>
                          </w:p>
                          <w:p w14:paraId="09464898"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685BACCF"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200166E1" w14:textId="77777777" w:rsidR="00E05381" w:rsidRPr="00E05381" w:rsidRDefault="00E05381" w:rsidP="00E05381">
                            <w:pPr>
                              <w:rPr>
                                <w:color w:val="FFFFFF" w:themeColor="background1"/>
                                <w:sz w:val="8"/>
                              </w:rPr>
                            </w:pPr>
                            <w:r w:rsidRPr="00E05381">
                              <w:rPr>
                                <w:color w:val="FFFFFF" w:themeColor="background1"/>
                                <w:sz w:val="8"/>
                              </w:rPr>
                              <w:t>&lt;/head&gt;</w:t>
                            </w:r>
                          </w:p>
                          <w:p w14:paraId="70D48BDE" w14:textId="77777777" w:rsidR="00E05381" w:rsidRPr="00E05381" w:rsidRDefault="00E05381" w:rsidP="00E05381">
                            <w:pPr>
                              <w:rPr>
                                <w:color w:val="FFFFFF" w:themeColor="background1"/>
                                <w:sz w:val="8"/>
                              </w:rPr>
                            </w:pPr>
                            <w:r w:rsidRPr="00E05381">
                              <w:rPr>
                                <w:color w:val="FFFFFF" w:themeColor="background1"/>
                                <w:sz w:val="8"/>
                              </w:rPr>
                              <w:t>&lt;body&gt;</w:t>
                            </w:r>
                          </w:p>
                          <w:p w14:paraId="2506C474" w14:textId="77777777" w:rsidR="00E05381" w:rsidRPr="00E05381" w:rsidRDefault="00E05381" w:rsidP="00E05381">
                            <w:pPr>
                              <w:rPr>
                                <w:color w:val="FFFFFF" w:themeColor="background1"/>
                                <w:sz w:val="8"/>
                              </w:rPr>
                            </w:pPr>
                          </w:p>
                          <w:p w14:paraId="0FAB52E9" w14:textId="77777777" w:rsidR="00E05381" w:rsidRPr="00E05381" w:rsidRDefault="00E05381" w:rsidP="00E05381">
                            <w:pPr>
                              <w:rPr>
                                <w:color w:val="FFFFFF" w:themeColor="background1"/>
                                <w:sz w:val="8"/>
                              </w:rPr>
                            </w:pPr>
                          </w:p>
                          <w:p w14:paraId="3A987409" w14:textId="77777777" w:rsidR="00E05381" w:rsidRPr="00E05381" w:rsidRDefault="00E05381" w:rsidP="00E05381">
                            <w:pPr>
                              <w:rPr>
                                <w:color w:val="FFFFFF" w:themeColor="background1"/>
                                <w:sz w:val="8"/>
                              </w:rPr>
                            </w:pPr>
                          </w:p>
                          <w:p w14:paraId="05A84A60" w14:textId="77777777" w:rsidR="00E05381" w:rsidRPr="00E05381" w:rsidRDefault="00E05381" w:rsidP="00E05381">
                            <w:pPr>
                              <w:rPr>
                                <w:color w:val="FFFFFF" w:themeColor="background1"/>
                                <w:sz w:val="8"/>
                              </w:rPr>
                            </w:pPr>
                            <w:r w:rsidRPr="00E05381">
                              <w:rPr>
                                <w:color w:val="FFFFFF" w:themeColor="background1"/>
                                <w:sz w:val="8"/>
                              </w:rPr>
                              <w:t>&lt;/body&gt;</w:t>
                            </w:r>
                          </w:p>
                          <w:p w14:paraId="2439F4D5" w14:textId="77777777" w:rsidR="00E05381" w:rsidRPr="00E05381" w:rsidRDefault="00E05381" w:rsidP="00E05381">
                            <w:pPr>
                              <w:rPr>
                                <w:color w:val="FFFFFF" w:themeColor="background1"/>
                                <w:sz w:val="8"/>
                              </w:rPr>
                            </w:pPr>
                            <w:r w:rsidRPr="00E05381">
                              <w:rPr>
                                <w:color w:val="FFFFFF" w:themeColor="background1"/>
                                <w:sz w:val="8"/>
                              </w:rPr>
                              <w:t>&lt;/html&gt;</w:t>
                            </w:r>
                          </w:p>
                          <w:p w14:paraId="5E724C72" w14:textId="77777777" w:rsidR="00E05381" w:rsidRPr="00E05381" w:rsidRDefault="00E05381" w:rsidP="00E05381">
                            <w:pPr>
                              <w:rPr>
                                <w:color w:val="FFFFFF" w:themeColor="background1"/>
                                <w:sz w:val="8"/>
                              </w:rPr>
                            </w:pPr>
                          </w:p>
                          <w:p w14:paraId="61EB8CAD" w14:textId="77777777" w:rsidR="00E05381" w:rsidRPr="00E05381" w:rsidRDefault="00E05381" w:rsidP="00E05381">
                            <w:pPr>
                              <w:rPr>
                                <w:color w:val="FFFFFF" w:themeColor="background1"/>
                                <w:sz w:val="8"/>
                              </w:rPr>
                            </w:pPr>
                            <w:r w:rsidRPr="00E05381">
                              <w:rPr>
                                <w:color w:val="FFFFFF" w:themeColor="background1"/>
                                <w:sz w:val="8"/>
                              </w:rPr>
                              <w:t>QUADEQN.PHP</w:t>
                            </w:r>
                          </w:p>
                          <w:p w14:paraId="2480ABD4" w14:textId="77777777" w:rsidR="00E05381" w:rsidRPr="00E05381" w:rsidRDefault="00E05381" w:rsidP="00E05381">
                            <w:pPr>
                              <w:rPr>
                                <w:color w:val="FFFFFF" w:themeColor="background1"/>
                                <w:sz w:val="8"/>
                              </w:rPr>
                            </w:pPr>
                            <w:r w:rsidRPr="00E05381">
                              <w:rPr>
                                <w:color w:val="FFFFFF" w:themeColor="background1"/>
                                <w:sz w:val="8"/>
                              </w:rPr>
                              <w:t>&lt;?php</w:t>
                            </w:r>
                          </w:p>
                          <w:p w14:paraId="774CBBD4" w14:textId="77777777" w:rsidR="00E05381" w:rsidRPr="00E05381" w:rsidRDefault="00E05381" w:rsidP="00E05381">
                            <w:pPr>
                              <w:rPr>
                                <w:color w:val="FFFFFF" w:themeColor="background1"/>
                                <w:sz w:val="8"/>
                              </w:rPr>
                            </w:pPr>
                          </w:p>
                          <w:p w14:paraId="55CEAFB9" w14:textId="77777777" w:rsidR="00E05381" w:rsidRPr="00E05381" w:rsidRDefault="00E05381" w:rsidP="00E05381">
                            <w:pPr>
                              <w:rPr>
                                <w:color w:val="FFFFFF" w:themeColor="background1"/>
                                <w:sz w:val="8"/>
                              </w:rPr>
                            </w:pPr>
                          </w:p>
                          <w:p w14:paraId="753821D9"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05777347" w14:textId="77777777" w:rsidR="00E05381" w:rsidRPr="00E05381" w:rsidRDefault="00E05381" w:rsidP="00E05381">
                            <w:pPr>
                              <w:rPr>
                                <w:color w:val="FFFFFF" w:themeColor="background1"/>
                                <w:sz w:val="8"/>
                              </w:rPr>
                            </w:pPr>
                            <w:r w:rsidRPr="00E05381">
                              <w:rPr>
                                <w:color w:val="FFFFFF" w:themeColor="background1"/>
                                <w:sz w:val="8"/>
                              </w:rPr>
                              <w:t>{</w:t>
                            </w:r>
                          </w:p>
                          <w:p w14:paraId="528E1E91"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1378E3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3B57E99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36A9FBC2"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22C2582"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62A7B282"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56780D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6AEA7C2"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05669D0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4CA24645"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086E982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15D04798"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72575EDE"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1CDF63E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107AB0B" w14:textId="77777777" w:rsidR="00E05381" w:rsidRPr="00E05381" w:rsidRDefault="00E05381" w:rsidP="00E05381">
                            <w:pPr>
                              <w:rPr>
                                <w:color w:val="FFFFFF" w:themeColor="background1"/>
                                <w:sz w:val="8"/>
                              </w:rPr>
                            </w:pPr>
                            <w:r w:rsidRPr="00E05381">
                              <w:rPr>
                                <w:color w:val="FFFFFF" w:themeColor="background1"/>
                                <w:sz w:val="8"/>
                              </w:rPr>
                              <w:t>}</w:t>
                            </w:r>
                          </w:p>
                          <w:p w14:paraId="5E39ABF2" w14:textId="77777777" w:rsidR="00E05381" w:rsidRPr="00E05381" w:rsidRDefault="00E05381" w:rsidP="00E05381">
                            <w:pPr>
                              <w:rPr>
                                <w:color w:val="FFFFFF" w:themeColor="background1"/>
                                <w:sz w:val="8"/>
                              </w:rPr>
                            </w:pPr>
                          </w:p>
                          <w:p w14:paraId="658652C8"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6D22A3C3" w14:textId="77777777" w:rsidR="00E05381" w:rsidRPr="00E05381" w:rsidRDefault="00E05381" w:rsidP="00E05381">
                            <w:pPr>
                              <w:rPr>
                                <w:color w:val="FFFFFF" w:themeColor="background1"/>
                                <w:sz w:val="8"/>
                              </w:rPr>
                            </w:pPr>
                          </w:p>
                          <w:p w14:paraId="64F15943"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19FA4F10" w14:textId="77777777" w:rsidR="00E05381" w:rsidRPr="00E05381" w:rsidRDefault="00E05381" w:rsidP="00E05381">
                            <w:pPr>
                              <w:rPr>
                                <w:color w:val="FFFFFF" w:themeColor="background1"/>
                                <w:sz w:val="8"/>
                              </w:rPr>
                            </w:pPr>
                            <w:r w:rsidRPr="00E05381">
                              <w:rPr>
                                <w:color w:val="FFFFFF" w:themeColor="background1"/>
                                <w:sz w:val="8"/>
                              </w:rPr>
                              <w:t>{</w:t>
                            </w:r>
                          </w:p>
                          <w:p w14:paraId="32B7C59F"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4F253010" w14:textId="77777777" w:rsidR="00E05381" w:rsidRPr="00E05381" w:rsidRDefault="00E05381" w:rsidP="00E05381">
                            <w:pPr>
                              <w:rPr>
                                <w:color w:val="FFFFFF" w:themeColor="background1"/>
                                <w:sz w:val="8"/>
                              </w:rPr>
                            </w:pPr>
                          </w:p>
                          <w:p w14:paraId="60B1C4B4"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1ED42700"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4BE8FD45"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4492AD7"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45FD4DBA"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19BA752"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B6ECAF4" w14:textId="77777777" w:rsidR="00E05381" w:rsidRPr="00E05381" w:rsidRDefault="00E05381" w:rsidP="00E05381">
                            <w:pPr>
                              <w:rPr>
                                <w:color w:val="FFFFFF" w:themeColor="background1"/>
                                <w:sz w:val="8"/>
                              </w:rPr>
                            </w:pPr>
                          </w:p>
                          <w:p w14:paraId="146CEE80"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320661B8" w14:textId="77777777" w:rsidR="00E05381" w:rsidRPr="00E05381" w:rsidRDefault="00E05381" w:rsidP="00E05381">
                            <w:pPr>
                              <w:rPr>
                                <w:color w:val="FFFFFF" w:themeColor="background1"/>
                                <w:sz w:val="8"/>
                              </w:rPr>
                            </w:pPr>
                          </w:p>
                          <w:p w14:paraId="39DF92AE"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510AF7F3"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CD6FDD8"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ED515C5" w14:textId="77777777" w:rsidR="00E05381" w:rsidRPr="00E05381" w:rsidRDefault="00E05381" w:rsidP="00E05381">
                            <w:pPr>
                              <w:rPr>
                                <w:color w:val="FFFFFF" w:themeColor="background1"/>
                                <w:sz w:val="8"/>
                              </w:rPr>
                            </w:pPr>
                          </w:p>
                          <w:p w14:paraId="5FB0F949"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235853BE"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0E915AEC"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7959BA5E"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024F8F8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4142E12D"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3DC543BB"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3C4393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9D4F75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6A2162B9"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1DD55429"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1C0A738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7FEB239" w14:textId="77777777" w:rsidR="00E05381" w:rsidRPr="00E05381" w:rsidRDefault="00E05381" w:rsidP="00E05381">
                            <w:pPr>
                              <w:rPr>
                                <w:color w:val="FFFFFF" w:themeColor="background1"/>
                                <w:sz w:val="8"/>
                              </w:rPr>
                            </w:pPr>
                          </w:p>
                          <w:p w14:paraId="610806AD"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BF5101D" w14:textId="77777777" w:rsidR="00E05381" w:rsidRPr="00E05381" w:rsidRDefault="00E05381" w:rsidP="00E05381">
                            <w:pPr>
                              <w:rPr>
                                <w:color w:val="FFFFFF" w:themeColor="background1"/>
                                <w:sz w:val="8"/>
                              </w:rPr>
                            </w:pPr>
                          </w:p>
                          <w:p w14:paraId="5377E646"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39C9FF0B"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154A2D41"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59B6CB70" w14:textId="77777777" w:rsidR="00E05381" w:rsidRPr="00E05381" w:rsidRDefault="00E05381" w:rsidP="00E05381">
                            <w:pPr>
                              <w:rPr>
                                <w:color w:val="FFFFFF" w:themeColor="background1"/>
                                <w:sz w:val="8"/>
                              </w:rPr>
                            </w:pPr>
                          </w:p>
                          <w:p w14:paraId="54A763B3" w14:textId="77777777" w:rsidR="00E05381" w:rsidRPr="00E05381" w:rsidRDefault="00E05381" w:rsidP="00E05381">
                            <w:pPr>
                              <w:rPr>
                                <w:color w:val="FFFFFF" w:themeColor="background1"/>
                                <w:sz w:val="8"/>
                              </w:rPr>
                            </w:pPr>
                            <w:r w:rsidRPr="00E05381">
                              <w:rPr>
                                <w:color w:val="FFFFFF" w:themeColor="background1"/>
                                <w:sz w:val="8"/>
                              </w:rPr>
                              <w:t>}</w:t>
                            </w:r>
                          </w:p>
                          <w:p w14:paraId="34A8A5F7" w14:textId="77777777" w:rsidR="00E05381" w:rsidRPr="00E05381" w:rsidRDefault="00E05381" w:rsidP="00E05381">
                            <w:pPr>
                              <w:rPr>
                                <w:color w:val="FFFFFF" w:themeColor="background1"/>
                                <w:sz w:val="8"/>
                              </w:rPr>
                            </w:pPr>
                          </w:p>
                          <w:p w14:paraId="44F3C9B3"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578DB11E" w14:textId="77777777" w:rsidR="00E05381" w:rsidRPr="00E05381" w:rsidRDefault="00E05381" w:rsidP="00E05381">
                            <w:pPr>
                              <w:rPr>
                                <w:color w:val="FFFFFF" w:themeColor="background1"/>
                                <w:sz w:val="8"/>
                              </w:rPr>
                            </w:pPr>
                          </w:p>
                          <w:p w14:paraId="71D0A49C"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C47F745" w14:textId="77777777" w:rsidR="00E05381" w:rsidRPr="00E05381" w:rsidRDefault="00E05381" w:rsidP="00E05381">
                            <w:pPr>
                              <w:rPr>
                                <w:color w:val="FFFFFF" w:themeColor="background1"/>
                                <w:sz w:val="8"/>
                              </w:rPr>
                            </w:pPr>
                            <w:r w:rsidRPr="00E05381">
                              <w:rPr>
                                <w:color w:val="FFFFFF" w:themeColor="background1"/>
                                <w:sz w:val="8"/>
                              </w:rPr>
                              <w:t>&lt;?php</w:t>
                            </w:r>
                          </w:p>
                          <w:p w14:paraId="1FE602FC"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560D4D32"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57575439" w14:textId="77777777" w:rsidR="00E05381" w:rsidRPr="00E05381" w:rsidRDefault="00E05381" w:rsidP="00E05381">
                            <w:pPr>
                              <w:rPr>
                                <w:color w:val="FFFFFF" w:themeColor="background1"/>
                                <w:sz w:val="8"/>
                              </w:rPr>
                            </w:pPr>
                            <w:r w:rsidRPr="00E05381">
                              <w:rPr>
                                <w:color w:val="FFFFFF" w:themeColor="background1"/>
                                <w:sz w:val="8"/>
                              </w:rPr>
                              <w:tab/>
                            </w:r>
                          </w:p>
                          <w:p w14:paraId="4C46FF79" w14:textId="77777777" w:rsidR="00E05381" w:rsidRPr="00E05381" w:rsidRDefault="00E05381" w:rsidP="00E05381">
                            <w:pPr>
                              <w:rPr>
                                <w:color w:val="FFFFFF" w:themeColor="background1"/>
                                <w:sz w:val="8"/>
                              </w:rPr>
                            </w:pPr>
                            <w:r w:rsidRPr="00E05381">
                              <w:rPr>
                                <w:color w:val="FFFFFF" w:themeColor="background1"/>
                                <w:sz w:val="8"/>
                              </w:rPr>
                              <w:tab/>
                            </w:r>
                          </w:p>
                          <w:p w14:paraId="5AC3ACF5" w14:textId="77777777" w:rsidR="00E05381" w:rsidRPr="00E05381" w:rsidRDefault="00E05381" w:rsidP="00E05381">
                            <w:pPr>
                              <w:rPr>
                                <w:color w:val="FFFFFF" w:themeColor="background1"/>
                                <w:sz w:val="8"/>
                              </w:rPr>
                            </w:pPr>
                            <w:r w:rsidRPr="00E05381">
                              <w:rPr>
                                <w:color w:val="FFFFFF" w:themeColor="background1"/>
                                <w:sz w:val="8"/>
                              </w:rPr>
                              <w:tab/>
                              <w:t>$a = (double)0;</w:t>
                            </w:r>
                          </w:p>
                          <w:p w14:paraId="1FCF1157" w14:textId="77777777" w:rsidR="00E05381" w:rsidRPr="00E05381" w:rsidRDefault="00E05381" w:rsidP="00E05381">
                            <w:pPr>
                              <w:rPr>
                                <w:color w:val="FFFFFF" w:themeColor="background1"/>
                                <w:sz w:val="8"/>
                              </w:rPr>
                            </w:pPr>
                            <w:r w:rsidRPr="00E05381">
                              <w:rPr>
                                <w:color w:val="FFFFFF" w:themeColor="background1"/>
                                <w:sz w:val="8"/>
                              </w:rPr>
                              <w:tab/>
                              <w:t>$b = (double)0;</w:t>
                            </w:r>
                          </w:p>
                          <w:p w14:paraId="65D90461" w14:textId="77777777" w:rsidR="00E05381" w:rsidRPr="00E05381" w:rsidRDefault="00E05381" w:rsidP="00E05381">
                            <w:pPr>
                              <w:rPr>
                                <w:color w:val="FFFFFF" w:themeColor="background1"/>
                                <w:sz w:val="8"/>
                              </w:rPr>
                            </w:pPr>
                            <w:r w:rsidRPr="00E05381">
                              <w:rPr>
                                <w:color w:val="FFFFFF" w:themeColor="background1"/>
                                <w:sz w:val="8"/>
                              </w:rPr>
                              <w:tab/>
                              <w:t>$c = (double)0;</w:t>
                            </w:r>
                          </w:p>
                          <w:p w14:paraId="5189EBE8" w14:textId="77777777" w:rsidR="00E05381" w:rsidRPr="00E05381" w:rsidRDefault="00E05381" w:rsidP="00E05381">
                            <w:pPr>
                              <w:rPr>
                                <w:color w:val="FFFFFF" w:themeColor="background1"/>
                                <w:sz w:val="8"/>
                              </w:rPr>
                            </w:pPr>
                            <w:r w:rsidRPr="00E05381">
                              <w:rPr>
                                <w:color w:val="FFFFFF" w:themeColor="background1"/>
                                <w:sz w:val="8"/>
                              </w:rPr>
                              <w:tab/>
                              <w:t>$d = (double)0;</w:t>
                            </w:r>
                          </w:p>
                          <w:p w14:paraId="332C07FC" w14:textId="77777777" w:rsidR="00E05381" w:rsidRPr="00E05381" w:rsidRDefault="00E05381" w:rsidP="00E05381">
                            <w:pPr>
                              <w:rPr>
                                <w:color w:val="FFFFFF" w:themeColor="background1"/>
                                <w:sz w:val="8"/>
                              </w:rPr>
                            </w:pPr>
                            <w:r w:rsidRPr="00E05381">
                              <w:rPr>
                                <w:color w:val="FFFFFF" w:themeColor="background1"/>
                                <w:sz w:val="8"/>
                              </w:rPr>
                              <w:tab/>
                            </w:r>
                          </w:p>
                          <w:p w14:paraId="3B3B2D2F" w14:textId="77777777" w:rsidR="00E05381" w:rsidRPr="00E05381" w:rsidRDefault="00E05381" w:rsidP="00E05381">
                            <w:pPr>
                              <w:rPr>
                                <w:color w:val="FFFFFF" w:themeColor="background1"/>
                                <w:sz w:val="8"/>
                              </w:rPr>
                            </w:pPr>
                            <w:r w:rsidRPr="00E05381">
                              <w:rPr>
                                <w:color w:val="FFFFFF" w:themeColor="background1"/>
                                <w:sz w:val="8"/>
                              </w:rPr>
                              <w:tab/>
                              <w:t>do {</w:t>
                            </w:r>
                          </w:p>
                          <w:p w14:paraId="6841275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68FD2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68F6A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6F5F42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54A3C6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2A0C53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35F58F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889DF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C5D1B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2AE22F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2362A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32F714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BE3EB2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1C13C7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D3980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1FF4A0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49C7ED3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5E569A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12BE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310D9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86C3E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1B9D05C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71F365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1909B8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3AA6E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7C6C0DA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8553C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590C480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4734A7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4A092F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5D5F407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3821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467439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73D12F96"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3B1B8B5F" w14:textId="77777777" w:rsidR="00E05381" w:rsidRPr="00E05381" w:rsidRDefault="00E05381" w:rsidP="00E05381">
                            <w:pPr>
                              <w:rPr>
                                <w:color w:val="FFFFFF" w:themeColor="background1"/>
                                <w:sz w:val="8"/>
                              </w:rPr>
                            </w:pPr>
                            <w:r w:rsidRPr="00E05381">
                              <w:rPr>
                                <w:color w:val="FFFFFF" w:themeColor="background1"/>
                                <w:sz w:val="8"/>
                              </w:rPr>
                              <w:tab/>
                            </w:r>
                          </w:p>
                          <w:p w14:paraId="2ABE9B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6D5A65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3FE259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699B86A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0E89A09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50E1A3B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7B531A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E3015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55A2B4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5E0037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964E20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3E4116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621240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14DD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52EFAEC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116C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478015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17B399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0152CF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276B4C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5A5D41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46A9DB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7D43821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21E28632" w14:textId="19420050"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0A42FDE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4713B4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59ED54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00CE4BBA" w14:textId="77777777" w:rsidR="00E05381" w:rsidRPr="00E05381" w:rsidRDefault="00E05381" w:rsidP="00E05381">
                            <w:pPr>
                              <w:rPr>
                                <w:color w:val="FFFFFF" w:themeColor="background1"/>
                                <w:sz w:val="8"/>
                              </w:rPr>
                            </w:pPr>
                            <w:r w:rsidRPr="00E05381">
                              <w:rPr>
                                <w:color w:val="FFFFFF" w:themeColor="background1"/>
                                <w:sz w:val="8"/>
                              </w:rPr>
                              <w:tab/>
                            </w:r>
                          </w:p>
                          <w:p w14:paraId="053BC0AB" w14:textId="77777777" w:rsidR="00E05381" w:rsidRPr="00E05381" w:rsidRDefault="00E05381" w:rsidP="00E05381">
                            <w:pPr>
                              <w:rPr>
                                <w:color w:val="FFFFFF" w:themeColor="background1"/>
                                <w:sz w:val="8"/>
                              </w:rPr>
                            </w:pPr>
                            <w:r w:rsidRPr="00E05381">
                              <w:rPr>
                                <w:color w:val="FFFFFF" w:themeColor="background1"/>
                                <w:sz w:val="8"/>
                              </w:rPr>
                              <w:tab/>
                            </w:r>
                          </w:p>
                          <w:p w14:paraId="605B0609" w14:textId="77777777" w:rsidR="00E05381" w:rsidRPr="00E05381" w:rsidRDefault="00E05381" w:rsidP="00E05381">
                            <w:pPr>
                              <w:rPr>
                                <w:color w:val="FFFFFF" w:themeColor="background1"/>
                                <w:sz w:val="8"/>
                              </w:rPr>
                            </w:pPr>
                            <w:r w:rsidRPr="00E05381">
                              <w:rPr>
                                <w:color w:val="FFFFFF" w:themeColor="background1"/>
                                <w:sz w:val="8"/>
                              </w:rPr>
                              <w:tab/>
                            </w:r>
                          </w:p>
                          <w:p w14:paraId="1F036929"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60E614F9"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75BF6E71"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BFCEB06"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40D11654"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3052637E" w14:textId="77777777" w:rsidR="00E05381" w:rsidRPr="00E05381" w:rsidRDefault="00E05381" w:rsidP="00E05381">
                            <w:pPr>
                              <w:rPr>
                                <w:color w:val="FFFFFF" w:themeColor="background1"/>
                                <w:sz w:val="8"/>
                              </w:rPr>
                            </w:pPr>
                            <w:r w:rsidRPr="00E05381">
                              <w:rPr>
                                <w:color w:val="FFFFFF" w:themeColor="background1"/>
                                <w:sz w:val="8"/>
                              </w:rPr>
                              <w:tab/>
                            </w:r>
                          </w:p>
                          <w:p w14:paraId="63BF9D7B" w14:textId="77777777" w:rsidR="00E05381" w:rsidRPr="00E05381" w:rsidRDefault="00E05381" w:rsidP="00E05381">
                            <w:pPr>
                              <w:rPr>
                                <w:color w:val="FFFFFF" w:themeColor="background1"/>
                                <w:sz w:val="8"/>
                              </w:rPr>
                            </w:pPr>
                            <w:r w:rsidRPr="00E05381">
                              <w:rPr>
                                <w:color w:val="FFFFFF" w:themeColor="background1"/>
                                <w:sz w:val="8"/>
                              </w:rPr>
                              <w:tab/>
                            </w:r>
                          </w:p>
                          <w:p w14:paraId="4909672D"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08C80DFB"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DCD077C" w14:textId="77777777" w:rsidR="00E05381" w:rsidRPr="00E05381" w:rsidRDefault="00E05381" w:rsidP="00E05381">
                            <w:pPr>
                              <w:rPr>
                                <w:color w:val="FFFFFF" w:themeColor="background1"/>
                                <w:sz w:val="8"/>
                              </w:rPr>
                            </w:pPr>
                            <w:r w:rsidRPr="00E05381">
                              <w:rPr>
                                <w:color w:val="FFFFFF" w:themeColor="background1"/>
                                <w:sz w:val="8"/>
                              </w:rPr>
                              <w:tab/>
                            </w:r>
                          </w:p>
                          <w:p w14:paraId="3DA50DD1" w14:textId="77777777" w:rsidR="00E05381" w:rsidRPr="00E05381" w:rsidRDefault="00E05381" w:rsidP="00E05381">
                            <w:pPr>
                              <w:rPr>
                                <w:color w:val="FFFFFF" w:themeColor="background1"/>
                                <w:sz w:val="8"/>
                              </w:rPr>
                            </w:pPr>
                            <w:r w:rsidRPr="00E05381">
                              <w:rPr>
                                <w:color w:val="FFFFFF" w:themeColor="background1"/>
                                <w:sz w:val="8"/>
                              </w:rPr>
                              <w:tab/>
                              <w:t>$bar = '----------------------------------------------------------------------------------';</w:t>
                            </w:r>
                          </w:p>
                          <w:p w14:paraId="000FE8D1" w14:textId="77777777" w:rsidR="00E05381" w:rsidRPr="00E05381" w:rsidRDefault="00E05381" w:rsidP="00E05381">
                            <w:pPr>
                              <w:rPr>
                                <w:color w:val="FFFFFF" w:themeColor="background1"/>
                                <w:sz w:val="8"/>
                              </w:rPr>
                            </w:pPr>
                            <w:r w:rsidRPr="00E05381">
                              <w:rPr>
                                <w:color w:val="FFFFFF" w:themeColor="background1"/>
                                <w:sz w:val="8"/>
                              </w:rPr>
                              <w:tab/>
                            </w:r>
                          </w:p>
                          <w:p w14:paraId="7D633DE3" w14:textId="77777777" w:rsidR="00E05381" w:rsidRPr="00E05381" w:rsidRDefault="00E05381" w:rsidP="00E05381">
                            <w:pPr>
                              <w:rPr>
                                <w:color w:val="FFFFFF" w:themeColor="background1"/>
                                <w:sz w:val="8"/>
                              </w:rPr>
                            </w:pPr>
                            <w:r w:rsidRPr="00E05381">
                              <w:rPr>
                                <w:color w:val="FFFFFF" w:themeColor="background1"/>
                                <w:sz w:val="8"/>
                              </w:rPr>
                              <w:tab/>
                            </w:r>
                          </w:p>
                          <w:p w14:paraId="634A34DC"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30DACC17" w14:textId="77777777" w:rsidR="00E05381" w:rsidRPr="00E05381" w:rsidRDefault="00E05381" w:rsidP="00E05381">
                            <w:pPr>
                              <w:rPr>
                                <w:color w:val="FFFFFF" w:themeColor="background1"/>
                                <w:sz w:val="8"/>
                              </w:rPr>
                            </w:pPr>
                            <w:r w:rsidRPr="00E05381">
                              <w:rPr>
                                <w:color w:val="FFFFFF" w:themeColor="background1"/>
                                <w:sz w:val="8"/>
                              </w:rPr>
                              <w:tab/>
                            </w:r>
                          </w:p>
                          <w:p w14:paraId="54D464F9" w14:textId="77777777" w:rsidR="00E05381" w:rsidRPr="00E05381" w:rsidRDefault="00E05381" w:rsidP="00E05381">
                            <w:pPr>
                              <w:rPr>
                                <w:color w:val="FFFFFF" w:themeColor="background1"/>
                                <w:sz w:val="8"/>
                              </w:rPr>
                            </w:pPr>
                            <w:r w:rsidRPr="00E05381">
                              <w:rPr>
                                <w:color w:val="FFFFFF" w:themeColor="background1"/>
                                <w:sz w:val="8"/>
                              </w:rPr>
                              <w:tab/>
                            </w:r>
                          </w:p>
                          <w:p w14:paraId="73327D65"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73017CD5" w14:textId="77777777" w:rsidR="00E05381" w:rsidRPr="00E05381" w:rsidRDefault="00E05381" w:rsidP="00E05381">
                            <w:pPr>
                              <w:rPr>
                                <w:color w:val="FFFFFF" w:themeColor="background1"/>
                                <w:sz w:val="8"/>
                              </w:rPr>
                            </w:pPr>
                            <w:r w:rsidRPr="00E05381">
                              <w:rPr>
                                <w:color w:val="FFFFFF" w:themeColor="background1"/>
                                <w:sz w:val="8"/>
                              </w:rPr>
                              <w:tab/>
                            </w:r>
                          </w:p>
                          <w:p w14:paraId="1B1EDC03"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09EB1079" w14:textId="77777777" w:rsidR="00E05381" w:rsidRPr="00E05381" w:rsidRDefault="00E05381" w:rsidP="00E05381">
                            <w:pPr>
                              <w:rPr>
                                <w:color w:val="FFFFFF" w:themeColor="background1"/>
                                <w:sz w:val="8"/>
                              </w:rPr>
                            </w:pPr>
                            <w:r w:rsidRPr="00E05381">
                              <w:rPr>
                                <w:color w:val="FFFFFF" w:themeColor="background1"/>
                                <w:sz w:val="8"/>
                              </w:rPr>
                              <w:tab/>
                              <w:t>if($d1===0){</w:t>
                            </w:r>
                          </w:p>
                          <w:p w14:paraId="19E399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B9698C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B701AC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46BF3F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31FD4F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F083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6F02F2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F17F77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57DF78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C8E120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5710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423DCC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ED97E0F" w14:textId="77777777" w:rsidR="00E05381" w:rsidRPr="00E05381" w:rsidRDefault="00E05381" w:rsidP="00E05381">
                            <w:pPr>
                              <w:rPr>
                                <w:color w:val="FFFFFF" w:themeColor="background1"/>
                                <w:sz w:val="8"/>
                              </w:rPr>
                            </w:pPr>
                            <w:r w:rsidRPr="00E05381">
                              <w:rPr>
                                <w:color w:val="FFFFFF" w:themeColor="background1"/>
                                <w:sz w:val="8"/>
                              </w:rPr>
                              <w:tab/>
                              <w:t>}</w:t>
                            </w:r>
                          </w:p>
                          <w:p w14:paraId="18C5CF1B" w14:textId="77777777" w:rsidR="00E05381" w:rsidRPr="00E05381" w:rsidRDefault="00E05381" w:rsidP="00E05381">
                            <w:pPr>
                              <w:rPr>
                                <w:color w:val="FFFFFF" w:themeColor="background1"/>
                                <w:sz w:val="8"/>
                              </w:rPr>
                            </w:pPr>
                            <w:r w:rsidRPr="00E05381">
                              <w:rPr>
                                <w:color w:val="FFFFFF" w:themeColor="background1"/>
                                <w:sz w:val="8"/>
                              </w:rPr>
                              <w:tab/>
                              <w:t>else {</w:t>
                            </w:r>
                          </w:p>
                          <w:p w14:paraId="77A7077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D727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216BC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43884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2CFFA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7FCE254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227A44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7A1178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A10FD9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48DCAE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55146E90" w14:textId="77777777" w:rsidR="00E05381" w:rsidRPr="00E05381" w:rsidRDefault="00E05381" w:rsidP="00E05381">
                            <w:pPr>
                              <w:rPr>
                                <w:color w:val="FFFFFF" w:themeColor="background1"/>
                                <w:sz w:val="8"/>
                              </w:rPr>
                            </w:pPr>
                            <w:r w:rsidRPr="00E05381">
                              <w:rPr>
                                <w:color w:val="FFFFFF" w:themeColor="background1"/>
                                <w:sz w:val="8"/>
                              </w:rPr>
                              <w:tab/>
                              <w:t>}</w:t>
                            </w:r>
                          </w:p>
                          <w:p w14:paraId="0BE26A73" w14:textId="77777777" w:rsidR="00E05381" w:rsidRPr="00E05381" w:rsidRDefault="00E05381" w:rsidP="00E05381">
                            <w:pPr>
                              <w:rPr>
                                <w:color w:val="FFFFFF" w:themeColor="background1"/>
                                <w:sz w:val="8"/>
                              </w:rPr>
                            </w:pPr>
                            <w:r w:rsidRPr="00E05381">
                              <w:rPr>
                                <w:color w:val="FFFFFF" w:themeColor="background1"/>
                                <w:sz w:val="8"/>
                              </w:rPr>
                              <w:tab/>
                            </w:r>
                          </w:p>
                          <w:p w14:paraId="081A72FB"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79B9B94F"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6506F964" w14:textId="77777777" w:rsidR="00E05381" w:rsidRPr="00E05381" w:rsidRDefault="00E05381" w:rsidP="00E05381">
                            <w:pPr>
                              <w:rPr>
                                <w:color w:val="FFFFFF" w:themeColor="background1"/>
                                <w:sz w:val="8"/>
                              </w:rPr>
                            </w:pPr>
                            <w:r w:rsidRPr="00E05381">
                              <w:rPr>
                                <w:color w:val="FFFFFF" w:themeColor="background1"/>
                                <w:sz w:val="8"/>
                              </w:rPr>
                              <w:t>echo "\r\n".$Working;</w:t>
                            </w:r>
                          </w:p>
                          <w:p w14:paraId="579A6E88" w14:textId="77777777" w:rsidR="00E05381" w:rsidRPr="00E05381" w:rsidRDefault="00E05381" w:rsidP="00E05381">
                            <w:pPr>
                              <w:rPr>
                                <w:color w:val="FFFFFF" w:themeColor="background1"/>
                                <w:sz w:val="8"/>
                              </w:rPr>
                            </w:pPr>
                          </w:p>
                          <w:p w14:paraId="5A8F4540"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5608D07" w14:textId="77777777" w:rsidR="00E05381" w:rsidRPr="00E05381" w:rsidRDefault="00E05381" w:rsidP="00E05381">
                            <w:pPr>
                              <w:rPr>
                                <w:color w:val="FFFFFF" w:themeColor="background1"/>
                                <w:sz w:val="8"/>
                              </w:rPr>
                            </w:pPr>
                            <w:r w:rsidRPr="00E05381">
                              <w:rPr>
                                <w:color w:val="FFFFFF" w:themeColor="background1"/>
                                <w:sz w:val="8"/>
                              </w:rPr>
                              <w:t>&lt;?php</w:t>
                            </w:r>
                          </w:p>
                          <w:p w14:paraId="240F2B26" w14:textId="77777777" w:rsidR="00E05381" w:rsidRPr="00E05381" w:rsidRDefault="00E05381" w:rsidP="00E05381">
                            <w:pPr>
                              <w:rPr>
                                <w:color w:val="FFFFFF" w:themeColor="background1"/>
                                <w:sz w:val="8"/>
                              </w:rPr>
                            </w:pPr>
                          </w:p>
                          <w:p w14:paraId="74F70FF7"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452C7BA7" w14:textId="77777777" w:rsidR="00E05381" w:rsidRPr="00E05381" w:rsidRDefault="00E05381" w:rsidP="00E05381">
                            <w:pPr>
                              <w:rPr>
                                <w:color w:val="FFFFFF" w:themeColor="background1"/>
                                <w:sz w:val="8"/>
                              </w:rPr>
                            </w:pPr>
                            <w:r w:rsidRPr="00E05381">
                              <w:rPr>
                                <w:color w:val="FFFFFF" w:themeColor="background1"/>
                                <w:sz w:val="8"/>
                              </w:rPr>
                              <w:t>{</w:t>
                            </w:r>
                          </w:p>
                          <w:p w14:paraId="5690987F" w14:textId="77777777" w:rsidR="00E05381" w:rsidRPr="00E05381" w:rsidRDefault="00E05381" w:rsidP="00E05381">
                            <w:pPr>
                              <w:rPr>
                                <w:color w:val="FFFFFF" w:themeColor="background1"/>
                                <w:sz w:val="8"/>
                              </w:rPr>
                            </w:pPr>
                          </w:p>
                          <w:p w14:paraId="04373062"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447D6D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63093178" w14:textId="77777777" w:rsidR="00E05381" w:rsidRPr="00E05381" w:rsidRDefault="00E05381" w:rsidP="00E05381">
                            <w:pPr>
                              <w:rPr>
                                <w:color w:val="FFFFFF" w:themeColor="background1"/>
                                <w:sz w:val="8"/>
                              </w:rPr>
                            </w:pPr>
                          </w:p>
                          <w:p w14:paraId="72BBBA1B" w14:textId="77777777" w:rsidR="00E05381" w:rsidRPr="00E05381" w:rsidRDefault="00E05381" w:rsidP="00E05381">
                            <w:pPr>
                              <w:rPr>
                                <w:color w:val="FFFFFF" w:themeColor="background1"/>
                                <w:sz w:val="8"/>
                              </w:rPr>
                            </w:pPr>
                            <w:r w:rsidRPr="00E05381">
                              <w:rPr>
                                <w:color w:val="FFFFFF" w:themeColor="background1"/>
                                <w:sz w:val="8"/>
                              </w:rPr>
                              <w:t>}</w:t>
                            </w:r>
                          </w:p>
                          <w:p w14:paraId="26DFA522" w14:textId="77777777" w:rsidR="00E05381" w:rsidRPr="00E05381" w:rsidRDefault="00E05381" w:rsidP="00E05381">
                            <w:pPr>
                              <w:rPr>
                                <w:color w:val="FFFFFF" w:themeColor="background1"/>
                                <w:sz w:val="8"/>
                              </w:rPr>
                            </w:pPr>
                          </w:p>
                          <w:p w14:paraId="6CCEBEA0"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5273DF95" w14:textId="77777777" w:rsidR="00E05381" w:rsidRPr="00E05381" w:rsidRDefault="00E05381" w:rsidP="00E05381">
                            <w:pPr>
                              <w:rPr>
                                <w:color w:val="FFFFFF" w:themeColor="background1"/>
                                <w:sz w:val="8"/>
                              </w:rPr>
                            </w:pPr>
                          </w:p>
                          <w:p w14:paraId="425540DA"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BA5D059" w14:textId="77777777" w:rsidR="00E05381" w:rsidRPr="00E05381" w:rsidRDefault="00E05381" w:rsidP="00E05381">
                            <w:pPr>
                              <w:rPr>
                                <w:color w:val="FFFFFF" w:themeColor="background1"/>
                                <w:sz w:val="8"/>
                              </w:rPr>
                            </w:pPr>
                            <w:r w:rsidRPr="00E05381">
                              <w:rPr>
                                <w:color w:val="FFFFFF" w:themeColor="background1"/>
                                <w:sz w:val="8"/>
                              </w:rPr>
                              <w:t>{</w:t>
                            </w:r>
                          </w:p>
                          <w:p w14:paraId="0336C86B" w14:textId="77777777" w:rsidR="00E05381" w:rsidRPr="00E05381" w:rsidRDefault="00E05381" w:rsidP="00E05381">
                            <w:pPr>
                              <w:rPr>
                                <w:color w:val="FFFFFF" w:themeColor="background1"/>
                                <w:sz w:val="8"/>
                              </w:rPr>
                            </w:pPr>
                          </w:p>
                          <w:p w14:paraId="67B35B6E"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C76B65" w14:textId="77777777" w:rsidR="00E05381" w:rsidRPr="00E05381" w:rsidRDefault="00E05381" w:rsidP="00E05381">
                            <w:pPr>
                              <w:rPr>
                                <w:color w:val="FFFFFF" w:themeColor="background1"/>
                                <w:sz w:val="8"/>
                              </w:rPr>
                            </w:pPr>
                          </w:p>
                          <w:p w14:paraId="0B6FE9C5"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F67E981" w14:textId="77777777" w:rsidR="00E05381" w:rsidRPr="00E05381" w:rsidRDefault="00E05381" w:rsidP="00E05381">
                            <w:pPr>
                              <w:rPr>
                                <w:color w:val="FFFFFF" w:themeColor="background1"/>
                                <w:sz w:val="8"/>
                              </w:rPr>
                            </w:pPr>
                          </w:p>
                          <w:p w14:paraId="3075E9E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69A4BC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85A18D6" w14:textId="77777777" w:rsidR="00E05381" w:rsidRPr="00E05381" w:rsidRDefault="00E05381" w:rsidP="00E05381">
                            <w:pPr>
                              <w:rPr>
                                <w:color w:val="FFFFFF" w:themeColor="background1"/>
                                <w:sz w:val="8"/>
                              </w:rPr>
                            </w:pPr>
                          </w:p>
                          <w:p w14:paraId="1377BA2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732C95DF" w14:textId="77777777" w:rsidR="00E05381" w:rsidRPr="00E05381" w:rsidRDefault="00E05381" w:rsidP="00E05381">
                            <w:pPr>
                              <w:rPr>
                                <w:color w:val="FFFFFF" w:themeColor="background1"/>
                                <w:sz w:val="8"/>
                              </w:rPr>
                            </w:pPr>
                          </w:p>
                          <w:p w14:paraId="107E7EF4" w14:textId="77777777" w:rsidR="00E05381" w:rsidRPr="00E05381" w:rsidRDefault="00E05381" w:rsidP="00E05381">
                            <w:pPr>
                              <w:rPr>
                                <w:color w:val="FFFFFF" w:themeColor="background1"/>
                                <w:sz w:val="8"/>
                              </w:rPr>
                            </w:pPr>
                            <w:r w:rsidRPr="00E05381">
                              <w:rPr>
                                <w:color w:val="FFFFFF" w:themeColor="background1"/>
                                <w:sz w:val="8"/>
                              </w:rPr>
                              <w:t>}</w:t>
                            </w:r>
                          </w:p>
                          <w:p w14:paraId="5FD922B1" w14:textId="77777777" w:rsidR="00E05381" w:rsidRPr="00E05381" w:rsidRDefault="00E05381" w:rsidP="00E05381">
                            <w:pPr>
                              <w:rPr>
                                <w:color w:val="FFFFFF" w:themeColor="background1"/>
                                <w:sz w:val="8"/>
                              </w:rPr>
                            </w:pPr>
                          </w:p>
                          <w:p w14:paraId="2814C827"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04F5091" w14:textId="77777777" w:rsidR="00E05381" w:rsidRPr="00E05381" w:rsidRDefault="00E05381" w:rsidP="00E05381">
                            <w:pPr>
                              <w:rPr>
                                <w:color w:val="FFFFFF" w:themeColor="background1"/>
                                <w:sz w:val="8"/>
                              </w:rPr>
                            </w:pPr>
                          </w:p>
                          <w:p w14:paraId="3DD2A0B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546B9438" w14:textId="77777777" w:rsidR="00E05381" w:rsidRPr="00E05381" w:rsidRDefault="00E05381" w:rsidP="00E05381">
                            <w:pPr>
                              <w:rPr>
                                <w:color w:val="FFFFFF" w:themeColor="background1"/>
                                <w:sz w:val="8"/>
                              </w:rPr>
                            </w:pPr>
                            <w:r w:rsidRPr="00E05381">
                              <w:rPr>
                                <w:color w:val="FFFFFF" w:themeColor="background1"/>
                                <w:sz w:val="8"/>
                              </w:rPr>
                              <w:t>{</w:t>
                            </w:r>
                          </w:p>
                          <w:p w14:paraId="3E221417" w14:textId="77777777" w:rsidR="00E05381" w:rsidRPr="00E05381" w:rsidRDefault="00E05381" w:rsidP="00E05381">
                            <w:pPr>
                              <w:rPr>
                                <w:color w:val="FFFFFF" w:themeColor="background1"/>
                                <w:sz w:val="8"/>
                              </w:rPr>
                            </w:pPr>
                          </w:p>
                          <w:p w14:paraId="3C6997D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9F2D2A5" w14:textId="77777777" w:rsidR="00E05381" w:rsidRPr="00E05381" w:rsidRDefault="00E05381" w:rsidP="00E05381">
                            <w:pPr>
                              <w:rPr>
                                <w:color w:val="FFFFFF" w:themeColor="background1"/>
                                <w:sz w:val="8"/>
                              </w:rPr>
                            </w:pPr>
                          </w:p>
                          <w:p w14:paraId="3387DEFB"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7E821141" w14:textId="77777777" w:rsidR="00E05381" w:rsidRPr="00E05381" w:rsidRDefault="00E05381" w:rsidP="00E05381">
                            <w:pPr>
                              <w:rPr>
                                <w:color w:val="FFFFFF" w:themeColor="background1"/>
                                <w:sz w:val="8"/>
                              </w:rPr>
                            </w:pPr>
                          </w:p>
                          <w:p w14:paraId="5EDCF52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DB5D3D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38C2CC1" w14:textId="77777777" w:rsidR="00E05381" w:rsidRPr="00E05381" w:rsidRDefault="00E05381" w:rsidP="00E05381">
                            <w:pPr>
                              <w:rPr>
                                <w:color w:val="FFFFFF" w:themeColor="background1"/>
                                <w:sz w:val="8"/>
                              </w:rPr>
                            </w:pPr>
                          </w:p>
                          <w:p w14:paraId="539DBF8E"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65CA8373" w14:textId="77777777" w:rsidR="00E05381" w:rsidRPr="00E05381" w:rsidRDefault="00E05381" w:rsidP="00E05381">
                            <w:pPr>
                              <w:rPr>
                                <w:color w:val="FFFFFF" w:themeColor="background1"/>
                                <w:sz w:val="8"/>
                              </w:rPr>
                            </w:pPr>
                          </w:p>
                          <w:p w14:paraId="2521BCF4"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A5A9EE1" w14:textId="77777777" w:rsidR="00E05381" w:rsidRPr="00E05381" w:rsidRDefault="00E05381" w:rsidP="00E05381">
                            <w:pPr>
                              <w:rPr>
                                <w:color w:val="FFFFFF" w:themeColor="background1"/>
                                <w:sz w:val="8"/>
                              </w:rPr>
                            </w:pPr>
                          </w:p>
                          <w:p w14:paraId="218DE718"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BE756E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4FD3421" w14:textId="77777777" w:rsidR="00E05381" w:rsidRPr="00E05381" w:rsidRDefault="00E05381" w:rsidP="00E05381">
                            <w:pPr>
                              <w:rPr>
                                <w:color w:val="FFFFFF" w:themeColor="background1"/>
                                <w:sz w:val="8"/>
                              </w:rPr>
                            </w:pPr>
                          </w:p>
                          <w:p w14:paraId="10C5C4E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E1EE55A" w14:textId="77777777" w:rsidR="00E05381" w:rsidRPr="00E05381" w:rsidRDefault="00E05381" w:rsidP="00E05381">
                            <w:pPr>
                              <w:rPr>
                                <w:color w:val="FFFFFF" w:themeColor="background1"/>
                                <w:sz w:val="8"/>
                              </w:rPr>
                            </w:pPr>
                          </w:p>
                          <w:p w14:paraId="5251599A" w14:textId="77777777" w:rsidR="00E05381" w:rsidRPr="00E05381" w:rsidRDefault="00E05381" w:rsidP="00E05381">
                            <w:pPr>
                              <w:rPr>
                                <w:color w:val="FFFFFF" w:themeColor="background1"/>
                                <w:sz w:val="8"/>
                              </w:rPr>
                            </w:pPr>
                            <w:r w:rsidRPr="00E05381">
                              <w:rPr>
                                <w:color w:val="FFFFFF" w:themeColor="background1"/>
                                <w:sz w:val="8"/>
                              </w:rPr>
                              <w:t>}</w:t>
                            </w:r>
                          </w:p>
                          <w:p w14:paraId="15E753B9" w14:textId="77777777" w:rsidR="00E05381" w:rsidRPr="00E05381" w:rsidRDefault="00E05381" w:rsidP="00E05381">
                            <w:pPr>
                              <w:rPr>
                                <w:color w:val="FFFFFF" w:themeColor="background1"/>
                                <w:sz w:val="8"/>
                              </w:rPr>
                            </w:pPr>
                          </w:p>
                          <w:p w14:paraId="66838D76"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FD6DCFA" w14:textId="77777777" w:rsidR="00E05381" w:rsidRPr="00E05381" w:rsidRDefault="00E05381" w:rsidP="00E05381">
                            <w:pPr>
                              <w:rPr>
                                <w:color w:val="FFFFFF" w:themeColor="background1"/>
                                <w:sz w:val="8"/>
                              </w:rPr>
                            </w:pPr>
                            <w:r w:rsidRPr="00E05381">
                              <w:rPr>
                                <w:color w:val="FFFFFF" w:themeColor="background1"/>
                                <w:sz w:val="8"/>
                              </w:rPr>
                              <w:t>DRAFT CODE</w:t>
                            </w:r>
                          </w:p>
                          <w:p w14:paraId="50E85F5A" w14:textId="77777777" w:rsidR="00E05381" w:rsidRPr="00E05381" w:rsidRDefault="00E05381" w:rsidP="00E05381">
                            <w:pPr>
                              <w:rPr>
                                <w:color w:val="FFFFFF" w:themeColor="background1"/>
                                <w:sz w:val="8"/>
                              </w:rPr>
                            </w:pPr>
                            <w:r w:rsidRPr="00E05381">
                              <w:rPr>
                                <w:color w:val="FFFFFF" w:themeColor="background1"/>
                                <w:sz w:val="8"/>
                              </w:rPr>
                              <w:t>INDEX.HTML</w:t>
                            </w:r>
                          </w:p>
                          <w:p w14:paraId="7D9ED52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16575F1"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C6A80C8"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5CDB5784"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5B93B24"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0E1ECC44" w14:textId="77777777" w:rsidR="00E05381" w:rsidRPr="00E05381" w:rsidRDefault="00E05381" w:rsidP="00E05381">
                            <w:pPr>
                              <w:rPr>
                                <w:color w:val="FFFFFF" w:themeColor="background1"/>
                                <w:sz w:val="8"/>
                              </w:rPr>
                            </w:pPr>
                            <w:r w:rsidRPr="00E05381">
                              <w:rPr>
                                <w:color w:val="FFFFFF" w:themeColor="background1"/>
                                <w:sz w:val="8"/>
                              </w:rPr>
                              <w:t>&lt;head&gt;</w:t>
                            </w:r>
                          </w:p>
                          <w:p w14:paraId="4E8F0DAA"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610C1F1A" w14:textId="77777777" w:rsidR="00E05381" w:rsidRPr="00E05381" w:rsidRDefault="00E05381" w:rsidP="00E05381">
                            <w:pPr>
                              <w:rPr>
                                <w:color w:val="FFFFFF" w:themeColor="background1"/>
                                <w:sz w:val="8"/>
                              </w:rPr>
                            </w:pPr>
                            <w:r w:rsidRPr="00E05381">
                              <w:rPr>
                                <w:color w:val="FFFFFF" w:themeColor="background1"/>
                                <w:sz w:val="8"/>
                              </w:rPr>
                              <w:t>&lt;/head&gt;</w:t>
                            </w:r>
                          </w:p>
                          <w:p w14:paraId="29121B50" w14:textId="77777777" w:rsidR="00E05381" w:rsidRPr="00E05381" w:rsidRDefault="00E05381" w:rsidP="00E05381">
                            <w:pPr>
                              <w:rPr>
                                <w:color w:val="FFFFFF" w:themeColor="background1"/>
                                <w:sz w:val="8"/>
                              </w:rPr>
                            </w:pPr>
                          </w:p>
                          <w:p w14:paraId="36AE90FF"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61FD64AC"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510BF2C0" w14:textId="77777777" w:rsidR="00E05381" w:rsidRPr="00E05381" w:rsidRDefault="00E05381" w:rsidP="00E05381">
                            <w:pPr>
                              <w:rPr>
                                <w:color w:val="FFFFFF" w:themeColor="background1"/>
                                <w:sz w:val="8"/>
                              </w:rPr>
                            </w:pPr>
                            <w:r w:rsidRPr="00E05381">
                              <w:rPr>
                                <w:color w:val="FFFFFF" w:themeColor="background1"/>
                                <w:sz w:val="8"/>
                              </w:rPr>
                              <w:tab/>
                            </w:r>
                          </w:p>
                          <w:p w14:paraId="526C888A"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28BEF957"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417044F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0B1280B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5FE09CCF" w14:textId="77777777" w:rsidR="00E05381" w:rsidRPr="00E05381" w:rsidRDefault="00E05381" w:rsidP="00E05381">
                            <w:pPr>
                              <w:rPr>
                                <w:color w:val="FFFFFF" w:themeColor="background1"/>
                                <w:sz w:val="8"/>
                              </w:rPr>
                            </w:pPr>
                            <w:r w:rsidRPr="00E05381">
                              <w:rPr>
                                <w:color w:val="FFFFFF" w:themeColor="background1"/>
                                <w:sz w:val="8"/>
                              </w:rPr>
                              <w:tab/>
                            </w:r>
                          </w:p>
                          <w:p w14:paraId="46EC911B"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7C87A5D3" w14:textId="77777777" w:rsidR="00E05381" w:rsidRPr="00E05381" w:rsidRDefault="00E05381" w:rsidP="00E05381">
                            <w:pPr>
                              <w:rPr>
                                <w:color w:val="FFFFFF" w:themeColor="background1"/>
                                <w:sz w:val="8"/>
                              </w:rPr>
                            </w:pPr>
                          </w:p>
                          <w:p w14:paraId="7AF19ADE" w14:textId="77777777" w:rsidR="00E05381" w:rsidRPr="00E05381" w:rsidRDefault="00E05381" w:rsidP="00E05381">
                            <w:pPr>
                              <w:rPr>
                                <w:color w:val="FFFFFF" w:themeColor="background1"/>
                                <w:sz w:val="8"/>
                              </w:rPr>
                            </w:pPr>
                            <w:r w:rsidRPr="00E05381">
                              <w:rPr>
                                <w:color w:val="FFFFFF" w:themeColor="background1"/>
                                <w:sz w:val="8"/>
                              </w:rPr>
                              <w:t>&lt;/div&gt;</w:t>
                            </w:r>
                          </w:p>
                          <w:p w14:paraId="21CF235F" w14:textId="77777777" w:rsidR="00E05381" w:rsidRPr="00E05381" w:rsidRDefault="00E05381" w:rsidP="00E05381">
                            <w:pPr>
                              <w:rPr>
                                <w:color w:val="FFFFFF" w:themeColor="background1"/>
                                <w:sz w:val="8"/>
                              </w:rPr>
                            </w:pPr>
                            <w:r w:rsidRPr="00E05381">
                              <w:rPr>
                                <w:color w:val="FFFFFF" w:themeColor="background1"/>
                                <w:sz w:val="8"/>
                              </w:rPr>
                              <w:t>//google Log in</w:t>
                            </w:r>
                          </w:p>
                          <w:p w14:paraId="228CBC92" w14:textId="77777777" w:rsidR="00E05381" w:rsidRPr="00E05381" w:rsidRDefault="00E05381" w:rsidP="00E05381">
                            <w:pPr>
                              <w:rPr>
                                <w:color w:val="FFFFFF" w:themeColor="background1"/>
                                <w:sz w:val="8"/>
                              </w:rPr>
                            </w:pPr>
                          </w:p>
                          <w:p w14:paraId="0C2AE457" w14:textId="77777777" w:rsidR="00E05381" w:rsidRPr="00E05381" w:rsidRDefault="00E05381" w:rsidP="00E05381">
                            <w:pPr>
                              <w:rPr>
                                <w:color w:val="FFFFFF" w:themeColor="background1"/>
                                <w:sz w:val="8"/>
                              </w:rPr>
                            </w:pPr>
                            <w:r w:rsidRPr="00E05381">
                              <w:rPr>
                                <w:color w:val="FFFFFF" w:themeColor="background1"/>
                                <w:sz w:val="8"/>
                              </w:rPr>
                              <w:t>&lt;body&gt;</w:t>
                            </w:r>
                          </w:p>
                          <w:p w14:paraId="6486930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19C360F1" w14:textId="77777777" w:rsidR="00E05381" w:rsidRPr="00E05381" w:rsidRDefault="00E05381" w:rsidP="00E05381">
                            <w:pPr>
                              <w:rPr>
                                <w:color w:val="FFFFFF" w:themeColor="background1"/>
                                <w:sz w:val="8"/>
                              </w:rPr>
                            </w:pPr>
                            <w:r w:rsidRPr="00E05381">
                              <w:rPr>
                                <w:color w:val="FFFFFF" w:themeColor="background1"/>
                                <w:sz w:val="8"/>
                              </w:rPr>
                              <w:t>&lt;hr/&gt;</w:t>
                            </w:r>
                          </w:p>
                          <w:p w14:paraId="776AB884" w14:textId="77777777" w:rsidR="00E05381" w:rsidRPr="00E05381" w:rsidRDefault="00E05381" w:rsidP="00E05381">
                            <w:pPr>
                              <w:rPr>
                                <w:color w:val="FFFFFF" w:themeColor="background1"/>
                                <w:sz w:val="8"/>
                              </w:rPr>
                            </w:pPr>
                            <w:r w:rsidRPr="00E05381">
                              <w:rPr>
                                <w:color w:val="FFFFFF" w:themeColor="background1"/>
                                <w:sz w:val="8"/>
                              </w:rPr>
                              <w:t>&lt;br&gt;</w:t>
                            </w:r>
                          </w:p>
                          <w:p w14:paraId="54359E48"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8061396"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0C2A3CC2" w14:textId="77777777" w:rsidR="00E05381" w:rsidRPr="00E05381" w:rsidRDefault="00E05381" w:rsidP="00E05381">
                            <w:pPr>
                              <w:rPr>
                                <w:color w:val="FFFFFF" w:themeColor="background1"/>
                                <w:sz w:val="8"/>
                              </w:rPr>
                            </w:pPr>
                            <w:r w:rsidRPr="00E05381">
                              <w:rPr>
                                <w:color w:val="FFFFFF" w:themeColor="background1"/>
                                <w:sz w:val="8"/>
                              </w:rPr>
                              <w:t>&lt;/p&gt;</w:t>
                            </w:r>
                          </w:p>
                          <w:p w14:paraId="4B699B18" w14:textId="77777777" w:rsidR="00E05381" w:rsidRPr="00E05381" w:rsidRDefault="00E05381" w:rsidP="00E05381">
                            <w:pPr>
                              <w:rPr>
                                <w:color w:val="FFFFFF" w:themeColor="background1"/>
                                <w:sz w:val="8"/>
                              </w:rPr>
                            </w:pPr>
                            <w:r w:rsidRPr="00E05381">
                              <w:rPr>
                                <w:color w:val="FFFFFF" w:themeColor="background1"/>
                                <w:sz w:val="8"/>
                              </w:rPr>
                              <w:t>&lt;br&gt;</w:t>
                            </w:r>
                          </w:p>
                          <w:p w14:paraId="2D6FBF89"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3313C01D"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17BDEE1B" w14:textId="77777777" w:rsidR="00E05381" w:rsidRPr="00E05381" w:rsidRDefault="00E05381" w:rsidP="00E05381">
                            <w:pPr>
                              <w:rPr>
                                <w:color w:val="FFFFFF" w:themeColor="background1"/>
                                <w:sz w:val="8"/>
                              </w:rPr>
                            </w:pPr>
                            <w:r w:rsidRPr="00E05381">
                              <w:rPr>
                                <w:color w:val="FFFFFF" w:themeColor="background1"/>
                                <w:sz w:val="8"/>
                              </w:rPr>
                              <w:t>&lt;/body&gt;</w:t>
                            </w:r>
                          </w:p>
                          <w:p w14:paraId="6C6445EB" w14:textId="77777777" w:rsidR="00E05381" w:rsidRPr="00E05381" w:rsidRDefault="00E05381" w:rsidP="00E05381">
                            <w:pPr>
                              <w:rPr>
                                <w:color w:val="FFFFFF" w:themeColor="background1"/>
                                <w:sz w:val="8"/>
                              </w:rPr>
                            </w:pPr>
                          </w:p>
                          <w:p w14:paraId="5DDB267B"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3B601BEB" w14:textId="77777777" w:rsidR="00E05381" w:rsidRPr="00E05381" w:rsidRDefault="00E05381" w:rsidP="00E05381">
                            <w:pPr>
                              <w:rPr>
                                <w:color w:val="FFFFFF" w:themeColor="background1"/>
                                <w:sz w:val="8"/>
                              </w:rPr>
                            </w:pPr>
                          </w:p>
                          <w:p w14:paraId="711BDB0A" w14:textId="77777777" w:rsidR="00E05381" w:rsidRPr="00E05381" w:rsidRDefault="00E05381" w:rsidP="00E05381">
                            <w:pPr>
                              <w:rPr>
                                <w:color w:val="FFFFFF" w:themeColor="background1"/>
                                <w:sz w:val="8"/>
                              </w:rPr>
                            </w:pPr>
                            <w:r w:rsidRPr="00E05381">
                              <w:rPr>
                                <w:color w:val="FFFFFF" w:themeColor="background1"/>
                                <w:sz w:val="8"/>
                              </w:rPr>
                              <w:t>&lt;/html&gt;</w:t>
                            </w:r>
                          </w:p>
                          <w:p w14:paraId="54AEF236" w14:textId="77777777" w:rsidR="00E05381" w:rsidRPr="00E05381" w:rsidRDefault="00E05381" w:rsidP="00E05381">
                            <w:pPr>
                              <w:rPr>
                                <w:color w:val="FFFFFF" w:themeColor="background1"/>
                                <w:sz w:val="8"/>
                              </w:rPr>
                            </w:pPr>
                            <w:r w:rsidRPr="00E05381">
                              <w:rPr>
                                <w:color w:val="FFFFFF" w:themeColor="background1"/>
                                <w:sz w:val="8"/>
                              </w:rPr>
                              <w:t>STYLE.CSS</w:t>
                            </w:r>
                          </w:p>
                          <w:p w14:paraId="568EEAE4" w14:textId="77777777" w:rsidR="00E05381" w:rsidRPr="00E05381" w:rsidRDefault="00E05381" w:rsidP="00E05381">
                            <w:pPr>
                              <w:rPr>
                                <w:color w:val="FFFFFF" w:themeColor="background1"/>
                                <w:sz w:val="8"/>
                              </w:rPr>
                            </w:pPr>
                            <w:r w:rsidRPr="00E05381">
                              <w:rPr>
                                <w:color w:val="FFFFFF" w:themeColor="background1"/>
                                <w:sz w:val="8"/>
                              </w:rPr>
                              <w:t>title {</w:t>
                            </w:r>
                          </w:p>
                          <w:p w14:paraId="43D60E89"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05F87238"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274276A8" w14:textId="77777777" w:rsidR="00E05381" w:rsidRPr="00E05381" w:rsidRDefault="00E05381" w:rsidP="00E05381">
                            <w:pPr>
                              <w:rPr>
                                <w:color w:val="FFFFFF" w:themeColor="background1"/>
                                <w:sz w:val="8"/>
                              </w:rPr>
                            </w:pPr>
                            <w:r w:rsidRPr="00E05381">
                              <w:rPr>
                                <w:color w:val="FFFFFF" w:themeColor="background1"/>
                                <w:sz w:val="8"/>
                              </w:rPr>
                              <w:t>}</w:t>
                            </w:r>
                          </w:p>
                          <w:p w14:paraId="3BCEDA3B" w14:textId="77777777" w:rsidR="00E05381" w:rsidRPr="00E05381" w:rsidRDefault="00E05381" w:rsidP="00E05381">
                            <w:pPr>
                              <w:rPr>
                                <w:color w:val="FFFFFF" w:themeColor="background1"/>
                                <w:sz w:val="8"/>
                              </w:rPr>
                            </w:pPr>
                          </w:p>
                          <w:p w14:paraId="0996E30D" w14:textId="77777777" w:rsidR="00E05381" w:rsidRPr="00E05381" w:rsidRDefault="00E05381" w:rsidP="00E05381">
                            <w:pPr>
                              <w:rPr>
                                <w:color w:val="FFFFFF" w:themeColor="background1"/>
                                <w:sz w:val="8"/>
                              </w:rPr>
                            </w:pPr>
                            <w:r w:rsidRPr="00E05381">
                              <w:rPr>
                                <w:color w:val="FFFFFF" w:themeColor="background1"/>
                                <w:sz w:val="8"/>
                              </w:rPr>
                              <w:t>body {</w:t>
                            </w:r>
                          </w:p>
                          <w:p w14:paraId="7C91267C"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77E6F29"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787B6B81" w14:textId="77777777" w:rsidR="00E05381" w:rsidRPr="00E05381" w:rsidRDefault="00E05381" w:rsidP="00E05381">
                            <w:pPr>
                              <w:rPr>
                                <w:color w:val="FFFFFF" w:themeColor="background1"/>
                                <w:sz w:val="8"/>
                              </w:rPr>
                            </w:pPr>
                            <w:r w:rsidRPr="00E05381">
                              <w:rPr>
                                <w:color w:val="FFFFFF" w:themeColor="background1"/>
                                <w:sz w:val="8"/>
                              </w:rPr>
                              <w:t>}</w:t>
                            </w:r>
                          </w:p>
                          <w:p w14:paraId="31D83E7B" w14:textId="77777777" w:rsidR="00E05381" w:rsidRPr="00E05381" w:rsidRDefault="00E05381" w:rsidP="00E05381">
                            <w:pPr>
                              <w:rPr>
                                <w:color w:val="FFFFFF" w:themeColor="background1"/>
                                <w:sz w:val="8"/>
                              </w:rPr>
                            </w:pPr>
                          </w:p>
                          <w:p w14:paraId="4FE1D005" w14:textId="77777777" w:rsidR="00E05381" w:rsidRPr="00E05381" w:rsidRDefault="00E05381" w:rsidP="00E05381">
                            <w:pPr>
                              <w:rPr>
                                <w:color w:val="FFFFFF" w:themeColor="background1"/>
                                <w:sz w:val="8"/>
                              </w:rPr>
                            </w:pPr>
                            <w:r w:rsidRPr="00E05381">
                              <w:rPr>
                                <w:color w:val="FFFFFF" w:themeColor="background1"/>
                                <w:sz w:val="8"/>
                              </w:rPr>
                              <w:t>#g-signin {</w:t>
                            </w:r>
                          </w:p>
                          <w:p w14:paraId="24F639C4"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1512E7E7"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11573847"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A16A77A" w14:textId="77777777" w:rsidR="00E05381" w:rsidRPr="00E05381" w:rsidRDefault="00E05381" w:rsidP="00E05381">
                            <w:pPr>
                              <w:rPr>
                                <w:color w:val="FFFFFF" w:themeColor="background1"/>
                                <w:sz w:val="8"/>
                              </w:rPr>
                            </w:pPr>
                            <w:r w:rsidRPr="00E05381">
                              <w:rPr>
                                <w:color w:val="FFFFFF" w:themeColor="background1"/>
                                <w:sz w:val="8"/>
                              </w:rPr>
                              <w:t>}</w:t>
                            </w:r>
                          </w:p>
                          <w:p w14:paraId="3223C930" w14:textId="77777777" w:rsidR="00E05381" w:rsidRPr="00E05381" w:rsidRDefault="00E05381" w:rsidP="00E05381">
                            <w:pPr>
                              <w:rPr>
                                <w:color w:val="FFFFFF" w:themeColor="background1"/>
                                <w:sz w:val="8"/>
                              </w:rPr>
                            </w:pPr>
                          </w:p>
                          <w:p w14:paraId="21EA166C" w14:textId="77777777" w:rsidR="00E05381" w:rsidRPr="00E05381" w:rsidRDefault="00E05381" w:rsidP="00E05381">
                            <w:pPr>
                              <w:rPr>
                                <w:color w:val="FFFFFF" w:themeColor="background1"/>
                                <w:sz w:val="8"/>
                              </w:rPr>
                            </w:pPr>
                            <w:r w:rsidRPr="00E05381">
                              <w:rPr>
                                <w:color w:val="FFFFFF" w:themeColor="background1"/>
                                <w:sz w:val="8"/>
                              </w:rPr>
                              <w:t>h1 {</w:t>
                            </w:r>
                          </w:p>
                          <w:p w14:paraId="2C6AFADD"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F26AAA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96DB59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70DD25EB"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6F049910" w14:textId="77777777" w:rsidR="00E05381" w:rsidRPr="00E05381" w:rsidRDefault="00E05381" w:rsidP="00E05381">
                            <w:pPr>
                              <w:rPr>
                                <w:color w:val="FFFFFF" w:themeColor="background1"/>
                                <w:sz w:val="8"/>
                              </w:rPr>
                            </w:pPr>
                            <w:r w:rsidRPr="00E05381">
                              <w:rPr>
                                <w:color w:val="FFFFFF" w:themeColor="background1"/>
                                <w:sz w:val="8"/>
                              </w:rPr>
                              <w:t>}</w:t>
                            </w:r>
                          </w:p>
                          <w:p w14:paraId="1E70DBD9" w14:textId="77777777" w:rsidR="00E05381" w:rsidRPr="00E05381" w:rsidRDefault="00E05381" w:rsidP="00E05381">
                            <w:pPr>
                              <w:rPr>
                                <w:color w:val="FFFFFF" w:themeColor="background1"/>
                                <w:sz w:val="8"/>
                              </w:rPr>
                            </w:pPr>
                          </w:p>
                          <w:p w14:paraId="6AAECFFF" w14:textId="77777777" w:rsidR="00E05381" w:rsidRPr="00E05381" w:rsidRDefault="00E05381" w:rsidP="00E05381">
                            <w:pPr>
                              <w:rPr>
                                <w:color w:val="FFFFFF" w:themeColor="background1"/>
                                <w:sz w:val="8"/>
                              </w:rPr>
                            </w:pPr>
                            <w:r w:rsidRPr="00E05381">
                              <w:rPr>
                                <w:color w:val="FFFFFF" w:themeColor="background1"/>
                                <w:sz w:val="8"/>
                              </w:rPr>
                              <w:t>h2 {</w:t>
                            </w:r>
                          </w:p>
                          <w:p w14:paraId="4F6E645E"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590D5838" w14:textId="77777777" w:rsidR="00E05381" w:rsidRPr="00E05381" w:rsidRDefault="00E05381" w:rsidP="00E05381">
                            <w:pPr>
                              <w:rPr>
                                <w:color w:val="FFFFFF" w:themeColor="background1"/>
                                <w:sz w:val="8"/>
                              </w:rPr>
                            </w:pPr>
                            <w:r w:rsidRPr="00E05381">
                              <w:rPr>
                                <w:color w:val="FFFFFF" w:themeColor="background1"/>
                                <w:sz w:val="8"/>
                              </w:rPr>
                              <w:t>}</w:t>
                            </w:r>
                          </w:p>
                          <w:p w14:paraId="6FFE2FA9" w14:textId="77777777" w:rsidR="00E05381" w:rsidRPr="00E05381" w:rsidRDefault="00E05381" w:rsidP="00E05381">
                            <w:pPr>
                              <w:rPr>
                                <w:color w:val="FFFFFF" w:themeColor="background1"/>
                                <w:sz w:val="8"/>
                              </w:rPr>
                            </w:pPr>
                          </w:p>
                          <w:p w14:paraId="05776600" w14:textId="77777777" w:rsidR="00E05381" w:rsidRPr="00E05381" w:rsidRDefault="00E05381" w:rsidP="00E05381">
                            <w:pPr>
                              <w:rPr>
                                <w:color w:val="FFFFFF" w:themeColor="background1"/>
                                <w:sz w:val="8"/>
                              </w:rPr>
                            </w:pPr>
                            <w:r w:rsidRPr="00E05381">
                              <w:rPr>
                                <w:color w:val="FFFFFF" w:themeColor="background1"/>
                                <w:sz w:val="8"/>
                              </w:rPr>
                              <w:t>p {</w:t>
                            </w:r>
                          </w:p>
                          <w:p w14:paraId="5090CE5D"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E49A0BF"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49A8ACDB" w14:textId="77777777" w:rsidR="00E05381" w:rsidRPr="00E05381" w:rsidRDefault="00E05381" w:rsidP="00E05381">
                            <w:pPr>
                              <w:rPr>
                                <w:color w:val="FFFFFF" w:themeColor="background1"/>
                                <w:sz w:val="8"/>
                              </w:rPr>
                            </w:pPr>
                            <w:r w:rsidRPr="00E05381">
                              <w:rPr>
                                <w:color w:val="FFFFFF" w:themeColor="background1"/>
                                <w:sz w:val="8"/>
                              </w:rPr>
                              <w:t>}</w:t>
                            </w:r>
                          </w:p>
                          <w:p w14:paraId="66FC35DB"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74AB0CC4" w14:textId="77777777" w:rsidR="00E05381" w:rsidRPr="00E05381" w:rsidRDefault="00E05381" w:rsidP="00E05381">
                            <w:pPr>
                              <w:rPr>
                                <w:color w:val="FFFFFF" w:themeColor="background1"/>
                                <w:sz w:val="8"/>
                              </w:rPr>
                            </w:pPr>
                            <w:r w:rsidRPr="00E05381">
                              <w:rPr>
                                <w:color w:val="FFFFFF" w:themeColor="background1"/>
                                <w:sz w:val="8"/>
                              </w:rPr>
                              <w:t>&lt;?php</w:t>
                            </w:r>
                          </w:p>
                          <w:p w14:paraId="61159EDB"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157C27E1"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5712A0ED" w14:textId="77777777" w:rsidR="00E05381" w:rsidRPr="00E05381" w:rsidRDefault="00E05381" w:rsidP="00E05381">
                            <w:pPr>
                              <w:rPr>
                                <w:color w:val="FFFFFF" w:themeColor="background1"/>
                                <w:sz w:val="8"/>
                              </w:rPr>
                            </w:pPr>
                            <w:r w:rsidRPr="00E05381">
                              <w:rPr>
                                <w:color w:val="FFFFFF" w:themeColor="background1"/>
                                <w:sz w:val="8"/>
                              </w:rPr>
                              <w:t>?&gt;</w:t>
                            </w:r>
                          </w:p>
                          <w:p w14:paraId="00B49B2A" w14:textId="77777777" w:rsidR="00E05381" w:rsidRPr="00E05381" w:rsidRDefault="00E05381" w:rsidP="00E05381">
                            <w:pPr>
                              <w:rPr>
                                <w:color w:val="FFFFFF" w:themeColor="background1"/>
                                <w:sz w:val="8"/>
                              </w:rPr>
                            </w:pPr>
                            <w:r w:rsidRPr="00E05381">
                              <w:rPr>
                                <w:color w:val="FFFFFF" w:themeColor="background1"/>
                                <w:sz w:val="8"/>
                              </w:rPr>
                              <w:t>&lt;!DOCTYPE html&gt;</w:t>
                            </w:r>
                          </w:p>
                          <w:p w14:paraId="2BB13F6C" w14:textId="77777777" w:rsidR="00E05381" w:rsidRPr="00E05381" w:rsidRDefault="00E05381" w:rsidP="00E05381">
                            <w:pPr>
                              <w:rPr>
                                <w:color w:val="FFFFFF" w:themeColor="background1"/>
                                <w:sz w:val="8"/>
                              </w:rPr>
                            </w:pPr>
                            <w:r w:rsidRPr="00E05381">
                              <w:rPr>
                                <w:color w:val="FFFFFF" w:themeColor="background1"/>
                                <w:sz w:val="8"/>
                              </w:rPr>
                              <w:t>&lt;html lang="en"&gt;</w:t>
                            </w:r>
                          </w:p>
                          <w:p w14:paraId="49DAEFAC" w14:textId="77777777" w:rsidR="00E05381" w:rsidRPr="00E05381" w:rsidRDefault="00E05381" w:rsidP="00E05381">
                            <w:pPr>
                              <w:rPr>
                                <w:color w:val="FFFFFF" w:themeColor="background1"/>
                                <w:sz w:val="8"/>
                              </w:rPr>
                            </w:pPr>
                            <w:r w:rsidRPr="00E05381">
                              <w:rPr>
                                <w:color w:val="FFFFFF" w:themeColor="background1"/>
                                <w:sz w:val="8"/>
                              </w:rPr>
                              <w:t>&lt;head&gt;</w:t>
                            </w:r>
                          </w:p>
                          <w:p w14:paraId="6F296BDE"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231C05A8"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0511C7FD" w14:textId="77777777" w:rsidR="00E05381" w:rsidRPr="00E05381" w:rsidRDefault="00E05381" w:rsidP="00E05381">
                            <w:pPr>
                              <w:rPr>
                                <w:color w:val="FFFFFF" w:themeColor="background1"/>
                                <w:sz w:val="8"/>
                              </w:rPr>
                            </w:pPr>
                            <w:r w:rsidRPr="00E05381">
                              <w:rPr>
                                <w:color w:val="FFFFFF" w:themeColor="background1"/>
                                <w:sz w:val="8"/>
                              </w:rPr>
                              <w:t>&lt;/head&gt;</w:t>
                            </w:r>
                          </w:p>
                          <w:p w14:paraId="1631F31B" w14:textId="77777777" w:rsidR="00E05381" w:rsidRPr="00E05381" w:rsidRDefault="00E05381" w:rsidP="00E05381">
                            <w:pPr>
                              <w:rPr>
                                <w:color w:val="FFFFFF" w:themeColor="background1"/>
                                <w:sz w:val="8"/>
                              </w:rPr>
                            </w:pPr>
                            <w:r w:rsidRPr="00E05381">
                              <w:rPr>
                                <w:color w:val="FFFFFF" w:themeColor="background1"/>
                                <w:sz w:val="8"/>
                              </w:rPr>
                              <w:t>&lt;body&gt;</w:t>
                            </w:r>
                          </w:p>
                          <w:p w14:paraId="1547FD25" w14:textId="77777777" w:rsidR="00E05381" w:rsidRPr="00E05381" w:rsidRDefault="00E05381" w:rsidP="00E05381">
                            <w:pPr>
                              <w:rPr>
                                <w:color w:val="FFFFFF" w:themeColor="background1"/>
                                <w:sz w:val="8"/>
                              </w:rPr>
                            </w:pPr>
                          </w:p>
                          <w:p w14:paraId="05C73FF9" w14:textId="77777777" w:rsidR="00E05381" w:rsidRPr="00E05381" w:rsidRDefault="00E05381" w:rsidP="00E05381">
                            <w:pPr>
                              <w:rPr>
                                <w:color w:val="FFFFFF" w:themeColor="background1"/>
                                <w:sz w:val="8"/>
                              </w:rPr>
                            </w:pPr>
                          </w:p>
                          <w:p w14:paraId="47EDEA87" w14:textId="77777777" w:rsidR="00E05381" w:rsidRPr="00E05381" w:rsidRDefault="00E05381" w:rsidP="00E05381">
                            <w:pPr>
                              <w:rPr>
                                <w:color w:val="FFFFFF" w:themeColor="background1"/>
                                <w:sz w:val="8"/>
                              </w:rPr>
                            </w:pPr>
                          </w:p>
                          <w:p w14:paraId="0D4B2A4B" w14:textId="77777777" w:rsidR="00E05381" w:rsidRPr="00E05381" w:rsidRDefault="00E05381" w:rsidP="00E05381">
                            <w:pPr>
                              <w:rPr>
                                <w:color w:val="FFFFFF" w:themeColor="background1"/>
                                <w:sz w:val="8"/>
                              </w:rPr>
                            </w:pPr>
                            <w:r w:rsidRPr="00E05381">
                              <w:rPr>
                                <w:color w:val="FFFFFF" w:themeColor="background1"/>
                                <w:sz w:val="8"/>
                              </w:rPr>
                              <w:t>&lt;/body&gt;</w:t>
                            </w:r>
                          </w:p>
                          <w:p w14:paraId="17A22C48" w14:textId="77777777" w:rsidR="00E05381" w:rsidRPr="00E05381" w:rsidRDefault="00E05381" w:rsidP="00E05381">
                            <w:pPr>
                              <w:rPr>
                                <w:color w:val="FFFFFF" w:themeColor="background1"/>
                                <w:sz w:val="8"/>
                              </w:rPr>
                            </w:pPr>
                            <w:r w:rsidRPr="00E05381">
                              <w:rPr>
                                <w:color w:val="FFFFFF" w:themeColor="background1"/>
                                <w:sz w:val="8"/>
                              </w:rPr>
                              <w:t>&lt;/html&gt;</w:t>
                            </w:r>
                          </w:p>
                          <w:p w14:paraId="43898000" w14:textId="77777777" w:rsidR="00E05381" w:rsidRPr="00E05381" w:rsidRDefault="00E05381" w:rsidP="00E05381">
                            <w:pPr>
                              <w:rPr>
                                <w:color w:val="FFFFFF" w:themeColor="background1"/>
                                <w:sz w:val="8"/>
                              </w:rPr>
                            </w:pPr>
                          </w:p>
                          <w:p w14:paraId="0D006289" w14:textId="77777777" w:rsidR="00E05381" w:rsidRPr="00E05381" w:rsidRDefault="00E05381" w:rsidP="00E05381">
                            <w:pPr>
                              <w:rPr>
                                <w:color w:val="FFFFFF" w:themeColor="background1"/>
                                <w:sz w:val="8"/>
                              </w:rPr>
                            </w:pPr>
                            <w:r w:rsidRPr="00E05381">
                              <w:rPr>
                                <w:color w:val="FFFFFF" w:themeColor="background1"/>
                                <w:sz w:val="8"/>
                              </w:rPr>
                              <w:t>QUADEQN.PHP</w:t>
                            </w:r>
                          </w:p>
                          <w:p w14:paraId="62D0CFC6" w14:textId="77777777" w:rsidR="00E05381" w:rsidRPr="00E05381" w:rsidRDefault="00E05381" w:rsidP="00E05381">
                            <w:pPr>
                              <w:rPr>
                                <w:color w:val="FFFFFF" w:themeColor="background1"/>
                                <w:sz w:val="8"/>
                              </w:rPr>
                            </w:pPr>
                            <w:r w:rsidRPr="00E05381">
                              <w:rPr>
                                <w:color w:val="FFFFFF" w:themeColor="background1"/>
                                <w:sz w:val="8"/>
                              </w:rPr>
                              <w:t>&lt;?php</w:t>
                            </w:r>
                          </w:p>
                          <w:p w14:paraId="7FBFCCFF" w14:textId="77777777" w:rsidR="00E05381" w:rsidRPr="00E05381" w:rsidRDefault="00E05381" w:rsidP="00E05381">
                            <w:pPr>
                              <w:rPr>
                                <w:color w:val="FFFFFF" w:themeColor="background1"/>
                                <w:sz w:val="8"/>
                              </w:rPr>
                            </w:pPr>
                          </w:p>
                          <w:p w14:paraId="7C284C51" w14:textId="77777777" w:rsidR="00E05381" w:rsidRPr="00E05381" w:rsidRDefault="00E05381" w:rsidP="00E05381">
                            <w:pPr>
                              <w:rPr>
                                <w:color w:val="FFFFFF" w:themeColor="background1"/>
                                <w:sz w:val="8"/>
                              </w:rPr>
                            </w:pPr>
                          </w:p>
                          <w:p w14:paraId="3104BF08"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1E215646" w14:textId="77777777" w:rsidR="00E05381" w:rsidRPr="00E05381" w:rsidRDefault="00E05381" w:rsidP="00E05381">
                            <w:pPr>
                              <w:rPr>
                                <w:color w:val="FFFFFF" w:themeColor="background1"/>
                                <w:sz w:val="8"/>
                              </w:rPr>
                            </w:pPr>
                            <w:r w:rsidRPr="00E05381">
                              <w:rPr>
                                <w:color w:val="FFFFFF" w:themeColor="background1"/>
                                <w:sz w:val="8"/>
                              </w:rPr>
                              <w:t>{</w:t>
                            </w:r>
                          </w:p>
                          <w:p w14:paraId="7FF77007"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291AA03"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39341D7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1F5B390C"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09A83A89"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15DA3D97"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079769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EC74330"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3D697B7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12B1E417"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4D87FCC1"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74F84D01"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74AF17D8"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7C32BCA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17CC80F" w14:textId="77777777" w:rsidR="00E05381" w:rsidRPr="00E05381" w:rsidRDefault="00E05381" w:rsidP="00E05381">
                            <w:pPr>
                              <w:rPr>
                                <w:color w:val="FFFFFF" w:themeColor="background1"/>
                                <w:sz w:val="8"/>
                              </w:rPr>
                            </w:pPr>
                            <w:r w:rsidRPr="00E05381">
                              <w:rPr>
                                <w:color w:val="FFFFFF" w:themeColor="background1"/>
                                <w:sz w:val="8"/>
                              </w:rPr>
                              <w:t>}</w:t>
                            </w:r>
                          </w:p>
                          <w:p w14:paraId="6B13BC7E" w14:textId="77777777" w:rsidR="00E05381" w:rsidRPr="00E05381" w:rsidRDefault="00E05381" w:rsidP="00E05381">
                            <w:pPr>
                              <w:rPr>
                                <w:color w:val="FFFFFF" w:themeColor="background1"/>
                                <w:sz w:val="8"/>
                              </w:rPr>
                            </w:pPr>
                          </w:p>
                          <w:p w14:paraId="6F330DD4"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14A67920" w14:textId="77777777" w:rsidR="00E05381" w:rsidRPr="00E05381" w:rsidRDefault="00E05381" w:rsidP="00E05381">
                            <w:pPr>
                              <w:rPr>
                                <w:color w:val="FFFFFF" w:themeColor="background1"/>
                                <w:sz w:val="8"/>
                              </w:rPr>
                            </w:pPr>
                          </w:p>
                          <w:p w14:paraId="518184E2"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70D3BE25" w14:textId="77777777" w:rsidR="00E05381" w:rsidRPr="00E05381" w:rsidRDefault="00E05381" w:rsidP="00E05381">
                            <w:pPr>
                              <w:rPr>
                                <w:color w:val="FFFFFF" w:themeColor="background1"/>
                                <w:sz w:val="8"/>
                              </w:rPr>
                            </w:pPr>
                            <w:r w:rsidRPr="00E05381">
                              <w:rPr>
                                <w:color w:val="FFFFFF" w:themeColor="background1"/>
                                <w:sz w:val="8"/>
                              </w:rPr>
                              <w:t>{</w:t>
                            </w:r>
                          </w:p>
                          <w:p w14:paraId="06328ECD"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C9CFD9A" w14:textId="77777777" w:rsidR="00E05381" w:rsidRPr="00E05381" w:rsidRDefault="00E05381" w:rsidP="00E05381">
                            <w:pPr>
                              <w:rPr>
                                <w:color w:val="FFFFFF" w:themeColor="background1"/>
                                <w:sz w:val="8"/>
                              </w:rPr>
                            </w:pPr>
                          </w:p>
                          <w:p w14:paraId="0DB9E074"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2EE47E0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0EC2F197"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7BADFAE"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07240E66"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0D49200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95E25CD" w14:textId="77777777" w:rsidR="00E05381" w:rsidRPr="00E05381" w:rsidRDefault="00E05381" w:rsidP="00E05381">
                            <w:pPr>
                              <w:rPr>
                                <w:color w:val="FFFFFF" w:themeColor="background1"/>
                                <w:sz w:val="8"/>
                              </w:rPr>
                            </w:pPr>
                          </w:p>
                          <w:p w14:paraId="3BDCF5FA"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6D53CC2" w14:textId="77777777" w:rsidR="00E05381" w:rsidRPr="00E05381" w:rsidRDefault="00E05381" w:rsidP="00E05381">
                            <w:pPr>
                              <w:rPr>
                                <w:color w:val="FFFFFF" w:themeColor="background1"/>
                                <w:sz w:val="8"/>
                              </w:rPr>
                            </w:pPr>
                          </w:p>
                          <w:p w14:paraId="5D889626"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5BF5081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62437354"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0AC40B8" w14:textId="77777777" w:rsidR="00E05381" w:rsidRPr="00E05381" w:rsidRDefault="00E05381" w:rsidP="00E05381">
                            <w:pPr>
                              <w:rPr>
                                <w:color w:val="FFFFFF" w:themeColor="background1"/>
                                <w:sz w:val="8"/>
                              </w:rPr>
                            </w:pPr>
                          </w:p>
                          <w:p w14:paraId="7B3BBF90"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3E30E6A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750D91DF"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24A205D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6C7877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5FA5939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6E1BBEED"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3978775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5D873E83"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287615B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552CA79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2D25FA9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50C19B3" w14:textId="77777777" w:rsidR="00E05381" w:rsidRPr="00E05381" w:rsidRDefault="00E05381" w:rsidP="00E05381">
                            <w:pPr>
                              <w:rPr>
                                <w:color w:val="FFFFFF" w:themeColor="background1"/>
                                <w:sz w:val="8"/>
                              </w:rPr>
                            </w:pPr>
                          </w:p>
                          <w:p w14:paraId="5C42B880"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6ACE37D" w14:textId="77777777" w:rsidR="00E05381" w:rsidRPr="00E05381" w:rsidRDefault="00E05381" w:rsidP="00E05381">
                            <w:pPr>
                              <w:rPr>
                                <w:color w:val="FFFFFF" w:themeColor="background1"/>
                                <w:sz w:val="8"/>
                              </w:rPr>
                            </w:pPr>
                          </w:p>
                          <w:p w14:paraId="319FF5D9"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60A74B9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0D0BBDD2"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167DCC3A" w14:textId="77777777" w:rsidR="00E05381" w:rsidRPr="00E05381" w:rsidRDefault="00E05381" w:rsidP="00E05381">
                            <w:pPr>
                              <w:rPr>
                                <w:color w:val="FFFFFF" w:themeColor="background1"/>
                                <w:sz w:val="8"/>
                              </w:rPr>
                            </w:pPr>
                          </w:p>
                          <w:p w14:paraId="7310839E" w14:textId="77777777" w:rsidR="00E05381" w:rsidRPr="00E05381" w:rsidRDefault="00E05381" w:rsidP="00E05381">
                            <w:pPr>
                              <w:rPr>
                                <w:color w:val="FFFFFF" w:themeColor="background1"/>
                                <w:sz w:val="8"/>
                              </w:rPr>
                            </w:pPr>
                            <w:r w:rsidRPr="00E05381">
                              <w:rPr>
                                <w:color w:val="FFFFFF" w:themeColor="background1"/>
                                <w:sz w:val="8"/>
                              </w:rPr>
                              <w:t>}</w:t>
                            </w:r>
                          </w:p>
                          <w:p w14:paraId="5B96273A" w14:textId="77777777" w:rsidR="00E05381" w:rsidRPr="00E05381" w:rsidRDefault="00E05381" w:rsidP="00E05381">
                            <w:pPr>
                              <w:rPr>
                                <w:color w:val="FFFFFF" w:themeColor="background1"/>
                                <w:sz w:val="8"/>
                              </w:rPr>
                            </w:pPr>
                          </w:p>
                          <w:p w14:paraId="2A6BCC64"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048CD686" w14:textId="77777777" w:rsidR="00E05381" w:rsidRPr="00E05381" w:rsidRDefault="00E05381" w:rsidP="00E05381">
                            <w:pPr>
                              <w:rPr>
                                <w:color w:val="FFFFFF" w:themeColor="background1"/>
                                <w:sz w:val="8"/>
                              </w:rPr>
                            </w:pPr>
                          </w:p>
                          <w:p w14:paraId="2A0E7D04"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08DECDFC" w14:textId="77777777" w:rsidR="00E05381" w:rsidRPr="00E05381" w:rsidRDefault="00E05381" w:rsidP="00E05381">
                            <w:pPr>
                              <w:rPr>
                                <w:color w:val="FFFFFF" w:themeColor="background1"/>
                                <w:sz w:val="8"/>
                              </w:rPr>
                            </w:pPr>
                            <w:r w:rsidRPr="00E05381">
                              <w:rPr>
                                <w:color w:val="FFFFFF" w:themeColor="background1"/>
                                <w:sz w:val="8"/>
                              </w:rPr>
                              <w:t>&lt;?php</w:t>
                            </w:r>
                          </w:p>
                          <w:p w14:paraId="6690F39E"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61DEE1A4"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3E834A56" w14:textId="77777777" w:rsidR="00E05381" w:rsidRPr="00E05381" w:rsidRDefault="00E05381" w:rsidP="00E05381">
                            <w:pPr>
                              <w:rPr>
                                <w:color w:val="FFFFFF" w:themeColor="background1"/>
                                <w:sz w:val="8"/>
                              </w:rPr>
                            </w:pPr>
                            <w:r w:rsidRPr="00E05381">
                              <w:rPr>
                                <w:color w:val="FFFFFF" w:themeColor="background1"/>
                                <w:sz w:val="8"/>
                              </w:rPr>
                              <w:tab/>
                            </w:r>
                          </w:p>
                          <w:p w14:paraId="4DC7A573" w14:textId="77777777" w:rsidR="00E05381" w:rsidRPr="00E05381" w:rsidRDefault="00E05381" w:rsidP="00E05381">
                            <w:pPr>
                              <w:rPr>
                                <w:color w:val="FFFFFF" w:themeColor="background1"/>
                                <w:sz w:val="8"/>
                              </w:rPr>
                            </w:pPr>
                            <w:r w:rsidRPr="00E05381">
                              <w:rPr>
                                <w:color w:val="FFFFFF" w:themeColor="background1"/>
                                <w:sz w:val="8"/>
                              </w:rPr>
                              <w:tab/>
                            </w:r>
                          </w:p>
                          <w:p w14:paraId="7F230F4E" w14:textId="77777777" w:rsidR="00E05381" w:rsidRPr="00E05381" w:rsidRDefault="00E05381" w:rsidP="00E05381">
                            <w:pPr>
                              <w:rPr>
                                <w:color w:val="FFFFFF" w:themeColor="background1"/>
                                <w:sz w:val="8"/>
                              </w:rPr>
                            </w:pPr>
                            <w:r w:rsidRPr="00E05381">
                              <w:rPr>
                                <w:color w:val="FFFFFF" w:themeColor="background1"/>
                                <w:sz w:val="8"/>
                              </w:rPr>
                              <w:tab/>
                              <w:t>$a = (double)0;</w:t>
                            </w:r>
                          </w:p>
                          <w:p w14:paraId="7F0F1E11" w14:textId="77777777" w:rsidR="00E05381" w:rsidRPr="00E05381" w:rsidRDefault="00E05381" w:rsidP="00E05381">
                            <w:pPr>
                              <w:rPr>
                                <w:color w:val="FFFFFF" w:themeColor="background1"/>
                                <w:sz w:val="8"/>
                              </w:rPr>
                            </w:pPr>
                            <w:r w:rsidRPr="00E05381">
                              <w:rPr>
                                <w:color w:val="FFFFFF" w:themeColor="background1"/>
                                <w:sz w:val="8"/>
                              </w:rPr>
                              <w:tab/>
                              <w:t>$b = (double)0;</w:t>
                            </w:r>
                          </w:p>
                          <w:p w14:paraId="02016066" w14:textId="77777777" w:rsidR="00E05381" w:rsidRPr="00E05381" w:rsidRDefault="00E05381" w:rsidP="00E05381">
                            <w:pPr>
                              <w:rPr>
                                <w:color w:val="FFFFFF" w:themeColor="background1"/>
                                <w:sz w:val="8"/>
                              </w:rPr>
                            </w:pPr>
                            <w:r w:rsidRPr="00E05381">
                              <w:rPr>
                                <w:color w:val="FFFFFF" w:themeColor="background1"/>
                                <w:sz w:val="8"/>
                              </w:rPr>
                              <w:tab/>
                              <w:t>$c = (double)0;</w:t>
                            </w:r>
                          </w:p>
                          <w:p w14:paraId="09DBE407" w14:textId="77777777" w:rsidR="00E05381" w:rsidRPr="00E05381" w:rsidRDefault="00E05381" w:rsidP="00E05381">
                            <w:pPr>
                              <w:rPr>
                                <w:color w:val="FFFFFF" w:themeColor="background1"/>
                                <w:sz w:val="8"/>
                              </w:rPr>
                            </w:pPr>
                            <w:r w:rsidRPr="00E05381">
                              <w:rPr>
                                <w:color w:val="FFFFFF" w:themeColor="background1"/>
                                <w:sz w:val="8"/>
                              </w:rPr>
                              <w:tab/>
                              <w:t>$d = (double)0;</w:t>
                            </w:r>
                          </w:p>
                          <w:p w14:paraId="53C79226" w14:textId="77777777" w:rsidR="00E05381" w:rsidRPr="00E05381" w:rsidRDefault="00E05381" w:rsidP="00E05381">
                            <w:pPr>
                              <w:rPr>
                                <w:color w:val="FFFFFF" w:themeColor="background1"/>
                                <w:sz w:val="8"/>
                              </w:rPr>
                            </w:pPr>
                            <w:r w:rsidRPr="00E05381">
                              <w:rPr>
                                <w:color w:val="FFFFFF" w:themeColor="background1"/>
                                <w:sz w:val="8"/>
                              </w:rPr>
                              <w:tab/>
                            </w:r>
                          </w:p>
                          <w:p w14:paraId="2A3E8FB7" w14:textId="77777777" w:rsidR="00E05381" w:rsidRPr="00E05381" w:rsidRDefault="00E05381" w:rsidP="00E05381">
                            <w:pPr>
                              <w:rPr>
                                <w:color w:val="FFFFFF" w:themeColor="background1"/>
                                <w:sz w:val="8"/>
                              </w:rPr>
                            </w:pPr>
                            <w:r w:rsidRPr="00E05381">
                              <w:rPr>
                                <w:color w:val="FFFFFF" w:themeColor="background1"/>
                                <w:sz w:val="8"/>
                              </w:rPr>
                              <w:tab/>
                              <w:t>do {</w:t>
                            </w:r>
                          </w:p>
                          <w:p w14:paraId="3D1C3AD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F094D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2FD5E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6D0EAE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742CB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894E1F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52AC948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1CB88F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85237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535BB6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96244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09EB52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3C2E4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6BFC14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56717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EF3537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37D570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23FD1F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566C9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350B66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A7202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52E72D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9D57E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E5350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D3FAE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F1611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CA5AE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1B328B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7D2971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39F96F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3130BF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63951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5009439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0E721AA6"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4A750747" w14:textId="77777777" w:rsidR="00E05381" w:rsidRPr="00E05381" w:rsidRDefault="00E05381" w:rsidP="00E05381">
                            <w:pPr>
                              <w:rPr>
                                <w:color w:val="FFFFFF" w:themeColor="background1"/>
                                <w:sz w:val="8"/>
                              </w:rPr>
                            </w:pPr>
                            <w:r w:rsidRPr="00E05381">
                              <w:rPr>
                                <w:color w:val="FFFFFF" w:themeColor="background1"/>
                                <w:sz w:val="8"/>
                              </w:rPr>
                              <w:tab/>
                            </w:r>
                          </w:p>
                          <w:p w14:paraId="06A518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06B304B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1CC8DC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60C2525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19DE694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047A1B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B8BE1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04E1B2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F74E0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71E275F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17D55BA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6F2AE3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5B76BA0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CBDB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4BA86E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7A66BA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667C70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4F0457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9FFC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38ABE47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56773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5CD36F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366463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4455BCF0" w14:textId="1412C4FF"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283E1A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71906B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4C7345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7D4C3E52" w14:textId="77777777" w:rsidR="00E05381" w:rsidRPr="00E05381" w:rsidRDefault="00E05381" w:rsidP="00E05381">
                            <w:pPr>
                              <w:rPr>
                                <w:color w:val="FFFFFF" w:themeColor="background1"/>
                                <w:sz w:val="8"/>
                              </w:rPr>
                            </w:pPr>
                            <w:r w:rsidRPr="00E05381">
                              <w:rPr>
                                <w:color w:val="FFFFFF" w:themeColor="background1"/>
                                <w:sz w:val="8"/>
                              </w:rPr>
                              <w:tab/>
                            </w:r>
                          </w:p>
                          <w:p w14:paraId="70FFC679" w14:textId="77777777" w:rsidR="00E05381" w:rsidRPr="00E05381" w:rsidRDefault="00E05381" w:rsidP="00E05381">
                            <w:pPr>
                              <w:rPr>
                                <w:color w:val="FFFFFF" w:themeColor="background1"/>
                                <w:sz w:val="8"/>
                              </w:rPr>
                            </w:pPr>
                            <w:r w:rsidRPr="00E05381">
                              <w:rPr>
                                <w:color w:val="FFFFFF" w:themeColor="background1"/>
                                <w:sz w:val="8"/>
                              </w:rPr>
                              <w:tab/>
                            </w:r>
                          </w:p>
                          <w:p w14:paraId="1F6E055F" w14:textId="77777777" w:rsidR="00E05381" w:rsidRPr="00E05381" w:rsidRDefault="00E05381" w:rsidP="00E05381">
                            <w:pPr>
                              <w:rPr>
                                <w:color w:val="FFFFFF" w:themeColor="background1"/>
                                <w:sz w:val="8"/>
                              </w:rPr>
                            </w:pPr>
                            <w:r w:rsidRPr="00E05381">
                              <w:rPr>
                                <w:color w:val="FFFFFF" w:themeColor="background1"/>
                                <w:sz w:val="8"/>
                              </w:rPr>
                              <w:tab/>
                            </w:r>
                          </w:p>
                          <w:p w14:paraId="5AD0D943"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92BD1AF"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4117E118"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C232A3D"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7C183BCD"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48BB18EA" w14:textId="77777777" w:rsidR="00E05381" w:rsidRPr="00E05381" w:rsidRDefault="00E05381" w:rsidP="00E05381">
                            <w:pPr>
                              <w:rPr>
                                <w:color w:val="FFFFFF" w:themeColor="background1"/>
                                <w:sz w:val="8"/>
                              </w:rPr>
                            </w:pPr>
                            <w:r w:rsidRPr="00E05381">
                              <w:rPr>
                                <w:color w:val="FFFFFF" w:themeColor="background1"/>
                                <w:sz w:val="8"/>
                              </w:rPr>
                              <w:tab/>
                            </w:r>
                          </w:p>
                          <w:p w14:paraId="4CB7A325" w14:textId="77777777" w:rsidR="00E05381" w:rsidRPr="00E05381" w:rsidRDefault="00E05381" w:rsidP="00E05381">
                            <w:pPr>
                              <w:rPr>
                                <w:color w:val="FFFFFF" w:themeColor="background1"/>
                                <w:sz w:val="8"/>
                              </w:rPr>
                            </w:pPr>
                            <w:r w:rsidRPr="00E05381">
                              <w:rPr>
                                <w:color w:val="FFFFFF" w:themeColor="background1"/>
                                <w:sz w:val="8"/>
                              </w:rPr>
                              <w:tab/>
                            </w:r>
                          </w:p>
                          <w:p w14:paraId="3BFAAFFD"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1B3E45D1"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3F0932A6" w14:textId="77777777" w:rsidR="00E05381" w:rsidRPr="00E05381" w:rsidRDefault="00E05381" w:rsidP="00E05381">
                            <w:pPr>
                              <w:rPr>
                                <w:color w:val="FFFFFF" w:themeColor="background1"/>
                                <w:sz w:val="8"/>
                              </w:rPr>
                            </w:pPr>
                            <w:r w:rsidRPr="00E05381">
                              <w:rPr>
                                <w:color w:val="FFFFFF" w:themeColor="background1"/>
                                <w:sz w:val="8"/>
                              </w:rPr>
                              <w:tab/>
                            </w:r>
                          </w:p>
                          <w:p w14:paraId="5EE8EE55" w14:textId="77777777" w:rsidR="00E05381" w:rsidRPr="00E05381" w:rsidRDefault="00E05381" w:rsidP="00E05381">
                            <w:pPr>
                              <w:rPr>
                                <w:color w:val="FFFFFF" w:themeColor="background1"/>
                                <w:sz w:val="8"/>
                              </w:rPr>
                            </w:pPr>
                            <w:r w:rsidRPr="00E05381">
                              <w:rPr>
                                <w:color w:val="FFFFFF" w:themeColor="background1"/>
                                <w:sz w:val="8"/>
                              </w:rPr>
                              <w:tab/>
                              <w:t>$bar = '----------------------------------------------------------------------------------';</w:t>
                            </w:r>
                          </w:p>
                          <w:p w14:paraId="290C1F87" w14:textId="77777777" w:rsidR="00E05381" w:rsidRPr="00E05381" w:rsidRDefault="00E05381" w:rsidP="00E05381">
                            <w:pPr>
                              <w:rPr>
                                <w:color w:val="FFFFFF" w:themeColor="background1"/>
                                <w:sz w:val="8"/>
                              </w:rPr>
                            </w:pPr>
                            <w:r w:rsidRPr="00E05381">
                              <w:rPr>
                                <w:color w:val="FFFFFF" w:themeColor="background1"/>
                                <w:sz w:val="8"/>
                              </w:rPr>
                              <w:tab/>
                            </w:r>
                          </w:p>
                          <w:p w14:paraId="5122400E" w14:textId="77777777" w:rsidR="00E05381" w:rsidRPr="00E05381" w:rsidRDefault="00E05381" w:rsidP="00E05381">
                            <w:pPr>
                              <w:rPr>
                                <w:color w:val="FFFFFF" w:themeColor="background1"/>
                                <w:sz w:val="8"/>
                              </w:rPr>
                            </w:pPr>
                            <w:r w:rsidRPr="00E05381">
                              <w:rPr>
                                <w:color w:val="FFFFFF" w:themeColor="background1"/>
                                <w:sz w:val="8"/>
                              </w:rPr>
                              <w:tab/>
                            </w:r>
                          </w:p>
                          <w:p w14:paraId="2A0033E7"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4D3DE16" w14:textId="77777777" w:rsidR="00E05381" w:rsidRPr="00E05381" w:rsidRDefault="00E05381" w:rsidP="00E05381">
                            <w:pPr>
                              <w:rPr>
                                <w:color w:val="FFFFFF" w:themeColor="background1"/>
                                <w:sz w:val="8"/>
                              </w:rPr>
                            </w:pPr>
                            <w:r w:rsidRPr="00E05381">
                              <w:rPr>
                                <w:color w:val="FFFFFF" w:themeColor="background1"/>
                                <w:sz w:val="8"/>
                              </w:rPr>
                              <w:tab/>
                            </w:r>
                          </w:p>
                          <w:p w14:paraId="2EFBE289" w14:textId="77777777" w:rsidR="00E05381" w:rsidRPr="00E05381" w:rsidRDefault="00E05381" w:rsidP="00E05381">
                            <w:pPr>
                              <w:rPr>
                                <w:color w:val="FFFFFF" w:themeColor="background1"/>
                                <w:sz w:val="8"/>
                              </w:rPr>
                            </w:pPr>
                            <w:r w:rsidRPr="00E05381">
                              <w:rPr>
                                <w:color w:val="FFFFFF" w:themeColor="background1"/>
                                <w:sz w:val="8"/>
                              </w:rPr>
                              <w:tab/>
                            </w:r>
                          </w:p>
                          <w:p w14:paraId="102E74DE"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61462CFB" w14:textId="77777777" w:rsidR="00E05381" w:rsidRPr="00E05381" w:rsidRDefault="00E05381" w:rsidP="00E05381">
                            <w:pPr>
                              <w:rPr>
                                <w:color w:val="FFFFFF" w:themeColor="background1"/>
                                <w:sz w:val="8"/>
                              </w:rPr>
                            </w:pPr>
                            <w:r w:rsidRPr="00E05381">
                              <w:rPr>
                                <w:color w:val="FFFFFF" w:themeColor="background1"/>
                                <w:sz w:val="8"/>
                              </w:rPr>
                              <w:tab/>
                            </w:r>
                          </w:p>
                          <w:p w14:paraId="5C388C32"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00675367" w14:textId="77777777" w:rsidR="00E05381" w:rsidRPr="00E05381" w:rsidRDefault="00E05381" w:rsidP="00E05381">
                            <w:pPr>
                              <w:rPr>
                                <w:color w:val="FFFFFF" w:themeColor="background1"/>
                                <w:sz w:val="8"/>
                              </w:rPr>
                            </w:pPr>
                            <w:r w:rsidRPr="00E05381">
                              <w:rPr>
                                <w:color w:val="FFFFFF" w:themeColor="background1"/>
                                <w:sz w:val="8"/>
                              </w:rPr>
                              <w:tab/>
                              <w:t>if($d1===0){</w:t>
                            </w:r>
                          </w:p>
                          <w:p w14:paraId="16F745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73F6E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78C5A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6E89D9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3963E03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79E1A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176DEC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6F0615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576B1B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2FBE49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47DC3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7B6AB3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35D3F49D" w14:textId="77777777" w:rsidR="00E05381" w:rsidRPr="00E05381" w:rsidRDefault="00E05381" w:rsidP="00E05381">
                            <w:pPr>
                              <w:rPr>
                                <w:color w:val="FFFFFF" w:themeColor="background1"/>
                                <w:sz w:val="8"/>
                              </w:rPr>
                            </w:pPr>
                            <w:r w:rsidRPr="00E05381">
                              <w:rPr>
                                <w:color w:val="FFFFFF" w:themeColor="background1"/>
                                <w:sz w:val="8"/>
                              </w:rPr>
                              <w:tab/>
                              <w:t>}</w:t>
                            </w:r>
                          </w:p>
                          <w:p w14:paraId="1F5C0061" w14:textId="77777777" w:rsidR="00E05381" w:rsidRPr="00E05381" w:rsidRDefault="00E05381" w:rsidP="00E05381">
                            <w:pPr>
                              <w:rPr>
                                <w:color w:val="FFFFFF" w:themeColor="background1"/>
                                <w:sz w:val="8"/>
                              </w:rPr>
                            </w:pPr>
                            <w:r w:rsidRPr="00E05381">
                              <w:rPr>
                                <w:color w:val="FFFFFF" w:themeColor="background1"/>
                                <w:sz w:val="8"/>
                              </w:rPr>
                              <w:tab/>
                              <w:t>else {</w:t>
                            </w:r>
                          </w:p>
                          <w:p w14:paraId="27875E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F4CEF5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58587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EB7EF6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316949F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2F4878D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A512C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6720F96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70DC98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66F90E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7BA818C3" w14:textId="77777777" w:rsidR="00E05381" w:rsidRPr="00E05381" w:rsidRDefault="00E05381" w:rsidP="00E05381">
                            <w:pPr>
                              <w:rPr>
                                <w:color w:val="FFFFFF" w:themeColor="background1"/>
                                <w:sz w:val="8"/>
                              </w:rPr>
                            </w:pPr>
                            <w:r w:rsidRPr="00E05381">
                              <w:rPr>
                                <w:color w:val="FFFFFF" w:themeColor="background1"/>
                                <w:sz w:val="8"/>
                              </w:rPr>
                              <w:tab/>
                              <w:t>}</w:t>
                            </w:r>
                          </w:p>
                          <w:p w14:paraId="7ACAE606" w14:textId="77777777" w:rsidR="00E05381" w:rsidRPr="00E05381" w:rsidRDefault="00E05381" w:rsidP="00E05381">
                            <w:pPr>
                              <w:rPr>
                                <w:color w:val="FFFFFF" w:themeColor="background1"/>
                                <w:sz w:val="8"/>
                              </w:rPr>
                            </w:pPr>
                            <w:r w:rsidRPr="00E05381">
                              <w:rPr>
                                <w:color w:val="FFFFFF" w:themeColor="background1"/>
                                <w:sz w:val="8"/>
                              </w:rPr>
                              <w:tab/>
                            </w:r>
                          </w:p>
                          <w:p w14:paraId="54E777AE"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4EE71FA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13B65AE2" w14:textId="77777777" w:rsidR="00E05381" w:rsidRPr="00E05381" w:rsidRDefault="00E05381" w:rsidP="00E05381">
                            <w:pPr>
                              <w:rPr>
                                <w:color w:val="FFFFFF" w:themeColor="background1"/>
                                <w:sz w:val="8"/>
                              </w:rPr>
                            </w:pPr>
                            <w:r w:rsidRPr="00E05381">
                              <w:rPr>
                                <w:color w:val="FFFFFF" w:themeColor="background1"/>
                                <w:sz w:val="8"/>
                              </w:rPr>
                              <w:t>echo "\r\n".$Working;</w:t>
                            </w:r>
                          </w:p>
                          <w:p w14:paraId="55C94453" w14:textId="77777777" w:rsidR="00E05381" w:rsidRPr="00E05381" w:rsidRDefault="00E05381" w:rsidP="00E05381">
                            <w:pPr>
                              <w:rPr>
                                <w:color w:val="FFFFFF" w:themeColor="background1"/>
                                <w:sz w:val="8"/>
                              </w:rPr>
                            </w:pPr>
                          </w:p>
                          <w:p w14:paraId="254F1525"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65EB02FB" w14:textId="77777777" w:rsidR="00E05381" w:rsidRPr="00E05381" w:rsidRDefault="00E05381" w:rsidP="00E05381">
                            <w:pPr>
                              <w:rPr>
                                <w:color w:val="FFFFFF" w:themeColor="background1"/>
                                <w:sz w:val="8"/>
                              </w:rPr>
                            </w:pPr>
                            <w:r w:rsidRPr="00E05381">
                              <w:rPr>
                                <w:color w:val="FFFFFF" w:themeColor="background1"/>
                                <w:sz w:val="8"/>
                              </w:rPr>
                              <w:t>&lt;?php</w:t>
                            </w:r>
                          </w:p>
                          <w:p w14:paraId="03DE4F86" w14:textId="77777777" w:rsidR="00E05381" w:rsidRPr="00E05381" w:rsidRDefault="00E05381" w:rsidP="00E05381">
                            <w:pPr>
                              <w:rPr>
                                <w:color w:val="FFFFFF" w:themeColor="background1"/>
                                <w:sz w:val="8"/>
                              </w:rPr>
                            </w:pPr>
                          </w:p>
                          <w:p w14:paraId="029D7038"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6CE6D215" w14:textId="77777777" w:rsidR="00E05381" w:rsidRPr="00E05381" w:rsidRDefault="00E05381" w:rsidP="00E05381">
                            <w:pPr>
                              <w:rPr>
                                <w:color w:val="FFFFFF" w:themeColor="background1"/>
                                <w:sz w:val="8"/>
                              </w:rPr>
                            </w:pPr>
                            <w:r w:rsidRPr="00E05381">
                              <w:rPr>
                                <w:color w:val="FFFFFF" w:themeColor="background1"/>
                                <w:sz w:val="8"/>
                              </w:rPr>
                              <w:t>{</w:t>
                            </w:r>
                          </w:p>
                          <w:p w14:paraId="6E16633E" w14:textId="77777777" w:rsidR="00E05381" w:rsidRPr="00E05381" w:rsidRDefault="00E05381" w:rsidP="00E05381">
                            <w:pPr>
                              <w:rPr>
                                <w:color w:val="FFFFFF" w:themeColor="background1"/>
                                <w:sz w:val="8"/>
                              </w:rPr>
                            </w:pPr>
                          </w:p>
                          <w:p w14:paraId="6BEA3CC7"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142A96DB"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40EA0D13" w14:textId="77777777" w:rsidR="00E05381" w:rsidRPr="00E05381" w:rsidRDefault="00E05381" w:rsidP="00E05381">
                            <w:pPr>
                              <w:rPr>
                                <w:color w:val="FFFFFF" w:themeColor="background1"/>
                                <w:sz w:val="8"/>
                              </w:rPr>
                            </w:pPr>
                          </w:p>
                          <w:p w14:paraId="6E04709C" w14:textId="77777777" w:rsidR="00E05381" w:rsidRPr="00E05381" w:rsidRDefault="00E05381" w:rsidP="00E05381">
                            <w:pPr>
                              <w:rPr>
                                <w:color w:val="FFFFFF" w:themeColor="background1"/>
                                <w:sz w:val="8"/>
                              </w:rPr>
                            </w:pPr>
                            <w:r w:rsidRPr="00E05381">
                              <w:rPr>
                                <w:color w:val="FFFFFF" w:themeColor="background1"/>
                                <w:sz w:val="8"/>
                              </w:rPr>
                              <w:t>}</w:t>
                            </w:r>
                          </w:p>
                          <w:p w14:paraId="3B61014A" w14:textId="77777777" w:rsidR="00E05381" w:rsidRPr="00E05381" w:rsidRDefault="00E05381" w:rsidP="00E05381">
                            <w:pPr>
                              <w:rPr>
                                <w:color w:val="FFFFFF" w:themeColor="background1"/>
                                <w:sz w:val="8"/>
                              </w:rPr>
                            </w:pPr>
                          </w:p>
                          <w:p w14:paraId="137B4E06"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C6D035C" w14:textId="77777777" w:rsidR="00E05381" w:rsidRPr="00E05381" w:rsidRDefault="00E05381" w:rsidP="00E05381">
                            <w:pPr>
                              <w:rPr>
                                <w:color w:val="FFFFFF" w:themeColor="background1"/>
                                <w:sz w:val="8"/>
                              </w:rPr>
                            </w:pPr>
                          </w:p>
                          <w:p w14:paraId="7D26CFB0"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4FA8919" w14:textId="77777777" w:rsidR="00E05381" w:rsidRPr="00E05381" w:rsidRDefault="00E05381" w:rsidP="00E05381">
                            <w:pPr>
                              <w:rPr>
                                <w:color w:val="FFFFFF" w:themeColor="background1"/>
                                <w:sz w:val="8"/>
                              </w:rPr>
                            </w:pPr>
                            <w:r w:rsidRPr="00E05381">
                              <w:rPr>
                                <w:color w:val="FFFFFF" w:themeColor="background1"/>
                                <w:sz w:val="8"/>
                              </w:rPr>
                              <w:t>{</w:t>
                            </w:r>
                          </w:p>
                          <w:p w14:paraId="2A6A6F28" w14:textId="77777777" w:rsidR="00E05381" w:rsidRPr="00E05381" w:rsidRDefault="00E05381" w:rsidP="00E05381">
                            <w:pPr>
                              <w:rPr>
                                <w:color w:val="FFFFFF" w:themeColor="background1"/>
                                <w:sz w:val="8"/>
                              </w:rPr>
                            </w:pPr>
                          </w:p>
                          <w:p w14:paraId="50371AA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D06AA05" w14:textId="77777777" w:rsidR="00E05381" w:rsidRPr="00E05381" w:rsidRDefault="00E05381" w:rsidP="00E05381">
                            <w:pPr>
                              <w:rPr>
                                <w:color w:val="FFFFFF" w:themeColor="background1"/>
                                <w:sz w:val="8"/>
                              </w:rPr>
                            </w:pPr>
                          </w:p>
                          <w:p w14:paraId="33B57FD9"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4F66F63" w14:textId="77777777" w:rsidR="00E05381" w:rsidRPr="00E05381" w:rsidRDefault="00E05381" w:rsidP="00E05381">
                            <w:pPr>
                              <w:rPr>
                                <w:color w:val="FFFFFF" w:themeColor="background1"/>
                                <w:sz w:val="8"/>
                              </w:rPr>
                            </w:pPr>
                          </w:p>
                          <w:p w14:paraId="0D1C14B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9536B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053B27C" w14:textId="77777777" w:rsidR="00E05381" w:rsidRPr="00E05381" w:rsidRDefault="00E05381" w:rsidP="00E05381">
                            <w:pPr>
                              <w:rPr>
                                <w:color w:val="FFFFFF" w:themeColor="background1"/>
                                <w:sz w:val="8"/>
                              </w:rPr>
                            </w:pPr>
                          </w:p>
                          <w:p w14:paraId="05F31A1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A3C8C11" w14:textId="77777777" w:rsidR="00E05381" w:rsidRPr="00E05381" w:rsidRDefault="00E05381" w:rsidP="00E05381">
                            <w:pPr>
                              <w:rPr>
                                <w:color w:val="FFFFFF" w:themeColor="background1"/>
                                <w:sz w:val="8"/>
                              </w:rPr>
                            </w:pPr>
                          </w:p>
                          <w:p w14:paraId="5FD64C5A" w14:textId="77777777" w:rsidR="00E05381" w:rsidRPr="00E05381" w:rsidRDefault="00E05381" w:rsidP="00E05381">
                            <w:pPr>
                              <w:rPr>
                                <w:color w:val="FFFFFF" w:themeColor="background1"/>
                                <w:sz w:val="8"/>
                              </w:rPr>
                            </w:pPr>
                            <w:r w:rsidRPr="00E05381">
                              <w:rPr>
                                <w:color w:val="FFFFFF" w:themeColor="background1"/>
                                <w:sz w:val="8"/>
                              </w:rPr>
                              <w:t>}</w:t>
                            </w:r>
                          </w:p>
                          <w:p w14:paraId="3B3C1347" w14:textId="77777777" w:rsidR="00E05381" w:rsidRPr="00E05381" w:rsidRDefault="00E05381" w:rsidP="00E05381">
                            <w:pPr>
                              <w:rPr>
                                <w:color w:val="FFFFFF" w:themeColor="background1"/>
                                <w:sz w:val="8"/>
                              </w:rPr>
                            </w:pPr>
                          </w:p>
                          <w:p w14:paraId="0ABC6AEE"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795EE1A8" w14:textId="77777777" w:rsidR="00E05381" w:rsidRPr="00E05381" w:rsidRDefault="00E05381" w:rsidP="00E05381">
                            <w:pPr>
                              <w:rPr>
                                <w:color w:val="FFFFFF" w:themeColor="background1"/>
                                <w:sz w:val="8"/>
                              </w:rPr>
                            </w:pPr>
                          </w:p>
                          <w:p w14:paraId="4803E8E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590A13DF" w14:textId="77777777" w:rsidR="00E05381" w:rsidRPr="00E05381" w:rsidRDefault="00E05381" w:rsidP="00E05381">
                            <w:pPr>
                              <w:rPr>
                                <w:color w:val="FFFFFF" w:themeColor="background1"/>
                                <w:sz w:val="8"/>
                              </w:rPr>
                            </w:pPr>
                            <w:r w:rsidRPr="00E05381">
                              <w:rPr>
                                <w:color w:val="FFFFFF" w:themeColor="background1"/>
                                <w:sz w:val="8"/>
                              </w:rPr>
                              <w:t>{</w:t>
                            </w:r>
                          </w:p>
                          <w:p w14:paraId="72A92FD2" w14:textId="77777777" w:rsidR="00E05381" w:rsidRPr="00E05381" w:rsidRDefault="00E05381" w:rsidP="00E05381">
                            <w:pPr>
                              <w:rPr>
                                <w:color w:val="FFFFFF" w:themeColor="background1"/>
                                <w:sz w:val="8"/>
                              </w:rPr>
                            </w:pPr>
                          </w:p>
                          <w:p w14:paraId="5F9C7503"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1041D952" w14:textId="77777777" w:rsidR="00E05381" w:rsidRPr="00E05381" w:rsidRDefault="00E05381" w:rsidP="00E05381">
                            <w:pPr>
                              <w:rPr>
                                <w:color w:val="FFFFFF" w:themeColor="background1"/>
                                <w:sz w:val="8"/>
                              </w:rPr>
                            </w:pPr>
                          </w:p>
                          <w:p w14:paraId="493AE17A"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72E8D21E" w14:textId="77777777" w:rsidR="00E05381" w:rsidRPr="00E05381" w:rsidRDefault="00E05381" w:rsidP="00E05381">
                            <w:pPr>
                              <w:rPr>
                                <w:color w:val="FFFFFF" w:themeColor="background1"/>
                                <w:sz w:val="8"/>
                              </w:rPr>
                            </w:pPr>
                          </w:p>
                          <w:p w14:paraId="68D1D011"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428101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FFE1C1F" w14:textId="77777777" w:rsidR="00E05381" w:rsidRPr="00E05381" w:rsidRDefault="00E05381" w:rsidP="00E05381">
                            <w:pPr>
                              <w:rPr>
                                <w:color w:val="FFFFFF" w:themeColor="background1"/>
                                <w:sz w:val="8"/>
                              </w:rPr>
                            </w:pPr>
                          </w:p>
                          <w:p w14:paraId="72899BF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2431303E" w14:textId="77777777" w:rsidR="00E05381" w:rsidRPr="00E05381" w:rsidRDefault="00E05381" w:rsidP="00E05381">
                            <w:pPr>
                              <w:rPr>
                                <w:color w:val="FFFFFF" w:themeColor="background1"/>
                                <w:sz w:val="8"/>
                              </w:rPr>
                            </w:pPr>
                          </w:p>
                          <w:p w14:paraId="0E148861"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44C09A26" w14:textId="77777777" w:rsidR="00E05381" w:rsidRPr="00E05381" w:rsidRDefault="00E05381" w:rsidP="00E05381">
                            <w:pPr>
                              <w:rPr>
                                <w:color w:val="FFFFFF" w:themeColor="background1"/>
                                <w:sz w:val="8"/>
                              </w:rPr>
                            </w:pPr>
                          </w:p>
                          <w:p w14:paraId="2BE6846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4571A8F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46C3E96" w14:textId="77777777" w:rsidR="00E05381" w:rsidRPr="00E05381" w:rsidRDefault="00E05381" w:rsidP="00E05381">
                            <w:pPr>
                              <w:rPr>
                                <w:color w:val="FFFFFF" w:themeColor="background1"/>
                                <w:sz w:val="8"/>
                              </w:rPr>
                            </w:pPr>
                          </w:p>
                          <w:p w14:paraId="37A9CA1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7B9FC9E" w14:textId="77777777" w:rsidR="00E05381" w:rsidRPr="00E05381" w:rsidRDefault="00E05381" w:rsidP="00E05381">
                            <w:pPr>
                              <w:rPr>
                                <w:color w:val="FFFFFF" w:themeColor="background1"/>
                                <w:sz w:val="8"/>
                              </w:rPr>
                            </w:pPr>
                          </w:p>
                          <w:p w14:paraId="051CF858" w14:textId="77777777" w:rsidR="00E05381" w:rsidRPr="00E05381" w:rsidRDefault="00E05381" w:rsidP="00E05381">
                            <w:pPr>
                              <w:rPr>
                                <w:color w:val="FFFFFF" w:themeColor="background1"/>
                                <w:sz w:val="8"/>
                              </w:rPr>
                            </w:pPr>
                            <w:r w:rsidRPr="00E05381">
                              <w:rPr>
                                <w:color w:val="FFFFFF" w:themeColor="background1"/>
                                <w:sz w:val="8"/>
                              </w:rPr>
                              <w:t>}</w:t>
                            </w:r>
                          </w:p>
                          <w:p w14:paraId="436FEB43" w14:textId="77777777" w:rsidR="00E05381" w:rsidRPr="00E05381" w:rsidRDefault="00E05381" w:rsidP="00E05381">
                            <w:pPr>
                              <w:rPr>
                                <w:color w:val="FFFFFF" w:themeColor="background1"/>
                                <w:sz w:val="8"/>
                              </w:rPr>
                            </w:pPr>
                          </w:p>
                          <w:p w14:paraId="37A13205"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3E08CB00" w14:textId="77777777" w:rsidR="00E05381" w:rsidRPr="00E05381" w:rsidRDefault="00E05381" w:rsidP="00E05381">
                            <w:pPr>
                              <w:rPr>
                                <w:color w:val="FFFFFF" w:themeColor="background1"/>
                                <w:sz w:val="8"/>
                              </w:rPr>
                            </w:pPr>
                            <w:r w:rsidRPr="00E05381">
                              <w:rPr>
                                <w:color w:val="FFFFFF" w:themeColor="background1"/>
                                <w:sz w:val="8"/>
                              </w:rPr>
                              <w:t>DRAFT CODE</w:t>
                            </w:r>
                          </w:p>
                          <w:p w14:paraId="72608907" w14:textId="77777777" w:rsidR="00E05381" w:rsidRPr="00E05381" w:rsidRDefault="00E05381" w:rsidP="00E05381">
                            <w:pPr>
                              <w:rPr>
                                <w:color w:val="FFFFFF" w:themeColor="background1"/>
                                <w:sz w:val="8"/>
                              </w:rPr>
                            </w:pPr>
                            <w:r w:rsidRPr="00E05381">
                              <w:rPr>
                                <w:color w:val="FFFFFF" w:themeColor="background1"/>
                                <w:sz w:val="8"/>
                              </w:rPr>
                              <w:t>INDEX.HTML</w:t>
                            </w:r>
                          </w:p>
                          <w:p w14:paraId="7C75BD10" w14:textId="77777777" w:rsidR="00E05381" w:rsidRPr="00E05381" w:rsidRDefault="00E05381" w:rsidP="00E05381">
                            <w:pPr>
                              <w:rPr>
                                <w:color w:val="FFFFFF" w:themeColor="background1"/>
                                <w:sz w:val="8"/>
                              </w:rPr>
                            </w:pPr>
                            <w:r w:rsidRPr="00E05381">
                              <w:rPr>
                                <w:color w:val="FFFFFF" w:themeColor="background1"/>
                                <w:sz w:val="8"/>
                              </w:rPr>
                              <w:t>&lt;!DOCTYPE html&gt;</w:t>
                            </w:r>
                          </w:p>
                          <w:p w14:paraId="4BE301D4"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5EC9F4F6"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04C75E22"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F72ECE1"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26F66C3A" w14:textId="77777777" w:rsidR="00E05381" w:rsidRPr="00E05381" w:rsidRDefault="00E05381" w:rsidP="00E05381">
                            <w:pPr>
                              <w:rPr>
                                <w:color w:val="FFFFFF" w:themeColor="background1"/>
                                <w:sz w:val="8"/>
                              </w:rPr>
                            </w:pPr>
                            <w:r w:rsidRPr="00E05381">
                              <w:rPr>
                                <w:color w:val="FFFFFF" w:themeColor="background1"/>
                                <w:sz w:val="8"/>
                              </w:rPr>
                              <w:t>&lt;head&gt;</w:t>
                            </w:r>
                          </w:p>
                          <w:p w14:paraId="56A2A38B"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3868E75C" w14:textId="77777777" w:rsidR="00E05381" w:rsidRPr="00E05381" w:rsidRDefault="00E05381" w:rsidP="00E05381">
                            <w:pPr>
                              <w:rPr>
                                <w:color w:val="FFFFFF" w:themeColor="background1"/>
                                <w:sz w:val="8"/>
                              </w:rPr>
                            </w:pPr>
                            <w:r w:rsidRPr="00E05381">
                              <w:rPr>
                                <w:color w:val="FFFFFF" w:themeColor="background1"/>
                                <w:sz w:val="8"/>
                              </w:rPr>
                              <w:t>&lt;/head&gt;</w:t>
                            </w:r>
                          </w:p>
                          <w:p w14:paraId="2B80826C" w14:textId="77777777" w:rsidR="00E05381" w:rsidRPr="00E05381" w:rsidRDefault="00E05381" w:rsidP="00E05381">
                            <w:pPr>
                              <w:rPr>
                                <w:color w:val="FFFFFF" w:themeColor="background1"/>
                                <w:sz w:val="8"/>
                              </w:rPr>
                            </w:pPr>
                          </w:p>
                          <w:p w14:paraId="7C184671"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4A535BC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AF3DAF1" w14:textId="77777777" w:rsidR="00E05381" w:rsidRPr="00E05381" w:rsidRDefault="00E05381" w:rsidP="00E05381">
                            <w:pPr>
                              <w:rPr>
                                <w:color w:val="FFFFFF" w:themeColor="background1"/>
                                <w:sz w:val="8"/>
                              </w:rPr>
                            </w:pPr>
                            <w:r w:rsidRPr="00E05381">
                              <w:rPr>
                                <w:color w:val="FFFFFF" w:themeColor="background1"/>
                                <w:sz w:val="8"/>
                              </w:rPr>
                              <w:tab/>
                            </w:r>
                          </w:p>
                          <w:p w14:paraId="78235BF7"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7F8BFBDA"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3849D46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0366572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82A1D95" w14:textId="77777777" w:rsidR="00E05381" w:rsidRPr="00E05381" w:rsidRDefault="00E05381" w:rsidP="00E05381">
                            <w:pPr>
                              <w:rPr>
                                <w:color w:val="FFFFFF" w:themeColor="background1"/>
                                <w:sz w:val="8"/>
                              </w:rPr>
                            </w:pPr>
                            <w:r w:rsidRPr="00E05381">
                              <w:rPr>
                                <w:color w:val="FFFFFF" w:themeColor="background1"/>
                                <w:sz w:val="8"/>
                              </w:rPr>
                              <w:tab/>
                            </w:r>
                          </w:p>
                          <w:p w14:paraId="52BD8943"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4C47A8A7" w14:textId="77777777" w:rsidR="00E05381" w:rsidRPr="00E05381" w:rsidRDefault="00E05381" w:rsidP="00E05381">
                            <w:pPr>
                              <w:rPr>
                                <w:color w:val="FFFFFF" w:themeColor="background1"/>
                                <w:sz w:val="8"/>
                              </w:rPr>
                            </w:pPr>
                          </w:p>
                          <w:p w14:paraId="741DFC49" w14:textId="77777777" w:rsidR="00E05381" w:rsidRPr="00E05381" w:rsidRDefault="00E05381" w:rsidP="00E05381">
                            <w:pPr>
                              <w:rPr>
                                <w:color w:val="FFFFFF" w:themeColor="background1"/>
                                <w:sz w:val="8"/>
                              </w:rPr>
                            </w:pPr>
                            <w:r w:rsidRPr="00E05381">
                              <w:rPr>
                                <w:color w:val="FFFFFF" w:themeColor="background1"/>
                                <w:sz w:val="8"/>
                              </w:rPr>
                              <w:t>&lt;/div&gt;</w:t>
                            </w:r>
                          </w:p>
                          <w:p w14:paraId="3D6472C2" w14:textId="77777777" w:rsidR="00E05381" w:rsidRPr="00E05381" w:rsidRDefault="00E05381" w:rsidP="00E05381">
                            <w:pPr>
                              <w:rPr>
                                <w:color w:val="FFFFFF" w:themeColor="background1"/>
                                <w:sz w:val="8"/>
                              </w:rPr>
                            </w:pPr>
                            <w:r w:rsidRPr="00E05381">
                              <w:rPr>
                                <w:color w:val="FFFFFF" w:themeColor="background1"/>
                                <w:sz w:val="8"/>
                              </w:rPr>
                              <w:t>//google Log in</w:t>
                            </w:r>
                          </w:p>
                          <w:p w14:paraId="5193483A" w14:textId="77777777" w:rsidR="00E05381" w:rsidRPr="00E05381" w:rsidRDefault="00E05381" w:rsidP="00E05381">
                            <w:pPr>
                              <w:rPr>
                                <w:color w:val="FFFFFF" w:themeColor="background1"/>
                                <w:sz w:val="8"/>
                              </w:rPr>
                            </w:pPr>
                          </w:p>
                          <w:p w14:paraId="1A46CB6A" w14:textId="77777777" w:rsidR="00E05381" w:rsidRPr="00E05381" w:rsidRDefault="00E05381" w:rsidP="00E05381">
                            <w:pPr>
                              <w:rPr>
                                <w:color w:val="FFFFFF" w:themeColor="background1"/>
                                <w:sz w:val="8"/>
                              </w:rPr>
                            </w:pPr>
                            <w:r w:rsidRPr="00E05381">
                              <w:rPr>
                                <w:color w:val="FFFFFF" w:themeColor="background1"/>
                                <w:sz w:val="8"/>
                              </w:rPr>
                              <w:t>&lt;body&gt;</w:t>
                            </w:r>
                          </w:p>
                          <w:p w14:paraId="28F65C0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0E354D11" w14:textId="77777777" w:rsidR="00E05381" w:rsidRPr="00E05381" w:rsidRDefault="00E05381" w:rsidP="00E05381">
                            <w:pPr>
                              <w:rPr>
                                <w:color w:val="FFFFFF" w:themeColor="background1"/>
                                <w:sz w:val="8"/>
                              </w:rPr>
                            </w:pPr>
                            <w:r w:rsidRPr="00E05381">
                              <w:rPr>
                                <w:color w:val="FFFFFF" w:themeColor="background1"/>
                                <w:sz w:val="8"/>
                              </w:rPr>
                              <w:t>&lt;hr/&gt;</w:t>
                            </w:r>
                          </w:p>
                          <w:p w14:paraId="2DDA3475" w14:textId="77777777" w:rsidR="00E05381" w:rsidRPr="00E05381" w:rsidRDefault="00E05381" w:rsidP="00E05381">
                            <w:pPr>
                              <w:rPr>
                                <w:color w:val="FFFFFF" w:themeColor="background1"/>
                                <w:sz w:val="8"/>
                              </w:rPr>
                            </w:pPr>
                            <w:r w:rsidRPr="00E05381">
                              <w:rPr>
                                <w:color w:val="FFFFFF" w:themeColor="background1"/>
                                <w:sz w:val="8"/>
                              </w:rPr>
                              <w:t>&lt;br&gt;</w:t>
                            </w:r>
                          </w:p>
                          <w:p w14:paraId="271B3795"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5A30291E"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04A64383" w14:textId="77777777" w:rsidR="00E05381" w:rsidRPr="00E05381" w:rsidRDefault="00E05381" w:rsidP="00E05381">
                            <w:pPr>
                              <w:rPr>
                                <w:color w:val="FFFFFF" w:themeColor="background1"/>
                                <w:sz w:val="8"/>
                              </w:rPr>
                            </w:pPr>
                            <w:r w:rsidRPr="00E05381">
                              <w:rPr>
                                <w:color w:val="FFFFFF" w:themeColor="background1"/>
                                <w:sz w:val="8"/>
                              </w:rPr>
                              <w:t>&lt;/p&gt;</w:t>
                            </w:r>
                          </w:p>
                          <w:p w14:paraId="7978A35F" w14:textId="77777777" w:rsidR="00E05381" w:rsidRPr="00E05381" w:rsidRDefault="00E05381" w:rsidP="00E05381">
                            <w:pPr>
                              <w:rPr>
                                <w:color w:val="FFFFFF" w:themeColor="background1"/>
                                <w:sz w:val="8"/>
                              </w:rPr>
                            </w:pPr>
                            <w:r w:rsidRPr="00E05381">
                              <w:rPr>
                                <w:color w:val="FFFFFF" w:themeColor="background1"/>
                                <w:sz w:val="8"/>
                              </w:rPr>
                              <w:t>&lt;br&gt;</w:t>
                            </w:r>
                          </w:p>
                          <w:p w14:paraId="242068DA"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0A63380F"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1B6A4828" w14:textId="77777777" w:rsidR="00E05381" w:rsidRPr="00E05381" w:rsidRDefault="00E05381" w:rsidP="00E05381">
                            <w:pPr>
                              <w:rPr>
                                <w:color w:val="FFFFFF" w:themeColor="background1"/>
                                <w:sz w:val="8"/>
                              </w:rPr>
                            </w:pPr>
                            <w:r w:rsidRPr="00E05381">
                              <w:rPr>
                                <w:color w:val="FFFFFF" w:themeColor="background1"/>
                                <w:sz w:val="8"/>
                              </w:rPr>
                              <w:t>&lt;/body&gt;</w:t>
                            </w:r>
                          </w:p>
                          <w:p w14:paraId="575EDC8E" w14:textId="77777777" w:rsidR="00E05381" w:rsidRPr="00E05381" w:rsidRDefault="00E05381" w:rsidP="00E05381">
                            <w:pPr>
                              <w:rPr>
                                <w:color w:val="FFFFFF" w:themeColor="background1"/>
                                <w:sz w:val="8"/>
                              </w:rPr>
                            </w:pPr>
                          </w:p>
                          <w:p w14:paraId="6D400C00"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4D1942BA" w14:textId="77777777" w:rsidR="00E05381" w:rsidRPr="00E05381" w:rsidRDefault="00E05381" w:rsidP="00E05381">
                            <w:pPr>
                              <w:rPr>
                                <w:color w:val="FFFFFF" w:themeColor="background1"/>
                                <w:sz w:val="8"/>
                              </w:rPr>
                            </w:pPr>
                          </w:p>
                          <w:p w14:paraId="5D21B49B" w14:textId="77777777" w:rsidR="00E05381" w:rsidRPr="00E05381" w:rsidRDefault="00E05381" w:rsidP="00E05381">
                            <w:pPr>
                              <w:rPr>
                                <w:color w:val="FFFFFF" w:themeColor="background1"/>
                                <w:sz w:val="8"/>
                              </w:rPr>
                            </w:pPr>
                            <w:r w:rsidRPr="00E05381">
                              <w:rPr>
                                <w:color w:val="FFFFFF" w:themeColor="background1"/>
                                <w:sz w:val="8"/>
                              </w:rPr>
                              <w:t>&lt;/html&gt;</w:t>
                            </w:r>
                          </w:p>
                          <w:p w14:paraId="711A92BF" w14:textId="77777777" w:rsidR="00E05381" w:rsidRPr="00E05381" w:rsidRDefault="00E05381" w:rsidP="00E05381">
                            <w:pPr>
                              <w:rPr>
                                <w:color w:val="FFFFFF" w:themeColor="background1"/>
                                <w:sz w:val="8"/>
                              </w:rPr>
                            </w:pPr>
                            <w:r w:rsidRPr="00E05381">
                              <w:rPr>
                                <w:color w:val="FFFFFF" w:themeColor="background1"/>
                                <w:sz w:val="8"/>
                              </w:rPr>
                              <w:t>STYLE.CSS</w:t>
                            </w:r>
                          </w:p>
                          <w:p w14:paraId="237C8D91" w14:textId="77777777" w:rsidR="00E05381" w:rsidRPr="00E05381" w:rsidRDefault="00E05381" w:rsidP="00E05381">
                            <w:pPr>
                              <w:rPr>
                                <w:color w:val="FFFFFF" w:themeColor="background1"/>
                                <w:sz w:val="8"/>
                              </w:rPr>
                            </w:pPr>
                            <w:r w:rsidRPr="00E05381">
                              <w:rPr>
                                <w:color w:val="FFFFFF" w:themeColor="background1"/>
                                <w:sz w:val="8"/>
                              </w:rPr>
                              <w:t>title {</w:t>
                            </w:r>
                          </w:p>
                          <w:p w14:paraId="7C4FC7F7"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1BB75C33"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6458C19A" w14:textId="77777777" w:rsidR="00E05381" w:rsidRPr="00E05381" w:rsidRDefault="00E05381" w:rsidP="00E05381">
                            <w:pPr>
                              <w:rPr>
                                <w:color w:val="FFFFFF" w:themeColor="background1"/>
                                <w:sz w:val="8"/>
                              </w:rPr>
                            </w:pPr>
                            <w:r w:rsidRPr="00E05381">
                              <w:rPr>
                                <w:color w:val="FFFFFF" w:themeColor="background1"/>
                                <w:sz w:val="8"/>
                              </w:rPr>
                              <w:t>}</w:t>
                            </w:r>
                          </w:p>
                          <w:p w14:paraId="3C08302D" w14:textId="77777777" w:rsidR="00E05381" w:rsidRPr="00E05381" w:rsidRDefault="00E05381" w:rsidP="00E05381">
                            <w:pPr>
                              <w:rPr>
                                <w:color w:val="FFFFFF" w:themeColor="background1"/>
                                <w:sz w:val="8"/>
                              </w:rPr>
                            </w:pPr>
                          </w:p>
                          <w:p w14:paraId="212CF229" w14:textId="77777777" w:rsidR="00E05381" w:rsidRPr="00E05381" w:rsidRDefault="00E05381" w:rsidP="00E05381">
                            <w:pPr>
                              <w:rPr>
                                <w:color w:val="FFFFFF" w:themeColor="background1"/>
                                <w:sz w:val="8"/>
                              </w:rPr>
                            </w:pPr>
                            <w:r w:rsidRPr="00E05381">
                              <w:rPr>
                                <w:color w:val="FFFFFF" w:themeColor="background1"/>
                                <w:sz w:val="8"/>
                              </w:rPr>
                              <w:t>body {</w:t>
                            </w:r>
                          </w:p>
                          <w:p w14:paraId="5452D121"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082DCEB6"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605FC8EC" w14:textId="77777777" w:rsidR="00E05381" w:rsidRPr="00E05381" w:rsidRDefault="00E05381" w:rsidP="00E05381">
                            <w:pPr>
                              <w:rPr>
                                <w:color w:val="FFFFFF" w:themeColor="background1"/>
                                <w:sz w:val="8"/>
                              </w:rPr>
                            </w:pPr>
                            <w:r w:rsidRPr="00E05381">
                              <w:rPr>
                                <w:color w:val="FFFFFF" w:themeColor="background1"/>
                                <w:sz w:val="8"/>
                              </w:rPr>
                              <w:t>}</w:t>
                            </w:r>
                          </w:p>
                          <w:p w14:paraId="55ABF766" w14:textId="77777777" w:rsidR="00E05381" w:rsidRPr="00E05381" w:rsidRDefault="00E05381" w:rsidP="00E05381">
                            <w:pPr>
                              <w:rPr>
                                <w:color w:val="FFFFFF" w:themeColor="background1"/>
                                <w:sz w:val="8"/>
                              </w:rPr>
                            </w:pPr>
                          </w:p>
                          <w:p w14:paraId="413EF2F3" w14:textId="77777777" w:rsidR="00E05381" w:rsidRPr="00E05381" w:rsidRDefault="00E05381" w:rsidP="00E05381">
                            <w:pPr>
                              <w:rPr>
                                <w:color w:val="FFFFFF" w:themeColor="background1"/>
                                <w:sz w:val="8"/>
                              </w:rPr>
                            </w:pPr>
                            <w:r w:rsidRPr="00E05381">
                              <w:rPr>
                                <w:color w:val="FFFFFF" w:themeColor="background1"/>
                                <w:sz w:val="8"/>
                              </w:rPr>
                              <w:t>#g-signin {</w:t>
                            </w:r>
                          </w:p>
                          <w:p w14:paraId="26FB278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0C2811F4"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845820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1D9B0058" w14:textId="77777777" w:rsidR="00E05381" w:rsidRPr="00E05381" w:rsidRDefault="00E05381" w:rsidP="00E05381">
                            <w:pPr>
                              <w:rPr>
                                <w:color w:val="FFFFFF" w:themeColor="background1"/>
                                <w:sz w:val="8"/>
                              </w:rPr>
                            </w:pPr>
                            <w:r w:rsidRPr="00E05381">
                              <w:rPr>
                                <w:color w:val="FFFFFF" w:themeColor="background1"/>
                                <w:sz w:val="8"/>
                              </w:rPr>
                              <w:t>}</w:t>
                            </w:r>
                          </w:p>
                          <w:p w14:paraId="5E68FEB8" w14:textId="77777777" w:rsidR="00E05381" w:rsidRPr="00E05381" w:rsidRDefault="00E05381" w:rsidP="00E05381">
                            <w:pPr>
                              <w:rPr>
                                <w:color w:val="FFFFFF" w:themeColor="background1"/>
                                <w:sz w:val="8"/>
                              </w:rPr>
                            </w:pPr>
                          </w:p>
                          <w:p w14:paraId="7D00AF02" w14:textId="77777777" w:rsidR="00E05381" w:rsidRPr="00E05381" w:rsidRDefault="00E05381" w:rsidP="00E05381">
                            <w:pPr>
                              <w:rPr>
                                <w:color w:val="FFFFFF" w:themeColor="background1"/>
                                <w:sz w:val="8"/>
                              </w:rPr>
                            </w:pPr>
                            <w:r w:rsidRPr="00E05381">
                              <w:rPr>
                                <w:color w:val="FFFFFF" w:themeColor="background1"/>
                                <w:sz w:val="8"/>
                              </w:rPr>
                              <w:t>h1 {</w:t>
                            </w:r>
                          </w:p>
                          <w:p w14:paraId="1E46DB96"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F62C6B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B6DF6F4"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34A7C96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23E566CE" w14:textId="77777777" w:rsidR="00E05381" w:rsidRPr="00E05381" w:rsidRDefault="00E05381" w:rsidP="00E05381">
                            <w:pPr>
                              <w:rPr>
                                <w:color w:val="FFFFFF" w:themeColor="background1"/>
                                <w:sz w:val="8"/>
                              </w:rPr>
                            </w:pPr>
                            <w:r w:rsidRPr="00E05381">
                              <w:rPr>
                                <w:color w:val="FFFFFF" w:themeColor="background1"/>
                                <w:sz w:val="8"/>
                              </w:rPr>
                              <w:t>}</w:t>
                            </w:r>
                          </w:p>
                          <w:p w14:paraId="32A5BB23" w14:textId="77777777" w:rsidR="00E05381" w:rsidRPr="00E05381" w:rsidRDefault="00E05381" w:rsidP="00E05381">
                            <w:pPr>
                              <w:rPr>
                                <w:color w:val="FFFFFF" w:themeColor="background1"/>
                                <w:sz w:val="8"/>
                              </w:rPr>
                            </w:pPr>
                          </w:p>
                          <w:p w14:paraId="1B090070" w14:textId="77777777" w:rsidR="00E05381" w:rsidRPr="00E05381" w:rsidRDefault="00E05381" w:rsidP="00E05381">
                            <w:pPr>
                              <w:rPr>
                                <w:color w:val="FFFFFF" w:themeColor="background1"/>
                                <w:sz w:val="8"/>
                              </w:rPr>
                            </w:pPr>
                            <w:r w:rsidRPr="00E05381">
                              <w:rPr>
                                <w:color w:val="FFFFFF" w:themeColor="background1"/>
                                <w:sz w:val="8"/>
                              </w:rPr>
                              <w:t>h2 {</w:t>
                            </w:r>
                          </w:p>
                          <w:p w14:paraId="4362908B"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75005C1" w14:textId="77777777" w:rsidR="00E05381" w:rsidRPr="00E05381" w:rsidRDefault="00E05381" w:rsidP="00E05381">
                            <w:pPr>
                              <w:rPr>
                                <w:color w:val="FFFFFF" w:themeColor="background1"/>
                                <w:sz w:val="8"/>
                              </w:rPr>
                            </w:pPr>
                            <w:r w:rsidRPr="00E05381">
                              <w:rPr>
                                <w:color w:val="FFFFFF" w:themeColor="background1"/>
                                <w:sz w:val="8"/>
                              </w:rPr>
                              <w:t>}</w:t>
                            </w:r>
                          </w:p>
                          <w:p w14:paraId="13F98E1D" w14:textId="77777777" w:rsidR="00E05381" w:rsidRPr="00E05381" w:rsidRDefault="00E05381" w:rsidP="00E05381">
                            <w:pPr>
                              <w:rPr>
                                <w:color w:val="FFFFFF" w:themeColor="background1"/>
                                <w:sz w:val="8"/>
                              </w:rPr>
                            </w:pPr>
                          </w:p>
                          <w:p w14:paraId="67CDAF92" w14:textId="77777777" w:rsidR="00E05381" w:rsidRPr="00E05381" w:rsidRDefault="00E05381" w:rsidP="00E05381">
                            <w:pPr>
                              <w:rPr>
                                <w:color w:val="FFFFFF" w:themeColor="background1"/>
                                <w:sz w:val="8"/>
                              </w:rPr>
                            </w:pPr>
                            <w:r w:rsidRPr="00E05381">
                              <w:rPr>
                                <w:color w:val="FFFFFF" w:themeColor="background1"/>
                                <w:sz w:val="8"/>
                              </w:rPr>
                              <w:t>p {</w:t>
                            </w:r>
                          </w:p>
                          <w:p w14:paraId="58D5675A"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0DEAD671"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531725D" w14:textId="77777777" w:rsidR="00E05381" w:rsidRPr="00E05381" w:rsidRDefault="00E05381" w:rsidP="00E05381">
                            <w:pPr>
                              <w:rPr>
                                <w:color w:val="FFFFFF" w:themeColor="background1"/>
                                <w:sz w:val="8"/>
                              </w:rPr>
                            </w:pPr>
                            <w:r w:rsidRPr="00E05381">
                              <w:rPr>
                                <w:color w:val="FFFFFF" w:themeColor="background1"/>
                                <w:sz w:val="8"/>
                              </w:rPr>
                              <w:t>}</w:t>
                            </w:r>
                          </w:p>
                          <w:p w14:paraId="54FD0DEF"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0B0C73DA" w14:textId="77777777" w:rsidR="00E05381" w:rsidRPr="00E05381" w:rsidRDefault="00E05381" w:rsidP="00E05381">
                            <w:pPr>
                              <w:rPr>
                                <w:color w:val="FFFFFF" w:themeColor="background1"/>
                                <w:sz w:val="8"/>
                              </w:rPr>
                            </w:pPr>
                            <w:r w:rsidRPr="00E05381">
                              <w:rPr>
                                <w:color w:val="FFFFFF" w:themeColor="background1"/>
                                <w:sz w:val="8"/>
                              </w:rPr>
                              <w:t>&lt;?php</w:t>
                            </w:r>
                          </w:p>
                          <w:p w14:paraId="77C5267E"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6162A7BB"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20C9A9CC" w14:textId="77777777" w:rsidR="00E05381" w:rsidRPr="00E05381" w:rsidRDefault="00E05381" w:rsidP="00E05381">
                            <w:pPr>
                              <w:rPr>
                                <w:color w:val="FFFFFF" w:themeColor="background1"/>
                                <w:sz w:val="8"/>
                              </w:rPr>
                            </w:pPr>
                            <w:r w:rsidRPr="00E05381">
                              <w:rPr>
                                <w:color w:val="FFFFFF" w:themeColor="background1"/>
                                <w:sz w:val="8"/>
                              </w:rPr>
                              <w:t>?&gt;</w:t>
                            </w:r>
                          </w:p>
                          <w:p w14:paraId="7383AA0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1D1FEF12" w14:textId="77777777" w:rsidR="00E05381" w:rsidRPr="00E05381" w:rsidRDefault="00E05381" w:rsidP="00E05381">
                            <w:pPr>
                              <w:rPr>
                                <w:color w:val="FFFFFF" w:themeColor="background1"/>
                                <w:sz w:val="8"/>
                              </w:rPr>
                            </w:pPr>
                            <w:r w:rsidRPr="00E05381">
                              <w:rPr>
                                <w:color w:val="FFFFFF" w:themeColor="background1"/>
                                <w:sz w:val="8"/>
                              </w:rPr>
                              <w:t>&lt;html lang="en"&gt;</w:t>
                            </w:r>
                          </w:p>
                          <w:p w14:paraId="6D23557C" w14:textId="77777777" w:rsidR="00E05381" w:rsidRPr="00E05381" w:rsidRDefault="00E05381" w:rsidP="00E05381">
                            <w:pPr>
                              <w:rPr>
                                <w:color w:val="FFFFFF" w:themeColor="background1"/>
                                <w:sz w:val="8"/>
                              </w:rPr>
                            </w:pPr>
                            <w:r w:rsidRPr="00E05381">
                              <w:rPr>
                                <w:color w:val="FFFFFF" w:themeColor="background1"/>
                                <w:sz w:val="8"/>
                              </w:rPr>
                              <w:t>&lt;head&gt;</w:t>
                            </w:r>
                          </w:p>
                          <w:p w14:paraId="7F936EFA"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5615739E"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1001458D" w14:textId="77777777" w:rsidR="00E05381" w:rsidRPr="00E05381" w:rsidRDefault="00E05381" w:rsidP="00E05381">
                            <w:pPr>
                              <w:rPr>
                                <w:color w:val="FFFFFF" w:themeColor="background1"/>
                                <w:sz w:val="8"/>
                              </w:rPr>
                            </w:pPr>
                            <w:r w:rsidRPr="00E05381">
                              <w:rPr>
                                <w:color w:val="FFFFFF" w:themeColor="background1"/>
                                <w:sz w:val="8"/>
                              </w:rPr>
                              <w:t>&lt;/head&gt;</w:t>
                            </w:r>
                          </w:p>
                          <w:p w14:paraId="1BD5DAD6" w14:textId="77777777" w:rsidR="00E05381" w:rsidRPr="00E05381" w:rsidRDefault="00E05381" w:rsidP="00E05381">
                            <w:pPr>
                              <w:rPr>
                                <w:color w:val="FFFFFF" w:themeColor="background1"/>
                                <w:sz w:val="8"/>
                              </w:rPr>
                            </w:pPr>
                            <w:r w:rsidRPr="00E05381">
                              <w:rPr>
                                <w:color w:val="FFFFFF" w:themeColor="background1"/>
                                <w:sz w:val="8"/>
                              </w:rPr>
                              <w:t>&lt;body&gt;</w:t>
                            </w:r>
                          </w:p>
                          <w:p w14:paraId="76390873" w14:textId="77777777" w:rsidR="00E05381" w:rsidRPr="00E05381" w:rsidRDefault="00E05381" w:rsidP="00E05381">
                            <w:pPr>
                              <w:rPr>
                                <w:color w:val="FFFFFF" w:themeColor="background1"/>
                                <w:sz w:val="8"/>
                              </w:rPr>
                            </w:pPr>
                          </w:p>
                          <w:p w14:paraId="05061346" w14:textId="77777777" w:rsidR="00E05381" w:rsidRPr="00E05381" w:rsidRDefault="00E05381" w:rsidP="00E05381">
                            <w:pPr>
                              <w:rPr>
                                <w:color w:val="FFFFFF" w:themeColor="background1"/>
                                <w:sz w:val="8"/>
                              </w:rPr>
                            </w:pPr>
                          </w:p>
                          <w:p w14:paraId="551E22B2" w14:textId="77777777" w:rsidR="00E05381" w:rsidRPr="00E05381" w:rsidRDefault="00E05381" w:rsidP="00E05381">
                            <w:pPr>
                              <w:rPr>
                                <w:color w:val="FFFFFF" w:themeColor="background1"/>
                                <w:sz w:val="8"/>
                              </w:rPr>
                            </w:pPr>
                          </w:p>
                          <w:p w14:paraId="0025DE56" w14:textId="77777777" w:rsidR="00E05381" w:rsidRPr="00E05381" w:rsidRDefault="00E05381" w:rsidP="00E05381">
                            <w:pPr>
                              <w:rPr>
                                <w:color w:val="FFFFFF" w:themeColor="background1"/>
                                <w:sz w:val="8"/>
                              </w:rPr>
                            </w:pPr>
                            <w:r w:rsidRPr="00E05381">
                              <w:rPr>
                                <w:color w:val="FFFFFF" w:themeColor="background1"/>
                                <w:sz w:val="8"/>
                              </w:rPr>
                              <w:t>&lt;/body&gt;</w:t>
                            </w:r>
                          </w:p>
                          <w:p w14:paraId="47CF2A49" w14:textId="77777777" w:rsidR="00E05381" w:rsidRPr="00E05381" w:rsidRDefault="00E05381" w:rsidP="00E05381">
                            <w:pPr>
                              <w:rPr>
                                <w:color w:val="FFFFFF" w:themeColor="background1"/>
                                <w:sz w:val="8"/>
                              </w:rPr>
                            </w:pPr>
                            <w:r w:rsidRPr="00E05381">
                              <w:rPr>
                                <w:color w:val="FFFFFF" w:themeColor="background1"/>
                                <w:sz w:val="8"/>
                              </w:rPr>
                              <w:t>&lt;/html&gt;</w:t>
                            </w:r>
                          </w:p>
                          <w:p w14:paraId="71961054" w14:textId="77777777" w:rsidR="00E05381" w:rsidRPr="00E05381" w:rsidRDefault="00E05381" w:rsidP="00E05381">
                            <w:pPr>
                              <w:rPr>
                                <w:color w:val="FFFFFF" w:themeColor="background1"/>
                                <w:sz w:val="8"/>
                              </w:rPr>
                            </w:pPr>
                          </w:p>
                          <w:p w14:paraId="24FD5EA1" w14:textId="77777777" w:rsidR="00E05381" w:rsidRPr="00E05381" w:rsidRDefault="00E05381" w:rsidP="00E05381">
                            <w:pPr>
                              <w:rPr>
                                <w:color w:val="FFFFFF" w:themeColor="background1"/>
                                <w:sz w:val="8"/>
                              </w:rPr>
                            </w:pPr>
                            <w:r w:rsidRPr="00E05381">
                              <w:rPr>
                                <w:color w:val="FFFFFF" w:themeColor="background1"/>
                                <w:sz w:val="8"/>
                              </w:rPr>
                              <w:t>QUADEQN.PHP</w:t>
                            </w:r>
                          </w:p>
                          <w:p w14:paraId="2724008F" w14:textId="77777777" w:rsidR="00E05381" w:rsidRPr="00E05381" w:rsidRDefault="00E05381" w:rsidP="00E05381">
                            <w:pPr>
                              <w:rPr>
                                <w:color w:val="FFFFFF" w:themeColor="background1"/>
                                <w:sz w:val="8"/>
                              </w:rPr>
                            </w:pPr>
                            <w:r w:rsidRPr="00E05381">
                              <w:rPr>
                                <w:color w:val="FFFFFF" w:themeColor="background1"/>
                                <w:sz w:val="8"/>
                              </w:rPr>
                              <w:t>&lt;?php</w:t>
                            </w:r>
                          </w:p>
                          <w:p w14:paraId="2B363F06" w14:textId="77777777" w:rsidR="00E05381" w:rsidRPr="00E05381" w:rsidRDefault="00E05381" w:rsidP="00E05381">
                            <w:pPr>
                              <w:rPr>
                                <w:color w:val="FFFFFF" w:themeColor="background1"/>
                                <w:sz w:val="8"/>
                              </w:rPr>
                            </w:pPr>
                          </w:p>
                          <w:p w14:paraId="5B1C912F" w14:textId="77777777" w:rsidR="00E05381" w:rsidRPr="00E05381" w:rsidRDefault="00E05381" w:rsidP="00E05381">
                            <w:pPr>
                              <w:rPr>
                                <w:color w:val="FFFFFF" w:themeColor="background1"/>
                                <w:sz w:val="8"/>
                              </w:rPr>
                            </w:pPr>
                          </w:p>
                          <w:p w14:paraId="71FAA744"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37EFCAD3" w14:textId="77777777" w:rsidR="00E05381" w:rsidRPr="00E05381" w:rsidRDefault="00E05381" w:rsidP="00E05381">
                            <w:pPr>
                              <w:rPr>
                                <w:color w:val="FFFFFF" w:themeColor="background1"/>
                                <w:sz w:val="8"/>
                              </w:rPr>
                            </w:pPr>
                            <w:r w:rsidRPr="00E05381">
                              <w:rPr>
                                <w:color w:val="FFFFFF" w:themeColor="background1"/>
                                <w:sz w:val="8"/>
                              </w:rPr>
                              <w:t>{</w:t>
                            </w:r>
                          </w:p>
                          <w:p w14:paraId="0544C28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9E70ED5"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7030C2C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19ADAF2E"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7262B7D"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4E5F2197"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32988D2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16AD45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1A613E5D"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1FA23C12"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2DE7408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1BA43C0A"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06A004CF"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43E51D04"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796F58C" w14:textId="77777777" w:rsidR="00E05381" w:rsidRPr="00E05381" w:rsidRDefault="00E05381" w:rsidP="00E05381">
                            <w:pPr>
                              <w:rPr>
                                <w:color w:val="FFFFFF" w:themeColor="background1"/>
                                <w:sz w:val="8"/>
                              </w:rPr>
                            </w:pPr>
                            <w:r w:rsidRPr="00E05381">
                              <w:rPr>
                                <w:color w:val="FFFFFF" w:themeColor="background1"/>
                                <w:sz w:val="8"/>
                              </w:rPr>
                              <w:t>}</w:t>
                            </w:r>
                          </w:p>
                          <w:p w14:paraId="0556E690" w14:textId="77777777" w:rsidR="00E05381" w:rsidRPr="00E05381" w:rsidRDefault="00E05381" w:rsidP="00E05381">
                            <w:pPr>
                              <w:rPr>
                                <w:color w:val="FFFFFF" w:themeColor="background1"/>
                                <w:sz w:val="8"/>
                              </w:rPr>
                            </w:pPr>
                          </w:p>
                          <w:p w14:paraId="71D7C899"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7E378ED0" w14:textId="77777777" w:rsidR="00E05381" w:rsidRPr="00E05381" w:rsidRDefault="00E05381" w:rsidP="00E05381">
                            <w:pPr>
                              <w:rPr>
                                <w:color w:val="FFFFFF" w:themeColor="background1"/>
                                <w:sz w:val="8"/>
                              </w:rPr>
                            </w:pPr>
                          </w:p>
                          <w:p w14:paraId="346EBDDF"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1776D4AD" w14:textId="77777777" w:rsidR="00E05381" w:rsidRPr="00E05381" w:rsidRDefault="00E05381" w:rsidP="00E05381">
                            <w:pPr>
                              <w:rPr>
                                <w:color w:val="FFFFFF" w:themeColor="background1"/>
                                <w:sz w:val="8"/>
                              </w:rPr>
                            </w:pPr>
                            <w:r w:rsidRPr="00E05381">
                              <w:rPr>
                                <w:color w:val="FFFFFF" w:themeColor="background1"/>
                                <w:sz w:val="8"/>
                              </w:rPr>
                              <w:t>{</w:t>
                            </w:r>
                          </w:p>
                          <w:p w14:paraId="44C9C152"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0B0A43C7" w14:textId="77777777" w:rsidR="00E05381" w:rsidRPr="00E05381" w:rsidRDefault="00E05381" w:rsidP="00E05381">
                            <w:pPr>
                              <w:rPr>
                                <w:color w:val="FFFFFF" w:themeColor="background1"/>
                                <w:sz w:val="8"/>
                              </w:rPr>
                            </w:pPr>
                          </w:p>
                          <w:p w14:paraId="23D6ECBB"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74487B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6B166F42"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6B72EA3"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4C850033"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5658E54"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411F246" w14:textId="77777777" w:rsidR="00E05381" w:rsidRPr="00E05381" w:rsidRDefault="00E05381" w:rsidP="00E05381">
                            <w:pPr>
                              <w:rPr>
                                <w:color w:val="FFFFFF" w:themeColor="background1"/>
                                <w:sz w:val="8"/>
                              </w:rPr>
                            </w:pPr>
                          </w:p>
                          <w:p w14:paraId="7F884563"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9DADEA1" w14:textId="77777777" w:rsidR="00E05381" w:rsidRPr="00E05381" w:rsidRDefault="00E05381" w:rsidP="00E05381">
                            <w:pPr>
                              <w:rPr>
                                <w:color w:val="FFFFFF" w:themeColor="background1"/>
                                <w:sz w:val="8"/>
                              </w:rPr>
                            </w:pPr>
                          </w:p>
                          <w:p w14:paraId="4C9B7D1C"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041B84F9"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EC90A37"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7199BDF0" w14:textId="77777777" w:rsidR="00E05381" w:rsidRPr="00E05381" w:rsidRDefault="00E05381" w:rsidP="00E05381">
                            <w:pPr>
                              <w:rPr>
                                <w:color w:val="FFFFFF" w:themeColor="background1"/>
                                <w:sz w:val="8"/>
                              </w:rPr>
                            </w:pPr>
                          </w:p>
                          <w:p w14:paraId="321897D9"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74863CD1"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5CD807B9"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66AD3054"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1D23E47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0500ED9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0FA8A350"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38DF087"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07515B4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5727DD1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2F5A29A1"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30FBD0A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7800489" w14:textId="77777777" w:rsidR="00E05381" w:rsidRPr="00E05381" w:rsidRDefault="00E05381" w:rsidP="00E05381">
                            <w:pPr>
                              <w:rPr>
                                <w:color w:val="FFFFFF" w:themeColor="background1"/>
                                <w:sz w:val="8"/>
                              </w:rPr>
                            </w:pPr>
                          </w:p>
                          <w:p w14:paraId="153AD743"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D60D081" w14:textId="77777777" w:rsidR="00E05381" w:rsidRPr="00E05381" w:rsidRDefault="00E05381" w:rsidP="00E05381">
                            <w:pPr>
                              <w:rPr>
                                <w:color w:val="FFFFFF" w:themeColor="background1"/>
                                <w:sz w:val="8"/>
                              </w:rPr>
                            </w:pPr>
                          </w:p>
                          <w:p w14:paraId="562B89F4"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5F582C1B"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54A0F92D"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3E84065E" w14:textId="77777777" w:rsidR="00E05381" w:rsidRPr="00E05381" w:rsidRDefault="00E05381" w:rsidP="00E05381">
                            <w:pPr>
                              <w:rPr>
                                <w:color w:val="FFFFFF" w:themeColor="background1"/>
                                <w:sz w:val="8"/>
                              </w:rPr>
                            </w:pPr>
                          </w:p>
                          <w:p w14:paraId="69F527E0" w14:textId="77777777" w:rsidR="00E05381" w:rsidRPr="00E05381" w:rsidRDefault="00E05381" w:rsidP="00E05381">
                            <w:pPr>
                              <w:rPr>
                                <w:color w:val="FFFFFF" w:themeColor="background1"/>
                                <w:sz w:val="8"/>
                              </w:rPr>
                            </w:pPr>
                            <w:r w:rsidRPr="00E05381">
                              <w:rPr>
                                <w:color w:val="FFFFFF" w:themeColor="background1"/>
                                <w:sz w:val="8"/>
                              </w:rPr>
                              <w:t>}</w:t>
                            </w:r>
                          </w:p>
                          <w:p w14:paraId="7D07B382" w14:textId="77777777" w:rsidR="00E05381" w:rsidRPr="00E05381" w:rsidRDefault="00E05381" w:rsidP="00E05381">
                            <w:pPr>
                              <w:rPr>
                                <w:color w:val="FFFFFF" w:themeColor="background1"/>
                                <w:sz w:val="8"/>
                              </w:rPr>
                            </w:pPr>
                          </w:p>
                          <w:p w14:paraId="2B7E7B16"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2E44D462" w14:textId="77777777" w:rsidR="00E05381" w:rsidRPr="00E05381" w:rsidRDefault="00E05381" w:rsidP="00E05381">
                            <w:pPr>
                              <w:rPr>
                                <w:color w:val="FFFFFF" w:themeColor="background1"/>
                                <w:sz w:val="8"/>
                              </w:rPr>
                            </w:pPr>
                          </w:p>
                          <w:p w14:paraId="219481D4"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59456DC4" w14:textId="77777777" w:rsidR="00E05381" w:rsidRPr="00E05381" w:rsidRDefault="00E05381" w:rsidP="00E05381">
                            <w:pPr>
                              <w:rPr>
                                <w:color w:val="FFFFFF" w:themeColor="background1"/>
                                <w:sz w:val="8"/>
                              </w:rPr>
                            </w:pPr>
                            <w:r w:rsidRPr="00E05381">
                              <w:rPr>
                                <w:color w:val="FFFFFF" w:themeColor="background1"/>
                                <w:sz w:val="8"/>
                              </w:rPr>
                              <w:t>&lt;?php</w:t>
                            </w:r>
                          </w:p>
                          <w:p w14:paraId="5790EA8B"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6D82B760"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4AC1D8C2" w14:textId="77777777" w:rsidR="00E05381" w:rsidRPr="00E05381" w:rsidRDefault="00E05381" w:rsidP="00E05381">
                            <w:pPr>
                              <w:rPr>
                                <w:color w:val="FFFFFF" w:themeColor="background1"/>
                                <w:sz w:val="8"/>
                              </w:rPr>
                            </w:pPr>
                            <w:r w:rsidRPr="00E05381">
                              <w:rPr>
                                <w:color w:val="FFFFFF" w:themeColor="background1"/>
                                <w:sz w:val="8"/>
                              </w:rPr>
                              <w:tab/>
                            </w:r>
                          </w:p>
                          <w:p w14:paraId="09A56020" w14:textId="77777777" w:rsidR="00E05381" w:rsidRPr="00E05381" w:rsidRDefault="00E05381" w:rsidP="00E05381">
                            <w:pPr>
                              <w:rPr>
                                <w:color w:val="FFFFFF" w:themeColor="background1"/>
                                <w:sz w:val="8"/>
                              </w:rPr>
                            </w:pPr>
                            <w:r w:rsidRPr="00E05381">
                              <w:rPr>
                                <w:color w:val="FFFFFF" w:themeColor="background1"/>
                                <w:sz w:val="8"/>
                              </w:rPr>
                              <w:tab/>
                            </w:r>
                          </w:p>
                          <w:p w14:paraId="28655057" w14:textId="77777777" w:rsidR="00E05381" w:rsidRPr="00E05381" w:rsidRDefault="00E05381" w:rsidP="00E05381">
                            <w:pPr>
                              <w:rPr>
                                <w:color w:val="FFFFFF" w:themeColor="background1"/>
                                <w:sz w:val="8"/>
                              </w:rPr>
                            </w:pPr>
                            <w:r w:rsidRPr="00E05381">
                              <w:rPr>
                                <w:color w:val="FFFFFF" w:themeColor="background1"/>
                                <w:sz w:val="8"/>
                              </w:rPr>
                              <w:tab/>
                              <w:t>$a = (double)0;</w:t>
                            </w:r>
                          </w:p>
                          <w:p w14:paraId="51C7F398" w14:textId="77777777" w:rsidR="00E05381" w:rsidRPr="00E05381" w:rsidRDefault="00E05381" w:rsidP="00E05381">
                            <w:pPr>
                              <w:rPr>
                                <w:color w:val="FFFFFF" w:themeColor="background1"/>
                                <w:sz w:val="8"/>
                              </w:rPr>
                            </w:pPr>
                            <w:r w:rsidRPr="00E05381">
                              <w:rPr>
                                <w:color w:val="FFFFFF" w:themeColor="background1"/>
                                <w:sz w:val="8"/>
                              </w:rPr>
                              <w:tab/>
                              <w:t>$b = (double)0;</w:t>
                            </w:r>
                          </w:p>
                          <w:p w14:paraId="7ED8EDD3" w14:textId="77777777" w:rsidR="00E05381" w:rsidRPr="00E05381" w:rsidRDefault="00E05381" w:rsidP="00E05381">
                            <w:pPr>
                              <w:rPr>
                                <w:color w:val="FFFFFF" w:themeColor="background1"/>
                                <w:sz w:val="8"/>
                              </w:rPr>
                            </w:pPr>
                            <w:r w:rsidRPr="00E05381">
                              <w:rPr>
                                <w:color w:val="FFFFFF" w:themeColor="background1"/>
                                <w:sz w:val="8"/>
                              </w:rPr>
                              <w:tab/>
                              <w:t>$c = (double)0;</w:t>
                            </w:r>
                          </w:p>
                          <w:p w14:paraId="6328AF29" w14:textId="77777777" w:rsidR="00E05381" w:rsidRPr="00E05381" w:rsidRDefault="00E05381" w:rsidP="00E05381">
                            <w:pPr>
                              <w:rPr>
                                <w:color w:val="FFFFFF" w:themeColor="background1"/>
                                <w:sz w:val="8"/>
                              </w:rPr>
                            </w:pPr>
                            <w:r w:rsidRPr="00E05381">
                              <w:rPr>
                                <w:color w:val="FFFFFF" w:themeColor="background1"/>
                                <w:sz w:val="8"/>
                              </w:rPr>
                              <w:tab/>
                              <w:t>$d = (double)0;</w:t>
                            </w:r>
                          </w:p>
                          <w:p w14:paraId="2AD4AD4F" w14:textId="77777777" w:rsidR="00E05381" w:rsidRPr="00E05381" w:rsidRDefault="00E05381" w:rsidP="00E05381">
                            <w:pPr>
                              <w:rPr>
                                <w:color w:val="FFFFFF" w:themeColor="background1"/>
                                <w:sz w:val="8"/>
                              </w:rPr>
                            </w:pPr>
                            <w:r w:rsidRPr="00E05381">
                              <w:rPr>
                                <w:color w:val="FFFFFF" w:themeColor="background1"/>
                                <w:sz w:val="8"/>
                              </w:rPr>
                              <w:tab/>
                            </w:r>
                          </w:p>
                          <w:p w14:paraId="3C097B61" w14:textId="77777777" w:rsidR="00E05381" w:rsidRPr="00E05381" w:rsidRDefault="00E05381" w:rsidP="00E05381">
                            <w:pPr>
                              <w:rPr>
                                <w:color w:val="FFFFFF" w:themeColor="background1"/>
                                <w:sz w:val="8"/>
                              </w:rPr>
                            </w:pPr>
                            <w:r w:rsidRPr="00E05381">
                              <w:rPr>
                                <w:color w:val="FFFFFF" w:themeColor="background1"/>
                                <w:sz w:val="8"/>
                              </w:rPr>
                              <w:tab/>
                              <w:t>do {</w:t>
                            </w:r>
                          </w:p>
                          <w:p w14:paraId="52CEFD3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9D63EE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B3784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BF51D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57E3C7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6E1B9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2C9A412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4C176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7CE4C7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FC2D3A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203E4C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11027E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7AE06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A305A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C19F08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A2D3F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4EF2C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69787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E4835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345956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F8066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7BF6B75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2E5B3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11940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0DEF4F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46967E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C3CD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64B462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77382C0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40FDE03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668F3F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07766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1FACF56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494FC969"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4EE9C2F" w14:textId="77777777" w:rsidR="00E05381" w:rsidRPr="00E05381" w:rsidRDefault="00E05381" w:rsidP="00E05381">
                            <w:pPr>
                              <w:rPr>
                                <w:color w:val="FFFFFF" w:themeColor="background1"/>
                                <w:sz w:val="8"/>
                              </w:rPr>
                            </w:pPr>
                            <w:r w:rsidRPr="00E05381">
                              <w:rPr>
                                <w:color w:val="FFFFFF" w:themeColor="background1"/>
                                <w:sz w:val="8"/>
                              </w:rPr>
                              <w:tab/>
                            </w:r>
                          </w:p>
                          <w:p w14:paraId="20EA852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6002E6F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6A6425C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1F09B0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51BEAE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1B44ED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3E5176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64939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523669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C73A04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AD942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BE664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20A4FB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63AE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2F38369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9324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19F321A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1F5E89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8BFE78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4521B1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8925A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61B32A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316C35B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1F551C06" w14:textId="2F1C2C80"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1F20DFA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4B3102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32464DD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4E250E3E" w14:textId="77777777" w:rsidR="00E05381" w:rsidRPr="00E05381" w:rsidRDefault="00E05381" w:rsidP="00E05381">
                            <w:pPr>
                              <w:rPr>
                                <w:color w:val="FFFFFF" w:themeColor="background1"/>
                                <w:sz w:val="8"/>
                              </w:rPr>
                            </w:pPr>
                            <w:r w:rsidRPr="00E05381">
                              <w:rPr>
                                <w:color w:val="FFFFFF" w:themeColor="background1"/>
                                <w:sz w:val="8"/>
                              </w:rPr>
                              <w:tab/>
                            </w:r>
                          </w:p>
                          <w:p w14:paraId="7EA031E4" w14:textId="77777777" w:rsidR="00E05381" w:rsidRPr="00E05381" w:rsidRDefault="00E05381" w:rsidP="00E05381">
                            <w:pPr>
                              <w:rPr>
                                <w:color w:val="FFFFFF" w:themeColor="background1"/>
                                <w:sz w:val="8"/>
                              </w:rPr>
                            </w:pPr>
                            <w:r w:rsidRPr="00E05381">
                              <w:rPr>
                                <w:color w:val="FFFFFF" w:themeColor="background1"/>
                                <w:sz w:val="8"/>
                              </w:rPr>
                              <w:tab/>
                            </w:r>
                          </w:p>
                          <w:p w14:paraId="62A70212" w14:textId="77777777" w:rsidR="00E05381" w:rsidRPr="00E05381" w:rsidRDefault="00E05381" w:rsidP="00E05381">
                            <w:pPr>
                              <w:rPr>
                                <w:color w:val="FFFFFF" w:themeColor="background1"/>
                                <w:sz w:val="8"/>
                              </w:rPr>
                            </w:pPr>
                            <w:r w:rsidRPr="00E05381">
                              <w:rPr>
                                <w:color w:val="FFFFFF" w:themeColor="background1"/>
                                <w:sz w:val="8"/>
                              </w:rPr>
                              <w:tab/>
                            </w:r>
                          </w:p>
                          <w:p w14:paraId="3C074B53"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7EE1805F"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2C06B8D2"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18ED10F4"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59B0311D"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57590285" w14:textId="77777777" w:rsidR="00E05381" w:rsidRPr="00E05381" w:rsidRDefault="00E05381" w:rsidP="00E05381">
                            <w:pPr>
                              <w:rPr>
                                <w:color w:val="FFFFFF" w:themeColor="background1"/>
                                <w:sz w:val="8"/>
                              </w:rPr>
                            </w:pPr>
                            <w:r w:rsidRPr="00E05381">
                              <w:rPr>
                                <w:color w:val="FFFFFF" w:themeColor="background1"/>
                                <w:sz w:val="8"/>
                              </w:rPr>
                              <w:tab/>
                            </w:r>
                          </w:p>
                          <w:p w14:paraId="0CC2921E" w14:textId="77777777" w:rsidR="00E05381" w:rsidRPr="00E05381" w:rsidRDefault="00E05381" w:rsidP="00E05381">
                            <w:pPr>
                              <w:rPr>
                                <w:color w:val="FFFFFF" w:themeColor="background1"/>
                                <w:sz w:val="8"/>
                              </w:rPr>
                            </w:pPr>
                            <w:r w:rsidRPr="00E05381">
                              <w:rPr>
                                <w:color w:val="FFFFFF" w:themeColor="background1"/>
                                <w:sz w:val="8"/>
                              </w:rPr>
                              <w:tab/>
                            </w:r>
                          </w:p>
                          <w:p w14:paraId="1F6C4EA9"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191260FE"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11FC191" w14:textId="77777777" w:rsidR="00E05381" w:rsidRPr="00E05381" w:rsidRDefault="00E05381" w:rsidP="00E05381">
                            <w:pPr>
                              <w:rPr>
                                <w:color w:val="FFFFFF" w:themeColor="background1"/>
                                <w:sz w:val="8"/>
                              </w:rPr>
                            </w:pPr>
                            <w:r w:rsidRPr="00E05381">
                              <w:rPr>
                                <w:color w:val="FFFFFF" w:themeColor="background1"/>
                                <w:sz w:val="8"/>
                              </w:rPr>
                              <w:tab/>
                            </w:r>
                          </w:p>
                          <w:p w14:paraId="6A51DAF3" w14:textId="77777777" w:rsidR="00E05381" w:rsidRPr="00E05381" w:rsidRDefault="00E05381" w:rsidP="00E05381">
                            <w:pPr>
                              <w:rPr>
                                <w:color w:val="FFFFFF" w:themeColor="background1"/>
                                <w:sz w:val="8"/>
                              </w:rPr>
                            </w:pPr>
                            <w:r w:rsidRPr="00E05381">
                              <w:rPr>
                                <w:color w:val="FFFFFF" w:themeColor="background1"/>
                                <w:sz w:val="8"/>
                              </w:rPr>
                              <w:tab/>
                              <w:t>$bar = '----------------------------------------------------------------------------------';</w:t>
                            </w:r>
                          </w:p>
                          <w:p w14:paraId="61497F1B" w14:textId="77777777" w:rsidR="00E05381" w:rsidRPr="00E05381" w:rsidRDefault="00E05381" w:rsidP="00E05381">
                            <w:pPr>
                              <w:rPr>
                                <w:color w:val="FFFFFF" w:themeColor="background1"/>
                                <w:sz w:val="8"/>
                              </w:rPr>
                            </w:pPr>
                            <w:r w:rsidRPr="00E05381">
                              <w:rPr>
                                <w:color w:val="FFFFFF" w:themeColor="background1"/>
                                <w:sz w:val="8"/>
                              </w:rPr>
                              <w:tab/>
                            </w:r>
                          </w:p>
                          <w:p w14:paraId="5B9E1F0D" w14:textId="77777777" w:rsidR="00E05381" w:rsidRPr="00E05381" w:rsidRDefault="00E05381" w:rsidP="00E05381">
                            <w:pPr>
                              <w:rPr>
                                <w:color w:val="FFFFFF" w:themeColor="background1"/>
                                <w:sz w:val="8"/>
                              </w:rPr>
                            </w:pPr>
                            <w:r w:rsidRPr="00E05381">
                              <w:rPr>
                                <w:color w:val="FFFFFF" w:themeColor="background1"/>
                                <w:sz w:val="8"/>
                              </w:rPr>
                              <w:tab/>
                            </w:r>
                          </w:p>
                          <w:p w14:paraId="5C1A134F"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F639284" w14:textId="77777777" w:rsidR="00E05381" w:rsidRPr="00E05381" w:rsidRDefault="00E05381" w:rsidP="00E05381">
                            <w:pPr>
                              <w:rPr>
                                <w:color w:val="FFFFFF" w:themeColor="background1"/>
                                <w:sz w:val="8"/>
                              </w:rPr>
                            </w:pPr>
                            <w:r w:rsidRPr="00E05381">
                              <w:rPr>
                                <w:color w:val="FFFFFF" w:themeColor="background1"/>
                                <w:sz w:val="8"/>
                              </w:rPr>
                              <w:tab/>
                            </w:r>
                          </w:p>
                          <w:p w14:paraId="59F8C378" w14:textId="77777777" w:rsidR="00E05381" w:rsidRPr="00E05381" w:rsidRDefault="00E05381" w:rsidP="00E05381">
                            <w:pPr>
                              <w:rPr>
                                <w:color w:val="FFFFFF" w:themeColor="background1"/>
                                <w:sz w:val="8"/>
                              </w:rPr>
                            </w:pPr>
                            <w:r w:rsidRPr="00E05381">
                              <w:rPr>
                                <w:color w:val="FFFFFF" w:themeColor="background1"/>
                                <w:sz w:val="8"/>
                              </w:rPr>
                              <w:tab/>
                            </w:r>
                          </w:p>
                          <w:p w14:paraId="376FB3A0"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534AE394" w14:textId="77777777" w:rsidR="00E05381" w:rsidRPr="00E05381" w:rsidRDefault="00E05381" w:rsidP="00E05381">
                            <w:pPr>
                              <w:rPr>
                                <w:color w:val="FFFFFF" w:themeColor="background1"/>
                                <w:sz w:val="8"/>
                              </w:rPr>
                            </w:pPr>
                            <w:r w:rsidRPr="00E05381">
                              <w:rPr>
                                <w:color w:val="FFFFFF" w:themeColor="background1"/>
                                <w:sz w:val="8"/>
                              </w:rPr>
                              <w:tab/>
                            </w:r>
                          </w:p>
                          <w:p w14:paraId="7B099887"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3A2D653C" w14:textId="77777777" w:rsidR="00E05381" w:rsidRPr="00E05381" w:rsidRDefault="00E05381" w:rsidP="00E05381">
                            <w:pPr>
                              <w:rPr>
                                <w:color w:val="FFFFFF" w:themeColor="background1"/>
                                <w:sz w:val="8"/>
                              </w:rPr>
                            </w:pPr>
                            <w:r w:rsidRPr="00E05381">
                              <w:rPr>
                                <w:color w:val="FFFFFF" w:themeColor="background1"/>
                                <w:sz w:val="8"/>
                              </w:rPr>
                              <w:tab/>
                              <w:t>if($d1===0){</w:t>
                            </w:r>
                          </w:p>
                          <w:p w14:paraId="7A9181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B2B3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3481E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0B62B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67BDDE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A11D3E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18FBAF8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0A89505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50DCF1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736170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11E26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CABAD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61211682" w14:textId="77777777" w:rsidR="00E05381" w:rsidRPr="00E05381" w:rsidRDefault="00E05381" w:rsidP="00E05381">
                            <w:pPr>
                              <w:rPr>
                                <w:color w:val="FFFFFF" w:themeColor="background1"/>
                                <w:sz w:val="8"/>
                              </w:rPr>
                            </w:pPr>
                            <w:r w:rsidRPr="00E05381">
                              <w:rPr>
                                <w:color w:val="FFFFFF" w:themeColor="background1"/>
                                <w:sz w:val="8"/>
                              </w:rPr>
                              <w:tab/>
                              <w:t>}</w:t>
                            </w:r>
                          </w:p>
                          <w:p w14:paraId="4D696473" w14:textId="77777777" w:rsidR="00E05381" w:rsidRPr="00E05381" w:rsidRDefault="00E05381" w:rsidP="00E05381">
                            <w:pPr>
                              <w:rPr>
                                <w:color w:val="FFFFFF" w:themeColor="background1"/>
                                <w:sz w:val="8"/>
                              </w:rPr>
                            </w:pPr>
                            <w:r w:rsidRPr="00E05381">
                              <w:rPr>
                                <w:color w:val="FFFFFF" w:themeColor="background1"/>
                                <w:sz w:val="8"/>
                              </w:rPr>
                              <w:tab/>
                              <w:t>else {</w:t>
                            </w:r>
                          </w:p>
                          <w:p w14:paraId="5F3F66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E5948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24CD1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820242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4418FA0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0D3D18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7BEAF2F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7F779B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8A4A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1653092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0A94032E" w14:textId="77777777" w:rsidR="00E05381" w:rsidRPr="00E05381" w:rsidRDefault="00E05381" w:rsidP="00E05381">
                            <w:pPr>
                              <w:rPr>
                                <w:color w:val="FFFFFF" w:themeColor="background1"/>
                                <w:sz w:val="8"/>
                              </w:rPr>
                            </w:pPr>
                            <w:r w:rsidRPr="00E05381">
                              <w:rPr>
                                <w:color w:val="FFFFFF" w:themeColor="background1"/>
                                <w:sz w:val="8"/>
                              </w:rPr>
                              <w:tab/>
                              <w:t>}</w:t>
                            </w:r>
                          </w:p>
                          <w:p w14:paraId="6B4AAA8A" w14:textId="77777777" w:rsidR="00E05381" w:rsidRPr="00E05381" w:rsidRDefault="00E05381" w:rsidP="00E05381">
                            <w:pPr>
                              <w:rPr>
                                <w:color w:val="FFFFFF" w:themeColor="background1"/>
                                <w:sz w:val="8"/>
                              </w:rPr>
                            </w:pPr>
                            <w:r w:rsidRPr="00E05381">
                              <w:rPr>
                                <w:color w:val="FFFFFF" w:themeColor="background1"/>
                                <w:sz w:val="8"/>
                              </w:rPr>
                              <w:tab/>
                            </w:r>
                          </w:p>
                          <w:p w14:paraId="2A7D5E21"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2690E45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1F94BAF8" w14:textId="77777777" w:rsidR="00E05381" w:rsidRPr="00E05381" w:rsidRDefault="00E05381" w:rsidP="00E05381">
                            <w:pPr>
                              <w:rPr>
                                <w:color w:val="FFFFFF" w:themeColor="background1"/>
                                <w:sz w:val="8"/>
                              </w:rPr>
                            </w:pPr>
                            <w:r w:rsidRPr="00E05381">
                              <w:rPr>
                                <w:color w:val="FFFFFF" w:themeColor="background1"/>
                                <w:sz w:val="8"/>
                              </w:rPr>
                              <w:t>echo "\r\n".$Working;</w:t>
                            </w:r>
                          </w:p>
                          <w:p w14:paraId="27D57C02" w14:textId="77777777" w:rsidR="00E05381" w:rsidRPr="00E05381" w:rsidRDefault="00E05381" w:rsidP="00E05381">
                            <w:pPr>
                              <w:rPr>
                                <w:color w:val="FFFFFF" w:themeColor="background1"/>
                                <w:sz w:val="8"/>
                              </w:rPr>
                            </w:pPr>
                          </w:p>
                          <w:p w14:paraId="4403303E"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95E9A5B" w14:textId="77777777" w:rsidR="00E05381" w:rsidRPr="00E05381" w:rsidRDefault="00E05381" w:rsidP="00E05381">
                            <w:pPr>
                              <w:rPr>
                                <w:color w:val="FFFFFF" w:themeColor="background1"/>
                                <w:sz w:val="8"/>
                              </w:rPr>
                            </w:pPr>
                            <w:r w:rsidRPr="00E05381">
                              <w:rPr>
                                <w:color w:val="FFFFFF" w:themeColor="background1"/>
                                <w:sz w:val="8"/>
                              </w:rPr>
                              <w:t>&lt;?php</w:t>
                            </w:r>
                          </w:p>
                          <w:p w14:paraId="4D547B1C" w14:textId="77777777" w:rsidR="00E05381" w:rsidRPr="00E05381" w:rsidRDefault="00E05381" w:rsidP="00E05381">
                            <w:pPr>
                              <w:rPr>
                                <w:color w:val="FFFFFF" w:themeColor="background1"/>
                                <w:sz w:val="8"/>
                              </w:rPr>
                            </w:pPr>
                          </w:p>
                          <w:p w14:paraId="3D03CA26"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556ED9A3" w14:textId="77777777" w:rsidR="00E05381" w:rsidRPr="00E05381" w:rsidRDefault="00E05381" w:rsidP="00E05381">
                            <w:pPr>
                              <w:rPr>
                                <w:color w:val="FFFFFF" w:themeColor="background1"/>
                                <w:sz w:val="8"/>
                              </w:rPr>
                            </w:pPr>
                            <w:r w:rsidRPr="00E05381">
                              <w:rPr>
                                <w:color w:val="FFFFFF" w:themeColor="background1"/>
                                <w:sz w:val="8"/>
                              </w:rPr>
                              <w:t>{</w:t>
                            </w:r>
                          </w:p>
                          <w:p w14:paraId="18A02725" w14:textId="77777777" w:rsidR="00E05381" w:rsidRPr="00E05381" w:rsidRDefault="00E05381" w:rsidP="00E05381">
                            <w:pPr>
                              <w:rPr>
                                <w:color w:val="FFFFFF" w:themeColor="background1"/>
                                <w:sz w:val="8"/>
                              </w:rPr>
                            </w:pPr>
                          </w:p>
                          <w:p w14:paraId="530A839E"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56821AF"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16E115E3" w14:textId="77777777" w:rsidR="00E05381" w:rsidRPr="00E05381" w:rsidRDefault="00E05381" w:rsidP="00E05381">
                            <w:pPr>
                              <w:rPr>
                                <w:color w:val="FFFFFF" w:themeColor="background1"/>
                                <w:sz w:val="8"/>
                              </w:rPr>
                            </w:pPr>
                          </w:p>
                          <w:p w14:paraId="54115ABD" w14:textId="77777777" w:rsidR="00E05381" w:rsidRPr="00E05381" w:rsidRDefault="00E05381" w:rsidP="00E05381">
                            <w:pPr>
                              <w:rPr>
                                <w:color w:val="FFFFFF" w:themeColor="background1"/>
                                <w:sz w:val="8"/>
                              </w:rPr>
                            </w:pPr>
                            <w:r w:rsidRPr="00E05381">
                              <w:rPr>
                                <w:color w:val="FFFFFF" w:themeColor="background1"/>
                                <w:sz w:val="8"/>
                              </w:rPr>
                              <w:t>}</w:t>
                            </w:r>
                          </w:p>
                          <w:p w14:paraId="38D2E41F" w14:textId="77777777" w:rsidR="00E05381" w:rsidRPr="00E05381" w:rsidRDefault="00E05381" w:rsidP="00E05381">
                            <w:pPr>
                              <w:rPr>
                                <w:color w:val="FFFFFF" w:themeColor="background1"/>
                                <w:sz w:val="8"/>
                              </w:rPr>
                            </w:pPr>
                          </w:p>
                          <w:p w14:paraId="0D863C7A"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1CAC52C" w14:textId="77777777" w:rsidR="00E05381" w:rsidRPr="00E05381" w:rsidRDefault="00E05381" w:rsidP="00E05381">
                            <w:pPr>
                              <w:rPr>
                                <w:color w:val="FFFFFF" w:themeColor="background1"/>
                                <w:sz w:val="8"/>
                              </w:rPr>
                            </w:pPr>
                          </w:p>
                          <w:p w14:paraId="0AFB1350"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D208DF2" w14:textId="77777777" w:rsidR="00E05381" w:rsidRPr="00E05381" w:rsidRDefault="00E05381" w:rsidP="00E05381">
                            <w:pPr>
                              <w:rPr>
                                <w:color w:val="FFFFFF" w:themeColor="background1"/>
                                <w:sz w:val="8"/>
                              </w:rPr>
                            </w:pPr>
                            <w:r w:rsidRPr="00E05381">
                              <w:rPr>
                                <w:color w:val="FFFFFF" w:themeColor="background1"/>
                                <w:sz w:val="8"/>
                              </w:rPr>
                              <w:t>{</w:t>
                            </w:r>
                          </w:p>
                          <w:p w14:paraId="44F26B5C" w14:textId="77777777" w:rsidR="00E05381" w:rsidRPr="00E05381" w:rsidRDefault="00E05381" w:rsidP="00E05381">
                            <w:pPr>
                              <w:rPr>
                                <w:color w:val="FFFFFF" w:themeColor="background1"/>
                                <w:sz w:val="8"/>
                              </w:rPr>
                            </w:pPr>
                          </w:p>
                          <w:p w14:paraId="230D783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56C9E757" w14:textId="77777777" w:rsidR="00E05381" w:rsidRPr="00E05381" w:rsidRDefault="00E05381" w:rsidP="00E05381">
                            <w:pPr>
                              <w:rPr>
                                <w:color w:val="FFFFFF" w:themeColor="background1"/>
                                <w:sz w:val="8"/>
                              </w:rPr>
                            </w:pPr>
                          </w:p>
                          <w:p w14:paraId="1ABCDD22"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A7C23BD" w14:textId="77777777" w:rsidR="00E05381" w:rsidRPr="00E05381" w:rsidRDefault="00E05381" w:rsidP="00E05381">
                            <w:pPr>
                              <w:rPr>
                                <w:color w:val="FFFFFF" w:themeColor="background1"/>
                                <w:sz w:val="8"/>
                              </w:rPr>
                            </w:pPr>
                          </w:p>
                          <w:p w14:paraId="6773E0F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389BB9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5ED9C18" w14:textId="77777777" w:rsidR="00E05381" w:rsidRPr="00E05381" w:rsidRDefault="00E05381" w:rsidP="00E05381">
                            <w:pPr>
                              <w:rPr>
                                <w:color w:val="FFFFFF" w:themeColor="background1"/>
                                <w:sz w:val="8"/>
                              </w:rPr>
                            </w:pPr>
                          </w:p>
                          <w:p w14:paraId="778A063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51CEFA8" w14:textId="77777777" w:rsidR="00E05381" w:rsidRPr="00E05381" w:rsidRDefault="00E05381" w:rsidP="00E05381">
                            <w:pPr>
                              <w:rPr>
                                <w:color w:val="FFFFFF" w:themeColor="background1"/>
                                <w:sz w:val="8"/>
                              </w:rPr>
                            </w:pPr>
                          </w:p>
                          <w:p w14:paraId="4222AFC3" w14:textId="77777777" w:rsidR="00E05381" w:rsidRPr="00E05381" w:rsidRDefault="00E05381" w:rsidP="00E05381">
                            <w:pPr>
                              <w:rPr>
                                <w:color w:val="FFFFFF" w:themeColor="background1"/>
                                <w:sz w:val="8"/>
                              </w:rPr>
                            </w:pPr>
                            <w:r w:rsidRPr="00E05381">
                              <w:rPr>
                                <w:color w:val="FFFFFF" w:themeColor="background1"/>
                                <w:sz w:val="8"/>
                              </w:rPr>
                              <w:t>}</w:t>
                            </w:r>
                          </w:p>
                          <w:p w14:paraId="47BD9A5D" w14:textId="77777777" w:rsidR="00E05381" w:rsidRPr="00E05381" w:rsidRDefault="00E05381" w:rsidP="00E05381">
                            <w:pPr>
                              <w:rPr>
                                <w:color w:val="FFFFFF" w:themeColor="background1"/>
                                <w:sz w:val="8"/>
                              </w:rPr>
                            </w:pPr>
                          </w:p>
                          <w:p w14:paraId="4FD7C969"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2456A301" w14:textId="77777777" w:rsidR="00E05381" w:rsidRPr="00E05381" w:rsidRDefault="00E05381" w:rsidP="00E05381">
                            <w:pPr>
                              <w:rPr>
                                <w:color w:val="FFFFFF" w:themeColor="background1"/>
                                <w:sz w:val="8"/>
                              </w:rPr>
                            </w:pPr>
                          </w:p>
                          <w:p w14:paraId="2AB8196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73B28B08" w14:textId="77777777" w:rsidR="00E05381" w:rsidRPr="00E05381" w:rsidRDefault="00E05381" w:rsidP="00E05381">
                            <w:pPr>
                              <w:rPr>
                                <w:color w:val="FFFFFF" w:themeColor="background1"/>
                                <w:sz w:val="8"/>
                              </w:rPr>
                            </w:pPr>
                            <w:r w:rsidRPr="00E05381">
                              <w:rPr>
                                <w:color w:val="FFFFFF" w:themeColor="background1"/>
                                <w:sz w:val="8"/>
                              </w:rPr>
                              <w:t>{</w:t>
                            </w:r>
                          </w:p>
                          <w:p w14:paraId="238CA838" w14:textId="77777777" w:rsidR="00E05381" w:rsidRPr="00E05381" w:rsidRDefault="00E05381" w:rsidP="00E05381">
                            <w:pPr>
                              <w:rPr>
                                <w:color w:val="FFFFFF" w:themeColor="background1"/>
                                <w:sz w:val="8"/>
                              </w:rPr>
                            </w:pPr>
                          </w:p>
                          <w:p w14:paraId="661E3EFD"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163572A" w14:textId="77777777" w:rsidR="00E05381" w:rsidRPr="00E05381" w:rsidRDefault="00E05381" w:rsidP="00E05381">
                            <w:pPr>
                              <w:rPr>
                                <w:color w:val="FFFFFF" w:themeColor="background1"/>
                                <w:sz w:val="8"/>
                              </w:rPr>
                            </w:pPr>
                          </w:p>
                          <w:p w14:paraId="4B13A546"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4BB83F0D" w14:textId="77777777" w:rsidR="00E05381" w:rsidRPr="00E05381" w:rsidRDefault="00E05381" w:rsidP="00E05381">
                            <w:pPr>
                              <w:rPr>
                                <w:color w:val="FFFFFF" w:themeColor="background1"/>
                                <w:sz w:val="8"/>
                              </w:rPr>
                            </w:pPr>
                          </w:p>
                          <w:p w14:paraId="7657C0A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F865B8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0710429" w14:textId="77777777" w:rsidR="00E05381" w:rsidRPr="00E05381" w:rsidRDefault="00E05381" w:rsidP="00E05381">
                            <w:pPr>
                              <w:rPr>
                                <w:color w:val="FFFFFF" w:themeColor="background1"/>
                                <w:sz w:val="8"/>
                              </w:rPr>
                            </w:pPr>
                          </w:p>
                          <w:p w14:paraId="0AB95763"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035A372E" w14:textId="77777777" w:rsidR="00E05381" w:rsidRPr="00E05381" w:rsidRDefault="00E05381" w:rsidP="00E05381">
                            <w:pPr>
                              <w:rPr>
                                <w:color w:val="FFFFFF" w:themeColor="background1"/>
                                <w:sz w:val="8"/>
                              </w:rPr>
                            </w:pPr>
                          </w:p>
                          <w:p w14:paraId="37037FE5"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C4E3B6A" w14:textId="77777777" w:rsidR="00E05381" w:rsidRPr="00E05381" w:rsidRDefault="00E05381" w:rsidP="00E05381">
                            <w:pPr>
                              <w:rPr>
                                <w:color w:val="FFFFFF" w:themeColor="background1"/>
                                <w:sz w:val="8"/>
                              </w:rPr>
                            </w:pPr>
                          </w:p>
                          <w:p w14:paraId="004A0AC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38B5F4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4D25C52" w14:textId="77777777" w:rsidR="00E05381" w:rsidRPr="00E05381" w:rsidRDefault="00E05381" w:rsidP="00E05381">
                            <w:pPr>
                              <w:rPr>
                                <w:color w:val="FFFFFF" w:themeColor="background1"/>
                                <w:sz w:val="8"/>
                              </w:rPr>
                            </w:pPr>
                          </w:p>
                          <w:p w14:paraId="152C6286"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2CC7303" w14:textId="77777777" w:rsidR="00E05381" w:rsidRPr="00E05381" w:rsidRDefault="00E05381" w:rsidP="00E05381">
                            <w:pPr>
                              <w:rPr>
                                <w:color w:val="FFFFFF" w:themeColor="background1"/>
                                <w:sz w:val="8"/>
                              </w:rPr>
                            </w:pPr>
                          </w:p>
                          <w:p w14:paraId="58652D1B" w14:textId="77777777" w:rsidR="00E05381" w:rsidRPr="00E05381" w:rsidRDefault="00E05381" w:rsidP="00E05381">
                            <w:pPr>
                              <w:rPr>
                                <w:color w:val="FFFFFF" w:themeColor="background1"/>
                                <w:sz w:val="8"/>
                              </w:rPr>
                            </w:pPr>
                            <w:r w:rsidRPr="00E05381">
                              <w:rPr>
                                <w:color w:val="FFFFFF" w:themeColor="background1"/>
                                <w:sz w:val="8"/>
                              </w:rPr>
                              <w:t>}</w:t>
                            </w:r>
                          </w:p>
                          <w:p w14:paraId="3C8037AE" w14:textId="77777777" w:rsidR="00E05381" w:rsidRPr="00E05381" w:rsidRDefault="00E05381" w:rsidP="00E05381">
                            <w:pPr>
                              <w:rPr>
                                <w:color w:val="FFFFFF" w:themeColor="background1"/>
                                <w:sz w:val="8"/>
                              </w:rPr>
                            </w:pPr>
                          </w:p>
                          <w:p w14:paraId="1DE4E402"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715DD6D3" w14:textId="77777777" w:rsidR="00E05381" w:rsidRPr="00E05381" w:rsidRDefault="00E05381">
                            <w:pPr>
                              <w:rPr>
                                <w:color w:val="FFFFFF" w:themeColor="background1"/>
                                <w:sz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4CFC98" id="_x0000_t202" coordsize="21600,21600" o:spt="202" path="m,l,21600r21600,l21600,xe">
                <v:stroke joinstyle="miter"/>
                <v:path gradientshapeok="t" o:connecttype="rect"/>
              </v:shapetype>
              <v:shape id="Text Box 34" o:spid="_x0000_s1026" type="#_x0000_t202" style="position:absolute;margin-left:0;margin-top:74.65pt;width:3.6pt;height:3.6pt;flip:x;z-index:2516561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" fillcolor="white [3201]" strokeweight=".5pt">
                <v:textbox>
                  <w:txbxContent>
                    <w:p w14:paraId="6C443283" w14:textId="77777777" w:rsidR="00E05381" w:rsidRPr="00E05381" w:rsidRDefault="00E05381" w:rsidP="00E05381">
                      <w:pPr>
                        <w:rPr>
                          <w:color w:val="FFFFFF" w:themeColor="background1"/>
                          <w:sz w:val="8"/>
                        </w:rPr>
                      </w:pPr>
                      <w:r w:rsidRPr="00E05381">
                        <w:rPr>
                          <w:color w:val="FFFFFF" w:themeColor="background1"/>
                          <w:sz w:val="8"/>
                        </w:rPr>
                        <w:t> </w:t>
                      </w:r>
                    </w:p>
                    <w:p w14:paraId="0F52CD5E"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69D59B3" w14:textId="77777777" w:rsidR="00E05381" w:rsidRPr="00E05381" w:rsidRDefault="00E05381" w:rsidP="00E05381">
                      <w:pPr>
                        <w:rPr>
                          <w:color w:val="FFFFFF" w:themeColor="background1"/>
                          <w:sz w:val="8"/>
                        </w:rPr>
                      </w:pPr>
                      <w:r w:rsidRPr="00E05381">
                        <w:rPr>
                          <w:color w:val="FFFFFF" w:themeColor="background1"/>
                          <w:sz w:val="8"/>
                        </w:rPr>
                        <w:t>DRAFT CODE</w:t>
                      </w:r>
                    </w:p>
                    <w:p w14:paraId="0D871DF8" w14:textId="77777777" w:rsidR="00E05381" w:rsidRPr="00E05381" w:rsidRDefault="00E05381" w:rsidP="00E05381">
                      <w:pPr>
                        <w:rPr>
                          <w:color w:val="FFFFFF" w:themeColor="background1"/>
                          <w:sz w:val="8"/>
                        </w:rPr>
                      </w:pPr>
                      <w:r w:rsidRPr="00E05381">
                        <w:rPr>
                          <w:color w:val="FFFFFF" w:themeColor="background1"/>
                          <w:sz w:val="8"/>
                        </w:rPr>
                        <w:t>INDEX.HTML</w:t>
                      </w:r>
                    </w:p>
                    <w:p w14:paraId="139562FA"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502C6EB"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69604C1"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344142B8"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46A9682E"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6C0E96A8" w14:textId="77777777" w:rsidR="00E05381" w:rsidRPr="00E05381" w:rsidRDefault="00E05381" w:rsidP="00E05381">
                      <w:pPr>
                        <w:rPr>
                          <w:color w:val="FFFFFF" w:themeColor="background1"/>
                          <w:sz w:val="8"/>
                        </w:rPr>
                      </w:pPr>
                      <w:r w:rsidRPr="00E05381">
                        <w:rPr>
                          <w:color w:val="FFFFFF" w:themeColor="background1"/>
                          <w:sz w:val="8"/>
                        </w:rPr>
                        <w:t>&lt;head&gt;</w:t>
                      </w:r>
                    </w:p>
                    <w:p w14:paraId="06B6A518"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27E83926" w14:textId="77777777" w:rsidR="00E05381" w:rsidRPr="00E05381" w:rsidRDefault="00E05381" w:rsidP="00E05381">
                      <w:pPr>
                        <w:rPr>
                          <w:color w:val="FFFFFF" w:themeColor="background1"/>
                          <w:sz w:val="8"/>
                        </w:rPr>
                      </w:pPr>
                      <w:r w:rsidRPr="00E05381">
                        <w:rPr>
                          <w:color w:val="FFFFFF" w:themeColor="background1"/>
                          <w:sz w:val="8"/>
                        </w:rPr>
                        <w:t>&lt;/head&gt;</w:t>
                      </w:r>
                    </w:p>
                    <w:p w14:paraId="12E53FD3" w14:textId="77777777" w:rsidR="00E05381" w:rsidRPr="00E05381" w:rsidRDefault="00E05381" w:rsidP="00E05381">
                      <w:pPr>
                        <w:rPr>
                          <w:color w:val="FFFFFF" w:themeColor="background1"/>
                          <w:sz w:val="8"/>
                        </w:rPr>
                      </w:pPr>
                    </w:p>
                    <w:p w14:paraId="7FCE2D08"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23A292A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EDFF4BE" w14:textId="77777777" w:rsidR="00E05381" w:rsidRPr="00E05381" w:rsidRDefault="00E05381" w:rsidP="00E05381">
                      <w:pPr>
                        <w:rPr>
                          <w:color w:val="FFFFFF" w:themeColor="background1"/>
                          <w:sz w:val="8"/>
                        </w:rPr>
                      </w:pPr>
                      <w:r w:rsidRPr="00E05381">
                        <w:rPr>
                          <w:color w:val="FFFFFF" w:themeColor="background1"/>
                          <w:sz w:val="8"/>
                        </w:rPr>
                        <w:tab/>
                      </w:r>
                    </w:p>
                    <w:p w14:paraId="60BCF716"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4C5FED92"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1729C711"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8C6A68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37EF4A3B" w14:textId="77777777" w:rsidR="00E05381" w:rsidRPr="00E05381" w:rsidRDefault="00E05381" w:rsidP="00E05381">
                      <w:pPr>
                        <w:rPr>
                          <w:color w:val="FFFFFF" w:themeColor="background1"/>
                          <w:sz w:val="8"/>
                        </w:rPr>
                      </w:pPr>
                      <w:r w:rsidRPr="00E05381">
                        <w:rPr>
                          <w:color w:val="FFFFFF" w:themeColor="background1"/>
                          <w:sz w:val="8"/>
                        </w:rPr>
                        <w:tab/>
                      </w:r>
                    </w:p>
                    <w:p w14:paraId="71FF9452"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74E9F44A" w14:textId="77777777" w:rsidR="00E05381" w:rsidRPr="00E05381" w:rsidRDefault="00E05381" w:rsidP="00E05381">
                      <w:pPr>
                        <w:rPr>
                          <w:color w:val="FFFFFF" w:themeColor="background1"/>
                          <w:sz w:val="8"/>
                        </w:rPr>
                      </w:pPr>
                    </w:p>
                    <w:p w14:paraId="4E4DA74E" w14:textId="77777777" w:rsidR="00E05381" w:rsidRPr="00E05381" w:rsidRDefault="00E05381" w:rsidP="00E05381">
                      <w:pPr>
                        <w:rPr>
                          <w:color w:val="FFFFFF" w:themeColor="background1"/>
                          <w:sz w:val="8"/>
                        </w:rPr>
                      </w:pPr>
                      <w:r w:rsidRPr="00E05381">
                        <w:rPr>
                          <w:color w:val="FFFFFF" w:themeColor="background1"/>
                          <w:sz w:val="8"/>
                        </w:rPr>
                        <w:t>&lt;/div&gt;</w:t>
                      </w:r>
                    </w:p>
                    <w:p w14:paraId="14182EE2" w14:textId="77777777" w:rsidR="00E05381" w:rsidRPr="00E05381" w:rsidRDefault="00E05381" w:rsidP="00E05381">
                      <w:pPr>
                        <w:rPr>
                          <w:color w:val="FFFFFF" w:themeColor="background1"/>
                          <w:sz w:val="8"/>
                        </w:rPr>
                      </w:pPr>
                      <w:r w:rsidRPr="00E05381">
                        <w:rPr>
                          <w:color w:val="FFFFFF" w:themeColor="background1"/>
                          <w:sz w:val="8"/>
                        </w:rPr>
                        <w:t>//google Log in</w:t>
                      </w:r>
                    </w:p>
                    <w:p w14:paraId="7ECB5BE1" w14:textId="77777777" w:rsidR="00E05381" w:rsidRPr="00E05381" w:rsidRDefault="00E05381" w:rsidP="00E05381">
                      <w:pPr>
                        <w:rPr>
                          <w:color w:val="FFFFFF" w:themeColor="background1"/>
                          <w:sz w:val="8"/>
                        </w:rPr>
                      </w:pPr>
                    </w:p>
                    <w:p w14:paraId="5A90C764" w14:textId="77777777" w:rsidR="00E05381" w:rsidRPr="00E05381" w:rsidRDefault="00E05381" w:rsidP="00E05381">
                      <w:pPr>
                        <w:rPr>
                          <w:color w:val="FFFFFF" w:themeColor="background1"/>
                          <w:sz w:val="8"/>
                        </w:rPr>
                      </w:pPr>
                      <w:r w:rsidRPr="00E05381">
                        <w:rPr>
                          <w:color w:val="FFFFFF" w:themeColor="background1"/>
                          <w:sz w:val="8"/>
                        </w:rPr>
                        <w:t>&lt;body&gt;</w:t>
                      </w:r>
                    </w:p>
                    <w:p w14:paraId="7F3E1C85"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0CD90851" w14:textId="77777777" w:rsidR="00E05381" w:rsidRPr="00E05381" w:rsidRDefault="00E05381" w:rsidP="00E05381">
                      <w:pPr>
                        <w:rPr>
                          <w:color w:val="FFFFFF" w:themeColor="background1"/>
                          <w:sz w:val="8"/>
                        </w:rPr>
                      </w:pPr>
                      <w:r w:rsidRPr="00E05381">
                        <w:rPr>
                          <w:color w:val="FFFFFF" w:themeColor="background1"/>
                          <w:sz w:val="8"/>
                        </w:rPr>
                        <w:t>&lt;hr/&gt;</w:t>
                      </w:r>
                    </w:p>
                    <w:p w14:paraId="7D20B169" w14:textId="77777777" w:rsidR="00E05381" w:rsidRPr="00E05381" w:rsidRDefault="00E05381" w:rsidP="00E05381">
                      <w:pPr>
                        <w:rPr>
                          <w:color w:val="FFFFFF" w:themeColor="background1"/>
                          <w:sz w:val="8"/>
                        </w:rPr>
                      </w:pPr>
                      <w:r w:rsidRPr="00E05381">
                        <w:rPr>
                          <w:color w:val="FFFFFF" w:themeColor="background1"/>
                          <w:sz w:val="8"/>
                        </w:rPr>
                        <w:t>&lt;br&gt;</w:t>
                      </w:r>
                    </w:p>
                    <w:p w14:paraId="6A430CDE"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9518714"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37B7C95B" w14:textId="77777777" w:rsidR="00E05381" w:rsidRPr="00E05381" w:rsidRDefault="00E05381" w:rsidP="00E05381">
                      <w:pPr>
                        <w:rPr>
                          <w:color w:val="FFFFFF" w:themeColor="background1"/>
                          <w:sz w:val="8"/>
                        </w:rPr>
                      </w:pPr>
                      <w:r w:rsidRPr="00E05381">
                        <w:rPr>
                          <w:color w:val="FFFFFF" w:themeColor="background1"/>
                          <w:sz w:val="8"/>
                        </w:rPr>
                        <w:t>&lt;/p&gt;</w:t>
                      </w:r>
                    </w:p>
                    <w:p w14:paraId="20B47FA7" w14:textId="77777777" w:rsidR="00E05381" w:rsidRPr="00E05381" w:rsidRDefault="00E05381" w:rsidP="00E05381">
                      <w:pPr>
                        <w:rPr>
                          <w:color w:val="FFFFFF" w:themeColor="background1"/>
                          <w:sz w:val="8"/>
                        </w:rPr>
                      </w:pPr>
                      <w:r w:rsidRPr="00E05381">
                        <w:rPr>
                          <w:color w:val="FFFFFF" w:themeColor="background1"/>
                          <w:sz w:val="8"/>
                        </w:rPr>
                        <w:t>&lt;br&gt;</w:t>
                      </w:r>
                    </w:p>
                    <w:p w14:paraId="4791EA1B"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43CEEFBD"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74D00F02" w14:textId="77777777" w:rsidR="00E05381" w:rsidRPr="00E05381" w:rsidRDefault="00E05381" w:rsidP="00E05381">
                      <w:pPr>
                        <w:rPr>
                          <w:color w:val="FFFFFF" w:themeColor="background1"/>
                          <w:sz w:val="8"/>
                        </w:rPr>
                      </w:pPr>
                      <w:r w:rsidRPr="00E05381">
                        <w:rPr>
                          <w:color w:val="FFFFFF" w:themeColor="background1"/>
                          <w:sz w:val="8"/>
                        </w:rPr>
                        <w:t>&lt;/body&gt;</w:t>
                      </w:r>
                    </w:p>
                    <w:p w14:paraId="6CDCA866" w14:textId="77777777" w:rsidR="00E05381" w:rsidRPr="00E05381" w:rsidRDefault="00E05381" w:rsidP="00E05381">
                      <w:pPr>
                        <w:rPr>
                          <w:color w:val="FFFFFF" w:themeColor="background1"/>
                          <w:sz w:val="8"/>
                        </w:rPr>
                      </w:pPr>
                    </w:p>
                    <w:p w14:paraId="683547D0"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5F10F304" w14:textId="77777777" w:rsidR="00E05381" w:rsidRPr="00E05381" w:rsidRDefault="00E05381" w:rsidP="00E05381">
                      <w:pPr>
                        <w:rPr>
                          <w:color w:val="FFFFFF" w:themeColor="background1"/>
                          <w:sz w:val="8"/>
                        </w:rPr>
                      </w:pPr>
                    </w:p>
                    <w:p w14:paraId="2847D558" w14:textId="77777777" w:rsidR="00E05381" w:rsidRPr="00E05381" w:rsidRDefault="00E05381" w:rsidP="00E05381">
                      <w:pPr>
                        <w:rPr>
                          <w:color w:val="FFFFFF" w:themeColor="background1"/>
                          <w:sz w:val="8"/>
                        </w:rPr>
                      </w:pPr>
                      <w:r w:rsidRPr="00E05381">
                        <w:rPr>
                          <w:color w:val="FFFFFF" w:themeColor="background1"/>
                          <w:sz w:val="8"/>
                        </w:rPr>
                        <w:t>&lt;/html&gt;</w:t>
                      </w:r>
                    </w:p>
                    <w:p w14:paraId="66D0523B" w14:textId="77777777" w:rsidR="00E05381" w:rsidRPr="00E05381" w:rsidRDefault="00E05381" w:rsidP="00E05381">
                      <w:pPr>
                        <w:rPr>
                          <w:color w:val="FFFFFF" w:themeColor="background1"/>
                          <w:sz w:val="8"/>
                        </w:rPr>
                      </w:pPr>
                      <w:r w:rsidRPr="00E05381">
                        <w:rPr>
                          <w:color w:val="FFFFFF" w:themeColor="background1"/>
                          <w:sz w:val="8"/>
                        </w:rPr>
                        <w:t>STYLE.CSS</w:t>
                      </w:r>
                    </w:p>
                    <w:p w14:paraId="60EF834A" w14:textId="77777777" w:rsidR="00E05381" w:rsidRPr="00E05381" w:rsidRDefault="00E05381" w:rsidP="00E05381">
                      <w:pPr>
                        <w:rPr>
                          <w:color w:val="FFFFFF" w:themeColor="background1"/>
                          <w:sz w:val="8"/>
                        </w:rPr>
                      </w:pPr>
                      <w:r w:rsidRPr="00E05381">
                        <w:rPr>
                          <w:color w:val="FFFFFF" w:themeColor="background1"/>
                          <w:sz w:val="8"/>
                        </w:rPr>
                        <w:t>title {</w:t>
                      </w:r>
                    </w:p>
                    <w:p w14:paraId="5F8C9043"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2E874723"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16C0D9AB" w14:textId="77777777" w:rsidR="00E05381" w:rsidRPr="00E05381" w:rsidRDefault="00E05381" w:rsidP="00E05381">
                      <w:pPr>
                        <w:rPr>
                          <w:color w:val="FFFFFF" w:themeColor="background1"/>
                          <w:sz w:val="8"/>
                        </w:rPr>
                      </w:pPr>
                      <w:r w:rsidRPr="00E05381">
                        <w:rPr>
                          <w:color w:val="FFFFFF" w:themeColor="background1"/>
                          <w:sz w:val="8"/>
                        </w:rPr>
                        <w:t>}</w:t>
                      </w:r>
                    </w:p>
                    <w:p w14:paraId="7F6B2153" w14:textId="77777777" w:rsidR="00E05381" w:rsidRPr="00E05381" w:rsidRDefault="00E05381" w:rsidP="00E05381">
                      <w:pPr>
                        <w:rPr>
                          <w:color w:val="FFFFFF" w:themeColor="background1"/>
                          <w:sz w:val="8"/>
                        </w:rPr>
                      </w:pPr>
                    </w:p>
                    <w:p w14:paraId="4BEA73CC" w14:textId="77777777" w:rsidR="00E05381" w:rsidRPr="00E05381" w:rsidRDefault="00E05381" w:rsidP="00E05381">
                      <w:pPr>
                        <w:rPr>
                          <w:color w:val="FFFFFF" w:themeColor="background1"/>
                          <w:sz w:val="8"/>
                        </w:rPr>
                      </w:pPr>
                      <w:r w:rsidRPr="00E05381">
                        <w:rPr>
                          <w:color w:val="FFFFFF" w:themeColor="background1"/>
                          <w:sz w:val="8"/>
                        </w:rPr>
                        <w:t>body {</w:t>
                      </w:r>
                    </w:p>
                    <w:p w14:paraId="7C6942AE"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D300ACA"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671AD1B4" w14:textId="77777777" w:rsidR="00E05381" w:rsidRPr="00E05381" w:rsidRDefault="00E05381" w:rsidP="00E05381">
                      <w:pPr>
                        <w:rPr>
                          <w:color w:val="FFFFFF" w:themeColor="background1"/>
                          <w:sz w:val="8"/>
                        </w:rPr>
                      </w:pPr>
                      <w:r w:rsidRPr="00E05381">
                        <w:rPr>
                          <w:color w:val="FFFFFF" w:themeColor="background1"/>
                          <w:sz w:val="8"/>
                        </w:rPr>
                        <w:t>}</w:t>
                      </w:r>
                    </w:p>
                    <w:p w14:paraId="0AEBDD01" w14:textId="77777777" w:rsidR="00E05381" w:rsidRPr="00E05381" w:rsidRDefault="00E05381" w:rsidP="00E05381">
                      <w:pPr>
                        <w:rPr>
                          <w:color w:val="FFFFFF" w:themeColor="background1"/>
                          <w:sz w:val="8"/>
                        </w:rPr>
                      </w:pPr>
                    </w:p>
                    <w:p w14:paraId="158A3772" w14:textId="77777777" w:rsidR="00E05381" w:rsidRPr="00E05381" w:rsidRDefault="00E05381" w:rsidP="00E05381">
                      <w:pPr>
                        <w:rPr>
                          <w:color w:val="FFFFFF" w:themeColor="background1"/>
                          <w:sz w:val="8"/>
                        </w:rPr>
                      </w:pPr>
                      <w:r w:rsidRPr="00E05381">
                        <w:rPr>
                          <w:color w:val="FFFFFF" w:themeColor="background1"/>
                          <w:sz w:val="8"/>
                        </w:rPr>
                        <w:t>#g-signin {</w:t>
                      </w:r>
                    </w:p>
                    <w:p w14:paraId="727DE03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620F629D"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03470990"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7469BB3" w14:textId="77777777" w:rsidR="00E05381" w:rsidRPr="00E05381" w:rsidRDefault="00E05381" w:rsidP="00E05381">
                      <w:pPr>
                        <w:rPr>
                          <w:color w:val="FFFFFF" w:themeColor="background1"/>
                          <w:sz w:val="8"/>
                        </w:rPr>
                      </w:pPr>
                      <w:r w:rsidRPr="00E05381">
                        <w:rPr>
                          <w:color w:val="FFFFFF" w:themeColor="background1"/>
                          <w:sz w:val="8"/>
                        </w:rPr>
                        <w:t>}</w:t>
                      </w:r>
                    </w:p>
                    <w:p w14:paraId="4ACFF952" w14:textId="77777777" w:rsidR="00E05381" w:rsidRPr="00E05381" w:rsidRDefault="00E05381" w:rsidP="00E05381">
                      <w:pPr>
                        <w:rPr>
                          <w:color w:val="FFFFFF" w:themeColor="background1"/>
                          <w:sz w:val="8"/>
                        </w:rPr>
                      </w:pPr>
                    </w:p>
                    <w:p w14:paraId="279CA0B9" w14:textId="77777777" w:rsidR="00E05381" w:rsidRPr="00E05381" w:rsidRDefault="00E05381" w:rsidP="00E05381">
                      <w:pPr>
                        <w:rPr>
                          <w:color w:val="FFFFFF" w:themeColor="background1"/>
                          <w:sz w:val="8"/>
                        </w:rPr>
                      </w:pPr>
                      <w:r w:rsidRPr="00E05381">
                        <w:rPr>
                          <w:color w:val="FFFFFF" w:themeColor="background1"/>
                          <w:sz w:val="8"/>
                        </w:rPr>
                        <w:t>h1 {</w:t>
                      </w:r>
                    </w:p>
                    <w:p w14:paraId="3ECE9C31"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74AEC7A"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05ED4A5"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41108CFE"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32FDB7F4" w14:textId="77777777" w:rsidR="00E05381" w:rsidRPr="00E05381" w:rsidRDefault="00E05381" w:rsidP="00E05381">
                      <w:pPr>
                        <w:rPr>
                          <w:color w:val="FFFFFF" w:themeColor="background1"/>
                          <w:sz w:val="8"/>
                        </w:rPr>
                      </w:pPr>
                      <w:r w:rsidRPr="00E05381">
                        <w:rPr>
                          <w:color w:val="FFFFFF" w:themeColor="background1"/>
                          <w:sz w:val="8"/>
                        </w:rPr>
                        <w:t>}</w:t>
                      </w:r>
                    </w:p>
                    <w:p w14:paraId="4A86D0A6" w14:textId="77777777" w:rsidR="00E05381" w:rsidRPr="00E05381" w:rsidRDefault="00E05381" w:rsidP="00E05381">
                      <w:pPr>
                        <w:rPr>
                          <w:color w:val="FFFFFF" w:themeColor="background1"/>
                          <w:sz w:val="8"/>
                        </w:rPr>
                      </w:pPr>
                    </w:p>
                    <w:p w14:paraId="30FF554F" w14:textId="77777777" w:rsidR="00E05381" w:rsidRPr="00E05381" w:rsidRDefault="00E05381" w:rsidP="00E05381">
                      <w:pPr>
                        <w:rPr>
                          <w:color w:val="FFFFFF" w:themeColor="background1"/>
                          <w:sz w:val="8"/>
                        </w:rPr>
                      </w:pPr>
                      <w:r w:rsidRPr="00E05381">
                        <w:rPr>
                          <w:color w:val="FFFFFF" w:themeColor="background1"/>
                          <w:sz w:val="8"/>
                        </w:rPr>
                        <w:t>h2 {</w:t>
                      </w:r>
                    </w:p>
                    <w:p w14:paraId="4E788BD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199B6A3" w14:textId="77777777" w:rsidR="00E05381" w:rsidRPr="00E05381" w:rsidRDefault="00E05381" w:rsidP="00E05381">
                      <w:pPr>
                        <w:rPr>
                          <w:color w:val="FFFFFF" w:themeColor="background1"/>
                          <w:sz w:val="8"/>
                        </w:rPr>
                      </w:pPr>
                      <w:r w:rsidRPr="00E05381">
                        <w:rPr>
                          <w:color w:val="FFFFFF" w:themeColor="background1"/>
                          <w:sz w:val="8"/>
                        </w:rPr>
                        <w:t>}</w:t>
                      </w:r>
                    </w:p>
                    <w:p w14:paraId="0100448A" w14:textId="77777777" w:rsidR="00E05381" w:rsidRPr="00E05381" w:rsidRDefault="00E05381" w:rsidP="00E05381">
                      <w:pPr>
                        <w:rPr>
                          <w:color w:val="FFFFFF" w:themeColor="background1"/>
                          <w:sz w:val="8"/>
                        </w:rPr>
                      </w:pPr>
                    </w:p>
                    <w:p w14:paraId="025213E4" w14:textId="77777777" w:rsidR="00E05381" w:rsidRPr="00E05381" w:rsidRDefault="00E05381" w:rsidP="00E05381">
                      <w:pPr>
                        <w:rPr>
                          <w:color w:val="FFFFFF" w:themeColor="background1"/>
                          <w:sz w:val="8"/>
                        </w:rPr>
                      </w:pPr>
                      <w:r w:rsidRPr="00E05381">
                        <w:rPr>
                          <w:color w:val="FFFFFF" w:themeColor="background1"/>
                          <w:sz w:val="8"/>
                        </w:rPr>
                        <w:t>p {</w:t>
                      </w:r>
                    </w:p>
                    <w:p w14:paraId="21D1C1D2"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0705520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7228B4E0" w14:textId="77777777" w:rsidR="00E05381" w:rsidRPr="00E05381" w:rsidRDefault="00E05381" w:rsidP="00E05381">
                      <w:pPr>
                        <w:rPr>
                          <w:color w:val="FFFFFF" w:themeColor="background1"/>
                          <w:sz w:val="8"/>
                        </w:rPr>
                      </w:pPr>
                      <w:r w:rsidRPr="00E05381">
                        <w:rPr>
                          <w:color w:val="FFFFFF" w:themeColor="background1"/>
                          <w:sz w:val="8"/>
                        </w:rPr>
                        <w:t>}</w:t>
                      </w:r>
                    </w:p>
                    <w:p w14:paraId="1EAFE984"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5D9E3568" w14:textId="77777777" w:rsidR="00E05381" w:rsidRPr="00E05381" w:rsidRDefault="00E05381" w:rsidP="00E05381">
                      <w:pPr>
                        <w:rPr>
                          <w:color w:val="FFFFFF" w:themeColor="background1"/>
                          <w:sz w:val="8"/>
                        </w:rPr>
                      </w:pPr>
                      <w:r w:rsidRPr="00E05381">
                        <w:rPr>
                          <w:color w:val="FFFFFF" w:themeColor="background1"/>
                          <w:sz w:val="8"/>
                        </w:rPr>
                        <w:t>&lt;?php</w:t>
                      </w:r>
                    </w:p>
                    <w:p w14:paraId="1973C96D"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0A030AA1"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31BB8686" w14:textId="77777777" w:rsidR="00E05381" w:rsidRPr="00E05381" w:rsidRDefault="00E05381" w:rsidP="00E05381">
                      <w:pPr>
                        <w:rPr>
                          <w:color w:val="FFFFFF" w:themeColor="background1"/>
                          <w:sz w:val="8"/>
                        </w:rPr>
                      </w:pPr>
                      <w:r w:rsidRPr="00E05381">
                        <w:rPr>
                          <w:color w:val="FFFFFF" w:themeColor="background1"/>
                          <w:sz w:val="8"/>
                        </w:rPr>
                        <w:t>?&gt;</w:t>
                      </w:r>
                    </w:p>
                    <w:p w14:paraId="022499D3"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12DF0A5" w14:textId="77777777" w:rsidR="00E05381" w:rsidRPr="00E05381" w:rsidRDefault="00E05381" w:rsidP="00E05381">
                      <w:pPr>
                        <w:rPr>
                          <w:color w:val="FFFFFF" w:themeColor="background1"/>
                          <w:sz w:val="8"/>
                        </w:rPr>
                      </w:pPr>
                      <w:r w:rsidRPr="00E05381">
                        <w:rPr>
                          <w:color w:val="FFFFFF" w:themeColor="background1"/>
                          <w:sz w:val="8"/>
                        </w:rPr>
                        <w:t>&lt;html lang="en"&gt;</w:t>
                      </w:r>
                    </w:p>
                    <w:p w14:paraId="6A75BE3C" w14:textId="77777777" w:rsidR="00E05381" w:rsidRPr="00E05381" w:rsidRDefault="00E05381" w:rsidP="00E05381">
                      <w:pPr>
                        <w:rPr>
                          <w:color w:val="FFFFFF" w:themeColor="background1"/>
                          <w:sz w:val="8"/>
                        </w:rPr>
                      </w:pPr>
                      <w:r w:rsidRPr="00E05381">
                        <w:rPr>
                          <w:color w:val="FFFFFF" w:themeColor="background1"/>
                          <w:sz w:val="8"/>
                        </w:rPr>
                        <w:t>&lt;head&gt;</w:t>
                      </w:r>
                    </w:p>
                    <w:p w14:paraId="421001E7"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7B25C94A"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73A81BEF" w14:textId="77777777" w:rsidR="00E05381" w:rsidRPr="00E05381" w:rsidRDefault="00E05381" w:rsidP="00E05381">
                      <w:pPr>
                        <w:rPr>
                          <w:color w:val="FFFFFF" w:themeColor="background1"/>
                          <w:sz w:val="8"/>
                        </w:rPr>
                      </w:pPr>
                      <w:r w:rsidRPr="00E05381">
                        <w:rPr>
                          <w:color w:val="FFFFFF" w:themeColor="background1"/>
                          <w:sz w:val="8"/>
                        </w:rPr>
                        <w:t>&lt;/head&gt;</w:t>
                      </w:r>
                    </w:p>
                    <w:p w14:paraId="13448A00" w14:textId="77777777" w:rsidR="00E05381" w:rsidRPr="00E05381" w:rsidRDefault="00E05381" w:rsidP="00E05381">
                      <w:pPr>
                        <w:rPr>
                          <w:color w:val="FFFFFF" w:themeColor="background1"/>
                          <w:sz w:val="8"/>
                        </w:rPr>
                      </w:pPr>
                      <w:r w:rsidRPr="00E05381">
                        <w:rPr>
                          <w:color w:val="FFFFFF" w:themeColor="background1"/>
                          <w:sz w:val="8"/>
                        </w:rPr>
                        <w:t>&lt;body&gt;</w:t>
                      </w:r>
                    </w:p>
                    <w:p w14:paraId="476EE450" w14:textId="77777777" w:rsidR="00E05381" w:rsidRPr="00E05381" w:rsidRDefault="00E05381" w:rsidP="00E05381">
                      <w:pPr>
                        <w:rPr>
                          <w:color w:val="FFFFFF" w:themeColor="background1"/>
                          <w:sz w:val="8"/>
                        </w:rPr>
                      </w:pPr>
                    </w:p>
                    <w:p w14:paraId="0439A164" w14:textId="77777777" w:rsidR="00E05381" w:rsidRPr="00E05381" w:rsidRDefault="00E05381" w:rsidP="00E05381">
                      <w:pPr>
                        <w:rPr>
                          <w:color w:val="FFFFFF" w:themeColor="background1"/>
                          <w:sz w:val="8"/>
                        </w:rPr>
                      </w:pPr>
                    </w:p>
                    <w:p w14:paraId="31F12204" w14:textId="77777777" w:rsidR="00E05381" w:rsidRPr="00E05381" w:rsidRDefault="00E05381" w:rsidP="00E05381">
                      <w:pPr>
                        <w:rPr>
                          <w:color w:val="FFFFFF" w:themeColor="background1"/>
                          <w:sz w:val="8"/>
                        </w:rPr>
                      </w:pPr>
                    </w:p>
                    <w:p w14:paraId="0AB2BF22" w14:textId="77777777" w:rsidR="00E05381" w:rsidRPr="00E05381" w:rsidRDefault="00E05381" w:rsidP="00E05381">
                      <w:pPr>
                        <w:rPr>
                          <w:color w:val="FFFFFF" w:themeColor="background1"/>
                          <w:sz w:val="8"/>
                        </w:rPr>
                      </w:pPr>
                      <w:r w:rsidRPr="00E05381">
                        <w:rPr>
                          <w:color w:val="FFFFFF" w:themeColor="background1"/>
                          <w:sz w:val="8"/>
                        </w:rPr>
                        <w:t>&lt;/body&gt;</w:t>
                      </w:r>
                    </w:p>
                    <w:p w14:paraId="065B405D" w14:textId="77777777" w:rsidR="00E05381" w:rsidRPr="00E05381" w:rsidRDefault="00E05381" w:rsidP="00E05381">
                      <w:pPr>
                        <w:rPr>
                          <w:color w:val="FFFFFF" w:themeColor="background1"/>
                          <w:sz w:val="8"/>
                        </w:rPr>
                      </w:pPr>
                      <w:r w:rsidRPr="00E05381">
                        <w:rPr>
                          <w:color w:val="FFFFFF" w:themeColor="background1"/>
                          <w:sz w:val="8"/>
                        </w:rPr>
                        <w:t>&lt;/html&gt;</w:t>
                      </w:r>
                    </w:p>
                    <w:p w14:paraId="75C0EE6C" w14:textId="77777777" w:rsidR="00E05381" w:rsidRPr="00E05381" w:rsidRDefault="00E05381" w:rsidP="00E05381">
                      <w:pPr>
                        <w:rPr>
                          <w:color w:val="FFFFFF" w:themeColor="background1"/>
                          <w:sz w:val="8"/>
                        </w:rPr>
                      </w:pPr>
                    </w:p>
                    <w:p w14:paraId="05879FBF" w14:textId="77777777" w:rsidR="00E05381" w:rsidRPr="00E05381" w:rsidRDefault="00E05381" w:rsidP="00E05381">
                      <w:pPr>
                        <w:rPr>
                          <w:color w:val="FFFFFF" w:themeColor="background1"/>
                          <w:sz w:val="8"/>
                        </w:rPr>
                      </w:pPr>
                      <w:r w:rsidRPr="00E05381">
                        <w:rPr>
                          <w:color w:val="FFFFFF" w:themeColor="background1"/>
                          <w:sz w:val="8"/>
                        </w:rPr>
                        <w:t>QUADEQN.PHP</w:t>
                      </w:r>
                    </w:p>
                    <w:p w14:paraId="3F081543" w14:textId="77777777" w:rsidR="00E05381" w:rsidRPr="00E05381" w:rsidRDefault="00E05381" w:rsidP="00E05381">
                      <w:pPr>
                        <w:rPr>
                          <w:color w:val="FFFFFF" w:themeColor="background1"/>
                          <w:sz w:val="8"/>
                        </w:rPr>
                      </w:pPr>
                      <w:r w:rsidRPr="00E05381">
                        <w:rPr>
                          <w:color w:val="FFFFFF" w:themeColor="background1"/>
                          <w:sz w:val="8"/>
                        </w:rPr>
                        <w:t>&lt;?php</w:t>
                      </w:r>
                    </w:p>
                    <w:p w14:paraId="342491FE" w14:textId="77777777" w:rsidR="00E05381" w:rsidRPr="00E05381" w:rsidRDefault="00E05381" w:rsidP="00E05381">
                      <w:pPr>
                        <w:rPr>
                          <w:color w:val="FFFFFF" w:themeColor="background1"/>
                          <w:sz w:val="8"/>
                        </w:rPr>
                      </w:pPr>
                    </w:p>
                    <w:p w14:paraId="7A019144" w14:textId="77777777" w:rsidR="00E05381" w:rsidRPr="00E05381" w:rsidRDefault="00E05381" w:rsidP="00E05381">
                      <w:pPr>
                        <w:rPr>
                          <w:color w:val="FFFFFF" w:themeColor="background1"/>
                          <w:sz w:val="8"/>
                        </w:rPr>
                      </w:pPr>
                    </w:p>
                    <w:p w14:paraId="292ECF4C"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03D3582D" w14:textId="77777777" w:rsidR="00E05381" w:rsidRPr="00E05381" w:rsidRDefault="00E05381" w:rsidP="00E05381">
                      <w:pPr>
                        <w:rPr>
                          <w:color w:val="FFFFFF" w:themeColor="background1"/>
                          <w:sz w:val="8"/>
                        </w:rPr>
                      </w:pPr>
                      <w:r w:rsidRPr="00E05381">
                        <w:rPr>
                          <w:color w:val="FFFFFF" w:themeColor="background1"/>
                          <w:sz w:val="8"/>
                        </w:rPr>
                        <w:t>{</w:t>
                      </w:r>
                    </w:p>
                    <w:p w14:paraId="5DEA6759"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048BB99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7F5BC425"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7E80CE07"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E6CD5DC"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20552161"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CEE528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DE06858"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050FE272"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4D6EE729"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32A6EF21"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493099A8"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6883A59C"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1D753AE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56057C0" w14:textId="77777777" w:rsidR="00E05381" w:rsidRPr="00E05381" w:rsidRDefault="00E05381" w:rsidP="00E05381">
                      <w:pPr>
                        <w:rPr>
                          <w:color w:val="FFFFFF" w:themeColor="background1"/>
                          <w:sz w:val="8"/>
                        </w:rPr>
                      </w:pPr>
                      <w:r w:rsidRPr="00E05381">
                        <w:rPr>
                          <w:color w:val="FFFFFF" w:themeColor="background1"/>
                          <w:sz w:val="8"/>
                        </w:rPr>
                        <w:t>}</w:t>
                      </w:r>
                    </w:p>
                    <w:p w14:paraId="4C133951" w14:textId="77777777" w:rsidR="00E05381" w:rsidRPr="00E05381" w:rsidRDefault="00E05381" w:rsidP="00E05381">
                      <w:pPr>
                        <w:rPr>
                          <w:color w:val="FFFFFF" w:themeColor="background1"/>
                          <w:sz w:val="8"/>
                        </w:rPr>
                      </w:pPr>
                    </w:p>
                    <w:p w14:paraId="188AA6BB"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1A2B004B" w14:textId="77777777" w:rsidR="00E05381" w:rsidRPr="00E05381" w:rsidRDefault="00E05381" w:rsidP="00E05381">
                      <w:pPr>
                        <w:rPr>
                          <w:color w:val="FFFFFF" w:themeColor="background1"/>
                          <w:sz w:val="8"/>
                        </w:rPr>
                      </w:pPr>
                    </w:p>
                    <w:p w14:paraId="7EB70519"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4E4B97B4" w14:textId="77777777" w:rsidR="00E05381" w:rsidRPr="00E05381" w:rsidRDefault="00E05381" w:rsidP="00E05381">
                      <w:pPr>
                        <w:rPr>
                          <w:color w:val="FFFFFF" w:themeColor="background1"/>
                          <w:sz w:val="8"/>
                        </w:rPr>
                      </w:pPr>
                      <w:r w:rsidRPr="00E05381">
                        <w:rPr>
                          <w:color w:val="FFFFFF" w:themeColor="background1"/>
                          <w:sz w:val="8"/>
                        </w:rPr>
                        <w:t>{</w:t>
                      </w:r>
                    </w:p>
                    <w:p w14:paraId="4507A58A"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1666E1B" w14:textId="77777777" w:rsidR="00E05381" w:rsidRPr="00E05381" w:rsidRDefault="00E05381" w:rsidP="00E05381">
                      <w:pPr>
                        <w:rPr>
                          <w:color w:val="FFFFFF" w:themeColor="background1"/>
                          <w:sz w:val="8"/>
                        </w:rPr>
                      </w:pPr>
                    </w:p>
                    <w:p w14:paraId="619AECE1"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F7E633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EB1B30F"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022F447C"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6A62EA3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6FC111E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CD8E9C4" w14:textId="77777777" w:rsidR="00E05381" w:rsidRPr="00E05381" w:rsidRDefault="00E05381" w:rsidP="00E05381">
                      <w:pPr>
                        <w:rPr>
                          <w:color w:val="FFFFFF" w:themeColor="background1"/>
                          <w:sz w:val="8"/>
                        </w:rPr>
                      </w:pPr>
                    </w:p>
                    <w:p w14:paraId="088CE10B"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1FA2187F" w14:textId="77777777" w:rsidR="00E05381" w:rsidRPr="00E05381" w:rsidRDefault="00E05381" w:rsidP="00E05381">
                      <w:pPr>
                        <w:rPr>
                          <w:color w:val="FFFFFF" w:themeColor="background1"/>
                          <w:sz w:val="8"/>
                        </w:rPr>
                      </w:pPr>
                    </w:p>
                    <w:p w14:paraId="28928E24"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1963B1EE"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0ADA971"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14A0D72" w14:textId="77777777" w:rsidR="00E05381" w:rsidRPr="00E05381" w:rsidRDefault="00E05381" w:rsidP="00E05381">
                      <w:pPr>
                        <w:rPr>
                          <w:color w:val="FFFFFF" w:themeColor="background1"/>
                          <w:sz w:val="8"/>
                        </w:rPr>
                      </w:pPr>
                    </w:p>
                    <w:p w14:paraId="50F2AD7F"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08F6CE3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7F529940"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1ECE3B11"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68BCB6B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2ABB8060"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7638A52F"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7625F2C2"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8DEF1E4"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0BF2839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71AEB71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56B367B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B9DC5E5" w14:textId="77777777" w:rsidR="00E05381" w:rsidRPr="00E05381" w:rsidRDefault="00E05381" w:rsidP="00E05381">
                      <w:pPr>
                        <w:rPr>
                          <w:color w:val="FFFFFF" w:themeColor="background1"/>
                          <w:sz w:val="8"/>
                        </w:rPr>
                      </w:pPr>
                    </w:p>
                    <w:p w14:paraId="2EBDBECE"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404DABCB" w14:textId="77777777" w:rsidR="00E05381" w:rsidRPr="00E05381" w:rsidRDefault="00E05381" w:rsidP="00E05381">
                      <w:pPr>
                        <w:rPr>
                          <w:color w:val="FFFFFF" w:themeColor="background1"/>
                          <w:sz w:val="8"/>
                        </w:rPr>
                      </w:pPr>
                    </w:p>
                    <w:p w14:paraId="7EC4651B"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4F67BF42"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5A2129F5"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455373D2" w14:textId="77777777" w:rsidR="00E05381" w:rsidRPr="00E05381" w:rsidRDefault="00E05381" w:rsidP="00E05381">
                      <w:pPr>
                        <w:rPr>
                          <w:color w:val="FFFFFF" w:themeColor="background1"/>
                          <w:sz w:val="8"/>
                        </w:rPr>
                      </w:pPr>
                    </w:p>
                    <w:p w14:paraId="2D8F14A2" w14:textId="77777777" w:rsidR="00E05381" w:rsidRPr="00E05381" w:rsidRDefault="00E05381" w:rsidP="00E05381">
                      <w:pPr>
                        <w:rPr>
                          <w:color w:val="FFFFFF" w:themeColor="background1"/>
                          <w:sz w:val="8"/>
                        </w:rPr>
                      </w:pPr>
                      <w:r w:rsidRPr="00E05381">
                        <w:rPr>
                          <w:color w:val="FFFFFF" w:themeColor="background1"/>
                          <w:sz w:val="8"/>
                        </w:rPr>
                        <w:t>}</w:t>
                      </w:r>
                    </w:p>
                    <w:p w14:paraId="6517606B" w14:textId="77777777" w:rsidR="00E05381" w:rsidRPr="00E05381" w:rsidRDefault="00E05381" w:rsidP="00E05381">
                      <w:pPr>
                        <w:rPr>
                          <w:color w:val="FFFFFF" w:themeColor="background1"/>
                          <w:sz w:val="8"/>
                        </w:rPr>
                      </w:pPr>
                    </w:p>
                    <w:p w14:paraId="4CDAD358"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01EAB515" w14:textId="77777777" w:rsidR="00E05381" w:rsidRPr="00E05381" w:rsidRDefault="00E05381" w:rsidP="00E05381">
                      <w:pPr>
                        <w:rPr>
                          <w:color w:val="FFFFFF" w:themeColor="background1"/>
                          <w:sz w:val="8"/>
                        </w:rPr>
                      </w:pPr>
                    </w:p>
                    <w:p w14:paraId="24319F80"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1EC0C62C" w14:textId="77777777" w:rsidR="00E05381" w:rsidRPr="00E05381" w:rsidRDefault="00E05381" w:rsidP="00E05381">
                      <w:pPr>
                        <w:rPr>
                          <w:color w:val="FFFFFF" w:themeColor="background1"/>
                          <w:sz w:val="8"/>
                        </w:rPr>
                      </w:pPr>
                      <w:r w:rsidRPr="00E05381">
                        <w:rPr>
                          <w:color w:val="FFFFFF" w:themeColor="background1"/>
                          <w:sz w:val="8"/>
                        </w:rPr>
                        <w:t>&lt;?php</w:t>
                      </w:r>
                    </w:p>
                    <w:p w14:paraId="647F5A34"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04B45D07"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16618ABF" w14:textId="77777777" w:rsidR="00E05381" w:rsidRPr="00E05381" w:rsidRDefault="00E05381" w:rsidP="00E05381">
                      <w:pPr>
                        <w:rPr>
                          <w:color w:val="FFFFFF" w:themeColor="background1"/>
                          <w:sz w:val="8"/>
                        </w:rPr>
                      </w:pPr>
                      <w:r w:rsidRPr="00E05381">
                        <w:rPr>
                          <w:color w:val="FFFFFF" w:themeColor="background1"/>
                          <w:sz w:val="8"/>
                        </w:rPr>
                        <w:tab/>
                      </w:r>
                    </w:p>
                    <w:p w14:paraId="37147384" w14:textId="77777777" w:rsidR="00E05381" w:rsidRPr="00E05381" w:rsidRDefault="00E05381" w:rsidP="00E05381">
                      <w:pPr>
                        <w:rPr>
                          <w:color w:val="FFFFFF" w:themeColor="background1"/>
                          <w:sz w:val="8"/>
                        </w:rPr>
                      </w:pPr>
                      <w:r w:rsidRPr="00E05381">
                        <w:rPr>
                          <w:color w:val="FFFFFF" w:themeColor="background1"/>
                          <w:sz w:val="8"/>
                        </w:rPr>
                        <w:tab/>
                      </w:r>
                    </w:p>
                    <w:p w14:paraId="26A05649" w14:textId="77777777" w:rsidR="00E05381" w:rsidRPr="00E05381" w:rsidRDefault="00E05381" w:rsidP="00E05381">
                      <w:pPr>
                        <w:rPr>
                          <w:color w:val="FFFFFF" w:themeColor="background1"/>
                          <w:sz w:val="8"/>
                        </w:rPr>
                      </w:pPr>
                      <w:r w:rsidRPr="00E05381">
                        <w:rPr>
                          <w:color w:val="FFFFFF" w:themeColor="background1"/>
                          <w:sz w:val="8"/>
                        </w:rPr>
                        <w:tab/>
                        <w:t>$a = (double)0;</w:t>
                      </w:r>
                    </w:p>
                    <w:p w14:paraId="701B055C" w14:textId="77777777" w:rsidR="00E05381" w:rsidRPr="00E05381" w:rsidRDefault="00E05381" w:rsidP="00E05381">
                      <w:pPr>
                        <w:rPr>
                          <w:color w:val="FFFFFF" w:themeColor="background1"/>
                          <w:sz w:val="8"/>
                        </w:rPr>
                      </w:pPr>
                      <w:r w:rsidRPr="00E05381">
                        <w:rPr>
                          <w:color w:val="FFFFFF" w:themeColor="background1"/>
                          <w:sz w:val="8"/>
                        </w:rPr>
                        <w:tab/>
                        <w:t>$b = (double)0;</w:t>
                      </w:r>
                    </w:p>
                    <w:p w14:paraId="57A98844" w14:textId="77777777" w:rsidR="00E05381" w:rsidRPr="00E05381" w:rsidRDefault="00E05381" w:rsidP="00E05381">
                      <w:pPr>
                        <w:rPr>
                          <w:color w:val="FFFFFF" w:themeColor="background1"/>
                          <w:sz w:val="8"/>
                        </w:rPr>
                      </w:pPr>
                      <w:r w:rsidRPr="00E05381">
                        <w:rPr>
                          <w:color w:val="FFFFFF" w:themeColor="background1"/>
                          <w:sz w:val="8"/>
                        </w:rPr>
                        <w:tab/>
                        <w:t>$c = (double)0;</w:t>
                      </w:r>
                    </w:p>
                    <w:p w14:paraId="1DDD7DA2" w14:textId="77777777" w:rsidR="00E05381" w:rsidRPr="00E05381" w:rsidRDefault="00E05381" w:rsidP="00E05381">
                      <w:pPr>
                        <w:rPr>
                          <w:color w:val="FFFFFF" w:themeColor="background1"/>
                          <w:sz w:val="8"/>
                        </w:rPr>
                      </w:pPr>
                      <w:r w:rsidRPr="00E05381">
                        <w:rPr>
                          <w:color w:val="FFFFFF" w:themeColor="background1"/>
                          <w:sz w:val="8"/>
                        </w:rPr>
                        <w:tab/>
                        <w:t>$d = (double)0;</w:t>
                      </w:r>
                    </w:p>
                    <w:p w14:paraId="55297D07" w14:textId="77777777" w:rsidR="00E05381" w:rsidRPr="00E05381" w:rsidRDefault="00E05381" w:rsidP="00E05381">
                      <w:pPr>
                        <w:rPr>
                          <w:color w:val="FFFFFF" w:themeColor="background1"/>
                          <w:sz w:val="8"/>
                        </w:rPr>
                      </w:pPr>
                      <w:r w:rsidRPr="00E05381">
                        <w:rPr>
                          <w:color w:val="FFFFFF" w:themeColor="background1"/>
                          <w:sz w:val="8"/>
                        </w:rPr>
                        <w:tab/>
                      </w:r>
                    </w:p>
                    <w:p w14:paraId="33AE52D4" w14:textId="77777777" w:rsidR="00E05381" w:rsidRPr="00E05381" w:rsidRDefault="00E05381" w:rsidP="00E05381">
                      <w:pPr>
                        <w:rPr>
                          <w:color w:val="FFFFFF" w:themeColor="background1"/>
                          <w:sz w:val="8"/>
                        </w:rPr>
                      </w:pPr>
                      <w:r w:rsidRPr="00E05381">
                        <w:rPr>
                          <w:color w:val="FFFFFF" w:themeColor="background1"/>
                          <w:sz w:val="8"/>
                        </w:rPr>
                        <w:tab/>
                        <w:t>do {</w:t>
                      </w:r>
                    </w:p>
                    <w:p w14:paraId="41AC6E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F1141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15C1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1BA3E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103706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BFCEF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418D00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5968AB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F9205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FE5DE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08E8F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2814FC2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81AAC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262254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A3C10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D5F0D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428F27B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8F31CA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719EFA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B00A7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3327D2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22F809A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0960B6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74044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79CA3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0F3CFBB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91CB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413B27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156B4C6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505F2F9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6EB1665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6B09B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60400F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1490757F"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04F85831" w14:textId="77777777" w:rsidR="00E05381" w:rsidRPr="00E05381" w:rsidRDefault="00E05381" w:rsidP="00E05381">
                      <w:pPr>
                        <w:rPr>
                          <w:color w:val="FFFFFF" w:themeColor="background1"/>
                          <w:sz w:val="8"/>
                        </w:rPr>
                      </w:pPr>
                      <w:r w:rsidRPr="00E05381">
                        <w:rPr>
                          <w:color w:val="FFFFFF" w:themeColor="background1"/>
                          <w:sz w:val="8"/>
                        </w:rPr>
                        <w:tab/>
                      </w:r>
                    </w:p>
                    <w:p w14:paraId="465BF5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0D744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6D7B5D4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30B68DA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66658BF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60B89C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255096E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FB900F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1766EBA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626B636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CD111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BAA859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27D31A4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A36F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0FC68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E4365E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0AAA0F3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39175E5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8B1E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042C47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1B06E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587D14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51947E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48BE2AC9" w14:textId="296D527D"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27C408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33C551C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33DE9F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7E92114E" w14:textId="77777777" w:rsidR="00E05381" w:rsidRPr="00E05381" w:rsidRDefault="00E05381" w:rsidP="00E05381">
                      <w:pPr>
                        <w:rPr>
                          <w:color w:val="FFFFFF" w:themeColor="background1"/>
                          <w:sz w:val="8"/>
                        </w:rPr>
                      </w:pPr>
                      <w:r w:rsidRPr="00E05381">
                        <w:rPr>
                          <w:color w:val="FFFFFF" w:themeColor="background1"/>
                          <w:sz w:val="8"/>
                        </w:rPr>
                        <w:tab/>
                      </w:r>
                    </w:p>
                    <w:p w14:paraId="44AED05A" w14:textId="77777777" w:rsidR="00E05381" w:rsidRPr="00E05381" w:rsidRDefault="00E05381" w:rsidP="00E05381">
                      <w:pPr>
                        <w:rPr>
                          <w:color w:val="FFFFFF" w:themeColor="background1"/>
                          <w:sz w:val="8"/>
                        </w:rPr>
                      </w:pPr>
                      <w:r w:rsidRPr="00E05381">
                        <w:rPr>
                          <w:color w:val="FFFFFF" w:themeColor="background1"/>
                          <w:sz w:val="8"/>
                        </w:rPr>
                        <w:tab/>
                      </w:r>
                    </w:p>
                    <w:p w14:paraId="017BDFA5" w14:textId="77777777" w:rsidR="00E05381" w:rsidRPr="00E05381" w:rsidRDefault="00E05381" w:rsidP="00E05381">
                      <w:pPr>
                        <w:rPr>
                          <w:color w:val="FFFFFF" w:themeColor="background1"/>
                          <w:sz w:val="8"/>
                        </w:rPr>
                      </w:pPr>
                      <w:r w:rsidRPr="00E05381">
                        <w:rPr>
                          <w:color w:val="FFFFFF" w:themeColor="background1"/>
                          <w:sz w:val="8"/>
                        </w:rPr>
                        <w:tab/>
                      </w:r>
                    </w:p>
                    <w:p w14:paraId="083F7358"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0538A581"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6931FD1F"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3DC879BF"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4EF370B3"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6C375479" w14:textId="77777777" w:rsidR="00E05381" w:rsidRPr="00E05381" w:rsidRDefault="00E05381" w:rsidP="00E05381">
                      <w:pPr>
                        <w:rPr>
                          <w:color w:val="FFFFFF" w:themeColor="background1"/>
                          <w:sz w:val="8"/>
                        </w:rPr>
                      </w:pPr>
                      <w:r w:rsidRPr="00E05381">
                        <w:rPr>
                          <w:color w:val="FFFFFF" w:themeColor="background1"/>
                          <w:sz w:val="8"/>
                        </w:rPr>
                        <w:tab/>
                      </w:r>
                    </w:p>
                    <w:p w14:paraId="21B090CF" w14:textId="77777777" w:rsidR="00E05381" w:rsidRPr="00E05381" w:rsidRDefault="00E05381" w:rsidP="00E05381">
                      <w:pPr>
                        <w:rPr>
                          <w:color w:val="FFFFFF" w:themeColor="background1"/>
                          <w:sz w:val="8"/>
                        </w:rPr>
                      </w:pPr>
                      <w:r w:rsidRPr="00E05381">
                        <w:rPr>
                          <w:color w:val="FFFFFF" w:themeColor="background1"/>
                          <w:sz w:val="8"/>
                        </w:rPr>
                        <w:tab/>
                      </w:r>
                    </w:p>
                    <w:p w14:paraId="0DB00994"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356C24F8"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10D30C66" w14:textId="77777777" w:rsidR="00E05381" w:rsidRPr="00E05381" w:rsidRDefault="00E05381" w:rsidP="00E05381">
                      <w:pPr>
                        <w:rPr>
                          <w:color w:val="FFFFFF" w:themeColor="background1"/>
                          <w:sz w:val="8"/>
                        </w:rPr>
                      </w:pPr>
                      <w:r w:rsidRPr="00E05381">
                        <w:rPr>
                          <w:color w:val="FFFFFF" w:themeColor="background1"/>
                          <w:sz w:val="8"/>
                        </w:rPr>
                        <w:tab/>
                      </w:r>
                    </w:p>
                    <w:p w14:paraId="0B8F516A" w14:textId="77777777" w:rsidR="00E05381" w:rsidRPr="00E05381" w:rsidRDefault="00E05381" w:rsidP="00E05381">
                      <w:pPr>
                        <w:rPr>
                          <w:color w:val="FFFFFF" w:themeColor="background1"/>
                          <w:sz w:val="8"/>
                        </w:rPr>
                      </w:pPr>
                      <w:r w:rsidRPr="00E05381">
                        <w:rPr>
                          <w:color w:val="FFFFFF" w:themeColor="background1"/>
                          <w:sz w:val="8"/>
                        </w:rPr>
                        <w:tab/>
                        <w:t>$bar = '----------------------------------------------------------------------------------';</w:t>
                      </w:r>
                    </w:p>
                    <w:p w14:paraId="1433175E" w14:textId="77777777" w:rsidR="00E05381" w:rsidRPr="00E05381" w:rsidRDefault="00E05381" w:rsidP="00E05381">
                      <w:pPr>
                        <w:rPr>
                          <w:color w:val="FFFFFF" w:themeColor="background1"/>
                          <w:sz w:val="8"/>
                        </w:rPr>
                      </w:pPr>
                      <w:r w:rsidRPr="00E05381">
                        <w:rPr>
                          <w:color w:val="FFFFFF" w:themeColor="background1"/>
                          <w:sz w:val="8"/>
                        </w:rPr>
                        <w:tab/>
                      </w:r>
                    </w:p>
                    <w:p w14:paraId="07142C0C" w14:textId="77777777" w:rsidR="00E05381" w:rsidRPr="00E05381" w:rsidRDefault="00E05381" w:rsidP="00E05381">
                      <w:pPr>
                        <w:rPr>
                          <w:color w:val="FFFFFF" w:themeColor="background1"/>
                          <w:sz w:val="8"/>
                        </w:rPr>
                      </w:pPr>
                      <w:r w:rsidRPr="00E05381">
                        <w:rPr>
                          <w:color w:val="FFFFFF" w:themeColor="background1"/>
                          <w:sz w:val="8"/>
                        </w:rPr>
                        <w:tab/>
                      </w:r>
                    </w:p>
                    <w:p w14:paraId="2BEA72FF"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5C4A61AC" w14:textId="77777777" w:rsidR="00E05381" w:rsidRPr="00E05381" w:rsidRDefault="00E05381" w:rsidP="00E05381">
                      <w:pPr>
                        <w:rPr>
                          <w:color w:val="FFFFFF" w:themeColor="background1"/>
                          <w:sz w:val="8"/>
                        </w:rPr>
                      </w:pPr>
                      <w:r w:rsidRPr="00E05381">
                        <w:rPr>
                          <w:color w:val="FFFFFF" w:themeColor="background1"/>
                          <w:sz w:val="8"/>
                        </w:rPr>
                        <w:tab/>
                      </w:r>
                    </w:p>
                    <w:p w14:paraId="2C91F6CD" w14:textId="77777777" w:rsidR="00E05381" w:rsidRPr="00E05381" w:rsidRDefault="00E05381" w:rsidP="00E05381">
                      <w:pPr>
                        <w:rPr>
                          <w:color w:val="FFFFFF" w:themeColor="background1"/>
                          <w:sz w:val="8"/>
                        </w:rPr>
                      </w:pPr>
                      <w:r w:rsidRPr="00E05381">
                        <w:rPr>
                          <w:color w:val="FFFFFF" w:themeColor="background1"/>
                          <w:sz w:val="8"/>
                        </w:rPr>
                        <w:tab/>
                      </w:r>
                    </w:p>
                    <w:p w14:paraId="76B5DEDA"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3A333CDE" w14:textId="77777777" w:rsidR="00E05381" w:rsidRPr="00E05381" w:rsidRDefault="00E05381" w:rsidP="00E05381">
                      <w:pPr>
                        <w:rPr>
                          <w:color w:val="FFFFFF" w:themeColor="background1"/>
                          <w:sz w:val="8"/>
                        </w:rPr>
                      </w:pPr>
                      <w:r w:rsidRPr="00E05381">
                        <w:rPr>
                          <w:color w:val="FFFFFF" w:themeColor="background1"/>
                          <w:sz w:val="8"/>
                        </w:rPr>
                        <w:tab/>
                      </w:r>
                    </w:p>
                    <w:p w14:paraId="5AB2EB3C"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1CF74DCB" w14:textId="77777777" w:rsidR="00E05381" w:rsidRPr="00E05381" w:rsidRDefault="00E05381" w:rsidP="00E05381">
                      <w:pPr>
                        <w:rPr>
                          <w:color w:val="FFFFFF" w:themeColor="background1"/>
                          <w:sz w:val="8"/>
                        </w:rPr>
                      </w:pPr>
                      <w:r w:rsidRPr="00E05381">
                        <w:rPr>
                          <w:color w:val="FFFFFF" w:themeColor="background1"/>
                          <w:sz w:val="8"/>
                        </w:rPr>
                        <w:tab/>
                        <w:t>if($d1===0){</w:t>
                      </w:r>
                    </w:p>
                    <w:p w14:paraId="567014E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DF9A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26737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2B2773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239200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316BD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A7FAF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F6A08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1D399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2DA7DB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BA008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65841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824E906" w14:textId="77777777" w:rsidR="00E05381" w:rsidRPr="00E05381" w:rsidRDefault="00E05381" w:rsidP="00E05381">
                      <w:pPr>
                        <w:rPr>
                          <w:color w:val="FFFFFF" w:themeColor="background1"/>
                          <w:sz w:val="8"/>
                        </w:rPr>
                      </w:pPr>
                      <w:r w:rsidRPr="00E05381">
                        <w:rPr>
                          <w:color w:val="FFFFFF" w:themeColor="background1"/>
                          <w:sz w:val="8"/>
                        </w:rPr>
                        <w:tab/>
                        <w:t>}</w:t>
                      </w:r>
                    </w:p>
                    <w:p w14:paraId="5B0C567B" w14:textId="77777777" w:rsidR="00E05381" w:rsidRPr="00E05381" w:rsidRDefault="00E05381" w:rsidP="00E05381">
                      <w:pPr>
                        <w:rPr>
                          <w:color w:val="FFFFFF" w:themeColor="background1"/>
                          <w:sz w:val="8"/>
                        </w:rPr>
                      </w:pPr>
                      <w:r w:rsidRPr="00E05381">
                        <w:rPr>
                          <w:color w:val="FFFFFF" w:themeColor="background1"/>
                          <w:sz w:val="8"/>
                        </w:rPr>
                        <w:tab/>
                        <w:t>else {</w:t>
                      </w:r>
                    </w:p>
                    <w:p w14:paraId="035E9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8350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BA1555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754953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52EC7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3FC57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12BFF6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69695FC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A8CAB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51AB05B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29065C86" w14:textId="77777777" w:rsidR="00E05381" w:rsidRPr="00E05381" w:rsidRDefault="00E05381" w:rsidP="00E05381">
                      <w:pPr>
                        <w:rPr>
                          <w:color w:val="FFFFFF" w:themeColor="background1"/>
                          <w:sz w:val="8"/>
                        </w:rPr>
                      </w:pPr>
                      <w:r w:rsidRPr="00E05381">
                        <w:rPr>
                          <w:color w:val="FFFFFF" w:themeColor="background1"/>
                          <w:sz w:val="8"/>
                        </w:rPr>
                        <w:tab/>
                        <w:t>}</w:t>
                      </w:r>
                    </w:p>
                    <w:p w14:paraId="741858DE" w14:textId="77777777" w:rsidR="00E05381" w:rsidRPr="00E05381" w:rsidRDefault="00E05381" w:rsidP="00E05381">
                      <w:pPr>
                        <w:rPr>
                          <w:color w:val="FFFFFF" w:themeColor="background1"/>
                          <w:sz w:val="8"/>
                        </w:rPr>
                      </w:pPr>
                      <w:r w:rsidRPr="00E05381">
                        <w:rPr>
                          <w:color w:val="FFFFFF" w:themeColor="background1"/>
                          <w:sz w:val="8"/>
                        </w:rPr>
                        <w:tab/>
                      </w:r>
                    </w:p>
                    <w:p w14:paraId="651634D5"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1FF5B6B5"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306F03BD" w14:textId="77777777" w:rsidR="00E05381" w:rsidRPr="00E05381" w:rsidRDefault="00E05381" w:rsidP="00E05381">
                      <w:pPr>
                        <w:rPr>
                          <w:color w:val="FFFFFF" w:themeColor="background1"/>
                          <w:sz w:val="8"/>
                        </w:rPr>
                      </w:pPr>
                      <w:r w:rsidRPr="00E05381">
                        <w:rPr>
                          <w:color w:val="FFFFFF" w:themeColor="background1"/>
                          <w:sz w:val="8"/>
                        </w:rPr>
                        <w:t>echo "\r\n".$Working;</w:t>
                      </w:r>
                    </w:p>
                    <w:p w14:paraId="2DEF362A" w14:textId="77777777" w:rsidR="00E05381" w:rsidRPr="00E05381" w:rsidRDefault="00E05381" w:rsidP="00E05381">
                      <w:pPr>
                        <w:rPr>
                          <w:color w:val="FFFFFF" w:themeColor="background1"/>
                          <w:sz w:val="8"/>
                        </w:rPr>
                      </w:pPr>
                    </w:p>
                    <w:p w14:paraId="4CFDAE31"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3B106BD6" w14:textId="77777777" w:rsidR="00E05381" w:rsidRPr="00E05381" w:rsidRDefault="00E05381" w:rsidP="00E05381">
                      <w:pPr>
                        <w:rPr>
                          <w:color w:val="FFFFFF" w:themeColor="background1"/>
                          <w:sz w:val="8"/>
                        </w:rPr>
                      </w:pPr>
                      <w:r w:rsidRPr="00E05381">
                        <w:rPr>
                          <w:color w:val="FFFFFF" w:themeColor="background1"/>
                          <w:sz w:val="8"/>
                        </w:rPr>
                        <w:t>&lt;?php</w:t>
                      </w:r>
                    </w:p>
                    <w:p w14:paraId="0005C903" w14:textId="77777777" w:rsidR="00E05381" w:rsidRPr="00E05381" w:rsidRDefault="00E05381" w:rsidP="00E05381">
                      <w:pPr>
                        <w:rPr>
                          <w:color w:val="FFFFFF" w:themeColor="background1"/>
                          <w:sz w:val="8"/>
                        </w:rPr>
                      </w:pPr>
                    </w:p>
                    <w:p w14:paraId="78FD2A83"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2354ED29" w14:textId="77777777" w:rsidR="00E05381" w:rsidRPr="00E05381" w:rsidRDefault="00E05381" w:rsidP="00E05381">
                      <w:pPr>
                        <w:rPr>
                          <w:color w:val="FFFFFF" w:themeColor="background1"/>
                          <w:sz w:val="8"/>
                        </w:rPr>
                      </w:pPr>
                      <w:r w:rsidRPr="00E05381">
                        <w:rPr>
                          <w:color w:val="FFFFFF" w:themeColor="background1"/>
                          <w:sz w:val="8"/>
                        </w:rPr>
                        <w:t>{</w:t>
                      </w:r>
                    </w:p>
                    <w:p w14:paraId="0C1B1231" w14:textId="77777777" w:rsidR="00E05381" w:rsidRPr="00E05381" w:rsidRDefault="00E05381" w:rsidP="00E05381">
                      <w:pPr>
                        <w:rPr>
                          <w:color w:val="FFFFFF" w:themeColor="background1"/>
                          <w:sz w:val="8"/>
                        </w:rPr>
                      </w:pPr>
                    </w:p>
                    <w:p w14:paraId="0595A28B"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8895F9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9246345" w14:textId="77777777" w:rsidR="00E05381" w:rsidRPr="00E05381" w:rsidRDefault="00E05381" w:rsidP="00E05381">
                      <w:pPr>
                        <w:rPr>
                          <w:color w:val="FFFFFF" w:themeColor="background1"/>
                          <w:sz w:val="8"/>
                        </w:rPr>
                      </w:pPr>
                    </w:p>
                    <w:p w14:paraId="740111E0" w14:textId="77777777" w:rsidR="00E05381" w:rsidRPr="00E05381" w:rsidRDefault="00E05381" w:rsidP="00E05381">
                      <w:pPr>
                        <w:rPr>
                          <w:color w:val="FFFFFF" w:themeColor="background1"/>
                          <w:sz w:val="8"/>
                        </w:rPr>
                      </w:pPr>
                      <w:r w:rsidRPr="00E05381">
                        <w:rPr>
                          <w:color w:val="FFFFFF" w:themeColor="background1"/>
                          <w:sz w:val="8"/>
                        </w:rPr>
                        <w:t>}</w:t>
                      </w:r>
                    </w:p>
                    <w:p w14:paraId="6817A6F9" w14:textId="77777777" w:rsidR="00E05381" w:rsidRPr="00E05381" w:rsidRDefault="00E05381" w:rsidP="00E05381">
                      <w:pPr>
                        <w:rPr>
                          <w:color w:val="FFFFFF" w:themeColor="background1"/>
                          <w:sz w:val="8"/>
                        </w:rPr>
                      </w:pPr>
                    </w:p>
                    <w:p w14:paraId="6E6D8E2C"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BF42784" w14:textId="77777777" w:rsidR="00E05381" w:rsidRPr="00E05381" w:rsidRDefault="00E05381" w:rsidP="00E05381">
                      <w:pPr>
                        <w:rPr>
                          <w:color w:val="FFFFFF" w:themeColor="background1"/>
                          <w:sz w:val="8"/>
                        </w:rPr>
                      </w:pPr>
                    </w:p>
                    <w:p w14:paraId="609CE4C4"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7E01301B" w14:textId="77777777" w:rsidR="00E05381" w:rsidRPr="00E05381" w:rsidRDefault="00E05381" w:rsidP="00E05381">
                      <w:pPr>
                        <w:rPr>
                          <w:color w:val="FFFFFF" w:themeColor="background1"/>
                          <w:sz w:val="8"/>
                        </w:rPr>
                      </w:pPr>
                      <w:r w:rsidRPr="00E05381">
                        <w:rPr>
                          <w:color w:val="FFFFFF" w:themeColor="background1"/>
                          <w:sz w:val="8"/>
                        </w:rPr>
                        <w:t>{</w:t>
                      </w:r>
                    </w:p>
                    <w:p w14:paraId="0E9F7426" w14:textId="77777777" w:rsidR="00E05381" w:rsidRPr="00E05381" w:rsidRDefault="00E05381" w:rsidP="00E05381">
                      <w:pPr>
                        <w:rPr>
                          <w:color w:val="FFFFFF" w:themeColor="background1"/>
                          <w:sz w:val="8"/>
                        </w:rPr>
                      </w:pPr>
                    </w:p>
                    <w:p w14:paraId="16377E7E"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9FC7373" w14:textId="77777777" w:rsidR="00E05381" w:rsidRPr="00E05381" w:rsidRDefault="00E05381" w:rsidP="00E05381">
                      <w:pPr>
                        <w:rPr>
                          <w:color w:val="FFFFFF" w:themeColor="background1"/>
                          <w:sz w:val="8"/>
                        </w:rPr>
                      </w:pPr>
                    </w:p>
                    <w:p w14:paraId="14E5EE27"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3EE0CCF" w14:textId="77777777" w:rsidR="00E05381" w:rsidRPr="00E05381" w:rsidRDefault="00E05381" w:rsidP="00E05381">
                      <w:pPr>
                        <w:rPr>
                          <w:color w:val="FFFFFF" w:themeColor="background1"/>
                          <w:sz w:val="8"/>
                        </w:rPr>
                      </w:pPr>
                    </w:p>
                    <w:p w14:paraId="6E6E355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5014A2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D85DA2F" w14:textId="77777777" w:rsidR="00E05381" w:rsidRPr="00E05381" w:rsidRDefault="00E05381" w:rsidP="00E05381">
                      <w:pPr>
                        <w:rPr>
                          <w:color w:val="FFFFFF" w:themeColor="background1"/>
                          <w:sz w:val="8"/>
                        </w:rPr>
                      </w:pPr>
                    </w:p>
                    <w:p w14:paraId="43102320"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D206BBF" w14:textId="77777777" w:rsidR="00E05381" w:rsidRPr="00E05381" w:rsidRDefault="00E05381" w:rsidP="00E05381">
                      <w:pPr>
                        <w:rPr>
                          <w:color w:val="FFFFFF" w:themeColor="background1"/>
                          <w:sz w:val="8"/>
                        </w:rPr>
                      </w:pPr>
                    </w:p>
                    <w:p w14:paraId="3FD27885" w14:textId="77777777" w:rsidR="00E05381" w:rsidRPr="00E05381" w:rsidRDefault="00E05381" w:rsidP="00E05381">
                      <w:pPr>
                        <w:rPr>
                          <w:color w:val="FFFFFF" w:themeColor="background1"/>
                          <w:sz w:val="8"/>
                        </w:rPr>
                      </w:pPr>
                      <w:r w:rsidRPr="00E05381">
                        <w:rPr>
                          <w:color w:val="FFFFFF" w:themeColor="background1"/>
                          <w:sz w:val="8"/>
                        </w:rPr>
                        <w:t>}</w:t>
                      </w:r>
                    </w:p>
                    <w:p w14:paraId="08666302" w14:textId="77777777" w:rsidR="00E05381" w:rsidRPr="00E05381" w:rsidRDefault="00E05381" w:rsidP="00E05381">
                      <w:pPr>
                        <w:rPr>
                          <w:color w:val="FFFFFF" w:themeColor="background1"/>
                          <w:sz w:val="8"/>
                        </w:rPr>
                      </w:pPr>
                    </w:p>
                    <w:p w14:paraId="5AF0EB4A"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677F4C20" w14:textId="77777777" w:rsidR="00E05381" w:rsidRPr="00E05381" w:rsidRDefault="00E05381" w:rsidP="00E05381">
                      <w:pPr>
                        <w:rPr>
                          <w:color w:val="FFFFFF" w:themeColor="background1"/>
                          <w:sz w:val="8"/>
                        </w:rPr>
                      </w:pPr>
                    </w:p>
                    <w:p w14:paraId="19984417"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0178DF61" w14:textId="77777777" w:rsidR="00E05381" w:rsidRPr="00E05381" w:rsidRDefault="00E05381" w:rsidP="00E05381">
                      <w:pPr>
                        <w:rPr>
                          <w:color w:val="FFFFFF" w:themeColor="background1"/>
                          <w:sz w:val="8"/>
                        </w:rPr>
                      </w:pPr>
                      <w:r w:rsidRPr="00E05381">
                        <w:rPr>
                          <w:color w:val="FFFFFF" w:themeColor="background1"/>
                          <w:sz w:val="8"/>
                        </w:rPr>
                        <w:t>{</w:t>
                      </w:r>
                    </w:p>
                    <w:p w14:paraId="151E487C" w14:textId="77777777" w:rsidR="00E05381" w:rsidRPr="00E05381" w:rsidRDefault="00E05381" w:rsidP="00E05381">
                      <w:pPr>
                        <w:rPr>
                          <w:color w:val="FFFFFF" w:themeColor="background1"/>
                          <w:sz w:val="8"/>
                        </w:rPr>
                      </w:pPr>
                    </w:p>
                    <w:p w14:paraId="45CF720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42561F44" w14:textId="77777777" w:rsidR="00E05381" w:rsidRPr="00E05381" w:rsidRDefault="00E05381" w:rsidP="00E05381">
                      <w:pPr>
                        <w:rPr>
                          <w:color w:val="FFFFFF" w:themeColor="background1"/>
                          <w:sz w:val="8"/>
                        </w:rPr>
                      </w:pPr>
                    </w:p>
                    <w:p w14:paraId="7CFA5601"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2AC2708E" w14:textId="77777777" w:rsidR="00E05381" w:rsidRPr="00E05381" w:rsidRDefault="00E05381" w:rsidP="00E05381">
                      <w:pPr>
                        <w:rPr>
                          <w:color w:val="FFFFFF" w:themeColor="background1"/>
                          <w:sz w:val="8"/>
                        </w:rPr>
                      </w:pPr>
                    </w:p>
                    <w:p w14:paraId="0064CBBC"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5E89E1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80604C5" w14:textId="77777777" w:rsidR="00E05381" w:rsidRPr="00E05381" w:rsidRDefault="00E05381" w:rsidP="00E05381">
                      <w:pPr>
                        <w:rPr>
                          <w:color w:val="FFFFFF" w:themeColor="background1"/>
                          <w:sz w:val="8"/>
                        </w:rPr>
                      </w:pPr>
                    </w:p>
                    <w:p w14:paraId="59F1B9B4"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296E1AD0" w14:textId="77777777" w:rsidR="00E05381" w:rsidRPr="00E05381" w:rsidRDefault="00E05381" w:rsidP="00E05381">
                      <w:pPr>
                        <w:rPr>
                          <w:color w:val="FFFFFF" w:themeColor="background1"/>
                          <w:sz w:val="8"/>
                        </w:rPr>
                      </w:pPr>
                    </w:p>
                    <w:p w14:paraId="00077109"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38882715" w14:textId="77777777" w:rsidR="00E05381" w:rsidRPr="00E05381" w:rsidRDefault="00E05381" w:rsidP="00E05381">
                      <w:pPr>
                        <w:rPr>
                          <w:color w:val="FFFFFF" w:themeColor="background1"/>
                          <w:sz w:val="8"/>
                        </w:rPr>
                      </w:pPr>
                    </w:p>
                    <w:p w14:paraId="5A502F0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129750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E7AE0E3" w14:textId="77777777" w:rsidR="00E05381" w:rsidRPr="00E05381" w:rsidRDefault="00E05381" w:rsidP="00E05381">
                      <w:pPr>
                        <w:rPr>
                          <w:color w:val="FFFFFF" w:themeColor="background1"/>
                          <w:sz w:val="8"/>
                        </w:rPr>
                      </w:pPr>
                    </w:p>
                    <w:p w14:paraId="0B12346B"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4719914" w14:textId="77777777" w:rsidR="00E05381" w:rsidRPr="00E05381" w:rsidRDefault="00E05381" w:rsidP="00E05381">
                      <w:pPr>
                        <w:rPr>
                          <w:color w:val="FFFFFF" w:themeColor="background1"/>
                          <w:sz w:val="8"/>
                        </w:rPr>
                      </w:pPr>
                    </w:p>
                    <w:p w14:paraId="250A748D" w14:textId="77777777" w:rsidR="00E05381" w:rsidRPr="00E05381" w:rsidRDefault="00E05381" w:rsidP="00E05381">
                      <w:pPr>
                        <w:rPr>
                          <w:color w:val="FFFFFF" w:themeColor="background1"/>
                          <w:sz w:val="8"/>
                        </w:rPr>
                      </w:pPr>
                      <w:r w:rsidRPr="00E05381">
                        <w:rPr>
                          <w:color w:val="FFFFFF" w:themeColor="background1"/>
                          <w:sz w:val="8"/>
                        </w:rPr>
                        <w:t>}</w:t>
                      </w:r>
                    </w:p>
                    <w:p w14:paraId="1D26085C" w14:textId="77777777" w:rsidR="00E05381" w:rsidRPr="00E05381" w:rsidRDefault="00E05381" w:rsidP="00E05381">
                      <w:pPr>
                        <w:rPr>
                          <w:color w:val="FFFFFF" w:themeColor="background1"/>
                          <w:sz w:val="8"/>
                        </w:rPr>
                      </w:pPr>
                    </w:p>
                    <w:p w14:paraId="571B81AB"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54A6B90" w14:textId="77777777" w:rsidR="00E05381" w:rsidRPr="00E05381" w:rsidRDefault="00E05381" w:rsidP="00E05381">
                      <w:pPr>
                        <w:rPr>
                          <w:color w:val="FFFFFF" w:themeColor="background1"/>
                          <w:sz w:val="8"/>
                        </w:rPr>
                      </w:pPr>
                      <w:r w:rsidRPr="00E05381">
                        <w:rPr>
                          <w:color w:val="FFFFFF" w:themeColor="background1"/>
                          <w:sz w:val="8"/>
                        </w:rPr>
                        <w:t>DRAFT CODE</w:t>
                      </w:r>
                    </w:p>
                    <w:p w14:paraId="230D697A" w14:textId="77777777" w:rsidR="00E05381" w:rsidRPr="00E05381" w:rsidRDefault="00E05381" w:rsidP="00E05381">
                      <w:pPr>
                        <w:rPr>
                          <w:color w:val="FFFFFF" w:themeColor="background1"/>
                          <w:sz w:val="8"/>
                        </w:rPr>
                      </w:pPr>
                      <w:r w:rsidRPr="00E05381">
                        <w:rPr>
                          <w:color w:val="FFFFFF" w:themeColor="background1"/>
                          <w:sz w:val="8"/>
                        </w:rPr>
                        <w:t>INDEX.HTML</w:t>
                      </w:r>
                    </w:p>
                    <w:p w14:paraId="549431F4"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44D462A"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389A202"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4218FE05"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53D5D0BE"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4CB5FB70" w14:textId="77777777" w:rsidR="00E05381" w:rsidRPr="00E05381" w:rsidRDefault="00E05381" w:rsidP="00E05381">
                      <w:pPr>
                        <w:rPr>
                          <w:color w:val="FFFFFF" w:themeColor="background1"/>
                          <w:sz w:val="8"/>
                        </w:rPr>
                      </w:pPr>
                      <w:r w:rsidRPr="00E05381">
                        <w:rPr>
                          <w:color w:val="FFFFFF" w:themeColor="background1"/>
                          <w:sz w:val="8"/>
                        </w:rPr>
                        <w:t>&lt;head&gt;</w:t>
                      </w:r>
                    </w:p>
                    <w:p w14:paraId="7C7BDF89"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373B8188" w14:textId="77777777" w:rsidR="00E05381" w:rsidRPr="00E05381" w:rsidRDefault="00E05381" w:rsidP="00E05381">
                      <w:pPr>
                        <w:rPr>
                          <w:color w:val="FFFFFF" w:themeColor="background1"/>
                          <w:sz w:val="8"/>
                        </w:rPr>
                      </w:pPr>
                      <w:r w:rsidRPr="00E05381">
                        <w:rPr>
                          <w:color w:val="FFFFFF" w:themeColor="background1"/>
                          <w:sz w:val="8"/>
                        </w:rPr>
                        <w:t>&lt;/head&gt;</w:t>
                      </w:r>
                    </w:p>
                    <w:p w14:paraId="00E51481" w14:textId="77777777" w:rsidR="00E05381" w:rsidRPr="00E05381" w:rsidRDefault="00E05381" w:rsidP="00E05381">
                      <w:pPr>
                        <w:rPr>
                          <w:color w:val="FFFFFF" w:themeColor="background1"/>
                          <w:sz w:val="8"/>
                        </w:rPr>
                      </w:pPr>
                    </w:p>
                    <w:p w14:paraId="6F504106"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74DB6ACE"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09D4E4F" w14:textId="77777777" w:rsidR="00E05381" w:rsidRPr="00E05381" w:rsidRDefault="00E05381" w:rsidP="00E05381">
                      <w:pPr>
                        <w:rPr>
                          <w:color w:val="FFFFFF" w:themeColor="background1"/>
                          <w:sz w:val="8"/>
                        </w:rPr>
                      </w:pPr>
                      <w:r w:rsidRPr="00E05381">
                        <w:rPr>
                          <w:color w:val="FFFFFF" w:themeColor="background1"/>
                          <w:sz w:val="8"/>
                        </w:rPr>
                        <w:tab/>
                      </w:r>
                    </w:p>
                    <w:p w14:paraId="4DD1EEB6"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09BF96EF"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160E07FF"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3558BD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3E1A405" w14:textId="77777777" w:rsidR="00E05381" w:rsidRPr="00E05381" w:rsidRDefault="00E05381" w:rsidP="00E05381">
                      <w:pPr>
                        <w:rPr>
                          <w:color w:val="FFFFFF" w:themeColor="background1"/>
                          <w:sz w:val="8"/>
                        </w:rPr>
                      </w:pPr>
                      <w:r w:rsidRPr="00E05381">
                        <w:rPr>
                          <w:color w:val="FFFFFF" w:themeColor="background1"/>
                          <w:sz w:val="8"/>
                        </w:rPr>
                        <w:tab/>
                      </w:r>
                    </w:p>
                    <w:p w14:paraId="325E3E84"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64911A9A" w14:textId="77777777" w:rsidR="00E05381" w:rsidRPr="00E05381" w:rsidRDefault="00E05381" w:rsidP="00E05381">
                      <w:pPr>
                        <w:rPr>
                          <w:color w:val="FFFFFF" w:themeColor="background1"/>
                          <w:sz w:val="8"/>
                        </w:rPr>
                      </w:pPr>
                    </w:p>
                    <w:p w14:paraId="2DB67F2E" w14:textId="77777777" w:rsidR="00E05381" w:rsidRPr="00E05381" w:rsidRDefault="00E05381" w:rsidP="00E05381">
                      <w:pPr>
                        <w:rPr>
                          <w:color w:val="FFFFFF" w:themeColor="background1"/>
                          <w:sz w:val="8"/>
                        </w:rPr>
                      </w:pPr>
                      <w:r w:rsidRPr="00E05381">
                        <w:rPr>
                          <w:color w:val="FFFFFF" w:themeColor="background1"/>
                          <w:sz w:val="8"/>
                        </w:rPr>
                        <w:t>&lt;/div&gt;</w:t>
                      </w:r>
                    </w:p>
                    <w:p w14:paraId="4D39DD81" w14:textId="77777777" w:rsidR="00E05381" w:rsidRPr="00E05381" w:rsidRDefault="00E05381" w:rsidP="00E05381">
                      <w:pPr>
                        <w:rPr>
                          <w:color w:val="FFFFFF" w:themeColor="background1"/>
                          <w:sz w:val="8"/>
                        </w:rPr>
                      </w:pPr>
                      <w:r w:rsidRPr="00E05381">
                        <w:rPr>
                          <w:color w:val="FFFFFF" w:themeColor="background1"/>
                          <w:sz w:val="8"/>
                        </w:rPr>
                        <w:t>//google Log in</w:t>
                      </w:r>
                    </w:p>
                    <w:p w14:paraId="3FF376E1" w14:textId="77777777" w:rsidR="00E05381" w:rsidRPr="00E05381" w:rsidRDefault="00E05381" w:rsidP="00E05381">
                      <w:pPr>
                        <w:rPr>
                          <w:color w:val="FFFFFF" w:themeColor="background1"/>
                          <w:sz w:val="8"/>
                        </w:rPr>
                      </w:pPr>
                    </w:p>
                    <w:p w14:paraId="7A24677B" w14:textId="77777777" w:rsidR="00E05381" w:rsidRPr="00E05381" w:rsidRDefault="00E05381" w:rsidP="00E05381">
                      <w:pPr>
                        <w:rPr>
                          <w:color w:val="FFFFFF" w:themeColor="background1"/>
                          <w:sz w:val="8"/>
                        </w:rPr>
                      </w:pPr>
                      <w:r w:rsidRPr="00E05381">
                        <w:rPr>
                          <w:color w:val="FFFFFF" w:themeColor="background1"/>
                          <w:sz w:val="8"/>
                        </w:rPr>
                        <w:t>&lt;body&gt;</w:t>
                      </w:r>
                    </w:p>
                    <w:p w14:paraId="61A2E06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087C009" w14:textId="77777777" w:rsidR="00E05381" w:rsidRPr="00E05381" w:rsidRDefault="00E05381" w:rsidP="00E05381">
                      <w:pPr>
                        <w:rPr>
                          <w:color w:val="FFFFFF" w:themeColor="background1"/>
                          <w:sz w:val="8"/>
                        </w:rPr>
                      </w:pPr>
                      <w:r w:rsidRPr="00E05381">
                        <w:rPr>
                          <w:color w:val="FFFFFF" w:themeColor="background1"/>
                          <w:sz w:val="8"/>
                        </w:rPr>
                        <w:t>&lt;hr/&gt;</w:t>
                      </w:r>
                    </w:p>
                    <w:p w14:paraId="32DEF356" w14:textId="77777777" w:rsidR="00E05381" w:rsidRPr="00E05381" w:rsidRDefault="00E05381" w:rsidP="00E05381">
                      <w:pPr>
                        <w:rPr>
                          <w:color w:val="FFFFFF" w:themeColor="background1"/>
                          <w:sz w:val="8"/>
                        </w:rPr>
                      </w:pPr>
                      <w:r w:rsidRPr="00E05381">
                        <w:rPr>
                          <w:color w:val="FFFFFF" w:themeColor="background1"/>
                          <w:sz w:val="8"/>
                        </w:rPr>
                        <w:t>&lt;br&gt;</w:t>
                      </w:r>
                    </w:p>
                    <w:p w14:paraId="2E29EA75"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19145788"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3C6ECBC1" w14:textId="77777777" w:rsidR="00E05381" w:rsidRPr="00E05381" w:rsidRDefault="00E05381" w:rsidP="00E05381">
                      <w:pPr>
                        <w:rPr>
                          <w:color w:val="FFFFFF" w:themeColor="background1"/>
                          <w:sz w:val="8"/>
                        </w:rPr>
                      </w:pPr>
                      <w:r w:rsidRPr="00E05381">
                        <w:rPr>
                          <w:color w:val="FFFFFF" w:themeColor="background1"/>
                          <w:sz w:val="8"/>
                        </w:rPr>
                        <w:t>&lt;/p&gt;</w:t>
                      </w:r>
                    </w:p>
                    <w:p w14:paraId="018B92AB" w14:textId="77777777" w:rsidR="00E05381" w:rsidRPr="00E05381" w:rsidRDefault="00E05381" w:rsidP="00E05381">
                      <w:pPr>
                        <w:rPr>
                          <w:color w:val="FFFFFF" w:themeColor="background1"/>
                          <w:sz w:val="8"/>
                        </w:rPr>
                      </w:pPr>
                      <w:r w:rsidRPr="00E05381">
                        <w:rPr>
                          <w:color w:val="FFFFFF" w:themeColor="background1"/>
                          <w:sz w:val="8"/>
                        </w:rPr>
                        <w:t>&lt;br&gt;</w:t>
                      </w:r>
                    </w:p>
                    <w:p w14:paraId="62865EA5"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57E9C671"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3E6ED4F0" w14:textId="77777777" w:rsidR="00E05381" w:rsidRPr="00E05381" w:rsidRDefault="00E05381" w:rsidP="00E05381">
                      <w:pPr>
                        <w:rPr>
                          <w:color w:val="FFFFFF" w:themeColor="background1"/>
                          <w:sz w:val="8"/>
                        </w:rPr>
                      </w:pPr>
                      <w:r w:rsidRPr="00E05381">
                        <w:rPr>
                          <w:color w:val="FFFFFF" w:themeColor="background1"/>
                          <w:sz w:val="8"/>
                        </w:rPr>
                        <w:t>&lt;/body&gt;</w:t>
                      </w:r>
                    </w:p>
                    <w:p w14:paraId="3CEBC6A4" w14:textId="77777777" w:rsidR="00E05381" w:rsidRPr="00E05381" w:rsidRDefault="00E05381" w:rsidP="00E05381">
                      <w:pPr>
                        <w:rPr>
                          <w:color w:val="FFFFFF" w:themeColor="background1"/>
                          <w:sz w:val="8"/>
                        </w:rPr>
                      </w:pPr>
                    </w:p>
                    <w:p w14:paraId="3C30580C"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25AE8F5D" w14:textId="77777777" w:rsidR="00E05381" w:rsidRPr="00E05381" w:rsidRDefault="00E05381" w:rsidP="00E05381">
                      <w:pPr>
                        <w:rPr>
                          <w:color w:val="FFFFFF" w:themeColor="background1"/>
                          <w:sz w:val="8"/>
                        </w:rPr>
                      </w:pPr>
                    </w:p>
                    <w:p w14:paraId="34BEB5CF" w14:textId="77777777" w:rsidR="00E05381" w:rsidRPr="00E05381" w:rsidRDefault="00E05381" w:rsidP="00E05381">
                      <w:pPr>
                        <w:rPr>
                          <w:color w:val="FFFFFF" w:themeColor="background1"/>
                          <w:sz w:val="8"/>
                        </w:rPr>
                      </w:pPr>
                      <w:r w:rsidRPr="00E05381">
                        <w:rPr>
                          <w:color w:val="FFFFFF" w:themeColor="background1"/>
                          <w:sz w:val="8"/>
                        </w:rPr>
                        <w:t>&lt;/html&gt;</w:t>
                      </w:r>
                    </w:p>
                    <w:p w14:paraId="13518392" w14:textId="77777777" w:rsidR="00E05381" w:rsidRPr="00E05381" w:rsidRDefault="00E05381" w:rsidP="00E05381">
                      <w:pPr>
                        <w:rPr>
                          <w:color w:val="FFFFFF" w:themeColor="background1"/>
                          <w:sz w:val="8"/>
                        </w:rPr>
                      </w:pPr>
                      <w:r w:rsidRPr="00E05381">
                        <w:rPr>
                          <w:color w:val="FFFFFF" w:themeColor="background1"/>
                          <w:sz w:val="8"/>
                        </w:rPr>
                        <w:t>STYLE.CSS</w:t>
                      </w:r>
                    </w:p>
                    <w:p w14:paraId="39312273" w14:textId="77777777" w:rsidR="00E05381" w:rsidRPr="00E05381" w:rsidRDefault="00E05381" w:rsidP="00E05381">
                      <w:pPr>
                        <w:rPr>
                          <w:color w:val="FFFFFF" w:themeColor="background1"/>
                          <w:sz w:val="8"/>
                        </w:rPr>
                      </w:pPr>
                      <w:r w:rsidRPr="00E05381">
                        <w:rPr>
                          <w:color w:val="FFFFFF" w:themeColor="background1"/>
                          <w:sz w:val="8"/>
                        </w:rPr>
                        <w:t>title {</w:t>
                      </w:r>
                    </w:p>
                    <w:p w14:paraId="2D036846"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76C41EBE"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CDC4CA4" w14:textId="77777777" w:rsidR="00E05381" w:rsidRPr="00E05381" w:rsidRDefault="00E05381" w:rsidP="00E05381">
                      <w:pPr>
                        <w:rPr>
                          <w:color w:val="FFFFFF" w:themeColor="background1"/>
                          <w:sz w:val="8"/>
                        </w:rPr>
                      </w:pPr>
                      <w:r w:rsidRPr="00E05381">
                        <w:rPr>
                          <w:color w:val="FFFFFF" w:themeColor="background1"/>
                          <w:sz w:val="8"/>
                        </w:rPr>
                        <w:t>}</w:t>
                      </w:r>
                    </w:p>
                    <w:p w14:paraId="0A7525E5" w14:textId="77777777" w:rsidR="00E05381" w:rsidRPr="00E05381" w:rsidRDefault="00E05381" w:rsidP="00E05381">
                      <w:pPr>
                        <w:rPr>
                          <w:color w:val="FFFFFF" w:themeColor="background1"/>
                          <w:sz w:val="8"/>
                        </w:rPr>
                      </w:pPr>
                    </w:p>
                    <w:p w14:paraId="4B3B6E66" w14:textId="77777777" w:rsidR="00E05381" w:rsidRPr="00E05381" w:rsidRDefault="00E05381" w:rsidP="00E05381">
                      <w:pPr>
                        <w:rPr>
                          <w:color w:val="FFFFFF" w:themeColor="background1"/>
                          <w:sz w:val="8"/>
                        </w:rPr>
                      </w:pPr>
                      <w:r w:rsidRPr="00E05381">
                        <w:rPr>
                          <w:color w:val="FFFFFF" w:themeColor="background1"/>
                          <w:sz w:val="8"/>
                        </w:rPr>
                        <w:t>body {</w:t>
                      </w:r>
                    </w:p>
                    <w:p w14:paraId="42071F56"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264A0FBE"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024ABC47" w14:textId="77777777" w:rsidR="00E05381" w:rsidRPr="00E05381" w:rsidRDefault="00E05381" w:rsidP="00E05381">
                      <w:pPr>
                        <w:rPr>
                          <w:color w:val="FFFFFF" w:themeColor="background1"/>
                          <w:sz w:val="8"/>
                        </w:rPr>
                      </w:pPr>
                      <w:r w:rsidRPr="00E05381">
                        <w:rPr>
                          <w:color w:val="FFFFFF" w:themeColor="background1"/>
                          <w:sz w:val="8"/>
                        </w:rPr>
                        <w:t>}</w:t>
                      </w:r>
                    </w:p>
                    <w:p w14:paraId="08259184" w14:textId="77777777" w:rsidR="00E05381" w:rsidRPr="00E05381" w:rsidRDefault="00E05381" w:rsidP="00E05381">
                      <w:pPr>
                        <w:rPr>
                          <w:color w:val="FFFFFF" w:themeColor="background1"/>
                          <w:sz w:val="8"/>
                        </w:rPr>
                      </w:pPr>
                    </w:p>
                    <w:p w14:paraId="244C1E65" w14:textId="77777777" w:rsidR="00E05381" w:rsidRPr="00E05381" w:rsidRDefault="00E05381" w:rsidP="00E05381">
                      <w:pPr>
                        <w:rPr>
                          <w:color w:val="FFFFFF" w:themeColor="background1"/>
                          <w:sz w:val="8"/>
                        </w:rPr>
                      </w:pPr>
                      <w:r w:rsidRPr="00E05381">
                        <w:rPr>
                          <w:color w:val="FFFFFF" w:themeColor="background1"/>
                          <w:sz w:val="8"/>
                        </w:rPr>
                        <w:t>#g-signin {</w:t>
                      </w:r>
                    </w:p>
                    <w:p w14:paraId="1736BDF5"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2A223037"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CA085C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35384885" w14:textId="77777777" w:rsidR="00E05381" w:rsidRPr="00E05381" w:rsidRDefault="00E05381" w:rsidP="00E05381">
                      <w:pPr>
                        <w:rPr>
                          <w:color w:val="FFFFFF" w:themeColor="background1"/>
                          <w:sz w:val="8"/>
                        </w:rPr>
                      </w:pPr>
                      <w:r w:rsidRPr="00E05381">
                        <w:rPr>
                          <w:color w:val="FFFFFF" w:themeColor="background1"/>
                          <w:sz w:val="8"/>
                        </w:rPr>
                        <w:t>}</w:t>
                      </w:r>
                    </w:p>
                    <w:p w14:paraId="4B42DAE0" w14:textId="77777777" w:rsidR="00E05381" w:rsidRPr="00E05381" w:rsidRDefault="00E05381" w:rsidP="00E05381">
                      <w:pPr>
                        <w:rPr>
                          <w:color w:val="FFFFFF" w:themeColor="background1"/>
                          <w:sz w:val="8"/>
                        </w:rPr>
                      </w:pPr>
                    </w:p>
                    <w:p w14:paraId="5ED3A4EE" w14:textId="77777777" w:rsidR="00E05381" w:rsidRPr="00E05381" w:rsidRDefault="00E05381" w:rsidP="00E05381">
                      <w:pPr>
                        <w:rPr>
                          <w:color w:val="FFFFFF" w:themeColor="background1"/>
                          <w:sz w:val="8"/>
                        </w:rPr>
                      </w:pPr>
                      <w:r w:rsidRPr="00E05381">
                        <w:rPr>
                          <w:color w:val="FFFFFF" w:themeColor="background1"/>
                          <w:sz w:val="8"/>
                        </w:rPr>
                        <w:t>h1 {</w:t>
                      </w:r>
                    </w:p>
                    <w:p w14:paraId="786B2B54"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426A32CC"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7F2B8A8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446F709B"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023FD071" w14:textId="77777777" w:rsidR="00E05381" w:rsidRPr="00E05381" w:rsidRDefault="00E05381" w:rsidP="00E05381">
                      <w:pPr>
                        <w:rPr>
                          <w:color w:val="FFFFFF" w:themeColor="background1"/>
                          <w:sz w:val="8"/>
                        </w:rPr>
                      </w:pPr>
                      <w:r w:rsidRPr="00E05381">
                        <w:rPr>
                          <w:color w:val="FFFFFF" w:themeColor="background1"/>
                          <w:sz w:val="8"/>
                        </w:rPr>
                        <w:t>}</w:t>
                      </w:r>
                    </w:p>
                    <w:p w14:paraId="652C2244" w14:textId="77777777" w:rsidR="00E05381" w:rsidRPr="00E05381" w:rsidRDefault="00E05381" w:rsidP="00E05381">
                      <w:pPr>
                        <w:rPr>
                          <w:color w:val="FFFFFF" w:themeColor="background1"/>
                          <w:sz w:val="8"/>
                        </w:rPr>
                      </w:pPr>
                    </w:p>
                    <w:p w14:paraId="692B72C7" w14:textId="77777777" w:rsidR="00E05381" w:rsidRPr="00E05381" w:rsidRDefault="00E05381" w:rsidP="00E05381">
                      <w:pPr>
                        <w:rPr>
                          <w:color w:val="FFFFFF" w:themeColor="background1"/>
                          <w:sz w:val="8"/>
                        </w:rPr>
                      </w:pPr>
                      <w:r w:rsidRPr="00E05381">
                        <w:rPr>
                          <w:color w:val="FFFFFF" w:themeColor="background1"/>
                          <w:sz w:val="8"/>
                        </w:rPr>
                        <w:t>h2 {</w:t>
                      </w:r>
                    </w:p>
                    <w:p w14:paraId="42DF3899"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88B2C8A" w14:textId="77777777" w:rsidR="00E05381" w:rsidRPr="00E05381" w:rsidRDefault="00E05381" w:rsidP="00E05381">
                      <w:pPr>
                        <w:rPr>
                          <w:color w:val="FFFFFF" w:themeColor="background1"/>
                          <w:sz w:val="8"/>
                        </w:rPr>
                      </w:pPr>
                      <w:r w:rsidRPr="00E05381">
                        <w:rPr>
                          <w:color w:val="FFFFFF" w:themeColor="background1"/>
                          <w:sz w:val="8"/>
                        </w:rPr>
                        <w:t>}</w:t>
                      </w:r>
                    </w:p>
                    <w:p w14:paraId="5E384D46" w14:textId="77777777" w:rsidR="00E05381" w:rsidRPr="00E05381" w:rsidRDefault="00E05381" w:rsidP="00E05381">
                      <w:pPr>
                        <w:rPr>
                          <w:color w:val="FFFFFF" w:themeColor="background1"/>
                          <w:sz w:val="8"/>
                        </w:rPr>
                      </w:pPr>
                    </w:p>
                    <w:p w14:paraId="30F9578A" w14:textId="77777777" w:rsidR="00E05381" w:rsidRPr="00E05381" w:rsidRDefault="00E05381" w:rsidP="00E05381">
                      <w:pPr>
                        <w:rPr>
                          <w:color w:val="FFFFFF" w:themeColor="background1"/>
                          <w:sz w:val="8"/>
                        </w:rPr>
                      </w:pPr>
                      <w:r w:rsidRPr="00E05381">
                        <w:rPr>
                          <w:color w:val="FFFFFF" w:themeColor="background1"/>
                          <w:sz w:val="8"/>
                        </w:rPr>
                        <w:t>p {</w:t>
                      </w:r>
                    </w:p>
                    <w:p w14:paraId="68A00C31"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F00A371"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68B189E" w14:textId="77777777" w:rsidR="00E05381" w:rsidRPr="00E05381" w:rsidRDefault="00E05381" w:rsidP="00E05381">
                      <w:pPr>
                        <w:rPr>
                          <w:color w:val="FFFFFF" w:themeColor="background1"/>
                          <w:sz w:val="8"/>
                        </w:rPr>
                      </w:pPr>
                      <w:r w:rsidRPr="00E05381">
                        <w:rPr>
                          <w:color w:val="FFFFFF" w:themeColor="background1"/>
                          <w:sz w:val="8"/>
                        </w:rPr>
                        <w:t>}</w:t>
                      </w:r>
                    </w:p>
                    <w:p w14:paraId="113C34D3"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4DC34ACF" w14:textId="77777777" w:rsidR="00E05381" w:rsidRPr="00E05381" w:rsidRDefault="00E05381" w:rsidP="00E05381">
                      <w:pPr>
                        <w:rPr>
                          <w:color w:val="FFFFFF" w:themeColor="background1"/>
                          <w:sz w:val="8"/>
                        </w:rPr>
                      </w:pPr>
                      <w:r w:rsidRPr="00E05381">
                        <w:rPr>
                          <w:color w:val="FFFFFF" w:themeColor="background1"/>
                          <w:sz w:val="8"/>
                        </w:rPr>
                        <w:t>&lt;?php</w:t>
                      </w:r>
                    </w:p>
                    <w:p w14:paraId="5819BDF7"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6E99939B"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14C08A36" w14:textId="77777777" w:rsidR="00E05381" w:rsidRPr="00E05381" w:rsidRDefault="00E05381" w:rsidP="00E05381">
                      <w:pPr>
                        <w:rPr>
                          <w:color w:val="FFFFFF" w:themeColor="background1"/>
                          <w:sz w:val="8"/>
                        </w:rPr>
                      </w:pPr>
                      <w:r w:rsidRPr="00E05381">
                        <w:rPr>
                          <w:color w:val="FFFFFF" w:themeColor="background1"/>
                          <w:sz w:val="8"/>
                        </w:rPr>
                        <w:t>?&gt;</w:t>
                      </w:r>
                    </w:p>
                    <w:p w14:paraId="3982F87C" w14:textId="77777777" w:rsidR="00E05381" w:rsidRPr="00E05381" w:rsidRDefault="00E05381" w:rsidP="00E05381">
                      <w:pPr>
                        <w:rPr>
                          <w:color w:val="FFFFFF" w:themeColor="background1"/>
                          <w:sz w:val="8"/>
                        </w:rPr>
                      </w:pPr>
                      <w:r w:rsidRPr="00E05381">
                        <w:rPr>
                          <w:color w:val="FFFFFF" w:themeColor="background1"/>
                          <w:sz w:val="8"/>
                        </w:rPr>
                        <w:t>&lt;!DOCTYPE html&gt;</w:t>
                      </w:r>
                    </w:p>
                    <w:p w14:paraId="70836FBB" w14:textId="77777777" w:rsidR="00E05381" w:rsidRPr="00E05381" w:rsidRDefault="00E05381" w:rsidP="00E05381">
                      <w:pPr>
                        <w:rPr>
                          <w:color w:val="FFFFFF" w:themeColor="background1"/>
                          <w:sz w:val="8"/>
                        </w:rPr>
                      </w:pPr>
                      <w:r w:rsidRPr="00E05381">
                        <w:rPr>
                          <w:color w:val="FFFFFF" w:themeColor="background1"/>
                          <w:sz w:val="8"/>
                        </w:rPr>
                        <w:t>&lt;html lang="en"&gt;</w:t>
                      </w:r>
                    </w:p>
                    <w:p w14:paraId="7D624C18" w14:textId="77777777" w:rsidR="00E05381" w:rsidRPr="00E05381" w:rsidRDefault="00E05381" w:rsidP="00E05381">
                      <w:pPr>
                        <w:rPr>
                          <w:color w:val="FFFFFF" w:themeColor="background1"/>
                          <w:sz w:val="8"/>
                        </w:rPr>
                      </w:pPr>
                      <w:r w:rsidRPr="00E05381">
                        <w:rPr>
                          <w:color w:val="FFFFFF" w:themeColor="background1"/>
                          <w:sz w:val="8"/>
                        </w:rPr>
                        <w:t>&lt;head&gt;</w:t>
                      </w:r>
                    </w:p>
                    <w:p w14:paraId="3F0E3BF7"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201F4754"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6B0017C3" w14:textId="77777777" w:rsidR="00E05381" w:rsidRPr="00E05381" w:rsidRDefault="00E05381" w:rsidP="00E05381">
                      <w:pPr>
                        <w:rPr>
                          <w:color w:val="FFFFFF" w:themeColor="background1"/>
                          <w:sz w:val="8"/>
                        </w:rPr>
                      </w:pPr>
                      <w:r w:rsidRPr="00E05381">
                        <w:rPr>
                          <w:color w:val="FFFFFF" w:themeColor="background1"/>
                          <w:sz w:val="8"/>
                        </w:rPr>
                        <w:t>&lt;/head&gt;</w:t>
                      </w:r>
                    </w:p>
                    <w:p w14:paraId="7D9C8128" w14:textId="77777777" w:rsidR="00E05381" w:rsidRPr="00E05381" w:rsidRDefault="00E05381" w:rsidP="00E05381">
                      <w:pPr>
                        <w:rPr>
                          <w:color w:val="FFFFFF" w:themeColor="background1"/>
                          <w:sz w:val="8"/>
                        </w:rPr>
                      </w:pPr>
                      <w:r w:rsidRPr="00E05381">
                        <w:rPr>
                          <w:color w:val="FFFFFF" w:themeColor="background1"/>
                          <w:sz w:val="8"/>
                        </w:rPr>
                        <w:t>&lt;body&gt;</w:t>
                      </w:r>
                    </w:p>
                    <w:p w14:paraId="7813DC54" w14:textId="77777777" w:rsidR="00E05381" w:rsidRPr="00E05381" w:rsidRDefault="00E05381" w:rsidP="00E05381">
                      <w:pPr>
                        <w:rPr>
                          <w:color w:val="FFFFFF" w:themeColor="background1"/>
                          <w:sz w:val="8"/>
                        </w:rPr>
                      </w:pPr>
                    </w:p>
                    <w:p w14:paraId="2CF88C03" w14:textId="77777777" w:rsidR="00E05381" w:rsidRPr="00E05381" w:rsidRDefault="00E05381" w:rsidP="00E05381">
                      <w:pPr>
                        <w:rPr>
                          <w:color w:val="FFFFFF" w:themeColor="background1"/>
                          <w:sz w:val="8"/>
                        </w:rPr>
                      </w:pPr>
                    </w:p>
                    <w:p w14:paraId="56200E8E" w14:textId="77777777" w:rsidR="00E05381" w:rsidRPr="00E05381" w:rsidRDefault="00E05381" w:rsidP="00E05381">
                      <w:pPr>
                        <w:rPr>
                          <w:color w:val="FFFFFF" w:themeColor="background1"/>
                          <w:sz w:val="8"/>
                        </w:rPr>
                      </w:pPr>
                    </w:p>
                    <w:p w14:paraId="26DB31A8" w14:textId="77777777" w:rsidR="00E05381" w:rsidRPr="00E05381" w:rsidRDefault="00E05381" w:rsidP="00E05381">
                      <w:pPr>
                        <w:rPr>
                          <w:color w:val="FFFFFF" w:themeColor="background1"/>
                          <w:sz w:val="8"/>
                        </w:rPr>
                      </w:pPr>
                      <w:r w:rsidRPr="00E05381">
                        <w:rPr>
                          <w:color w:val="FFFFFF" w:themeColor="background1"/>
                          <w:sz w:val="8"/>
                        </w:rPr>
                        <w:t>&lt;/body&gt;</w:t>
                      </w:r>
                    </w:p>
                    <w:p w14:paraId="420CCC3A" w14:textId="77777777" w:rsidR="00E05381" w:rsidRPr="00E05381" w:rsidRDefault="00E05381" w:rsidP="00E05381">
                      <w:pPr>
                        <w:rPr>
                          <w:color w:val="FFFFFF" w:themeColor="background1"/>
                          <w:sz w:val="8"/>
                        </w:rPr>
                      </w:pPr>
                      <w:r w:rsidRPr="00E05381">
                        <w:rPr>
                          <w:color w:val="FFFFFF" w:themeColor="background1"/>
                          <w:sz w:val="8"/>
                        </w:rPr>
                        <w:t>&lt;/html&gt;</w:t>
                      </w:r>
                    </w:p>
                    <w:p w14:paraId="0003B0E1" w14:textId="77777777" w:rsidR="00E05381" w:rsidRPr="00E05381" w:rsidRDefault="00E05381" w:rsidP="00E05381">
                      <w:pPr>
                        <w:rPr>
                          <w:color w:val="FFFFFF" w:themeColor="background1"/>
                          <w:sz w:val="8"/>
                        </w:rPr>
                      </w:pPr>
                    </w:p>
                    <w:p w14:paraId="28A5591E" w14:textId="77777777" w:rsidR="00E05381" w:rsidRPr="00E05381" w:rsidRDefault="00E05381" w:rsidP="00E05381">
                      <w:pPr>
                        <w:rPr>
                          <w:color w:val="FFFFFF" w:themeColor="background1"/>
                          <w:sz w:val="8"/>
                        </w:rPr>
                      </w:pPr>
                      <w:r w:rsidRPr="00E05381">
                        <w:rPr>
                          <w:color w:val="FFFFFF" w:themeColor="background1"/>
                          <w:sz w:val="8"/>
                        </w:rPr>
                        <w:t>QUADEQN.PHP</w:t>
                      </w:r>
                    </w:p>
                    <w:p w14:paraId="6A58A246" w14:textId="77777777" w:rsidR="00E05381" w:rsidRPr="00E05381" w:rsidRDefault="00E05381" w:rsidP="00E05381">
                      <w:pPr>
                        <w:rPr>
                          <w:color w:val="FFFFFF" w:themeColor="background1"/>
                          <w:sz w:val="8"/>
                        </w:rPr>
                      </w:pPr>
                      <w:r w:rsidRPr="00E05381">
                        <w:rPr>
                          <w:color w:val="FFFFFF" w:themeColor="background1"/>
                          <w:sz w:val="8"/>
                        </w:rPr>
                        <w:t>&lt;?php</w:t>
                      </w:r>
                    </w:p>
                    <w:p w14:paraId="65563EF1" w14:textId="77777777" w:rsidR="00E05381" w:rsidRPr="00E05381" w:rsidRDefault="00E05381" w:rsidP="00E05381">
                      <w:pPr>
                        <w:rPr>
                          <w:color w:val="FFFFFF" w:themeColor="background1"/>
                          <w:sz w:val="8"/>
                        </w:rPr>
                      </w:pPr>
                    </w:p>
                    <w:p w14:paraId="38B98E19" w14:textId="77777777" w:rsidR="00E05381" w:rsidRPr="00E05381" w:rsidRDefault="00E05381" w:rsidP="00E05381">
                      <w:pPr>
                        <w:rPr>
                          <w:color w:val="FFFFFF" w:themeColor="background1"/>
                          <w:sz w:val="8"/>
                        </w:rPr>
                      </w:pPr>
                    </w:p>
                    <w:p w14:paraId="418D3A29"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1FD1201" w14:textId="77777777" w:rsidR="00E05381" w:rsidRPr="00E05381" w:rsidRDefault="00E05381" w:rsidP="00E05381">
                      <w:pPr>
                        <w:rPr>
                          <w:color w:val="FFFFFF" w:themeColor="background1"/>
                          <w:sz w:val="8"/>
                        </w:rPr>
                      </w:pPr>
                      <w:r w:rsidRPr="00E05381">
                        <w:rPr>
                          <w:color w:val="FFFFFF" w:themeColor="background1"/>
                          <w:sz w:val="8"/>
                        </w:rPr>
                        <w:t>{</w:t>
                      </w:r>
                    </w:p>
                    <w:p w14:paraId="44A8ABC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15D284A1"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4836C2B8"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77D8E97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5780F476"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092F2D4F"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1E9EC6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61E971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4E9804D5"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8FE3C4A"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0C5BC5B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37BCC75C"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6038F201"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03A90B8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72CC504" w14:textId="77777777" w:rsidR="00E05381" w:rsidRPr="00E05381" w:rsidRDefault="00E05381" w:rsidP="00E05381">
                      <w:pPr>
                        <w:rPr>
                          <w:color w:val="FFFFFF" w:themeColor="background1"/>
                          <w:sz w:val="8"/>
                        </w:rPr>
                      </w:pPr>
                      <w:r w:rsidRPr="00E05381">
                        <w:rPr>
                          <w:color w:val="FFFFFF" w:themeColor="background1"/>
                          <w:sz w:val="8"/>
                        </w:rPr>
                        <w:t>}</w:t>
                      </w:r>
                    </w:p>
                    <w:p w14:paraId="5B8EE50C" w14:textId="77777777" w:rsidR="00E05381" w:rsidRPr="00E05381" w:rsidRDefault="00E05381" w:rsidP="00E05381">
                      <w:pPr>
                        <w:rPr>
                          <w:color w:val="FFFFFF" w:themeColor="background1"/>
                          <w:sz w:val="8"/>
                        </w:rPr>
                      </w:pPr>
                    </w:p>
                    <w:p w14:paraId="13F5D8DA"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598CCE5A" w14:textId="77777777" w:rsidR="00E05381" w:rsidRPr="00E05381" w:rsidRDefault="00E05381" w:rsidP="00E05381">
                      <w:pPr>
                        <w:rPr>
                          <w:color w:val="FFFFFF" w:themeColor="background1"/>
                          <w:sz w:val="8"/>
                        </w:rPr>
                      </w:pPr>
                    </w:p>
                    <w:p w14:paraId="09D54484"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55B22C0E" w14:textId="77777777" w:rsidR="00E05381" w:rsidRPr="00E05381" w:rsidRDefault="00E05381" w:rsidP="00E05381">
                      <w:pPr>
                        <w:rPr>
                          <w:color w:val="FFFFFF" w:themeColor="background1"/>
                          <w:sz w:val="8"/>
                        </w:rPr>
                      </w:pPr>
                      <w:r w:rsidRPr="00E05381">
                        <w:rPr>
                          <w:color w:val="FFFFFF" w:themeColor="background1"/>
                          <w:sz w:val="8"/>
                        </w:rPr>
                        <w:t>{</w:t>
                      </w:r>
                    </w:p>
                    <w:p w14:paraId="2F510674"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2716329" w14:textId="77777777" w:rsidR="00E05381" w:rsidRPr="00E05381" w:rsidRDefault="00E05381" w:rsidP="00E05381">
                      <w:pPr>
                        <w:rPr>
                          <w:color w:val="FFFFFF" w:themeColor="background1"/>
                          <w:sz w:val="8"/>
                        </w:rPr>
                      </w:pPr>
                    </w:p>
                    <w:p w14:paraId="62F5FF9F"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125C6DE7"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EF0E30C"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7A434309"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016F9DE5"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320903C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EE2BBDE" w14:textId="77777777" w:rsidR="00E05381" w:rsidRPr="00E05381" w:rsidRDefault="00E05381" w:rsidP="00E05381">
                      <w:pPr>
                        <w:rPr>
                          <w:color w:val="FFFFFF" w:themeColor="background1"/>
                          <w:sz w:val="8"/>
                        </w:rPr>
                      </w:pPr>
                    </w:p>
                    <w:p w14:paraId="7B4DF911"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7958F952" w14:textId="77777777" w:rsidR="00E05381" w:rsidRPr="00E05381" w:rsidRDefault="00E05381" w:rsidP="00E05381">
                      <w:pPr>
                        <w:rPr>
                          <w:color w:val="FFFFFF" w:themeColor="background1"/>
                          <w:sz w:val="8"/>
                        </w:rPr>
                      </w:pPr>
                    </w:p>
                    <w:p w14:paraId="6561B5D9"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708A37C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018B7184"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D8E97B6" w14:textId="77777777" w:rsidR="00E05381" w:rsidRPr="00E05381" w:rsidRDefault="00E05381" w:rsidP="00E05381">
                      <w:pPr>
                        <w:rPr>
                          <w:color w:val="FFFFFF" w:themeColor="background1"/>
                          <w:sz w:val="8"/>
                        </w:rPr>
                      </w:pPr>
                    </w:p>
                    <w:p w14:paraId="425F1B40"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55A54E6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41BD8B54"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1F96DB0D"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95E4AC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316791F4"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6D571993"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417D17B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77046089"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7DF84E6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39E55961"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2EA2B77B"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365A9F9" w14:textId="77777777" w:rsidR="00E05381" w:rsidRPr="00E05381" w:rsidRDefault="00E05381" w:rsidP="00E05381">
                      <w:pPr>
                        <w:rPr>
                          <w:color w:val="FFFFFF" w:themeColor="background1"/>
                          <w:sz w:val="8"/>
                        </w:rPr>
                      </w:pPr>
                    </w:p>
                    <w:p w14:paraId="5E368973"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6D43F25E" w14:textId="77777777" w:rsidR="00E05381" w:rsidRPr="00E05381" w:rsidRDefault="00E05381" w:rsidP="00E05381">
                      <w:pPr>
                        <w:rPr>
                          <w:color w:val="FFFFFF" w:themeColor="background1"/>
                          <w:sz w:val="8"/>
                        </w:rPr>
                      </w:pPr>
                    </w:p>
                    <w:p w14:paraId="62B5E812"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7794F85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290820D6"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37E075B4" w14:textId="77777777" w:rsidR="00E05381" w:rsidRPr="00E05381" w:rsidRDefault="00E05381" w:rsidP="00E05381">
                      <w:pPr>
                        <w:rPr>
                          <w:color w:val="FFFFFF" w:themeColor="background1"/>
                          <w:sz w:val="8"/>
                        </w:rPr>
                      </w:pPr>
                    </w:p>
                    <w:p w14:paraId="39104A91" w14:textId="77777777" w:rsidR="00E05381" w:rsidRPr="00E05381" w:rsidRDefault="00E05381" w:rsidP="00E05381">
                      <w:pPr>
                        <w:rPr>
                          <w:color w:val="FFFFFF" w:themeColor="background1"/>
                          <w:sz w:val="8"/>
                        </w:rPr>
                      </w:pPr>
                      <w:r w:rsidRPr="00E05381">
                        <w:rPr>
                          <w:color w:val="FFFFFF" w:themeColor="background1"/>
                          <w:sz w:val="8"/>
                        </w:rPr>
                        <w:t>}</w:t>
                      </w:r>
                    </w:p>
                    <w:p w14:paraId="41095DCA" w14:textId="77777777" w:rsidR="00E05381" w:rsidRPr="00E05381" w:rsidRDefault="00E05381" w:rsidP="00E05381">
                      <w:pPr>
                        <w:rPr>
                          <w:color w:val="FFFFFF" w:themeColor="background1"/>
                          <w:sz w:val="8"/>
                        </w:rPr>
                      </w:pPr>
                    </w:p>
                    <w:p w14:paraId="1F5FE24E"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3C798E99" w14:textId="77777777" w:rsidR="00E05381" w:rsidRPr="00E05381" w:rsidRDefault="00E05381" w:rsidP="00E05381">
                      <w:pPr>
                        <w:rPr>
                          <w:color w:val="FFFFFF" w:themeColor="background1"/>
                          <w:sz w:val="8"/>
                        </w:rPr>
                      </w:pPr>
                    </w:p>
                    <w:p w14:paraId="1E604945"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EE78CB1" w14:textId="77777777" w:rsidR="00E05381" w:rsidRPr="00E05381" w:rsidRDefault="00E05381" w:rsidP="00E05381">
                      <w:pPr>
                        <w:rPr>
                          <w:color w:val="FFFFFF" w:themeColor="background1"/>
                          <w:sz w:val="8"/>
                        </w:rPr>
                      </w:pPr>
                      <w:r w:rsidRPr="00E05381">
                        <w:rPr>
                          <w:color w:val="FFFFFF" w:themeColor="background1"/>
                          <w:sz w:val="8"/>
                        </w:rPr>
                        <w:t>&lt;?php</w:t>
                      </w:r>
                    </w:p>
                    <w:p w14:paraId="440D5E15"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4FDF282A"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3F14B99C" w14:textId="77777777" w:rsidR="00E05381" w:rsidRPr="00E05381" w:rsidRDefault="00E05381" w:rsidP="00E05381">
                      <w:pPr>
                        <w:rPr>
                          <w:color w:val="FFFFFF" w:themeColor="background1"/>
                          <w:sz w:val="8"/>
                        </w:rPr>
                      </w:pPr>
                      <w:r w:rsidRPr="00E05381">
                        <w:rPr>
                          <w:color w:val="FFFFFF" w:themeColor="background1"/>
                          <w:sz w:val="8"/>
                        </w:rPr>
                        <w:tab/>
                      </w:r>
                    </w:p>
                    <w:p w14:paraId="19217429" w14:textId="77777777" w:rsidR="00E05381" w:rsidRPr="00E05381" w:rsidRDefault="00E05381" w:rsidP="00E05381">
                      <w:pPr>
                        <w:rPr>
                          <w:color w:val="FFFFFF" w:themeColor="background1"/>
                          <w:sz w:val="8"/>
                        </w:rPr>
                      </w:pPr>
                      <w:r w:rsidRPr="00E05381">
                        <w:rPr>
                          <w:color w:val="FFFFFF" w:themeColor="background1"/>
                          <w:sz w:val="8"/>
                        </w:rPr>
                        <w:tab/>
                      </w:r>
                    </w:p>
                    <w:p w14:paraId="3371FE3F" w14:textId="77777777" w:rsidR="00E05381" w:rsidRPr="00E05381" w:rsidRDefault="00E05381" w:rsidP="00E05381">
                      <w:pPr>
                        <w:rPr>
                          <w:color w:val="FFFFFF" w:themeColor="background1"/>
                          <w:sz w:val="8"/>
                        </w:rPr>
                      </w:pPr>
                      <w:r w:rsidRPr="00E05381">
                        <w:rPr>
                          <w:color w:val="FFFFFF" w:themeColor="background1"/>
                          <w:sz w:val="8"/>
                        </w:rPr>
                        <w:tab/>
                        <w:t>$a = (double)0;</w:t>
                      </w:r>
                    </w:p>
                    <w:p w14:paraId="373376F4" w14:textId="77777777" w:rsidR="00E05381" w:rsidRPr="00E05381" w:rsidRDefault="00E05381" w:rsidP="00E05381">
                      <w:pPr>
                        <w:rPr>
                          <w:color w:val="FFFFFF" w:themeColor="background1"/>
                          <w:sz w:val="8"/>
                        </w:rPr>
                      </w:pPr>
                      <w:r w:rsidRPr="00E05381">
                        <w:rPr>
                          <w:color w:val="FFFFFF" w:themeColor="background1"/>
                          <w:sz w:val="8"/>
                        </w:rPr>
                        <w:tab/>
                        <w:t>$b = (double)0;</w:t>
                      </w:r>
                    </w:p>
                    <w:p w14:paraId="4C672DBB" w14:textId="77777777" w:rsidR="00E05381" w:rsidRPr="00E05381" w:rsidRDefault="00E05381" w:rsidP="00E05381">
                      <w:pPr>
                        <w:rPr>
                          <w:color w:val="FFFFFF" w:themeColor="background1"/>
                          <w:sz w:val="8"/>
                        </w:rPr>
                      </w:pPr>
                      <w:r w:rsidRPr="00E05381">
                        <w:rPr>
                          <w:color w:val="FFFFFF" w:themeColor="background1"/>
                          <w:sz w:val="8"/>
                        </w:rPr>
                        <w:tab/>
                        <w:t>$c = (double)0;</w:t>
                      </w:r>
                    </w:p>
                    <w:p w14:paraId="2D523687" w14:textId="77777777" w:rsidR="00E05381" w:rsidRPr="00E05381" w:rsidRDefault="00E05381" w:rsidP="00E05381">
                      <w:pPr>
                        <w:rPr>
                          <w:color w:val="FFFFFF" w:themeColor="background1"/>
                          <w:sz w:val="8"/>
                        </w:rPr>
                      </w:pPr>
                      <w:r w:rsidRPr="00E05381">
                        <w:rPr>
                          <w:color w:val="FFFFFF" w:themeColor="background1"/>
                          <w:sz w:val="8"/>
                        </w:rPr>
                        <w:tab/>
                        <w:t>$d = (double)0;</w:t>
                      </w:r>
                    </w:p>
                    <w:p w14:paraId="4602997B" w14:textId="77777777" w:rsidR="00E05381" w:rsidRPr="00E05381" w:rsidRDefault="00E05381" w:rsidP="00E05381">
                      <w:pPr>
                        <w:rPr>
                          <w:color w:val="FFFFFF" w:themeColor="background1"/>
                          <w:sz w:val="8"/>
                        </w:rPr>
                      </w:pPr>
                      <w:r w:rsidRPr="00E05381">
                        <w:rPr>
                          <w:color w:val="FFFFFF" w:themeColor="background1"/>
                          <w:sz w:val="8"/>
                        </w:rPr>
                        <w:tab/>
                      </w:r>
                    </w:p>
                    <w:p w14:paraId="6CC6E59D" w14:textId="77777777" w:rsidR="00E05381" w:rsidRPr="00E05381" w:rsidRDefault="00E05381" w:rsidP="00E05381">
                      <w:pPr>
                        <w:rPr>
                          <w:color w:val="FFFFFF" w:themeColor="background1"/>
                          <w:sz w:val="8"/>
                        </w:rPr>
                      </w:pPr>
                      <w:r w:rsidRPr="00E05381">
                        <w:rPr>
                          <w:color w:val="FFFFFF" w:themeColor="background1"/>
                          <w:sz w:val="8"/>
                        </w:rPr>
                        <w:tab/>
                        <w:t>do {</w:t>
                      </w:r>
                    </w:p>
                    <w:p w14:paraId="2563A1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A33156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4C9D4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1DF7C2E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4FC0C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14691D8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1F9ECD5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A3746E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5A832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09731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34DAA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559D87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751351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16E8A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28BB6DE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97331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33AD5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5323E32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2CD32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5282C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130D88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29EEBE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718CF8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DF1B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31FAE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16AE11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C4A5E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0C1C81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3C9D3A7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76D9A0B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15F7FF2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60521B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6DEB1E1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6FEDD2BC"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1BA5EAD" w14:textId="77777777" w:rsidR="00E05381" w:rsidRPr="00E05381" w:rsidRDefault="00E05381" w:rsidP="00E05381">
                      <w:pPr>
                        <w:rPr>
                          <w:color w:val="FFFFFF" w:themeColor="background1"/>
                          <w:sz w:val="8"/>
                        </w:rPr>
                      </w:pPr>
                      <w:r w:rsidRPr="00E05381">
                        <w:rPr>
                          <w:color w:val="FFFFFF" w:themeColor="background1"/>
                          <w:sz w:val="8"/>
                        </w:rPr>
                        <w:tab/>
                      </w:r>
                    </w:p>
                    <w:p w14:paraId="35CEC76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8C36E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5C6055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76BD56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589B64A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5C702C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66C38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0BBEE0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14A768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754D79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38308C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399928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43C48EE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6AAF6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47B505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AAB28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5D8FB0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6C7B6E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64018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740B4F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70FD12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37BA3F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7F122E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79F9D21" w14:textId="620250A3"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15BE3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7D2881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160D76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1D7C94B7" w14:textId="77777777" w:rsidR="00E05381" w:rsidRPr="00E05381" w:rsidRDefault="00E05381" w:rsidP="00E05381">
                      <w:pPr>
                        <w:rPr>
                          <w:color w:val="FFFFFF" w:themeColor="background1"/>
                          <w:sz w:val="8"/>
                        </w:rPr>
                      </w:pPr>
                      <w:r w:rsidRPr="00E05381">
                        <w:rPr>
                          <w:color w:val="FFFFFF" w:themeColor="background1"/>
                          <w:sz w:val="8"/>
                        </w:rPr>
                        <w:tab/>
                      </w:r>
                    </w:p>
                    <w:p w14:paraId="4F61F291" w14:textId="77777777" w:rsidR="00E05381" w:rsidRPr="00E05381" w:rsidRDefault="00E05381" w:rsidP="00E05381">
                      <w:pPr>
                        <w:rPr>
                          <w:color w:val="FFFFFF" w:themeColor="background1"/>
                          <w:sz w:val="8"/>
                        </w:rPr>
                      </w:pPr>
                      <w:r w:rsidRPr="00E05381">
                        <w:rPr>
                          <w:color w:val="FFFFFF" w:themeColor="background1"/>
                          <w:sz w:val="8"/>
                        </w:rPr>
                        <w:tab/>
                      </w:r>
                    </w:p>
                    <w:p w14:paraId="7BA38674" w14:textId="77777777" w:rsidR="00E05381" w:rsidRPr="00E05381" w:rsidRDefault="00E05381" w:rsidP="00E05381">
                      <w:pPr>
                        <w:rPr>
                          <w:color w:val="FFFFFF" w:themeColor="background1"/>
                          <w:sz w:val="8"/>
                        </w:rPr>
                      </w:pPr>
                      <w:r w:rsidRPr="00E05381">
                        <w:rPr>
                          <w:color w:val="FFFFFF" w:themeColor="background1"/>
                          <w:sz w:val="8"/>
                        </w:rPr>
                        <w:tab/>
                      </w:r>
                    </w:p>
                    <w:p w14:paraId="4B6A11EB"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3F3E2EED"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4F9B09AC"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09CEE195"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60B0B94A"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76C13381" w14:textId="77777777" w:rsidR="00E05381" w:rsidRPr="00E05381" w:rsidRDefault="00E05381" w:rsidP="00E05381">
                      <w:pPr>
                        <w:rPr>
                          <w:color w:val="FFFFFF" w:themeColor="background1"/>
                          <w:sz w:val="8"/>
                        </w:rPr>
                      </w:pPr>
                      <w:r w:rsidRPr="00E05381">
                        <w:rPr>
                          <w:color w:val="FFFFFF" w:themeColor="background1"/>
                          <w:sz w:val="8"/>
                        </w:rPr>
                        <w:tab/>
                      </w:r>
                    </w:p>
                    <w:p w14:paraId="6CE1E415" w14:textId="77777777" w:rsidR="00E05381" w:rsidRPr="00E05381" w:rsidRDefault="00E05381" w:rsidP="00E05381">
                      <w:pPr>
                        <w:rPr>
                          <w:color w:val="FFFFFF" w:themeColor="background1"/>
                          <w:sz w:val="8"/>
                        </w:rPr>
                      </w:pPr>
                      <w:r w:rsidRPr="00E05381">
                        <w:rPr>
                          <w:color w:val="FFFFFF" w:themeColor="background1"/>
                          <w:sz w:val="8"/>
                        </w:rPr>
                        <w:tab/>
                      </w:r>
                    </w:p>
                    <w:p w14:paraId="30F7DC29"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2FC5E557"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55FC0947" w14:textId="77777777" w:rsidR="00E05381" w:rsidRPr="00E05381" w:rsidRDefault="00E05381" w:rsidP="00E05381">
                      <w:pPr>
                        <w:rPr>
                          <w:color w:val="FFFFFF" w:themeColor="background1"/>
                          <w:sz w:val="8"/>
                        </w:rPr>
                      </w:pPr>
                      <w:r w:rsidRPr="00E05381">
                        <w:rPr>
                          <w:color w:val="FFFFFF" w:themeColor="background1"/>
                          <w:sz w:val="8"/>
                        </w:rPr>
                        <w:tab/>
                      </w:r>
                    </w:p>
                    <w:p w14:paraId="40FCDE5B" w14:textId="77777777" w:rsidR="00E05381" w:rsidRPr="00E05381" w:rsidRDefault="00E05381" w:rsidP="00E05381">
                      <w:pPr>
                        <w:rPr>
                          <w:color w:val="FFFFFF" w:themeColor="background1"/>
                          <w:sz w:val="8"/>
                        </w:rPr>
                      </w:pPr>
                      <w:r w:rsidRPr="00E05381">
                        <w:rPr>
                          <w:color w:val="FFFFFF" w:themeColor="background1"/>
                          <w:sz w:val="8"/>
                        </w:rPr>
                        <w:tab/>
                        <w:t>$bar = '----------------------------------------------------------------------------------';</w:t>
                      </w:r>
                    </w:p>
                    <w:p w14:paraId="3FEB22AC" w14:textId="77777777" w:rsidR="00E05381" w:rsidRPr="00E05381" w:rsidRDefault="00E05381" w:rsidP="00E05381">
                      <w:pPr>
                        <w:rPr>
                          <w:color w:val="FFFFFF" w:themeColor="background1"/>
                          <w:sz w:val="8"/>
                        </w:rPr>
                      </w:pPr>
                      <w:r w:rsidRPr="00E05381">
                        <w:rPr>
                          <w:color w:val="FFFFFF" w:themeColor="background1"/>
                          <w:sz w:val="8"/>
                        </w:rPr>
                        <w:tab/>
                      </w:r>
                    </w:p>
                    <w:p w14:paraId="3A9E039D" w14:textId="77777777" w:rsidR="00E05381" w:rsidRPr="00E05381" w:rsidRDefault="00E05381" w:rsidP="00E05381">
                      <w:pPr>
                        <w:rPr>
                          <w:color w:val="FFFFFF" w:themeColor="background1"/>
                          <w:sz w:val="8"/>
                        </w:rPr>
                      </w:pPr>
                      <w:r w:rsidRPr="00E05381">
                        <w:rPr>
                          <w:color w:val="FFFFFF" w:themeColor="background1"/>
                          <w:sz w:val="8"/>
                        </w:rPr>
                        <w:tab/>
                      </w:r>
                    </w:p>
                    <w:p w14:paraId="5AFD83C9"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4AB5A97C" w14:textId="77777777" w:rsidR="00E05381" w:rsidRPr="00E05381" w:rsidRDefault="00E05381" w:rsidP="00E05381">
                      <w:pPr>
                        <w:rPr>
                          <w:color w:val="FFFFFF" w:themeColor="background1"/>
                          <w:sz w:val="8"/>
                        </w:rPr>
                      </w:pPr>
                      <w:r w:rsidRPr="00E05381">
                        <w:rPr>
                          <w:color w:val="FFFFFF" w:themeColor="background1"/>
                          <w:sz w:val="8"/>
                        </w:rPr>
                        <w:tab/>
                      </w:r>
                    </w:p>
                    <w:p w14:paraId="3633D05D" w14:textId="77777777" w:rsidR="00E05381" w:rsidRPr="00E05381" w:rsidRDefault="00E05381" w:rsidP="00E05381">
                      <w:pPr>
                        <w:rPr>
                          <w:color w:val="FFFFFF" w:themeColor="background1"/>
                          <w:sz w:val="8"/>
                        </w:rPr>
                      </w:pPr>
                      <w:r w:rsidRPr="00E05381">
                        <w:rPr>
                          <w:color w:val="FFFFFF" w:themeColor="background1"/>
                          <w:sz w:val="8"/>
                        </w:rPr>
                        <w:tab/>
                      </w:r>
                    </w:p>
                    <w:p w14:paraId="7CCD6336"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6E64103E" w14:textId="77777777" w:rsidR="00E05381" w:rsidRPr="00E05381" w:rsidRDefault="00E05381" w:rsidP="00E05381">
                      <w:pPr>
                        <w:rPr>
                          <w:color w:val="FFFFFF" w:themeColor="background1"/>
                          <w:sz w:val="8"/>
                        </w:rPr>
                      </w:pPr>
                      <w:r w:rsidRPr="00E05381">
                        <w:rPr>
                          <w:color w:val="FFFFFF" w:themeColor="background1"/>
                          <w:sz w:val="8"/>
                        </w:rPr>
                        <w:tab/>
                      </w:r>
                    </w:p>
                    <w:p w14:paraId="0FCFFDA8"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3942D57F" w14:textId="77777777" w:rsidR="00E05381" w:rsidRPr="00E05381" w:rsidRDefault="00E05381" w:rsidP="00E05381">
                      <w:pPr>
                        <w:rPr>
                          <w:color w:val="FFFFFF" w:themeColor="background1"/>
                          <w:sz w:val="8"/>
                        </w:rPr>
                      </w:pPr>
                      <w:r w:rsidRPr="00E05381">
                        <w:rPr>
                          <w:color w:val="FFFFFF" w:themeColor="background1"/>
                          <w:sz w:val="8"/>
                        </w:rPr>
                        <w:tab/>
                        <w:t>if($d1===0){</w:t>
                      </w:r>
                    </w:p>
                    <w:p w14:paraId="54053D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09EC7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C0D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4B4BA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2471CB6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C946EA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2565E6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152CE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70D5B5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5195F8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15D4BF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33899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5D75E659" w14:textId="77777777" w:rsidR="00E05381" w:rsidRPr="00E05381" w:rsidRDefault="00E05381" w:rsidP="00E05381">
                      <w:pPr>
                        <w:rPr>
                          <w:color w:val="FFFFFF" w:themeColor="background1"/>
                          <w:sz w:val="8"/>
                        </w:rPr>
                      </w:pPr>
                      <w:r w:rsidRPr="00E05381">
                        <w:rPr>
                          <w:color w:val="FFFFFF" w:themeColor="background1"/>
                          <w:sz w:val="8"/>
                        </w:rPr>
                        <w:tab/>
                        <w:t>}</w:t>
                      </w:r>
                    </w:p>
                    <w:p w14:paraId="0F12D434" w14:textId="77777777" w:rsidR="00E05381" w:rsidRPr="00E05381" w:rsidRDefault="00E05381" w:rsidP="00E05381">
                      <w:pPr>
                        <w:rPr>
                          <w:color w:val="FFFFFF" w:themeColor="background1"/>
                          <w:sz w:val="8"/>
                        </w:rPr>
                      </w:pPr>
                      <w:r w:rsidRPr="00E05381">
                        <w:rPr>
                          <w:color w:val="FFFFFF" w:themeColor="background1"/>
                          <w:sz w:val="8"/>
                        </w:rPr>
                        <w:tab/>
                        <w:t>else {</w:t>
                      </w:r>
                    </w:p>
                    <w:p w14:paraId="606389A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5A3F5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E056E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15C9B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28B72A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15DC07F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529F26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254566A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28023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38EF46B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4E77B710" w14:textId="77777777" w:rsidR="00E05381" w:rsidRPr="00E05381" w:rsidRDefault="00E05381" w:rsidP="00E05381">
                      <w:pPr>
                        <w:rPr>
                          <w:color w:val="FFFFFF" w:themeColor="background1"/>
                          <w:sz w:val="8"/>
                        </w:rPr>
                      </w:pPr>
                      <w:r w:rsidRPr="00E05381">
                        <w:rPr>
                          <w:color w:val="FFFFFF" w:themeColor="background1"/>
                          <w:sz w:val="8"/>
                        </w:rPr>
                        <w:tab/>
                        <w:t>}</w:t>
                      </w:r>
                    </w:p>
                    <w:p w14:paraId="61B6B495" w14:textId="77777777" w:rsidR="00E05381" w:rsidRPr="00E05381" w:rsidRDefault="00E05381" w:rsidP="00E05381">
                      <w:pPr>
                        <w:rPr>
                          <w:color w:val="FFFFFF" w:themeColor="background1"/>
                          <w:sz w:val="8"/>
                        </w:rPr>
                      </w:pPr>
                      <w:r w:rsidRPr="00E05381">
                        <w:rPr>
                          <w:color w:val="FFFFFF" w:themeColor="background1"/>
                          <w:sz w:val="8"/>
                        </w:rPr>
                        <w:tab/>
                      </w:r>
                    </w:p>
                    <w:p w14:paraId="393A94D1"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176BE3DB"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110F871" w14:textId="77777777" w:rsidR="00E05381" w:rsidRPr="00E05381" w:rsidRDefault="00E05381" w:rsidP="00E05381">
                      <w:pPr>
                        <w:rPr>
                          <w:color w:val="FFFFFF" w:themeColor="background1"/>
                          <w:sz w:val="8"/>
                        </w:rPr>
                      </w:pPr>
                      <w:r w:rsidRPr="00E05381">
                        <w:rPr>
                          <w:color w:val="FFFFFF" w:themeColor="background1"/>
                          <w:sz w:val="8"/>
                        </w:rPr>
                        <w:t>echo "\r\n".$Working;</w:t>
                      </w:r>
                    </w:p>
                    <w:p w14:paraId="2317BD27" w14:textId="77777777" w:rsidR="00E05381" w:rsidRPr="00E05381" w:rsidRDefault="00E05381" w:rsidP="00E05381">
                      <w:pPr>
                        <w:rPr>
                          <w:color w:val="FFFFFF" w:themeColor="background1"/>
                          <w:sz w:val="8"/>
                        </w:rPr>
                      </w:pPr>
                    </w:p>
                    <w:p w14:paraId="60C03A30"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985260B" w14:textId="77777777" w:rsidR="00E05381" w:rsidRPr="00E05381" w:rsidRDefault="00E05381" w:rsidP="00E05381">
                      <w:pPr>
                        <w:rPr>
                          <w:color w:val="FFFFFF" w:themeColor="background1"/>
                          <w:sz w:val="8"/>
                        </w:rPr>
                      </w:pPr>
                      <w:r w:rsidRPr="00E05381">
                        <w:rPr>
                          <w:color w:val="FFFFFF" w:themeColor="background1"/>
                          <w:sz w:val="8"/>
                        </w:rPr>
                        <w:t>&lt;?php</w:t>
                      </w:r>
                    </w:p>
                    <w:p w14:paraId="14114F56" w14:textId="77777777" w:rsidR="00E05381" w:rsidRPr="00E05381" w:rsidRDefault="00E05381" w:rsidP="00E05381">
                      <w:pPr>
                        <w:rPr>
                          <w:color w:val="FFFFFF" w:themeColor="background1"/>
                          <w:sz w:val="8"/>
                        </w:rPr>
                      </w:pPr>
                    </w:p>
                    <w:p w14:paraId="771D59D3"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3C0BEDB6" w14:textId="77777777" w:rsidR="00E05381" w:rsidRPr="00E05381" w:rsidRDefault="00E05381" w:rsidP="00E05381">
                      <w:pPr>
                        <w:rPr>
                          <w:color w:val="FFFFFF" w:themeColor="background1"/>
                          <w:sz w:val="8"/>
                        </w:rPr>
                      </w:pPr>
                      <w:r w:rsidRPr="00E05381">
                        <w:rPr>
                          <w:color w:val="FFFFFF" w:themeColor="background1"/>
                          <w:sz w:val="8"/>
                        </w:rPr>
                        <w:t>{</w:t>
                      </w:r>
                    </w:p>
                    <w:p w14:paraId="30AB34E9" w14:textId="77777777" w:rsidR="00E05381" w:rsidRPr="00E05381" w:rsidRDefault="00E05381" w:rsidP="00E05381">
                      <w:pPr>
                        <w:rPr>
                          <w:color w:val="FFFFFF" w:themeColor="background1"/>
                          <w:sz w:val="8"/>
                        </w:rPr>
                      </w:pPr>
                    </w:p>
                    <w:p w14:paraId="3319A7A9"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7A41D02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49DAD570" w14:textId="77777777" w:rsidR="00E05381" w:rsidRPr="00E05381" w:rsidRDefault="00E05381" w:rsidP="00E05381">
                      <w:pPr>
                        <w:rPr>
                          <w:color w:val="FFFFFF" w:themeColor="background1"/>
                          <w:sz w:val="8"/>
                        </w:rPr>
                      </w:pPr>
                    </w:p>
                    <w:p w14:paraId="6B3AF3F0" w14:textId="77777777" w:rsidR="00E05381" w:rsidRPr="00E05381" w:rsidRDefault="00E05381" w:rsidP="00E05381">
                      <w:pPr>
                        <w:rPr>
                          <w:color w:val="FFFFFF" w:themeColor="background1"/>
                          <w:sz w:val="8"/>
                        </w:rPr>
                      </w:pPr>
                      <w:r w:rsidRPr="00E05381">
                        <w:rPr>
                          <w:color w:val="FFFFFF" w:themeColor="background1"/>
                          <w:sz w:val="8"/>
                        </w:rPr>
                        <w:t>}</w:t>
                      </w:r>
                    </w:p>
                    <w:p w14:paraId="4FAD3E9D" w14:textId="77777777" w:rsidR="00E05381" w:rsidRPr="00E05381" w:rsidRDefault="00E05381" w:rsidP="00E05381">
                      <w:pPr>
                        <w:rPr>
                          <w:color w:val="FFFFFF" w:themeColor="background1"/>
                          <w:sz w:val="8"/>
                        </w:rPr>
                      </w:pPr>
                    </w:p>
                    <w:p w14:paraId="4447F3C3"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175F5ACE" w14:textId="77777777" w:rsidR="00E05381" w:rsidRPr="00E05381" w:rsidRDefault="00E05381" w:rsidP="00E05381">
                      <w:pPr>
                        <w:rPr>
                          <w:color w:val="FFFFFF" w:themeColor="background1"/>
                          <w:sz w:val="8"/>
                        </w:rPr>
                      </w:pPr>
                    </w:p>
                    <w:p w14:paraId="402B57F1"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9D9A0DA" w14:textId="77777777" w:rsidR="00E05381" w:rsidRPr="00E05381" w:rsidRDefault="00E05381" w:rsidP="00E05381">
                      <w:pPr>
                        <w:rPr>
                          <w:color w:val="FFFFFF" w:themeColor="background1"/>
                          <w:sz w:val="8"/>
                        </w:rPr>
                      </w:pPr>
                      <w:r w:rsidRPr="00E05381">
                        <w:rPr>
                          <w:color w:val="FFFFFF" w:themeColor="background1"/>
                          <w:sz w:val="8"/>
                        </w:rPr>
                        <w:t>{</w:t>
                      </w:r>
                    </w:p>
                    <w:p w14:paraId="0CFC9F0B" w14:textId="77777777" w:rsidR="00E05381" w:rsidRPr="00E05381" w:rsidRDefault="00E05381" w:rsidP="00E05381">
                      <w:pPr>
                        <w:rPr>
                          <w:color w:val="FFFFFF" w:themeColor="background1"/>
                          <w:sz w:val="8"/>
                        </w:rPr>
                      </w:pPr>
                    </w:p>
                    <w:p w14:paraId="526E264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BFAEAF" w14:textId="77777777" w:rsidR="00E05381" w:rsidRPr="00E05381" w:rsidRDefault="00E05381" w:rsidP="00E05381">
                      <w:pPr>
                        <w:rPr>
                          <w:color w:val="FFFFFF" w:themeColor="background1"/>
                          <w:sz w:val="8"/>
                        </w:rPr>
                      </w:pPr>
                    </w:p>
                    <w:p w14:paraId="629D6C8E"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4C5A5C87" w14:textId="77777777" w:rsidR="00E05381" w:rsidRPr="00E05381" w:rsidRDefault="00E05381" w:rsidP="00E05381">
                      <w:pPr>
                        <w:rPr>
                          <w:color w:val="FFFFFF" w:themeColor="background1"/>
                          <w:sz w:val="8"/>
                        </w:rPr>
                      </w:pPr>
                    </w:p>
                    <w:p w14:paraId="419C71D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9C769C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231744B" w14:textId="77777777" w:rsidR="00E05381" w:rsidRPr="00E05381" w:rsidRDefault="00E05381" w:rsidP="00E05381">
                      <w:pPr>
                        <w:rPr>
                          <w:color w:val="FFFFFF" w:themeColor="background1"/>
                          <w:sz w:val="8"/>
                        </w:rPr>
                      </w:pPr>
                    </w:p>
                    <w:p w14:paraId="1E47574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1EB5C0A" w14:textId="77777777" w:rsidR="00E05381" w:rsidRPr="00E05381" w:rsidRDefault="00E05381" w:rsidP="00E05381">
                      <w:pPr>
                        <w:rPr>
                          <w:color w:val="FFFFFF" w:themeColor="background1"/>
                          <w:sz w:val="8"/>
                        </w:rPr>
                      </w:pPr>
                    </w:p>
                    <w:p w14:paraId="2D36B60A" w14:textId="77777777" w:rsidR="00E05381" w:rsidRPr="00E05381" w:rsidRDefault="00E05381" w:rsidP="00E05381">
                      <w:pPr>
                        <w:rPr>
                          <w:color w:val="FFFFFF" w:themeColor="background1"/>
                          <w:sz w:val="8"/>
                        </w:rPr>
                      </w:pPr>
                      <w:r w:rsidRPr="00E05381">
                        <w:rPr>
                          <w:color w:val="FFFFFF" w:themeColor="background1"/>
                          <w:sz w:val="8"/>
                        </w:rPr>
                        <w:t>}</w:t>
                      </w:r>
                    </w:p>
                    <w:p w14:paraId="26F25F46" w14:textId="77777777" w:rsidR="00E05381" w:rsidRPr="00E05381" w:rsidRDefault="00E05381" w:rsidP="00E05381">
                      <w:pPr>
                        <w:rPr>
                          <w:color w:val="FFFFFF" w:themeColor="background1"/>
                          <w:sz w:val="8"/>
                        </w:rPr>
                      </w:pPr>
                    </w:p>
                    <w:p w14:paraId="3B3DB867"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9D81531" w14:textId="77777777" w:rsidR="00E05381" w:rsidRPr="00E05381" w:rsidRDefault="00E05381" w:rsidP="00E05381">
                      <w:pPr>
                        <w:rPr>
                          <w:color w:val="FFFFFF" w:themeColor="background1"/>
                          <w:sz w:val="8"/>
                        </w:rPr>
                      </w:pPr>
                    </w:p>
                    <w:p w14:paraId="01B1E779"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2109CB4D" w14:textId="77777777" w:rsidR="00E05381" w:rsidRPr="00E05381" w:rsidRDefault="00E05381" w:rsidP="00E05381">
                      <w:pPr>
                        <w:rPr>
                          <w:color w:val="FFFFFF" w:themeColor="background1"/>
                          <w:sz w:val="8"/>
                        </w:rPr>
                      </w:pPr>
                      <w:r w:rsidRPr="00E05381">
                        <w:rPr>
                          <w:color w:val="FFFFFF" w:themeColor="background1"/>
                          <w:sz w:val="8"/>
                        </w:rPr>
                        <w:t>{</w:t>
                      </w:r>
                    </w:p>
                    <w:p w14:paraId="0FC90140" w14:textId="77777777" w:rsidR="00E05381" w:rsidRPr="00E05381" w:rsidRDefault="00E05381" w:rsidP="00E05381">
                      <w:pPr>
                        <w:rPr>
                          <w:color w:val="FFFFFF" w:themeColor="background1"/>
                          <w:sz w:val="8"/>
                        </w:rPr>
                      </w:pPr>
                    </w:p>
                    <w:p w14:paraId="2D41A82D"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4ADD9B77" w14:textId="77777777" w:rsidR="00E05381" w:rsidRPr="00E05381" w:rsidRDefault="00E05381" w:rsidP="00E05381">
                      <w:pPr>
                        <w:rPr>
                          <w:color w:val="FFFFFF" w:themeColor="background1"/>
                          <w:sz w:val="8"/>
                        </w:rPr>
                      </w:pPr>
                    </w:p>
                    <w:p w14:paraId="32A20B42"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0D96B374" w14:textId="77777777" w:rsidR="00E05381" w:rsidRPr="00E05381" w:rsidRDefault="00E05381" w:rsidP="00E05381">
                      <w:pPr>
                        <w:rPr>
                          <w:color w:val="FFFFFF" w:themeColor="background1"/>
                          <w:sz w:val="8"/>
                        </w:rPr>
                      </w:pPr>
                    </w:p>
                    <w:p w14:paraId="696F1FC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72265A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DA20A56" w14:textId="77777777" w:rsidR="00E05381" w:rsidRPr="00E05381" w:rsidRDefault="00E05381" w:rsidP="00E05381">
                      <w:pPr>
                        <w:rPr>
                          <w:color w:val="FFFFFF" w:themeColor="background1"/>
                          <w:sz w:val="8"/>
                        </w:rPr>
                      </w:pPr>
                    </w:p>
                    <w:p w14:paraId="3C736334"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1B19330" w14:textId="77777777" w:rsidR="00E05381" w:rsidRPr="00E05381" w:rsidRDefault="00E05381" w:rsidP="00E05381">
                      <w:pPr>
                        <w:rPr>
                          <w:color w:val="FFFFFF" w:themeColor="background1"/>
                          <w:sz w:val="8"/>
                        </w:rPr>
                      </w:pPr>
                    </w:p>
                    <w:p w14:paraId="0468755A"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366ABA2A" w14:textId="77777777" w:rsidR="00E05381" w:rsidRPr="00E05381" w:rsidRDefault="00E05381" w:rsidP="00E05381">
                      <w:pPr>
                        <w:rPr>
                          <w:color w:val="FFFFFF" w:themeColor="background1"/>
                          <w:sz w:val="8"/>
                        </w:rPr>
                      </w:pPr>
                    </w:p>
                    <w:p w14:paraId="3774A72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13CC74E"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3B6A9CA" w14:textId="77777777" w:rsidR="00E05381" w:rsidRPr="00E05381" w:rsidRDefault="00E05381" w:rsidP="00E05381">
                      <w:pPr>
                        <w:rPr>
                          <w:color w:val="FFFFFF" w:themeColor="background1"/>
                          <w:sz w:val="8"/>
                        </w:rPr>
                      </w:pPr>
                    </w:p>
                    <w:p w14:paraId="719C9BE5"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015A784" w14:textId="77777777" w:rsidR="00E05381" w:rsidRPr="00E05381" w:rsidRDefault="00E05381" w:rsidP="00E05381">
                      <w:pPr>
                        <w:rPr>
                          <w:color w:val="FFFFFF" w:themeColor="background1"/>
                          <w:sz w:val="8"/>
                        </w:rPr>
                      </w:pPr>
                    </w:p>
                    <w:p w14:paraId="79C82839" w14:textId="77777777" w:rsidR="00E05381" w:rsidRPr="00E05381" w:rsidRDefault="00E05381" w:rsidP="00E05381">
                      <w:pPr>
                        <w:rPr>
                          <w:color w:val="FFFFFF" w:themeColor="background1"/>
                          <w:sz w:val="8"/>
                        </w:rPr>
                      </w:pPr>
                      <w:r w:rsidRPr="00E05381">
                        <w:rPr>
                          <w:color w:val="FFFFFF" w:themeColor="background1"/>
                          <w:sz w:val="8"/>
                        </w:rPr>
                        <w:t>}</w:t>
                      </w:r>
                    </w:p>
                    <w:p w14:paraId="0EBC1888" w14:textId="77777777" w:rsidR="00E05381" w:rsidRPr="00E05381" w:rsidRDefault="00E05381" w:rsidP="00E05381">
                      <w:pPr>
                        <w:rPr>
                          <w:color w:val="FFFFFF" w:themeColor="background1"/>
                          <w:sz w:val="8"/>
                        </w:rPr>
                      </w:pPr>
                    </w:p>
                    <w:p w14:paraId="6105DCC4"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38F3305B" w14:textId="77777777" w:rsidR="00E05381" w:rsidRPr="00E05381" w:rsidRDefault="00E05381" w:rsidP="00E05381">
                      <w:pPr>
                        <w:rPr>
                          <w:color w:val="FFFFFF" w:themeColor="background1"/>
                          <w:sz w:val="8"/>
                        </w:rPr>
                      </w:pPr>
                      <w:r w:rsidRPr="00E05381">
                        <w:rPr>
                          <w:color w:val="FFFFFF" w:themeColor="background1"/>
                          <w:sz w:val="8"/>
                        </w:rPr>
                        <w:t>DRAFT CODE</w:t>
                      </w:r>
                    </w:p>
                    <w:p w14:paraId="6492F523" w14:textId="77777777" w:rsidR="00E05381" w:rsidRPr="00E05381" w:rsidRDefault="00E05381" w:rsidP="00E05381">
                      <w:pPr>
                        <w:rPr>
                          <w:color w:val="FFFFFF" w:themeColor="background1"/>
                          <w:sz w:val="8"/>
                        </w:rPr>
                      </w:pPr>
                      <w:r w:rsidRPr="00E05381">
                        <w:rPr>
                          <w:color w:val="FFFFFF" w:themeColor="background1"/>
                          <w:sz w:val="8"/>
                        </w:rPr>
                        <w:t>INDEX.HTML</w:t>
                      </w:r>
                    </w:p>
                    <w:p w14:paraId="74D336F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5F1DB6E"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0A7C027A"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5277AAEE"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53E55788"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205BEBE7" w14:textId="77777777" w:rsidR="00E05381" w:rsidRPr="00E05381" w:rsidRDefault="00E05381" w:rsidP="00E05381">
                      <w:pPr>
                        <w:rPr>
                          <w:color w:val="FFFFFF" w:themeColor="background1"/>
                          <w:sz w:val="8"/>
                        </w:rPr>
                      </w:pPr>
                      <w:r w:rsidRPr="00E05381">
                        <w:rPr>
                          <w:color w:val="FFFFFF" w:themeColor="background1"/>
                          <w:sz w:val="8"/>
                        </w:rPr>
                        <w:t>&lt;head&gt;</w:t>
                      </w:r>
                    </w:p>
                    <w:p w14:paraId="0175BB30"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1C9AD1BE" w14:textId="77777777" w:rsidR="00E05381" w:rsidRPr="00E05381" w:rsidRDefault="00E05381" w:rsidP="00E05381">
                      <w:pPr>
                        <w:rPr>
                          <w:color w:val="FFFFFF" w:themeColor="background1"/>
                          <w:sz w:val="8"/>
                        </w:rPr>
                      </w:pPr>
                      <w:r w:rsidRPr="00E05381">
                        <w:rPr>
                          <w:color w:val="FFFFFF" w:themeColor="background1"/>
                          <w:sz w:val="8"/>
                        </w:rPr>
                        <w:t>&lt;/head&gt;</w:t>
                      </w:r>
                    </w:p>
                    <w:p w14:paraId="7A6D2D6E" w14:textId="77777777" w:rsidR="00E05381" w:rsidRPr="00E05381" w:rsidRDefault="00E05381" w:rsidP="00E05381">
                      <w:pPr>
                        <w:rPr>
                          <w:color w:val="FFFFFF" w:themeColor="background1"/>
                          <w:sz w:val="8"/>
                        </w:rPr>
                      </w:pPr>
                    </w:p>
                    <w:p w14:paraId="4974BE46"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1EB4557B"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73FFF31" w14:textId="77777777" w:rsidR="00E05381" w:rsidRPr="00E05381" w:rsidRDefault="00E05381" w:rsidP="00E05381">
                      <w:pPr>
                        <w:rPr>
                          <w:color w:val="FFFFFF" w:themeColor="background1"/>
                          <w:sz w:val="8"/>
                        </w:rPr>
                      </w:pPr>
                      <w:r w:rsidRPr="00E05381">
                        <w:rPr>
                          <w:color w:val="FFFFFF" w:themeColor="background1"/>
                          <w:sz w:val="8"/>
                        </w:rPr>
                        <w:tab/>
                      </w:r>
                    </w:p>
                    <w:p w14:paraId="3D2DB46C"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1D6F60DD"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54E3B8A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F2FCB9D"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27A323EC" w14:textId="77777777" w:rsidR="00E05381" w:rsidRPr="00E05381" w:rsidRDefault="00E05381" w:rsidP="00E05381">
                      <w:pPr>
                        <w:rPr>
                          <w:color w:val="FFFFFF" w:themeColor="background1"/>
                          <w:sz w:val="8"/>
                        </w:rPr>
                      </w:pPr>
                      <w:r w:rsidRPr="00E05381">
                        <w:rPr>
                          <w:color w:val="FFFFFF" w:themeColor="background1"/>
                          <w:sz w:val="8"/>
                        </w:rPr>
                        <w:tab/>
                      </w:r>
                    </w:p>
                    <w:p w14:paraId="38A5DF10"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4E6B49D8" w14:textId="77777777" w:rsidR="00E05381" w:rsidRPr="00E05381" w:rsidRDefault="00E05381" w:rsidP="00E05381">
                      <w:pPr>
                        <w:rPr>
                          <w:color w:val="FFFFFF" w:themeColor="background1"/>
                          <w:sz w:val="8"/>
                        </w:rPr>
                      </w:pPr>
                    </w:p>
                    <w:p w14:paraId="04FCC5EE" w14:textId="77777777" w:rsidR="00E05381" w:rsidRPr="00E05381" w:rsidRDefault="00E05381" w:rsidP="00E05381">
                      <w:pPr>
                        <w:rPr>
                          <w:color w:val="FFFFFF" w:themeColor="background1"/>
                          <w:sz w:val="8"/>
                        </w:rPr>
                      </w:pPr>
                      <w:r w:rsidRPr="00E05381">
                        <w:rPr>
                          <w:color w:val="FFFFFF" w:themeColor="background1"/>
                          <w:sz w:val="8"/>
                        </w:rPr>
                        <w:t>&lt;/div&gt;</w:t>
                      </w:r>
                    </w:p>
                    <w:p w14:paraId="7041E27F" w14:textId="77777777" w:rsidR="00E05381" w:rsidRPr="00E05381" w:rsidRDefault="00E05381" w:rsidP="00E05381">
                      <w:pPr>
                        <w:rPr>
                          <w:color w:val="FFFFFF" w:themeColor="background1"/>
                          <w:sz w:val="8"/>
                        </w:rPr>
                      </w:pPr>
                      <w:r w:rsidRPr="00E05381">
                        <w:rPr>
                          <w:color w:val="FFFFFF" w:themeColor="background1"/>
                          <w:sz w:val="8"/>
                        </w:rPr>
                        <w:t>//google Log in</w:t>
                      </w:r>
                    </w:p>
                    <w:p w14:paraId="2A9B1454" w14:textId="77777777" w:rsidR="00E05381" w:rsidRPr="00E05381" w:rsidRDefault="00E05381" w:rsidP="00E05381">
                      <w:pPr>
                        <w:rPr>
                          <w:color w:val="FFFFFF" w:themeColor="background1"/>
                          <w:sz w:val="8"/>
                        </w:rPr>
                      </w:pPr>
                    </w:p>
                    <w:p w14:paraId="1A67AD77" w14:textId="77777777" w:rsidR="00E05381" w:rsidRPr="00E05381" w:rsidRDefault="00E05381" w:rsidP="00E05381">
                      <w:pPr>
                        <w:rPr>
                          <w:color w:val="FFFFFF" w:themeColor="background1"/>
                          <w:sz w:val="8"/>
                        </w:rPr>
                      </w:pPr>
                      <w:r w:rsidRPr="00E05381">
                        <w:rPr>
                          <w:color w:val="FFFFFF" w:themeColor="background1"/>
                          <w:sz w:val="8"/>
                        </w:rPr>
                        <w:t>&lt;body&gt;</w:t>
                      </w:r>
                    </w:p>
                    <w:p w14:paraId="167664A2"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56FF4962" w14:textId="77777777" w:rsidR="00E05381" w:rsidRPr="00E05381" w:rsidRDefault="00E05381" w:rsidP="00E05381">
                      <w:pPr>
                        <w:rPr>
                          <w:color w:val="FFFFFF" w:themeColor="background1"/>
                          <w:sz w:val="8"/>
                        </w:rPr>
                      </w:pPr>
                      <w:r w:rsidRPr="00E05381">
                        <w:rPr>
                          <w:color w:val="FFFFFF" w:themeColor="background1"/>
                          <w:sz w:val="8"/>
                        </w:rPr>
                        <w:t>&lt;hr/&gt;</w:t>
                      </w:r>
                    </w:p>
                    <w:p w14:paraId="1AAF06BA" w14:textId="77777777" w:rsidR="00E05381" w:rsidRPr="00E05381" w:rsidRDefault="00E05381" w:rsidP="00E05381">
                      <w:pPr>
                        <w:rPr>
                          <w:color w:val="FFFFFF" w:themeColor="background1"/>
                          <w:sz w:val="8"/>
                        </w:rPr>
                      </w:pPr>
                      <w:r w:rsidRPr="00E05381">
                        <w:rPr>
                          <w:color w:val="FFFFFF" w:themeColor="background1"/>
                          <w:sz w:val="8"/>
                        </w:rPr>
                        <w:t>&lt;br&gt;</w:t>
                      </w:r>
                    </w:p>
                    <w:p w14:paraId="47A1C40B"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3EAB5DC"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7E4F86EB" w14:textId="77777777" w:rsidR="00E05381" w:rsidRPr="00E05381" w:rsidRDefault="00E05381" w:rsidP="00E05381">
                      <w:pPr>
                        <w:rPr>
                          <w:color w:val="FFFFFF" w:themeColor="background1"/>
                          <w:sz w:val="8"/>
                        </w:rPr>
                      </w:pPr>
                      <w:r w:rsidRPr="00E05381">
                        <w:rPr>
                          <w:color w:val="FFFFFF" w:themeColor="background1"/>
                          <w:sz w:val="8"/>
                        </w:rPr>
                        <w:t>&lt;/p&gt;</w:t>
                      </w:r>
                    </w:p>
                    <w:p w14:paraId="4BF7E8F2" w14:textId="77777777" w:rsidR="00E05381" w:rsidRPr="00E05381" w:rsidRDefault="00E05381" w:rsidP="00E05381">
                      <w:pPr>
                        <w:rPr>
                          <w:color w:val="FFFFFF" w:themeColor="background1"/>
                          <w:sz w:val="8"/>
                        </w:rPr>
                      </w:pPr>
                      <w:r w:rsidRPr="00E05381">
                        <w:rPr>
                          <w:color w:val="FFFFFF" w:themeColor="background1"/>
                          <w:sz w:val="8"/>
                        </w:rPr>
                        <w:t>&lt;br&gt;</w:t>
                      </w:r>
                    </w:p>
                    <w:p w14:paraId="00B06442"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0A02F160"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2DF2A899" w14:textId="77777777" w:rsidR="00E05381" w:rsidRPr="00E05381" w:rsidRDefault="00E05381" w:rsidP="00E05381">
                      <w:pPr>
                        <w:rPr>
                          <w:color w:val="FFFFFF" w:themeColor="background1"/>
                          <w:sz w:val="8"/>
                        </w:rPr>
                      </w:pPr>
                      <w:r w:rsidRPr="00E05381">
                        <w:rPr>
                          <w:color w:val="FFFFFF" w:themeColor="background1"/>
                          <w:sz w:val="8"/>
                        </w:rPr>
                        <w:t>&lt;/body&gt;</w:t>
                      </w:r>
                    </w:p>
                    <w:p w14:paraId="513AC7D1" w14:textId="77777777" w:rsidR="00E05381" w:rsidRPr="00E05381" w:rsidRDefault="00E05381" w:rsidP="00E05381">
                      <w:pPr>
                        <w:rPr>
                          <w:color w:val="FFFFFF" w:themeColor="background1"/>
                          <w:sz w:val="8"/>
                        </w:rPr>
                      </w:pPr>
                    </w:p>
                    <w:p w14:paraId="57107108"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2CCD28CF" w14:textId="77777777" w:rsidR="00E05381" w:rsidRPr="00E05381" w:rsidRDefault="00E05381" w:rsidP="00E05381">
                      <w:pPr>
                        <w:rPr>
                          <w:color w:val="FFFFFF" w:themeColor="background1"/>
                          <w:sz w:val="8"/>
                        </w:rPr>
                      </w:pPr>
                    </w:p>
                    <w:p w14:paraId="55A34C10" w14:textId="77777777" w:rsidR="00E05381" w:rsidRPr="00E05381" w:rsidRDefault="00E05381" w:rsidP="00E05381">
                      <w:pPr>
                        <w:rPr>
                          <w:color w:val="FFFFFF" w:themeColor="background1"/>
                          <w:sz w:val="8"/>
                        </w:rPr>
                      </w:pPr>
                      <w:r w:rsidRPr="00E05381">
                        <w:rPr>
                          <w:color w:val="FFFFFF" w:themeColor="background1"/>
                          <w:sz w:val="8"/>
                        </w:rPr>
                        <w:t>&lt;/html&gt;</w:t>
                      </w:r>
                    </w:p>
                    <w:p w14:paraId="74A9EADC" w14:textId="77777777" w:rsidR="00E05381" w:rsidRPr="00E05381" w:rsidRDefault="00E05381" w:rsidP="00E05381">
                      <w:pPr>
                        <w:rPr>
                          <w:color w:val="FFFFFF" w:themeColor="background1"/>
                          <w:sz w:val="8"/>
                        </w:rPr>
                      </w:pPr>
                      <w:r w:rsidRPr="00E05381">
                        <w:rPr>
                          <w:color w:val="FFFFFF" w:themeColor="background1"/>
                          <w:sz w:val="8"/>
                        </w:rPr>
                        <w:t>STYLE.CSS</w:t>
                      </w:r>
                    </w:p>
                    <w:p w14:paraId="35A3ED16" w14:textId="77777777" w:rsidR="00E05381" w:rsidRPr="00E05381" w:rsidRDefault="00E05381" w:rsidP="00E05381">
                      <w:pPr>
                        <w:rPr>
                          <w:color w:val="FFFFFF" w:themeColor="background1"/>
                          <w:sz w:val="8"/>
                        </w:rPr>
                      </w:pPr>
                      <w:r w:rsidRPr="00E05381">
                        <w:rPr>
                          <w:color w:val="FFFFFF" w:themeColor="background1"/>
                          <w:sz w:val="8"/>
                        </w:rPr>
                        <w:t>title {</w:t>
                      </w:r>
                    </w:p>
                    <w:p w14:paraId="6CCB45DF"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4D4476E5"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69204D5" w14:textId="77777777" w:rsidR="00E05381" w:rsidRPr="00E05381" w:rsidRDefault="00E05381" w:rsidP="00E05381">
                      <w:pPr>
                        <w:rPr>
                          <w:color w:val="FFFFFF" w:themeColor="background1"/>
                          <w:sz w:val="8"/>
                        </w:rPr>
                      </w:pPr>
                      <w:r w:rsidRPr="00E05381">
                        <w:rPr>
                          <w:color w:val="FFFFFF" w:themeColor="background1"/>
                          <w:sz w:val="8"/>
                        </w:rPr>
                        <w:t>}</w:t>
                      </w:r>
                    </w:p>
                    <w:p w14:paraId="3AD050D2" w14:textId="77777777" w:rsidR="00E05381" w:rsidRPr="00E05381" w:rsidRDefault="00E05381" w:rsidP="00E05381">
                      <w:pPr>
                        <w:rPr>
                          <w:color w:val="FFFFFF" w:themeColor="background1"/>
                          <w:sz w:val="8"/>
                        </w:rPr>
                      </w:pPr>
                    </w:p>
                    <w:p w14:paraId="64B96247" w14:textId="77777777" w:rsidR="00E05381" w:rsidRPr="00E05381" w:rsidRDefault="00E05381" w:rsidP="00E05381">
                      <w:pPr>
                        <w:rPr>
                          <w:color w:val="FFFFFF" w:themeColor="background1"/>
                          <w:sz w:val="8"/>
                        </w:rPr>
                      </w:pPr>
                      <w:r w:rsidRPr="00E05381">
                        <w:rPr>
                          <w:color w:val="FFFFFF" w:themeColor="background1"/>
                          <w:sz w:val="8"/>
                        </w:rPr>
                        <w:t>body {</w:t>
                      </w:r>
                    </w:p>
                    <w:p w14:paraId="36FC1D67"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0100C992"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16418EA7" w14:textId="77777777" w:rsidR="00E05381" w:rsidRPr="00E05381" w:rsidRDefault="00E05381" w:rsidP="00E05381">
                      <w:pPr>
                        <w:rPr>
                          <w:color w:val="FFFFFF" w:themeColor="background1"/>
                          <w:sz w:val="8"/>
                        </w:rPr>
                      </w:pPr>
                      <w:r w:rsidRPr="00E05381">
                        <w:rPr>
                          <w:color w:val="FFFFFF" w:themeColor="background1"/>
                          <w:sz w:val="8"/>
                        </w:rPr>
                        <w:t>}</w:t>
                      </w:r>
                    </w:p>
                    <w:p w14:paraId="6C0A6160" w14:textId="77777777" w:rsidR="00E05381" w:rsidRPr="00E05381" w:rsidRDefault="00E05381" w:rsidP="00E05381">
                      <w:pPr>
                        <w:rPr>
                          <w:color w:val="FFFFFF" w:themeColor="background1"/>
                          <w:sz w:val="8"/>
                        </w:rPr>
                      </w:pPr>
                    </w:p>
                    <w:p w14:paraId="65469ADE" w14:textId="77777777" w:rsidR="00E05381" w:rsidRPr="00E05381" w:rsidRDefault="00E05381" w:rsidP="00E05381">
                      <w:pPr>
                        <w:rPr>
                          <w:color w:val="FFFFFF" w:themeColor="background1"/>
                          <w:sz w:val="8"/>
                        </w:rPr>
                      </w:pPr>
                      <w:r w:rsidRPr="00E05381">
                        <w:rPr>
                          <w:color w:val="FFFFFF" w:themeColor="background1"/>
                          <w:sz w:val="8"/>
                        </w:rPr>
                        <w:t>#g-signin {</w:t>
                      </w:r>
                    </w:p>
                    <w:p w14:paraId="60B029F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6146B11C"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0056AD7"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1AE0BAFC" w14:textId="77777777" w:rsidR="00E05381" w:rsidRPr="00E05381" w:rsidRDefault="00E05381" w:rsidP="00E05381">
                      <w:pPr>
                        <w:rPr>
                          <w:color w:val="FFFFFF" w:themeColor="background1"/>
                          <w:sz w:val="8"/>
                        </w:rPr>
                      </w:pPr>
                      <w:r w:rsidRPr="00E05381">
                        <w:rPr>
                          <w:color w:val="FFFFFF" w:themeColor="background1"/>
                          <w:sz w:val="8"/>
                        </w:rPr>
                        <w:t>}</w:t>
                      </w:r>
                    </w:p>
                    <w:p w14:paraId="3A721935" w14:textId="77777777" w:rsidR="00E05381" w:rsidRPr="00E05381" w:rsidRDefault="00E05381" w:rsidP="00E05381">
                      <w:pPr>
                        <w:rPr>
                          <w:color w:val="FFFFFF" w:themeColor="background1"/>
                          <w:sz w:val="8"/>
                        </w:rPr>
                      </w:pPr>
                    </w:p>
                    <w:p w14:paraId="463DE0EB" w14:textId="77777777" w:rsidR="00E05381" w:rsidRPr="00E05381" w:rsidRDefault="00E05381" w:rsidP="00E05381">
                      <w:pPr>
                        <w:rPr>
                          <w:color w:val="FFFFFF" w:themeColor="background1"/>
                          <w:sz w:val="8"/>
                        </w:rPr>
                      </w:pPr>
                      <w:r w:rsidRPr="00E05381">
                        <w:rPr>
                          <w:color w:val="FFFFFF" w:themeColor="background1"/>
                          <w:sz w:val="8"/>
                        </w:rPr>
                        <w:t>h1 {</w:t>
                      </w:r>
                    </w:p>
                    <w:p w14:paraId="4EEA68F8"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1C9C485"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484CE4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75EB2B59"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9EAEB31" w14:textId="77777777" w:rsidR="00E05381" w:rsidRPr="00E05381" w:rsidRDefault="00E05381" w:rsidP="00E05381">
                      <w:pPr>
                        <w:rPr>
                          <w:color w:val="FFFFFF" w:themeColor="background1"/>
                          <w:sz w:val="8"/>
                        </w:rPr>
                      </w:pPr>
                      <w:r w:rsidRPr="00E05381">
                        <w:rPr>
                          <w:color w:val="FFFFFF" w:themeColor="background1"/>
                          <w:sz w:val="8"/>
                        </w:rPr>
                        <w:t>}</w:t>
                      </w:r>
                    </w:p>
                    <w:p w14:paraId="244DAC5E" w14:textId="77777777" w:rsidR="00E05381" w:rsidRPr="00E05381" w:rsidRDefault="00E05381" w:rsidP="00E05381">
                      <w:pPr>
                        <w:rPr>
                          <w:color w:val="FFFFFF" w:themeColor="background1"/>
                          <w:sz w:val="8"/>
                        </w:rPr>
                      </w:pPr>
                    </w:p>
                    <w:p w14:paraId="52DA4566" w14:textId="77777777" w:rsidR="00E05381" w:rsidRPr="00E05381" w:rsidRDefault="00E05381" w:rsidP="00E05381">
                      <w:pPr>
                        <w:rPr>
                          <w:color w:val="FFFFFF" w:themeColor="background1"/>
                          <w:sz w:val="8"/>
                        </w:rPr>
                      </w:pPr>
                      <w:r w:rsidRPr="00E05381">
                        <w:rPr>
                          <w:color w:val="FFFFFF" w:themeColor="background1"/>
                          <w:sz w:val="8"/>
                        </w:rPr>
                        <w:t>h2 {</w:t>
                      </w:r>
                    </w:p>
                    <w:p w14:paraId="1AA53D30"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502919D4" w14:textId="77777777" w:rsidR="00E05381" w:rsidRPr="00E05381" w:rsidRDefault="00E05381" w:rsidP="00E05381">
                      <w:pPr>
                        <w:rPr>
                          <w:color w:val="FFFFFF" w:themeColor="background1"/>
                          <w:sz w:val="8"/>
                        </w:rPr>
                      </w:pPr>
                      <w:r w:rsidRPr="00E05381">
                        <w:rPr>
                          <w:color w:val="FFFFFF" w:themeColor="background1"/>
                          <w:sz w:val="8"/>
                        </w:rPr>
                        <w:t>}</w:t>
                      </w:r>
                    </w:p>
                    <w:p w14:paraId="53D0A71E" w14:textId="77777777" w:rsidR="00E05381" w:rsidRPr="00E05381" w:rsidRDefault="00E05381" w:rsidP="00E05381">
                      <w:pPr>
                        <w:rPr>
                          <w:color w:val="FFFFFF" w:themeColor="background1"/>
                          <w:sz w:val="8"/>
                        </w:rPr>
                      </w:pPr>
                    </w:p>
                    <w:p w14:paraId="06A80038" w14:textId="77777777" w:rsidR="00E05381" w:rsidRPr="00E05381" w:rsidRDefault="00E05381" w:rsidP="00E05381">
                      <w:pPr>
                        <w:rPr>
                          <w:color w:val="FFFFFF" w:themeColor="background1"/>
                          <w:sz w:val="8"/>
                        </w:rPr>
                      </w:pPr>
                      <w:r w:rsidRPr="00E05381">
                        <w:rPr>
                          <w:color w:val="FFFFFF" w:themeColor="background1"/>
                          <w:sz w:val="8"/>
                        </w:rPr>
                        <w:t>p {</w:t>
                      </w:r>
                    </w:p>
                    <w:p w14:paraId="761D2168"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697946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10253CEA" w14:textId="77777777" w:rsidR="00E05381" w:rsidRPr="00E05381" w:rsidRDefault="00E05381" w:rsidP="00E05381">
                      <w:pPr>
                        <w:rPr>
                          <w:color w:val="FFFFFF" w:themeColor="background1"/>
                          <w:sz w:val="8"/>
                        </w:rPr>
                      </w:pPr>
                      <w:r w:rsidRPr="00E05381">
                        <w:rPr>
                          <w:color w:val="FFFFFF" w:themeColor="background1"/>
                          <w:sz w:val="8"/>
                        </w:rPr>
                        <w:t>}</w:t>
                      </w:r>
                    </w:p>
                    <w:p w14:paraId="7F9E9C65"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02E2C229" w14:textId="77777777" w:rsidR="00E05381" w:rsidRPr="00E05381" w:rsidRDefault="00E05381" w:rsidP="00E05381">
                      <w:pPr>
                        <w:rPr>
                          <w:color w:val="FFFFFF" w:themeColor="background1"/>
                          <w:sz w:val="8"/>
                        </w:rPr>
                      </w:pPr>
                      <w:r w:rsidRPr="00E05381">
                        <w:rPr>
                          <w:color w:val="FFFFFF" w:themeColor="background1"/>
                          <w:sz w:val="8"/>
                        </w:rPr>
                        <w:t>&lt;?php</w:t>
                      </w:r>
                    </w:p>
                    <w:p w14:paraId="503F4EEC"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27C39E23"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16966C80" w14:textId="77777777" w:rsidR="00E05381" w:rsidRPr="00E05381" w:rsidRDefault="00E05381" w:rsidP="00E05381">
                      <w:pPr>
                        <w:rPr>
                          <w:color w:val="FFFFFF" w:themeColor="background1"/>
                          <w:sz w:val="8"/>
                        </w:rPr>
                      </w:pPr>
                      <w:r w:rsidRPr="00E05381">
                        <w:rPr>
                          <w:color w:val="FFFFFF" w:themeColor="background1"/>
                          <w:sz w:val="8"/>
                        </w:rPr>
                        <w:t>?&gt;</w:t>
                      </w:r>
                    </w:p>
                    <w:p w14:paraId="23CD1E6D" w14:textId="77777777" w:rsidR="00E05381" w:rsidRPr="00E05381" w:rsidRDefault="00E05381" w:rsidP="00E05381">
                      <w:pPr>
                        <w:rPr>
                          <w:color w:val="FFFFFF" w:themeColor="background1"/>
                          <w:sz w:val="8"/>
                        </w:rPr>
                      </w:pPr>
                      <w:r w:rsidRPr="00E05381">
                        <w:rPr>
                          <w:color w:val="FFFFFF" w:themeColor="background1"/>
                          <w:sz w:val="8"/>
                        </w:rPr>
                        <w:t>&lt;!DOCTYPE html&gt;</w:t>
                      </w:r>
                    </w:p>
                    <w:p w14:paraId="0F1510B8" w14:textId="77777777" w:rsidR="00E05381" w:rsidRPr="00E05381" w:rsidRDefault="00E05381" w:rsidP="00E05381">
                      <w:pPr>
                        <w:rPr>
                          <w:color w:val="FFFFFF" w:themeColor="background1"/>
                          <w:sz w:val="8"/>
                        </w:rPr>
                      </w:pPr>
                      <w:r w:rsidRPr="00E05381">
                        <w:rPr>
                          <w:color w:val="FFFFFF" w:themeColor="background1"/>
                          <w:sz w:val="8"/>
                        </w:rPr>
                        <w:t>&lt;html lang="en"&gt;</w:t>
                      </w:r>
                    </w:p>
                    <w:p w14:paraId="362F2382" w14:textId="77777777" w:rsidR="00E05381" w:rsidRPr="00E05381" w:rsidRDefault="00E05381" w:rsidP="00E05381">
                      <w:pPr>
                        <w:rPr>
                          <w:color w:val="FFFFFF" w:themeColor="background1"/>
                          <w:sz w:val="8"/>
                        </w:rPr>
                      </w:pPr>
                      <w:r w:rsidRPr="00E05381">
                        <w:rPr>
                          <w:color w:val="FFFFFF" w:themeColor="background1"/>
                          <w:sz w:val="8"/>
                        </w:rPr>
                        <w:t>&lt;head&gt;</w:t>
                      </w:r>
                    </w:p>
                    <w:p w14:paraId="497202B3"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35DE6A04"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3095DEE4" w14:textId="77777777" w:rsidR="00E05381" w:rsidRPr="00E05381" w:rsidRDefault="00E05381" w:rsidP="00E05381">
                      <w:pPr>
                        <w:rPr>
                          <w:color w:val="FFFFFF" w:themeColor="background1"/>
                          <w:sz w:val="8"/>
                        </w:rPr>
                      </w:pPr>
                      <w:r w:rsidRPr="00E05381">
                        <w:rPr>
                          <w:color w:val="FFFFFF" w:themeColor="background1"/>
                          <w:sz w:val="8"/>
                        </w:rPr>
                        <w:t>&lt;/head&gt;</w:t>
                      </w:r>
                    </w:p>
                    <w:p w14:paraId="00949697" w14:textId="77777777" w:rsidR="00E05381" w:rsidRPr="00E05381" w:rsidRDefault="00E05381" w:rsidP="00E05381">
                      <w:pPr>
                        <w:rPr>
                          <w:color w:val="FFFFFF" w:themeColor="background1"/>
                          <w:sz w:val="8"/>
                        </w:rPr>
                      </w:pPr>
                      <w:r w:rsidRPr="00E05381">
                        <w:rPr>
                          <w:color w:val="FFFFFF" w:themeColor="background1"/>
                          <w:sz w:val="8"/>
                        </w:rPr>
                        <w:t>&lt;body&gt;</w:t>
                      </w:r>
                    </w:p>
                    <w:p w14:paraId="5F61D673" w14:textId="77777777" w:rsidR="00E05381" w:rsidRPr="00E05381" w:rsidRDefault="00E05381" w:rsidP="00E05381">
                      <w:pPr>
                        <w:rPr>
                          <w:color w:val="FFFFFF" w:themeColor="background1"/>
                          <w:sz w:val="8"/>
                        </w:rPr>
                      </w:pPr>
                    </w:p>
                    <w:p w14:paraId="476CF170" w14:textId="77777777" w:rsidR="00E05381" w:rsidRPr="00E05381" w:rsidRDefault="00E05381" w:rsidP="00E05381">
                      <w:pPr>
                        <w:rPr>
                          <w:color w:val="FFFFFF" w:themeColor="background1"/>
                          <w:sz w:val="8"/>
                        </w:rPr>
                      </w:pPr>
                    </w:p>
                    <w:p w14:paraId="39773E10" w14:textId="77777777" w:rsidR="00E05381" w:rsidRPr="00E05381" w:rsidRDefault="00E05381" w:rsidP="00E05381">
                      <w:pPr>
                        <w:rPr>
                          <w:color w:val="FFFFFF" w:themeColor="background1"/>
                          <w:sz w:val="8"/>
                        </w:rPr>
                      </w:pPr>
                    </w:p>
                    <w:p w14:paraId="2E94C6A1" w14:textId="77777777" w:rsidR="00E05381" w:rsidRPr="00E05381" w:rsidRDefault="00E05381" w:rsidP="00E05381">
                      <w:pPr>
                        <w:rPr>
                          <w:color w:val="FFFFFF" w:themeColor="background1"/>
                          <w:sz w:val="8"/>
                        </w:rPr>
                      </w:pPr>
                      <w:r w:rsidRPr="00E05381">
                        <w:rPr>
                          <w:color w:val="FFFFFF" w:themeColor="background1"/>
                          <w:sz w:val="8"/>
                        </w:rPr>
                        <w:t>&lt;/body&gt;</w:t>
                      </w:r>
                    </w:p>
                    <w:p w14:paraId="1C94C7A9" w14:textId="77777777" w:rsidR="00E05381" w:rsidRPr="00E05381" w:rsidRDefault="00E05381" w:rsidP="00E05381">
                      <w:pPr>
                        <w:rPr>
                          <w:color w:val="FFFFFF" w:themeColor="background1"/>
                          <w:sz w:val="8"/>
                        </w:rPr>
                      </w:pPr>
                      <w:r w:rsidRPr="00E05381">
                        <w:rPr>
                          <w:color w:val="FFFFFF" w:themeColor="background1"/>
                          <w:sz w:val="8"/>
                        </w:rPr>
                        <w:t>&lt;/html&gt;</w:t>
                      </w:r>
                    </w:p>
                    <w:p w14:paraId="12BC6894" w14:textId="77777777" w:rsidR="00E05381" w:rsidRPr="00E05381" w:rsidRDefault="00E05381" w:rsidP="00E05381">
                      <w:pPr>
                        <w:rPr>
                          <w:color w:val="FFFFFF" w:themeColor="background1"/>
                          <w:sz w:val="8"/>
                        </w:rPr>
                      </w:pPr>
                    </w:p>
                    <w:p w14:paraId="6104A27F" w14:textId="77777777" w:rsidR="00E05381" w:rsidRPr="00E05381" w:rsidRDefault="00E05381" w:rsidP="00E05381">
                      <w:pPr>
                        <w:rPr>
                          <w:color w:val="FFFFFF" w:themeColor="background1"/>
                          <w:sz w:val="8"/>
                        </w:rPr>
                      </w:pPr>
                      <w:r w:rsidRPr="00E05381">
                        <w:rPr>
                          <w:color w:val="FFFFFF" w:themeColor="background1"/>
                          <w:sz w:val="8"/>
                        </w:rPr>
                        <w:t>QUADEQN.PHP</w:t>
                      </w:r>
                    </w:p>
                    <w:p w14:paraId="09DACCD7" w14:textId="77777777" w:rsidR="00E05381" w:rsidRPr="00E05381" w:rsidRDefault="00E05381" w:rsidP="00E05381">
                      <w:pPr>
                        <w:rPr>
                          <w:color w:val="FFFFFF" w:themeColor="background1"/>
                          <w:sz w:val="8"/>
                        </w:rPr>
                      </w:pPr>
                      <w:r w:rsidRPr="00E05381">
                        <w:rPr>
                          <w:color w:val="FFFFFF" w:themeColor="background1"/>
                          <w:sz w:val="8"/>
                        </w:rPr>
                        <w:t>&lt;?php</w:t>
                      </w:r>
                    </w:p>
                    <w:p w14:paraId="29F0FA65" w14:textId="77777777" w:rsidR="00E05381" w:rsidRPr="00E05381" w:rsidRDefault="00E05381" w:rsidP="00E05381">
                      <w:pPr>
                        <w:rPr>
                          <w:color w:val="FFFFFF" w:themeColor="background1"/>
                          <w:sz w:val="8"/>
                        </w:rPr>
                      </w:pPr>
                    </w:p>
                    <w:p w14:paraId="1CC2C791" w14:textId="77777777" w:rsidR="00E05381" w:rsidRPr="00E05381" w:rsidRDefault="00E05381" w:rsidP="00E05381">
                      <w:pPr>
                        <w:rPr>
                          <w:color w:val="FFFFFF" w:themeColor="background1"/>
                          <w:sz w:val="8"/>
                        </w:rPr>
                      </w:pPr>
                    </w:p>
                    <w:p w14:paraId="776EB51A"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D26A5D2" w14:textId="77777777" w:rsidR="00E05381" w:rsidRPr="00E05381" w:rsidRDefault="00E05381" w:rsidP="00E05381">
                      <w:pPr>
                        <w:rPr>
                          <w:color w:val="FFFFFF" w:themeColor="background1"/>
                          <w:sz w:val="8"/>
                        </w:rPr>
                      </w:pPr>
                      <w:r w:rsidRPr="00E05381">
                        <w:rPr>
                          <w:color w:val="FFFFFF" w:themeColor="background1"/>
                          <w:sz w:val="8"/>
                        </w:rPr>
                        <w:t>{</w:t>
                      </w:r>
                    </w:p>
                    <w:p w14:paraId="7EB4616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6909667C"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28AD9A8F"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270F2EED"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0C87FECF"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58471454"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39E3BF2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128C61B"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4444E79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274F6A7"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7C272EFE"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0642CDAC"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4BD8FBA7"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5E3B0A0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9FCE958" w14:textId="77777777" w:rsidR="00E05381" w:rsidRPr="00E05381" w:rsidRDefault="00E05381" w:rsidP="00E05381">
                      <w:pPr>
                        <w:rPr>
                          <w:color w:val="FFFFFF" w:themeColor="background1"/>
                          <w:sz w:val="8"/>
                        </w:rPr>
                      </w:pPr>
                      <w:r w:rsidRPr="00E05381">
                        <w:rPr>
                          <w:color w:val="FFFFFF" w:themeColor="background1"/>
                          <w:sz w:val="8"/>
                        </w:rPr>
                        <w:t>}</w:t>
                      </w:r>
                    </w:p>
                    <w:p w14:paraId="169081EE" w14:textId="77777777" w:rsidR="00E05381" w:rsidRPr="00E05381" w:rsidRDefault="00E05381" w:rsidP="00E05381">
                      <w:pPr>
                        <w:rPr>
                          <w:color w:val="FFFFFF" w:themeColor="background1"/>
                          <w:sz w:val="8"/>
                        </w:rPr>
                      </w:pPr>
                    </w:p>
                    <w:p w14:paraId="40D53A56"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4F2BDBE5" w14:textId="77777777" w:rsidR="00E05381" w:rsidRPr="00E05381" w:rsidRDefault="00E05381" w:rsidP="00E05381">
                      <w:pPr>
                        <w:rPr>
                          <w:color w:val="FFFFFF" w:themeColor="background1"/>
                          <w:sz w:val="8"/>
                        </w:rPr>
                      </w:pPr>
                    </w:p>
                    <w:p w14:paraId="609FB42F"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69D060AA" w14:textId="77777777" w:rsidR="00E05381" w:rsidRPr="00E05381" w:rsidRDefault="00E05381" w:rsidP="00E05381">
                      <w:pPr>
                        <w:rPr>
                          <w:color w:val="FFFFFF" w:themeColor="background1"/>
                          <w:sz w:val="8"/>
                        </w:rPr>
                      </w:pPr>
                      <w:r w:rsidRPr="00E05381">
                        <w:rPr>
                          <w:color w:val="FFFFFF" w:themeColor="background1"/>
                          <w:sz w:val="8"/>
                        </w:rPr>
                        <w:t>{</w:t>
                      </w:r>
                    </w:p>
                    <w:p w14:paraId="7A1941AE"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5F9ADF1" w14:textId="77777777" w:rsidR="00E05381" w:rsidRPr="00E05381" w:rsidRDefault="00E05381" w:rsidP="00E05381">
                      <w:pPr>
                        <w:rPr>
                          <w:color w:val="FFFFFF" w:themeColor="background1"/>
                          <w:sz w:val="8"/>
                        </w:rPr>
                      </w:pPr>
                    </w:p>
                    <w:p w14:paraId="4692C89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8266B74"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44F4FAC3"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0544D878"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3D312DF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2BD235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D0091F2" w14:textId="77777777" w:rsidR="00E05381" w:rsidRPr="00E05381" w:rsidRDefault="00E05381" w:rsidP="00E05381">
                      <w:pPr>
                        <w:rPr>
                          <w:color w:val="FFFFFF" w:themeColor="background1"/>
                          <w:sz w:val="8"/>
                        </w:rPr>
                      </w:pPr>
                    </w:p>
                    <w:p w14:paraId="29EBE19C"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593AD857" w14:textId="77777777" w:rsidR="00E05381" w:rsidRPr="00E05381" w:rsidRDefault="00E05381" w:rsidP="00E05381">
                      <w:pPr>
                        <w:rPr>
                          <w:color w:val="FFFFFF" w:themeColor="background1"/>
                          <w:sz w:val="8"/>
                        </w:rPr>
                      </w:pPr>
                    </w:p>
                    <w:p w14:paraId="418A6410"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752D8736"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6EA914CE"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7901C25" w14:textId="77777777" w:rsidR="00E05381" w:rsidRPr="00E05381" w:rsidRDefault="00E05381" w:rsidP="00E05381">
                      <w:pPr>
                        <w:rPr>
                          <w:color w:val="FFFFFF" w:themeColor="background1"/>
                          <w:sz w:val="8"/>
                        </w:rPr>
                      </w:pPr>
                    </w:p>
                    <w:p w14:paraId="1E949448"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450943A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0F755209"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22D8DA1F"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434893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1E81C8E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7405BE9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1B6E14F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69279E8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2FFA57F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320EA422"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76BB85A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303B862" w14:textId="77777777" w:rsidR="00E05381" w:rsidRPr="00E05381" w:rsidRDefault="00E05381" w:rsidP="00E05381">
                      <w:pPr>
                        <w:rPr>
                          <w:color w:val="FFFFFF" w:themeColor="background1"/>
                          <w:sz w:val="8"/>
                        </w:rPr>
                      </w:pPr>
                    </w:p>
                    <w:p w14:paraId="10C53131"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77FCD101" w14:textId="77777777" w:rsidR="00E05381" w:rsidRPr="00E05381" w:rsidRDefault="00E05381" w:rsidP="00E05381">
                      <w:pPr>
                        <w:rPr>
                          <w:color w:val="FFFFFF" w:themeColor="background1"/>
                          <w:sz w:val="8"/>
                        </w:rPr>
                      </w:pPr>
                    </w:p>
                    <w:p w14:paraId="38EB1A03"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2E51A84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0DB26931"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107A40C4" w14:textId="77777777" w:rsidR="00E05381" w:rsidRPr="00E05381" w:rsidRDefault="00E05381" w:rsidP="00E05381">
                      <w:pPr>
                        <w:rPr>
                          <w:color w:val="FFFFFF" w:themeColor="background1"/>
                          <w:sz w:val="8"/>
                        </w:rPr>
                      </w:pPr>
                    </w:p>
                    <w:p w14:paraId="3D134903" w14:textId="77777777" w:rsidR="00E05381" w:rsidRPr="00E05381" w:rsidRDefault="00E05381" w:rsidP="00E05381">
                      <w:pPr>
                        <w:rPr>
                          <w:color w:val="FFFFFF" w:themeColor="background1"/>
                          <w:sz w:val="8"/>
                        </w:rPr>
                      </w:pPr>
                      <w:r w:rsidRPr="00E05381">
                        <w:rPr>
                          <w:color w:val="FFFFFF" w:themeColor="background1"/>
                          <w:sz w:val="8"/>
                        </w:rPr>
                        <w:t>}</w:t>
                      </w:r>
                    </w:p>
                    <w:p w14:paraId="27E4DF91" w14:textId="77777777" w:rsidR="00E05381" w:rsidRPr="00E05381" w:rsidRDefault="00E05381" w:rsidP="00E05381">
                      <w:pPr>
                        <w:rPr>
                          <w:color w:val="FFFFFF" w:themeColor="background1"/>
                          <w:sz w:val="8"/>
                        </w:rPr>
                      </w:pPr>
                    </w:p>
                    <w:p w14:paraId="12619199"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441B5ED7" w14:textId="77777777" w:rsidR="00E05381" w:rsidRPr="00E05381" w:rsidRDefault="00E05381" w:rsidP="00E05381">
                      <w:pPr>
                        <w:rPr>
                          <w:color w:val="FFFFFF" w:themeColor="background1"/>
                          <w:sz w:val="8"/>
                        </w:rPr>
                      </w:pPr>
                    </w:p>
                    <w:p w14:paraId="69124A26"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7DB39128" w14:textId="77777777" w:rsidR="00E05381" w:rsidRPr="00E05381" w:rsidRDefault="00E05381" w:rsidP="00E05381">
                      <w:pPr>
                        <w:rPr>
                          <w:color w:val="FFFFFF" w:themeColor="background1"/>
                          <w:sz w:val="8"/>
                        </w:rPr>
                      </w:pPr>
                      <w:r w:rsidRPr="00E05381">
                        <w:rPr>
                          <w:color w:val="FFFFFF" w:themeColor="background1"/>
                          <w:sz w:val="8"/>
                        </w:rPr>
                        <w:t>&lt;?php</w:t>
                      </w:r>
                    </w:p>
                    <w:p w14:paraId="6CD4A74F"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3523849A"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2EA2C803" w14:textId="77777777" w:rsidR="00E05381" w:rsidRPr="00E05381" w:rsidRDefault="00E05381" w:rsidP="00E05381">
                      <w:pPr>
                        <w:rPr>
                          <w:color w:val="FFFFFF" w:themeColor="background1"/>
                          <w:sz w:val="8"/>
                        </w:rPr>
                      </w:pPr>
                      <w:r w:rsidRPr="00E05381">
                        <w:rPr>
                          <w:color w:val="FFFFFF" w:themeColor="background1"/>
                          <w:sz w:val="8"/>
                        </w:rPr>
                        <w:tab/>
                      </w:r>
                    </w:p>
                    <w:p w14:paraId="35DFDA2E" w14:textId="77777777" w:rsidR="00E05381" w:rsidRPr="00E05381" w:rsidRDefault="00E05381" w:rsidP="00E05381">
                      <w:pPr>
                        <w:rPr>
                          <w:color w:val="FFFFFF" w:themeColor="background1"/>
                          <w:sz w:val="8"/>
                        </w:rPr>
                      </w:pPr>
                      <w:r w:rsidRPr="00E05381">
                        <w:rPr>
                          <w:color w:val="FFFFFF" w:themeColor="background1"/>
                          <w:sz w:val="8"/>
                        </w:rPr>
                        <w:tab/>
                      </w:r>
                    </w:p>
                    <w:p w14:paraId="67C1EE4D" w14:textId="77777777" w:rsidR="00E05381" w:rsidRPr="00E05381" w:rsidRDefault="00E05381" w:rsidP="00E05381">
                      <w:pPr>
                        <w:rPr>
                          <w:color w:val="FFFFFF" w:themeColor="background1"/>
                          <w:sz w:val="8"/>
                        </w:rPr>
                      </w:pPr>
                      <w:r w:rsidRPr="00E05381">
                        <w:rPr>
                          <w:color w:val="FFFFFF" w:themeColor="background1"/>
                          <w:sz w:val="8"/>
                        </w:rPr>
                        <w:tab/>
                        <w:t>$a = (double)0;</w:t>
                      </w:r>
                    </w:p>
                    <w:p w14:paraId="15DFE6C7" w14:textId="77777777" w:rsidR="00E05381" w:rsidRPr="00E05381" w:rsidRDefault="00E05381" w:rsidP="00E05381">
                      <w:pPr>
                        <w:rPr>
                          <w:color w:val="FFFFFF" w:themeColor="background1"/>
                          <w:sz w:val="8"/>
                        </w:rPr>
                      </w:pPr>
                      <w:r w:rsidRPr="00E05381">
                        <w:rPr>
                          <w:color w:val="FFFFFF" w:themeColor="background1"/>
                          <w:sz w:val="8"/>
                        </w:rPr>
                        <w:tab/>
                        <w:t>$b = (double)0;</w:t>
                      </w:r>
                    </w:p>
                    <w:p w14:paraId="49A51BDC" w14:textId="77777777" w:rsidR="00E05381" w:rsidRPr="00E05381" w:rsidRDefault="00E05381" w:rsidP="00E05381">
                      <w:pPr>
                        <w:rPr>
                          <w:color w:val="FFFFFF" w:themeColor="background1"/>
                          <w:sz w:val="8"/>
                        </w:rPr>
                      </w:pPr>
                      <w:r w:rsidRPr="00E05381">
                        <w:rPr>
                          <w:color w:val="FFFFFF" w:themeColor="background1"/>
                          <w:sz w:val="8"/>
                        </w:rPr>
                        <w:tab/>
                        <w:t>$c = (double)0;</w:t>
                      </w:r>
                    </w:p>
                    <w:p w14:paraId="5E2AB045" w14:textId="77777777" w:rsidR="00E05381" w:rsidRPr="00E05381" w:rsidRDefault="00E05381" w:rsidP="00E05381">
                      <w:pPr>
                        <w:rPr>
                          <w:color w:val="FFFFFF" w:themeColor="background1"/>
                          <w:sz w:val="8"/>
                        </w:rPr>
                      </w:pPr>
                      <w:r w:rsidRPr="00E05381">
                        <w:rPr>
                          <w:color w:val="FFFFFF" w:themeColor="background1"/>
                          <w:sz w:val="8"/>
                        </w:rPr>
                        <w:tab/>
                        <w:t>$d = (double)0;</w:t>
                      </w:r>
                    </w:p>
                    <w:p w14:paraId="26B92FBE" w14:textId="77777777" w:rsidR="00E05381" w:rsidRPr="00E05381" w:rsidRDefault="00E05381" w:rsidP="00E05381">
                      <w:pPr>
                        <w:rPr>
                          <w:color w:val="FFFFFF" w:themeColor="background1"/>
                          <w:sz w:val="8"/>
                        </w:rPr>
                      </w:pPr>
                      <w:r w:rsidRPr="00E05381">
                        <w:rPr>
                          <w:color w:val="FFFFFF" w:themeColor="background1"/>
                          <w:sz w:val="8"/>
                        </w:rPr>
                        <w:tab/>
                      </w:r>
                    </w:p>
                    <w:p w14:paraId="29695C59" w14:textId="77777777" w:rsidR="00E05381" w:rsidRPr="00E05381" w:rsidRDefault="00E05381" w:rsidP="00E05381">
                      <w:pPr>
                        <w:rPr>
                          <w:color w:val="FFFFFF" w:themeColor="background1"/>
                          <w:sz w:val="8"/>
                        </w:rPr>
                      </w:pPr>
                      <w:r w:rsidRPr="00E05381">
                        <w:rPr>
                          <w:color w:val="FFFFFF" w:themeColor="background1"/>
                          <w:sz w:val="8"/>
                        </w:rPr>
                        <w:tab/>
                        <w:t>do {</w:t>
                      </w:r>
                    </w:p>
                    <w:p w14:paraId="4A0891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5BE284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B1C172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6FB18B4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9385D7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26737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5CC0D22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C4BB5F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F91296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EEE89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00D4E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2998EC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AAF28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CAD17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76EA3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A7496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5C38B8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9CBDF1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D39EE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28C692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FAAB5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130AF2D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6122F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2C7E4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99A1D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586A6F6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4062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6F1D84B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5A791E7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7391DDA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3DF0E1C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134D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489D045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4ABB9CDF"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A7E041C" w14:textId="77777777" w:rsidR="00E05381" w:rsidRPr="00E05381" w:rsidRDefault="00E05381" w:rsidP="00E05381">
                      <w:pPr>
                        <w:rPr>
                          <w:color w:val="FFFFFF" w:themeColor="background1"/>
                          <w:sz w:val="8"/>
                        </w:rPr>
                      </w:pPr>
                      <w:r w:rsidRPr="00E05381">
                        <w:rPr>
                          <w:color w:val="FFFFFF" w:themeColor="background1"/>
                          <w:sz w:val="8"/>
                        </w:rPr>
                        <w:tab/>
                      </w:r>
                    </w:p>
                    <w:p w14:paraId="6F706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46DDE7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4A17C41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0CCB9C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7A36058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058035A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22967D4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25065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14E25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E05B6A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0C3DF6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401307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351C97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4F891E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F01289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804B5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46D6C1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37BE28F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535DC4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4E5150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208F4E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34CF53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10D5BCE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2BC6891" w14:textId="0DDC6525"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410478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6391155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4FEC377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3419BFE8" w14:textId="77777777" w:rsidR="00E05381" w:rsidRPr="00E05381" w:rsidRDefault="00E05381" w:rsidP="00E05381">
                      <w:pPr>
                        <w:rPr>
                          <w:color w:val="FFFFFF" w:themeColor="background1"/>
                          <w:sz w:val="8"/>
                        </w:rPr>
                      </w:pPr>
                      <w:r w:rsidRPr="00E05381">
                        <w:rPr>
                          <w:color w:val="FFFFFF" w:themeColor="background1"/>
                          <w:sz w:val="8"/>
                        </w:rPr>
                        <w:tab/>
                      </w:r>
                    </w:p>
                    <w:p w14:paraId="5AE3E6AB" w14:textId="77777777" w:rsidR="00E05381" w:rsidRPr="00E05381" w:rsidRDefault="00E05381" w:rsidP="00E05381">
                      <w:pPr>
                        <w:rPr>
                          <w:color w:val="FFFFFF" w:themeColor="background1"/>
                          <w:sz w:val="8"/>
                        </w:rPr>
                      </w:pPr>
                      <w:r w:rsidRPr="00E05381">
                        <w:rPr>
                          <w:color w:val="FFFFFF" w:themeColor="background1"/>
                          <w:sz w:val="8"/>
                        </w:rPr>
                        <w:tab/>
                      </w:r>
                    </w:p>
                    <w:p w14:paraId="74152195" w14:textId="77777777" w:rsidR="00E05381" w:rsidRPr="00E05381" w:rsidRDefault="00E05381" w:rsidP="00E05381">
                      <w:pPr>
                        <w:rPr>
                          <w:color w:val="FFFFFF" w:themeColor="background1"/>
                          <w:sz w:val="8"/>
                        </w:rPr>
                      </w:pPr>
                      <w:r w:rsidRPr="00E05381">
                        <w:rPr>
                          <w:color w:val="FFFFFF" w:themeColor="background1"/>
                          <w:sz w:val="8"/>
                        </w:rPr>
                        <w:tab/>
                      </w:r>
                    </w:p>
                    <w:p w14:paraId="69B64DCF"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1D3E1A2"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0883B8C1"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05380BB"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5E7E5DBF"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30DF6418" w14:textId="77777777" w:rsidR="00E05381" w:rsidRPr="00E05381" w:rsidRDefault="00E05381" w:rsidP="00E05381">
                      <w:pPr>
                        <w:rPr>
                          <w:color w:val="FFFFFF" w:themeColor="background1"/>
                          <w:sz w:val="8"/>
                        </w:rPr>
                      </w:pPr>
                      <w:r w:rsidRPr="00E05381">
                        <w:rPr>
                          <w:color w:val="FFFFFF" w:themeColor="background1"/>
                          <w:sz w:val="8"/>
                        </w:rPr>
                        <w:tab/>
                      </w:r>
                    </w:p>
                    <w:p w14:paraId="050FC24A" w14:textId="77777777" w:rsidR="00E05381" w:rsidRPr="00E05381" w:rsidRDefault="00E05381" w:rsidP="00E05381">
                      <w:pPr>
                        <w:rPr>
                          <w:color w:val="FFFFFF" w:themeColor="background1"/>
                          <w:sz w:val="8"/>
                        </w:rPr>
                      </w:pPr>
                      <w:r w:rsidRPr="00E05381">
                        <w:rPr>
                          <w:color w:val="FFFFFF" w:themeColor="background1"/>
                          <w:sz w:val="8"/>
                        </w:rPr>
                        <w:tab/>
                      </w:r>
                    </w:p>
                    <w:p w14:paraId="489D54FE"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56D27262"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627AF8D5" w14:textId="77777777" w:rsidR="00E05381" w:rsidRPr="00E05381" w:rsidRDefault="00E05381" w:rsidP="00E05381">
                      <w:pPr>
                        <w:rPr>
                          <w:color w:val="FFFFFF" w:themeColor="background1"/>
                          <w:sz w:val="8"/>
                        </w:rPr>
                      </w:pPr>
                      <w:r w:rsidRPr="00E05381">
                        <w:rPr>
                          <w:color w:val="FFFFFF" w:themeColor="background1"/>
                          <w:sz w:val="8"/>
                        </w:rPr>
                        <w:tab/>
                      </w:r>
                    </w:p>
                    <w:p w14:paraId="22A8FE6A" w14:textId="77777777" w:rsidR="00E05381" w:rsidRPr="00E05381" w:rsidRDefault="00E05381" w:rsidP="00E05381">
                      <w:pPr>
                        <w:rPr>
                          <w:color w:val="FFFFFF" w:themeColor="background1"/>
                          <w:sz w:val="8"/>
                        </w:rPr>
                      </w:pPr>
                      <w:r w:rsidRPr="00E05381">
                        <w:rPr>
                          <w:color w:val="FFFFFF" w:themeColor="background1"/>
                          <w:sz w:val="8"/>
                        </w:rPr>
                        <w:tab/>
                        <w:t>$bar = '----------------------------------------------------------------------------------';</w:t>
                      </w:r>
                    </w:p>
                    <w:p w14:paraId="4834E5B9" w14:textId="77777777" w:rsidR="00E05381" w:rsidRPr="00E05381" w:rsidRDefault="00E05381" w:rsidP="00E05381">
                      <w:pPr>
                        <w:rPr>
                          <w:color w:val="FFFFFF" w:themeColor="background1"/>
                          <w:sz w:val="8"/>
                        </w:rPr>
                      </w:pPr>
                      <w:r w:rsidRPr="00E05381">
                        <w:rPr>
                          <w:color w:val="FFFFFF" w:themeColor="background1"/>
                          <w:sz w:val="8"/>
                        </w:rPr>
                        <w:tab/>
                      </w:r>
                    </w:p>
                    <w:p w14:paraId="305DD368" w14:textId="77777777" w:rsidR="00E05381" w:rsidRPr="00E05381" w:rsidRDefault="00E05381" w:rsidP="00E05381">
                      <w:pPr>
                        <w:rPr>
                          <w:color w:val="FFFFFF" w:themeColor="background1"/>
                          <w:sz w:val="8"/>
                        </w:rPr>
                      </w:pPr>
                      <w:r w:rsidRPr="00E05381">
                        <w:rPr>
                          <w:color w:val="FFFFFF" w:themeColor="background1"/>
                          <w:sz w:val="8"/>
                        </w:rPr>
                        <w:tab/>
                      </w:r>
                    </w:p>
                    <w:p w14:paraId="1A841786"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588721E1" w14:textId="77777777" w:rsidR="00E05381" w:rsidRPr="00E05381" w:rsidRDefault="00E05381" w:rsidP="00E05381">
                      <w:pPr>
                        <w:rPr>
                          <w:color w:val="FFFFFF" w:themeColor="background1"/>
                          <w:sz w:val="8"/>
                        </w:rPr>
                      </w:pPr>
                      <w:r w:rsidRPr="00E05381">
                        <w:rPr>
                          <w:color w:val="FFFFFF" w:themeColor="background1"/>
                          <w:sz w:val="8"/>
                        </w:rPr>
                        <w:tab/>
                      </w:r>
                    </w:p>
                    <w:p w14:paraId="532BA967" w14:textId="77777777" w:rsidR="00E05381" w:rsidRPr="00E05381" w:rsidRDefault="00E05381" w:rsidP="00E05381">
                      <w:pPr>
                        <w:rPr>
                          <w:color w:val="FFFFFF" w:themeColor="background1"/>
                          <w:sz w:val="8"/>
                        </w:rPr>
                      </w:pPr>
                      <w:r w:rsidRPr="00E05381">
                        <w:rPr>
                          <w:color w:val="FFFFFF" w:themeColor="background1"/>
                          <w:sz w:val="8"/>
                        </w:rPr>
                        <w:tab/>
                      </w:r>
                    </w:p>
                    <w:p w14:paraId="4D0EA723"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462ED7EF" w14:textId="77777777" w:rsidR="00E05381" w:rsidRPr="00E05381" w:rsidRDefault="00E05381" w:rsidP="00E05381">
                      <w:pPr>
                        <w:rPr>
                          <w:color w:val="FFFFFF" w:themeColor="background1"/>
                          <w:sz w:val="8"/>
                        </w:rPr>
                      </w:pPr>
                      <w:r w:rsidRPr="00E05381">
                        <w:rPr>
                          <w:color w:val="FFFFFF" w:themeColor="background1"/>
                          <w:sz w:val="8"/>
                        </w:rPr>
                        <w:tab/>
                      </w:r>
                    </w:p>
                    <w:p w14:paraId="0E1ECD16"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4EAE6FA0" w14:textId="77777777" w:rsidR="00E05381" w:rsidRPr="00E05381" w:rsidRDefault="00E05381" w:rsidP="00E05381">
                      <w:pPr>
                        <w:rPr>
                          <w:color w:val="FFFFFF" w:themeColor="background1"/>
                          <w:sz w:val="8"/>
                        </w:rPr>
                      </w:pPr>
                      <w:r w:rsidRPr="00E05381">
                        <w:rPr>
                          <w:color w:val="FFFFFF" w:themeColor="background1"/>
                          <w:sz w:val="8"/>
                        </w:rPr>
                        <w:tab/>
                        <w:t>if($d1===0){</w:t>
                      </w:r>
                    </w:p>
                    <w:p w14:paraId="14FD348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D4EB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36E5E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C19AB2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4FC6C52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785B9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03362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4E4FDB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68AE27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7C21A3B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92906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5EBB83A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5AB5B61E" w14:textId="77777777" w:rsidR="00E05381" w:rsidRPr="00E05381" w:rsidRDefault="00E05381" w:rsidP="00E05381">
                      <w:pPr>
                        <w:rPr>
                          <w:color w:val="FFFFFF" w:themeColor="background1"/>
                          <w:sz w:val="8"/>
                        </w:rPr>
                      </w:pPr>
                      <w:r w:rsidRPr="00E05381">
                        <w:rPr>
                          <w:color w:val="FFFFFF" w:themeColor="background1"/>
                          <w:sz w:val="8"/>
                        </w:rPr>
                        <w:tab/>
                        <w:t>}</w:t>
                      </w:r>
                    </w:p>
                    <w:p w14:paraId="081875B1" w14:textId="77777777" w:rsidR="00E05381" w:rsidRPr="00E05381" w:rsidRDefault="00E05381" w:rsidP="00E05381">
                      <w:pPr>
                        <w:rPr>
                          <w:color w:val="FFFFFF" w:themeColor="background1"/>
                          <w:sz w:val="8"/>
                        </w:rPr>
                      </w:pPr>
                      <w:r w:rsidRPr="00E05381">
                        <w:rPr>
                          <w:color w:val="FFFFFF" w:themeColor="background1"/>
                          <w:sz w:val="8"/>
                        </w:rPr>
                        <w:tab/>
                        <w:t>else {</w:t>
                      </w:r>
                    </w:p>
                    <w:p w14:paraId="2D67C4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0DC85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705D27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56782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F1310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6977EA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873473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97F6F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8DA0B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0FF870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48FF50D5" w14:textId="77777777" w:rsidR="00E05381" w:rsidRPr="00E05381" w:rsidRDefault="00E05381" w:rsidP="00E05381">
                      <w:pPr>
                        <w:rPr>
                          <w:color w:val="FFFFFF" w:themeColor="background1"/>
                          <w:sz w:val="8"/>
                        </w:rPr>
                      </w:pPr>
                      <w:r w:rsidRPr="00E05381">
                        <w:rPr>
                          <w:color w:val="FFFFFF" w:themeColor="background1"/>
                          <w:sz w:val="8"/>
                        </w:rPr>
                        <w:tab/>
                        <w:t>}</w:t>
                      </w:r>
                    </w:p>
                    <w:p w14:paraId="05CCDFC9" w14:textId="77777777" w:rsidR="00E05381" w:rsidRPr="00E05381" w:rsidRDefault="00E05381" w:rsidP="00E05381">
                      <w:pPr>
                        <w:rPr>
                          <w:color w:val="FFFFFF" w:themeColor="background1"/>
                          <w:sz w:val="8"/>
                        </w:rPr>
                      </w:pPr>
                      <w:r w:rsidRPr="00E05381">
                        <w:rPr>
                          <w:color w:val="FFFFFF" w:themeColor="background1"/>
                          <w:sz w:val="8"/>
                        </w:rPr>
                        <w:tab/>
                      </w:r>
                    </w:p>
                    <w:p w14:paraId="1FB1E4C8"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06A2A06E"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7F15249" w14:textId="77777777" w:rsidR="00E05381" w:rsidRPr="00E05381" w:rsidRDefault="00E05381" w:rsidP="00E05381">
                      <w:pPr>
                        <w:rPr>
                          <w:color w:val="FFFFFF" w:themeColor="background1"/>
                          <w:sz w:val="8"/>
                        </w:rPr>
                      </w:pPr>
                      <w:r w:rsidRPr="00E05381">
                        <w:rPr>
                          <w:color w:val="FFFFFF" w:themeColor="background1"/>
                          <w:sz w:val="8"/>
                        </w:rPr>
                        <w:t>echo "\r\n".$Working;</w:t>
                      </w:r>
                    </w:p>
                    <w:p w14:paraId="6FEE8871" w14:textId="77777777" w:rsidR="00E05381" w:rsidRPr="00E05381" w:rsidRDefault="00E05381" w:rsidP="00E05381">
                      <w:pPr>
                        <w:rPr>
                          <w:color w:val="FFFFFF" w:themeColor="background1"/>
                          <w:sz w:val="8"/>
                        </w:rPr>
                      </w:pPr>
                    </w:p>
                    <w:p w14:paraId="2CF553A8"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5A973091" w14:textId="77777777" w:rsidR="00E05381" w:rsidRPr="00E05381" w:rsidRDefault="00E05381" w:rsidP="00E05381">
                      <w:pPr>
                        <w:rPr>
                          <w:color w:val="FFFFFF" w:themeColor="background1"/>
                          <w:sz w:val="8"/>
                        </w:rPr>
                      </w:pPr>
                      <w:r w:rsidRPr="00E05381">
                        <w:rPr>
                          <w:color w:val="FFFFFF" w:themeColor="background1"/>
                          <w:sz w:val="8"/>
                        </w:rPr>
                        <w:t>&lt;?php</w:t>
                      </w:r>
                    </w:p>
                    <w:p w14:paraId="752F1106" w14:textId="77777777" w:rsidR="00E05381" w:rsidRPr="00E05381" w:rsidRDefault="00E05381" w:rsidP="00E05381">
                      <w:pPr>
                        <w:rPr>
                          <w:color w:val="FFFFFF" w:themeColor="background1"/>
                          <w:sz w:val="8"/>
                        </w:rPr>
                      </w:pPr>
                    </w:p>
                    <w:p w14:paraId="29AD1807"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707FA054" w14:textId="77777777" w:rsidR="00E05381" w:rsidRPr="00E05381" w:rsidRDefault="00E05381" w:rsidP="00E05381">
                      <w:pPr>
                        <w:rPr>
                          <w:color w:val="FFFFFF" w:themeColor="background1"/>
                          <w:sz w:val="8"/>
                        </w:rPr>
                      </w:pPr>
                      <w:r w:rsidRPr="00E05381">
                        <w:rPr>
                          <w:color w:val="FFFFFF" w:themeColor="background1"/>
                          <w:sz w:val="8"/>
                        </w:rPr>
                        <w:t>{</w:t>
                      </w:r>
                    </w:p>
                    <w:p w14:paraId="6B36A3E9" w14:textId="77777777" w:rsidR="00E05381" w:rsidRPr="00E05381" w:rsidRDefault="00E05381" w:rsidP="00E05381">
                      <w:pPr>
                        <w:rPr>
                          <w:color w:val="FFFFFF" w:themeColor="background1"/>
                          <w:sz w:val="8"/>
                        </w:rPr>
                      </w:pPr>
                    </w:p>
                    <w:p w14:paraId="2A3B02FA"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34EE08DD"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AD6CA2C" w14:textId="77777777" w:rsidR="00E05381" w:rsidRPr="00E05381" w:rsidRDefault="00E05381" w:rsidP="00E05381">
                      <w:pPr>
                        <w:rPr>
                          <w:color w:val="FFFFFF" w:themeColor="background1"/>
                          <w:sz w:val="8"/>
                        </w:rPr>
                      </w:pPr>
                    </w:p>
                    <w:p w14:paraId="0D16C331" w14:textId="77777777" w:rsidR="00E05381" w:rsidRPr="00E05381" w:rsidRDefault="00E05381" w:rsidP="00E05381">
                      <w:pPr>
                        <w:rPr>
                          <w:color w:val="FFFFFF" w:themeColor="background1"/>
                          <w:sz w:val="8"/>
                        </w:rPr>
                      </w:pPr>
                      <w:r w:rsidRPr="00E05381">
                        <w:rPr>
                          <w:color w:val="FFFFFF" w:themeColor="background1"/>
                          <w:sz w:val="8"/>
                        </w:rPr>
                        <w:t>}</w:t>
                      </w:r>
                    </w:p>
                    <w:p w14:paraId="3D4AF409" w14:textId="77777777" w:rsidR="00E05381" w:rsidRPr="00E05381" w:rsidRDefault="00E05381" w:rsidP="00E05381">
                      <w:pPr>
                        <w:rPr>
                          <w:color w:val="FFFFFF" w:themeColor="background1"/>
                          <w:sz w:val="8"/>
                        </w:rPr>
                      </w:pPr>
                    </w:p>
                    <w:p w14:paraId="7F80D0D0"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0BD7A9B6" w14:textId="77777777" w:rsidR="00E05381" w:rsidRPr="00E05381" w:rsidRDefault="00E05381" w:rsidP="00E05381">
                      <w:pPr>
                        <w:rPr>
                          <w:color w:val="FFFFFF" w:themeColor="background1"/>
                          <w:sz w:val="8"/>
                        </w:rPr>
                      </w:pPr>
                    </w:p>
                    <w:p w14:paraId="6B965F31"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02CEBDDC" w14:textId="77777777" w:rsidR="00E05381" w:rsidRPr="00E05381" w:rsidRDefault="00E05381" w:rsidP="00E05381">
                      <w:pPr>
                        <w:rPr>
                          <w:color w:val="FFFFFF" w:themeColor="background1"/>
                          <w:sz w:val="8"/>
                        </w:rPr>
                      </w:pPr>
                      <w:r w:rsidRPr="00E05381">
                        <w:rPr>
                          <w:color w:val="FFFFFF" w:themeColor="background1"/>
                          <w:sz w:val="8"/>
                        </w:rPr>
                        <w:t>{</w:t>
                      </w:r>
                    </w:p>
                    <w:p w14:paraId="5056597E" w14:textId="77777777" w:rsidR="00E05381" w:rsidRPr="00E05381" w:rsidRDefault="00E05381" w:rsidP="00E05381">
                      <w:pPr>
                        <w:rPr>
                          <w:color w:val="FFFFFF" w:themeColor="background1"/>
                          <w:sz w:val="8"/>
                        </w:rPr>
                      </w:pPr>
                    </w:p>
                    <w:p w14:paraId="1BB415F0"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BA5687" w14:textId="77777777" w:rsidR="00E05381" w:rsidRPr="00E05381" w:rsidRDefault="00E05381" w:rsidP="00E05381">
                      <w:pPr>
                        <w:rPr>
                          <w:color w:val="FFFFFF" w:themeColor="background1"/>
                          <w:sz w:val="8"/>
                        </w:rPr>
                      </w:pPr>
                    </w:p>
                    <w:p w14:paraId="159657AE"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43AE717F" w14:textId="77777777" w:rsidR="00E05381" w:rsidRPr="00E05381" w:rsidRDefault="00E05381" w:rsidP="00E05381">
                      <w:pPr>
                        <w:rPr>
                          <w:color w:val="FFFFFF" w:themeColor="background1"/>
                          <w:sz w:val="8"/>
                        </w:rPr>
                      </w:pPr>
                    </w:p>
                    <w:p w14:paraId="1644F35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E3776F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0DCBED2" w14:textId="77777777" w:rsidR="00E05381" w:rsidRPr="00E05381" w:rsidRDefault="00E05381" w:rsidP="00E05381">
                      <w:pPr>
                        <w:rPr>
                          <w:color w:val="FFFFFF" w:themeColor="background1"/>
                          <w:sz w:val="8"/>
                        </w:rPr>
                      </w:pPr>
                    </w:p>
                    <w:p w14:paraId="0F91625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775AA12" w14:textId="77777777" w:rsidR="00E05381" w:rsidRPr="00E05381" w:rsidRDefault="00E05381" w:rsidP="00E05381">
                      <w:pPr>
                        <w:rPr>
                          <w:color w:val="FFFFFF" w:themeColor="background1"/>
                          <w:sz w:val="8"/>
                        </w:rPr>
                      </w:pPr>
                    </w:p>
                    <w:p w14:paraId="580A5CEA" w14:textId="77777777" w:rsidR="00E05381" w:rsidRPr="00E05381" w:rsidRDefault="00E05381" w:rsidP="00E05381">
                      <w:pPr>
                        <w:rPr>
                          <w:color w:val="FFFFFF" w:themeColor="background1"/>
                          <w:sz w:val="8"/>
                        </w:rPr>
                      </w:pPr>
                      <w:r w:rsidRPr="00E05381">
                        <w:rPr>
                          <w:color w:val="FFFFFF" w:themeColor="background1"/>
                          <w:sz w:val="8"/>
                        </w:rPr>
                        <w:t>}</w:t>
                      </w:r>
                    </w:p>
                    <w:p w14:paraId="209B57D3" w14:textId="77777777" w:rsidR="00E05381" w:rsidRPr="00E05381" w:rsidRDefault="00E05381" w:rsidP="00E05381">
                      <w:pPr>
                        <w:rPr>
                          <w:color w:val="FFFFFF" w:themeColor="background1"/>
                          <w:sz w:val="8"/>
                        </w:rPr>
                      </w:pPr>
                    </w:p>
                    <w:p w14:paraId="0284F2D4"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16452D5" w14:textId="77777777" w:rsidR="00E05381" w:rsidRPr="00E05381" w:rsidRDefault="00E05381" w:rsidP="00E05381">
                      <w:pPr>
                        <w:rPr>
                          <w:color w:val="FFFFFF" w:themeColor="background1"/>
                          <w:sz w:val="8"/>
                        </w:rPr>
                      </w:pPr>
                    </w:p>
                    <w:p w14:paraId="40CA887A"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34E28BA9" w14:textId="77777777" w:rsidR="00E05381" w:rsidRPr="00E05381" w:rsidRDefault="00E05381" w:rsidP="00E05381">
                      <w:pPr>
                        <w:rPr>
                          <w:color w:val="FFFFFF" w:themeColor="background1"/>
                          <w:sz w:val="8"/>
                        </w:rPr>
                      </w:pPr>
                      <w:r w:rsidRPr="00E05381">
                        <w:rPr>
                          <w:color w:val="FFFFFF" w:themeColor="background1"/>
                          <w:sz w:val="8"/>
                        </w:rPr>
                        <w:t>{</w:t>
                      </w:r>
                    </w:p>
                    <w:p w14:paraId="721495FA" w14:textId="77777777" w:rsidR="00E05381" w:rsidRPr="00E05381" w:rsidRDefault="00E05381" w:rsidP="00E05381">
                      <w:pPr>
                        <w:rPr>
                          <w:color w:val="FFFFFF" w:themeColor="background1"/>
                          <w:sz w:val="8"/>
                        </w:rPr>
                      </w:pPr>
                    </w:p>
                    <w:p w14:paraId="1ACA91E2"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684B3A87" w14:textId="77777777" w:rsidR="00E05381" w:rsidRPr="00E05381" w:rsidRDefault="00E05381" w:rsidP="00E05381">
                      <w:pPr>
                        <w:rPr>
                          <w:color w:val="FFFFFF" w:themeColor="background1"/>
                          <w:sz w:val="8"/>
                        </w:rPr>
                      </w:pPr>
                    </w:p>
                    <w:p w14:paraId="29114C6C"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17AD9CFC" w14:textId="77777777" w:rsidR="00E05381" w:rsidRPr="00E05381" w:rsidRDefault="00E05381" w:rsidP="00E05381">
                      <w:pPr>
                        <w:rPr>
                          <w:color w:val="FFFFFF" w:themeColor="background1"/>
                          <w:sz w:val="8"/>
                        </w:rPr>
                      </w:pPr>
                    </w:p>
                    <w:p w14:paraId="7A6C298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228283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3FF7727" w14:textId="77777777" w:rsidR="00E05381" w:rsidRPr="00E05381" w:rsidRDefault="00E05381" w:rsidP="00E05381">
                      <w:pPr>
                        <w:rPr>
                          <w:color w:val="FFFFFF" w:themeColor="background1"/>
                          <w:sz w:val="8"/>
                        </w:rPr>
                      </w:pPr>
                    </w:p>
                    <w:p w14:paraId="7A8ABC3A"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763EB97" w14:textId="77777777" w:rsidR="00E05381" w:rsidRPr="00E05381" w:rsidRDefault="00E05381" w:rsidP="00E05381">
                      <w:pPr>
                        <w:rPr>
                          <w:color w:val="FFFFFF" w:themeColor="background1"/>
                          <w:sz w:val="8"/>
                        </w:rPr>
                      </w:pPr>
                    </w:p>
                    <w:p w14:paraId="0F51D6B3"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51A65882" w14:textId="77777777" w:rsidR="00E05381" w:rsidRPr="00E05381" w:rsidRDefault="00E05381" w:rsidP="00E05381">
                      <w:pPr>
                        <w:rPr>
                          <w:color w:val="FFFFFF" w:themeColor="background1"/>
                          <w:sz w:val="8"/>
                        </w:rPr>
                      </w:pPr>
                    </w:p>
                    <w:p w14:paraId="759E5801"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6A303F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6DC0042" w14:textId="77777777" w:rsidR="00E05381" w:rsidRPr="00E05381" w:rsidRDefault="00E05381" w:rsidP="00E05381">
                      <w:pPr>
                        <w:rPr>
                          <w:color w:val="FFFFFF" w:themeColor="background1"/>
                          <w:sz w:val="8"/>
                        </w:rPr>
                      </w:pPr>
                    </w:p>
                    <w:p w14:paraId="0102C28A"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1EDE473" w14:textId="77777777" w:rsidR="00E05381" w:rsidRPr="00E05381" w:rsidRDefault="00E05381" w:rsidP="00E05381">
                      <w:pPr>
                        <w:rPr>
                          <w:color w:val="FFFFFF" w:themeColor="background1"/>
                          <w:sz w:val="8"/>
                        </w:rPr>
                      </w:pPr>
                    </w:p>
                    <w:p w14:paraId="7E61F215" w14:textId="77777777" w:rsidR="00E05381" w:rsidRPr="00E05381" w:rsidRDefault="00E05381" w:rsidP="00E05381">
                      <w:pPr>
                        <w:rPr>
                          <w:color w:val="FFFFFF" w:themeColor="background1"/>
                          <w:sz w:val="8"/>
                        </w:rPr>
                      </w:pPr>
                      <w:r w:rsidRPr="00E05381">
                        <w:rPr>
                          <w:color w:val="FFFFFF" w:themeColor="background1"/>
                          <w:sz w:val="8"/>
                        </w:rPr>
                        <w:t>}</w:t>
                      </w:r>
                    </w:p>
                    <w:p w14:paraId="0E9100EC" w14:textId="77777777" w:rsidR="00E05381" w:rsidRPr="00E05381" w:rsidRDefault="00E05381" w:rsidP="00E05381">
                      <w:pPr>
                        <w:rPr>
                          <w:color w:val="FFFFFF" w:themeColor="background1"/>
                          <w:sz w:val="8"/>
                        </w:rPr>
                      </w:pPr>
                    </w:p>
                    <w:p w14:paraId="6BDD29C9"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1E98EBDF" w14:textId="77777777" w:rsidR="00E05381" w:rsidRPr="00E05381" w:rsidRDefault="00E05381" w:rsidP="00E05381">
                      <w:pPr>
                        <w:rPr>
                          <w:color w:val="FFFFFF" w:themeColor="background1"/>
                          <w:sz w:val="8"/>
                        </w:rPr>
                      </w:pPr>
                      <w:r w:rsidRPr="00E05381">
                        <w:rPr>
                          <w:color w:val="FFFFFF" w:themeColor="background1"/>
                          <w:sz w:val="8"/>
                        </w:rPr>
                        <w:t>DRAFT CODE</w:t>
                      </w:r>
                    </w:p>
                    <w:p w14:paraId="6B9D9A8F" w14:textId="77777777" w:rsidR="00E05381" w:rsidRPr="00E05381" w:rsidRDefault="00E05381" w:rsidP="00E05381">
                      <w:pPr>
                        <w:rPr>
                          <w:color w:val="FFFFFF" w:themeColor="background1"/>
                          <w:sz w:val="8"/>
                        </w:rPr>
                      </w:pPr>
                      <w:r w:rsidRPr="00E05381">
                        <w:rPr>
                          <w:color w:val="FFFFFF" w:themeColor="background1"/>
                          <w:sz w:val="8"/>
                        </w:rPr>
                        <w:t>INDEX.HTML</w:t>
                      </w:r>
                    </w:p>
                    <w:p w14:paraId="183F43E8" w14:textId="77777777" w:rsidR="00E05381" w:rsidRPr="00E05381" w:rsidRDefault="00E05381" w:rsidP="00E05381">
                      <w:pPr>
                        <w:rPr>
                          <w:color w:val="FFFFFF" w:themeColor="background1"/>
                          <w:sz w:val="8"/>
                        </w:rPr>
                      </w:pPr>
                      <w:r w:rsidRPr="00E05381">
                        <w:rPr>
                          <w:color w:val="FFFFFF" w:themeColor="background1"/>
                          <w:sz w:val="8"/>
                        </w:rPr>
                        <w:t>&lt;!DOCTYPE html&gt;</w:t>
                      </w:r>
                    </w:p>
                    <w:p w14:paraId="4E1CDABF"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4400A575"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67D84BB3"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FDCF5D4"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0ACFC420" w14:textId="77777777" w:rsidR="00E05381" w:rsidRPr="00E05381" w:rsidRDefault="00E05381" w:rsidP="00E05381">
                      <w:pPr>
                        <w:rPr>
                          <w:color w:val="FFFFFF" w:themeColor="background1"/>
                          <w:sz w:val="8"/>
                        </w:rPr>
                      </w:pPr>
                      <w:r w:rsidRPr="00E05381">
                        <w:rPr>
                          <w:color w:val="FFFFFF" w:themeColor="background1"/>
                          <w:sz w:val="8"/>
                        </w:rPr>
                        <w:t>&lt;head&gt;</w:t>
                      </w:r>
                    </w:p>
                    <w:p w14:paraId="5FA3A7B6"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2465D1C7" w14:textId="77777777" w:rsidR="00E05381" w:rsidRPr="00E05381" w:rsidRDefault="00E05381" w:rsidP="00E05381">
                      <w:pPr>
                        <w:rPr>
                          <w:color w:val="FFFFFF" w:themeColor="background1"/>
                          <w:sz w:val="8"/>
                        </w:rPr>
                      </w:pPr>
                      <w:r w:rsidRPr="00E05381">
                        <w:rPr>
                          <w:color w:val="FFFFFF" w:themeColor="background1"/>
                          <w:sz w:val="8"/>
                        </w:rPr>
                        <w:t>&lt;/head&gt;</w:t>
                      </w:r>
                    </w:p>
                    <w:p w14:paraId="712D7EE8" w14:textId="77777777" w:rsidR="00E05381" w:rsidRPr="00E05381" w:rsidRDefault="00E05381" w:rsidP="00E05381">
                      <w:pPr>
                        <w:rPr>
                          <w:color w:val="FFFFFF" w:themeColor="background1"/>
                          <w:sz w:val="8"/>
                        </w:rPr>
                      </w:pPr>
                    </w:p>
                    <w:p w14:paraId="796A6C49"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02C91CD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864225E" w14:textId="77777777" w:rsidR="00E05381" w:rsidRPr="00E05381" w:rsidRDefault="00E05381" w:rsidP="00E05381">
                      <w:pPr>
                        <w:rPr>
                          <w:color w:val="FFFFFF" w:themeColor="background1"/>
                          <w:sz w:val="8"/>
                        </w:rPr>
                      </w:pPr>
                      <w:r w:rsidRPr="00E05381">
                        <w:rPr>
                          <w:color w:val="FFFFFF" w:themeColor="background1"/>
                          <w:sz w:val="8"/>
                        </w:rPr>
                        <w:tab/>
                      </w:r>
                    </w:p>
                    <w:p w14:paraId="34876E2E"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4A9AB932"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2CBF8EE1"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4BD90DCD"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60F356ED" w14:textId="77777777" w:rsidR="00E05381" w:rsidRPr="00E05381" w:rsidRDefault="00E05381" w:rsidP="00E05381">
                      <w:pPr>
                        <w:rPr>
                          <w:color w:val="FFFFFF" w:themeColor="background1"/>
                          <w:sz w:val="8"/>
                        </w:rPr>
                      </w:pPr>
                      <w:r w:rsidRPr="00E05381">
                        <w:rPr>
                          <w:color w:val="FFFFFF" w:themeColor="background1"/>
                          <w:sz w:val="8"/>
                        </w:rPr>
                        <w:tab/>
                      </w:r>
                    </w:p>
                    <w:p w14:paraId="725A99B0"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18C6DBBE" w14:textId="77777777" w:rsidR="00E05381" w:rsidRPr="00E05381" w:rsidRDefault="00E05381" w:rsidP="00E05381">
                      <w:pPr>
                        <w:rPr>
                          <w:color w:val="FFFFFF" w:themeColor="background1"/>
                          <w:sz w:val="8"/>
                        </w:rPr>
                      </w:pPr>
                    </w:p>
                    <w:p w14:paraId="1FE8C398" w14:textId="77777777" w:rsidR="00E05381" w:rsidRPr="00E05381" w:rsidRDefault="00E05381" w:rsidP="00E05381">
                      <w:pPr>
                        <w:rPr>
                          <w:color w:val="FFFFFF" w:themeColor="background1"/>
                          <w:sz w:val="8"/>
                        </w:rPr>
                      </w:pPr>
                      <w:r w:rsidRPr="00E05381">
                        <w:rPr>
                          <w:color w:val="FFFFFF" w:themeColor="background1"/>
                          <w:sz w:val="8"/>
                        </w:rPr>
                        <w:t>&lt;/div&gt;</w:t>
                      </w:r>
                    </w:p>
                    <w:p w14:paraId="3FA46134" w14:textId="77777777" w:rsidR="00E05381" w:rsidRPr="00E05381" w:rsidRDefault="00E05381" w:rsidP="00E05381">
                      <w:pPr>
                        <w:rPr>
                          <w:color w:val="FFFFFF" w:themeColor="background1"/>
                          <w:sz w:val="8"/>
                        </w:rPr>
                      </w:pPr>
                      <w:r w:rsidRPr="00E05381">
                        <w:rPr>
                          <w:color w:val="FFFFFF" w:themeColor="background1"/>
                          <w:sz w:val="8"/>
                        </w:rPr>
                        <w:t>//google Log in</w:t>
                      </w:r>
                    </w:p>
                    <w:p w14:paraId="2031F091" w14:textId="77777777" w:rsidR="00E05381" w:rsidRPr="00E05381" w:rsidRDefault="00E05381" w:rsidP="00E05381">
                      <w:pPr>
                        <w:rPr>
                          <w:color w:val="FFFFFF" w:themeColor="background1"/>
                          <w:sz w:val="8"/>
                        </w:rPr>
                      </w:pPr>
                    </w:p>
                    <w:p w14:paraId="36E6BB00" w14:textId="77777777" w:rsidR="00E05381" w:rsidRPr="00E05381" w:rsidRDefault="00E05381" w:rsidP="00E05381">
                      <w:pPr>
                        <w:rPr>
                          <w:color w:val="FFFFFF" w:themeColor="background1"/>
                          <w:sz w:val="8"/>
                        </w:rPr>
                      </w:pPr>
                      <w:r w:rsidRPr="00E05381">
                        <w:rPr>
                          <w:color w:val="FFFFFF" w:themeColor="background1"/>
                          <w:sz w:val="8"/>
                        </w:rPr>
                        <w:t>&lt;body&gt;</w:t>
                      </w:r>
                    </w:p>
                    <w:p w14:paraId="4CA0BE0D"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DA7C466" w14:textId="77777777" w:rsidR="00E05381" w:rsidRPr="00E05381" w:rsidRDefault="00E05381" w:rsidP="00E05381">
                      <w:pPr>
                        <w:rPr>
                          <w:color w:val="FFFFFF" w:themeColor="background1"/>
                          <w:sz w:val="8"/>
                        </w:rPr>
                      </w:pPr>
                      <w:r w:rsidRPr="00E05381">
                        <w:rPr>
                          <w:color w:val="FFFFFF" w:themeColor="background1"/>
                          <w:sz w:val="8"/>
                        </w:rPr>
                        <w:t>&lt;hr/&gt;</w:t>
                      </w:r>
                    </w:p>
                    <w:p w14:paraId="3826686D" w14:textId="77777777" w:rsidR="00E05381" w:rsidRPr="00E05381" w:rsidRDefault="00E05381" w:rsidP="00E05381">
                      <w:pPr>
                        <w:rPr>
                          <w:color w:val="FFFFFF" w:themeColor="background1"/>
                          <w:sz w:val="8"/>
                        </w:rPr>
                      </w:pPr>
                      <w:r w:rsidRPr="00E05381">
                        <w:rPr>
                          <w:color w:val="FFFFFF" w:themeColor="background1"/>
                          <w:sz w:val="8"/>
                        </w:rPr>
                        <w:t>&lt;br&gt;</w:t>
                      </w:r>
                    </w:p>
                    <w:p w14:paraId="3481029A"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544DA217"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41502585" w14:textId="77777777" w:rsidR="00E05381" w:rsidRPr="00E05381" w:rsidRDefault="00E05381" w:rsidP="00E05381">
                      <w:pPr>
                        <w:rPr>
                          <w:color w:val="FFFFFF" w:themeColor="background1"/>
                          <w:sz w:val="8"/>
                        </w:rPr>
                      </w:pPr>
                      <w:r w:rsidRPr="00E05381">
                        <w:rPr>
                          <w:color w:val="FFFFFF" w:themeColor="background1"/>
                          <w:sz w:val="8"/>
                        </w:rPr>
                        <w:t>&lt;/p&gt;</w:t>
                      </w:r>
                    </w:p>
                    <w:p w14:paraId="3ABC3F00" w14:textId="77777777" w:rsidR="00E05381" w:rsidRPr="00E05381" w:rsidRDefault="00E05381" w:rsidP="00E05381">
                      <w:pPr>
                        <w:rPr>
                          <w:color w:val="FFFFFF" w:themeColor="background1"/>
                          <w:sz w:val="8"/>
                        </w:rPr>
                      </w:pPr>
                      <w:r w:rsidRPr="00E05381">
                        <w:rPr>
                          <w:color w:val="FFFFFF" w:themeColor="background1"/>
                          <w:sz w:val="8"/>
                        </w:rPr>
                        <w:t>&lt;br&gt;</w:t>
                      </w:r>
                    </w:p>
                    <w:p w14:paraId="62C9BB1D"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701C38C0"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05BA0933" w14:textId="77777777" w:rsidR="00E05381" w:rsidRPr="00E05381" w:rsidRDefault="00E05381" w:rsidP="00E05381">
                      <w:pPr>
                        <w:rPr>
                          <w:color w:val="FFFFFF" w:themeColor="background1"/>
                          <w:sz w:val="8"/>
                        </w:rPr>
                      </w:pPr>
                      <w:r w:rsidRPr="00E05381">
                        <w:rPr>
                          <w:color w:val="FFFFFF" w:themeColor="background1"/>
                          <w:sz w:val="8"/>
                        </w:rPr>
                        <w:t>&lt;/body&gt;</w:t>
                      </w:r>
                    </w:p>
                    <w:p w14:paraId="4CFFAF49" w14:textId="77777777" w:rsidR="00E05381" w:rsidRPr="00E05381" w:rsidRDefault="00E05381" w:rsidP="00E05381">
                      <w:pPr>
                        <w:rPr>
                          <w:color w:val="FFFFFF" w:themeColor="background1"/>
                          <w:sz w:val="8"/>
                        </w:rPr>
                      </w:pPr>
                    </w:p>
                    <w:p w14:paraId="07F4617C"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454C7CFB" w14:textId="77777777" w:rsidR="00E05381" w:rsidRPr="00E05381" w:rsidRDefault="00E05381" w:rsidP="00E05381">
                      <w:pPr>
                        <w:rPr>
                          <w:color w:val="FFFFFF" w:themeColor="background1"/>
                          <w:sz w:val="8"/>
                        </w:rPr>
                      </w:pPr>
                    </w:p>
                    <w:p w14:paraId="22638619" w14:textId="77777777" w:rsidR="00E05381" w:rsidRPr="00E05381" w:rsidRDefault="00E05381" w:rsidP="00E05381">
                      <w:pPr>
                        <w:rPr>
                          <w:color w:val="FFFFFF" w:themeColor="background1"/>
                          <w:sz w:val="8"/>
                        </w:rPr>
                      </w:pPr>
                      <w:r w:rsidRPr="00E05381">
                        <w:rPr>
                          <w:color w:val="FFFFFF" w:themeColor="background1"/>
                          <w:sz w:val="8"/>
                        </w:rPr>
                        <w:t>&lt;/html&gt;</w:t>
                      </w:r>
                    </w:p>
                    <w:p w14:paraId="5F1C298C" w14:textId="77777777" w:rsidR="00E05381" w:rsidRPr="00E05381" w:rsidRDefault="00E05381" w:rsidP="00E05381">
                      <w:pPr>
                        <w:rPr>
                          <w:color w:val="FFFFFF" w:themeColor="background1"/>
                          <w:sz w:val="8"/>
                        </w:rPr>
                      </w:pPr>
                      <w:r w:rsidRPr="00E05381">
                        <w:rPr>
                          <w:color w:val="FFFFFF" w:themeColor="background1"/>
                          <w:sz w:val="8"/>
                        </w:rPr>
                        <w:t>STYLE.CSS</w:t>
                      </w:r>
                    </w:p>
                    <w:p w14:paraId="5672D01A" w14:textId="77777777" w:rsidR="00E05381" w:rsidRPr="00E05381" w:rsidRDefault="00E05381" w:rsidP="00E05381">
                      <w:pPr>
                        <w:rPr>
                          <w:color w:val="FFFFFF" w:themeColor="background1"/>
                          <w:sz w:val="8"/>
                        </w:rPr>
                      </w:pPr>
                      <w:r w:rsidRPr="00E05381">
                        <w:rPr>
                          <w:color w:val="FFFFFF" w:themeColor="background1"/>
                          <w:sz w:val="8"/>
                        </w:rPr>
                        <w:t>title {</w:t>
                      </w:r>
                    </w:p>
                    <w:p w14:paraId="0DA65309"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40CC2EBA"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742960B8" w14:textId="77777777" w:rsidR="00E05381" w:rsidRPr="00E05381" w:rsidRDefault="00E05381" w:rsidP="00E05381">
                      <w:pPr>
                        <w:rPr>
                          <w:color w:val="FFFFFF" w:themeColor="background1"/>
                          <w:sz w:val="8"/>
                        </w:rPr>
                      </w:pPr>
                      <w:r w:rsidRPr="00E05381">
                        <w:rPr>
                          <w:color w:val="FFFFFF" w:themeColor="background1"/>
                          <w:sz w:val="8"/>
                        </w:rPr>
                        <w:t>}</w:t>
                      </w:r>
                    </w:p>
                    <w:p w14:paraId="72707A29" w14:textId="77777777" w:rsidR="00E05381" w:rsidRPr="00E05381" w:rsidRDefault="00E05381" w:rsidP="00E05381">
                      <w:pPr>
                        <w:rPr>
                          <w:color w:val="FFFFFF" w:themeColor="background1"/>
                          <w:sz w:val="8"/>
                        </w:rPr>
                      </w:pPr>
                    </w:p>
                    <w:p w14:paraId="600B78E5" w14:textId="77777777" w:rsidR="00E05381" w:rsidRPr="00E05381" w:rsidRDefault="00E05381" w:rsidP="00E05381">
                      <w:pPr>
                        <w:rPr>
                          <w:color w:val="FFFFFF" w:themeColor="background1"/>
                          <w:sz w:val="8"/>
                        </w:rPr>
                      </w:pPr>
                      <w:r w:rsidRPr="00E05381">
                        <w:rPr>
                          <w:color w:val="FFFFFF" w:themeColor="background1"/>
                          <w:sz w:val="8"/>
                        </w:rPr>
                        <w:t>body {</w:t>
                      </w:r>
                    </w:p>
                    <w:p w14:paraId="3329C8BA"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50651BF"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3E7B05D9" w14:textId="77777777" w:rsidR="00E05381" w:rsidRPr="00E05381" w:rsidRDefault="00E05381" w:rsidP="00E05381">
                      <w:pPr>
                        <w:rPr>
                          <w:color w:val="FFFFFF" w:themeColor="background1"/>
                          <w:sz w:val="8"/>
                        </w:rPr>
                      </w:pPr>
                      <w:r w:rsidRPr="00E05381">
                        <w:rPr>
                          <w:color w:val="FFFFFF" w:themeColor="background1"/>
                          <w:sz w:val="8"/>
                        </w:rPr>
                        <w:t>}</w:t>
                      </w:r>
                    </w:p>
                    <w:p w14:paraId="109C1A2B" w14:textId="77777777" w:rsidR="00E05381" w:rsidRPr="00E05381" w:rsidRDefault="00E05381" w:rsidP="00E05381">
                      <w:pPr>
                        <w:rPr>
                          <w:color w:val="FFFFFF" w:themeColor="background1"/>
                          <w:sz w:val="8"/>
                        </w:rPr>
                      </w:pPr>
                    </w:p>
                    <w:p w14:paraId="4FA4B046" w14:textId="77777777" w:rsidR="00E05381" w:rsidRPr="00E05381" w:rsidRDefault="00E05381" w:rsidP="00E05381">
                      <w:pPr>
                        <w:rPr>
                          <w:color w:val="FFFFFF" w:themeColor="background1"/>
                          <w:sz w:val="8"/>
                        </w:rPr>
                      </w:pPr>
                      <w:r w:rsidRPr="00E05381">
                        <w:rPr>
                          <w:color w:val="FFFFFF" w:themeColor="background1"/>
                          <w:sz w:val="8"/>
                        </w:rPr>
                        <w:t>#g-signin {</w:t>
                      </w:r>
                    </w:p>
                    <w:p w14:paraId="7C0B404C"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56AE9FC4"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0433FB4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93C44F6" w14:textId="77777777" w:rsidR="00E05381" w:rsidRPr="00E05381" w:rsidRDefault="00E05381" w:rsidP="00E05381">
                      <w:pPr>
                        <w:rPr>
                          <w:color w:val="FFFFFF" w:themeColor="background1"/>
                          <w:sz w:val="8"/>
                        </w:rPr>
                      </w:pPr>
                      <w:r w:rsidRPr="00E05381">
                        <w:rPr>
                          <w:color w:val="FFFFFF" w:themeColor="background1"/>
                          <w:sz w:val="8"/>
                        </w:rPr>
                        <w:t>}</w:t>
                      </w:r>
                    </w:p>
                    <w:p w14:paraId="782E6D9A" w14:textId="77777777" w:rsidR="00E05381" w:rsidRPr="00E05381" w:rsidRDefault="00E05381" w:rsidP="00E05381">
                      <w:pPr>
                        <w:rPr>
                          <w:color w:val="FFFFFF" w:themeColor="background1"/>
                          <w:sz w:val="8"/>
                        </w:rPr>
                      </w:pPr>
                    </w:p>
                    <w:p w14:paraId="282F9DCA" w14:textId="77777777" w:rsidR="00E05381" w:rsidRPr="00E05381" w:rsidRDefault="00E05381" w:rsidP="00E05381">
                      <w:pPr>
                        <w:rPr>
                          <w:color w:val="FFFFFF" w:themeColor="background1"/>
                          <w:sz w:val="8"/>
                        </w:rPr>
                      </w:pPr>
                      <w:r w:rsidRPr="00E05381">
                        <w:rPr>
                          <w:color w:val="FFFFFF" w:themeColor="background1"/>
                          <w:sz w:val="8"/>
                        </w:rPr>
                        <w:t>h1 {</w:t>
                      </w:r>
                    </w:p>
                    <w:p w14:paraId="45C51723"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351581DE"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1523E78F"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1D771E7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7DD94419" w14:textId="77777777" w:rsidR="00E05381" w:rsidRPr="00E05381" w:rsidRDefault="00E05381" w:rsidP="00E05381">
                      <w:pPr>
                        <w:rPr>
                          <w:color w:val="FFFFFF" w:themeColor="background1"/>
                          <w:sz w:val="8"/>
                        </w:rPr>
                      </w:pPr>
                      <w:r w:rsidRPr="00E05381">
                        <w:rPr>
                          <w:color w:val="FFFFFF" w:themeColor="background1"/>
                          <w:sz w:val="8"/>
                        </w:rPr>
                        <w:t>}</w:t>
                      </w:r>
                    </w:p>
                    <w:p w14:paraId="1316771C" w14:textId="77777777" w:rsidR="00E05381" w:rsidRPr="00E05381" w:rsidRDefault="00E05381" w:rsidP="00E05381">
                      <w:pPr>
                        <w:rPr>
                          <w:color w:val="FFFFFF" w:themeColor="background1"/>
                          <w:sz w:val="8"/>
                        </w:rPr>
                      </w:pPr>
                    </w:p>
                    <w:p w14:paraId="5FE422BE" w14:textId="77777777" w:rsidR="00E05381" w:rsidRPr="00E05381" w:rsidRDefault="00E05381" w:rsidP="00E05381">
                      <w:pPr>
                        <w:rPr>
                          <w:color w:val="FFFFFF" w:themeColor="background1"/>
                          <w:sz w:val="8"/>
                        </w:rPr>
                      </w:pPr>
                      <w:r w:rsidRPr="00E05381">
                        <w:rPr>
                          <w:color w:val="FFFFFF" w:themeColor="background1"/>
                          <w:sz w:val="8"/>
                        </w:rPr>
                        <w:t>h2 {</w:t>
                      </w:r>
                    </w:p>
                    <w:p w14:paraId="4E15CE5B"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59A5226" w14:textId="77777777" w:rsidR="00E05381" w:rsidRPr="00E05381" w:rsidRDefault="00E05381" w:rsidP="00E05381">
                      <w:pPr>
                        <w:rPr>
                          <w:color w:val="FFFFFF" w:themeColor="background1"/>
                          <w:sz w:val="8"/>
                        </w:rPr>
                      </w:pPr>
                      <w:r w:rsidRPr="00E05381">
                        <w:rPr>
                          <w:color w:val="FFFFFF" w:themeColor="background1"/>
                          <w:sz w:val="8"/>
                        </w:rPr>
                        <w:t>}</w:t>
                      </w:r>
                    </w:p>
                    <w:p w14:paraId="7C4E5484" w14:textId="77777777" w:rsidR="00E05381" w:rsidRPr="00E05381" w:rsidRDefault="00E05381" w:rsidP="00E05381">
                      <w:pPr>
                        <w:rPr>
                          <w:color w:val="FFFFFF" w:themeColor="background1"/>
                          <w:sz w:val="8"/>
                        </w:rPr>
                      </w:pPr>
                    </w:p>
                    <w:p w14:paraId="640D4E8D" w14:textId="77777777" w:rsidR="00E05381" w:rsidRPr="00E05381" w:rsidRDefault="00E05381" w:rsidP="00E05381">
                      <w:pPr>
                        <w:rPr>
                          <w:color w:val="FFFFFF" w:themeColor="background1"/>
                          <w:sz w:val="8"/>
                        </w:rPr>
                      </w:pPr>
                      <w:r w:rsidRPr="00E05381">
                        <w:rPr>
                          <w:color w:val="FFFFFF" w:themeColor="background1"/>
                          <w:sz w:val="8"/>
                        </w:rPr>
                        <w:t>p {</w:t>
                      </w:r>
                    </w:p>
                    <w:p w14:paraId="6D8B6823"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1826FCA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AB768E9" w14:textId="77777777" w:rsidR="00E05381" w:rsidRPr="00E05381" w:rsidRDefault="00E05381" w:rsidP="00E05381">
                      <w:pPr>
                        <w:rPr>
                          <w:color w:val="FFFFFF" w:themeColor="background1"/>
                          <w:sz w:val="8"/>
                        </w:rPr>
                      </w:pPr>
                      <w:r w:rsidRPr="00E05381">
                        <w:rPr>
                          <w:color w:val="FFFFFF" w:themeColor="background1"/>
                          <w:sz w:val="8"/>
                        </w:rPr>
                        <w:t>}</w:t>
                      </w:r>
                    </w:p>
                    <w:p w14:paraId="59408F1B"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1CBEDE32" w14:textId="77777777" w:rsidR="00E05381" w:rsidRPr="00E05381" w:rsidRDefault="00E05381" w:rsidP="00E05381">
                      <w:pPr>
                        <w:rPr>
                          <w:color w:val="FFFFFF" w:themeColor="background1"/>
                          <w:sz w:val="8"/>
                        </w:rPr>
                      </w:pPr>
                      <w:r w:rsidRPr="00E05381">
                        <w:rPr>
                          <w:color w:val="FFFFFF" w:themeColor="background1"/>
                          <w:sz w:val="8"/>
                        </w:rPr>
                        <w:t>&lt;?php</w:t>
                      </w:r>
                    </w:p>
                    <w:p w14:paraId="615EE068"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0FD3D11F"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4C0A55D9" w14:textId="77777777" w:rsidR="00E05381" w:rsidRPr="00E05381" w:rsidRDefault="00E05381" w:rsidP="00E05381">
                      <w:pPr>
                        <w:rPr>
                          <w:color w:val="FFFFFF" w:themeColor="background1"/>
                          <w:sz w:val="8"/>
                        </w:rPr>
                      </w:pPr>
                      <w:r w:rsidRPr="00E05381">
                        <w:rPr>
                          <w:color w:val="FFFFFF" w:themeColor="background1"/>
                          <w:sz w:val="8"/>
                        </w:rPr>
                        <w:t>?&gt;</w:t>
                      </w:r>
                    </w:p>
                    <w:p w14:paraId="438C3987" w14:textId="77777777" w:rsidR="00E05381" w:rsidRPr="00E05381" w:rsidRDefault="00E05381" w:rsidP="00E05381">
                      <w:pPr>
                        <w:rPr>
                          <w:color w:val="FFFFFF" w:themeColor="background1"/>
                          <w:sz w:val="8"/>
                        </w:rPr>
                      </w:pPr>
                      <w:r w:rsidRPr="00E05381">
                        <w:rPr>
                          <w:color w:val="FFFFFF" w:themeColor="background1"/>
                          <w:sz w:val="8"/>
                        </w:rPr>
                        <w:t>&lt;!DOCTYPE html&gt;</w:t>
                      </w:r>
                    </w:p>
                    <w:p w14:paraId="7587C5C2" w14:textId="77777777" w:rsidR="00E05381" w:rsidRPr="00E05381" w:rsidRDefault="00E05381" w:rsidP="00E05381">
                      <w:pPr>
                        <w:rPr>
                          <w:color w:val="FFFFFF" w:themeColor="background1"/>
                          <w:sz w:val="8"/>
                        </w:rPr>
                      </w:pPr>
                      <w:r w:rsidRPr="00E05381">
                        <w:rPr>
                          <w:color w:val="FFFFFF" w:themeColor="background1"/>
                          <w:sz w:val="8"/>
                        </w:rPr>
                        <w:t>&lt;html lang="en"&gt;</w:t>
                      </w:r>
                    </w:p>
                    <w:p w14:paraId="74BA9BE2" w14:textId="77777777" w:rsidR="00E05381" w:rsidRPr="00E05381" w:rsidRDefault="00E05381" w:rsidP="00E05381">
                      <w:pPr>
                        <w:rPr>
                          <w:color w:val="FFFFFF" w:themeColor="background1"/>
                          <w:sz w:val="8"/>
                        </w:rPr>
                      </w:pPr>
                      <w:r w:rsidRPr="00E05381">
                        <w:rPr>
                          <w:color w:val="FFFFFF" w:themeColor="background1"/>
                          <w:sz w:val="8"/>
                        </w:rPr>
                        <w:t>&lt;head&gt;</w:t>
                      </w:r>
                    </w:p>
                    <w:p w14:paraId="35FB2969"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7F7061CE"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156512AD" w14:textId="77777777" w:rsidR="00E05381" w:rsidRPr="00E05381" w:rsidRDefault="00E05381" w:rsidP="00E05381">
                      <w:pPr>
                        <w:rPr>
                          <w:color w:val="FFFFFF" w:themeColor="background1"/>
                          <w:sz w:val="8"/>
                        </w:rPr>
                      </w:pPr>
                      <w:r w:rsidRPr="00E05381">
                        <w:rPr>
                          <w:color w:val="FFFFFF" w:themeColor="background1"/>
                          <w:sz w:val="8"/>
                        </w:rPr>
                        <w:t>&lt;/head&gt;</w:t>
                      </w:r>
                    </w:p>
                    <w:p w14:paraId="618A2D9E" w14:textId="77777777" w:rsidR="00E05381" w:rsidRPr="00E05381" w:rsidRDefault="00E05381" w:rsidP="00E05381">
                      <w:pPr>
                        <w:rPr>
                          <w:color w:val="FFFFFF" w:themeColor="background1"/>
                          <w:sz w:val="8"/>
                        </w:rPr>
                      </w:pPr>
                      <w:r w:rsidRPr="00E05381">
                        <w:rPr>
                          <w:color w:val="FFFFFF" w:themeColor="background1"/>
                          <w:sz w:val="8"/>
                        </w:rPr>
                        <w:t>&lt;body&gt;</w:t>
                      </w:r>
                    </w:p>
                    <w:p w14:paraId="0D04FE23" w14:textId="77777777" w:rsidR="00E05381" w:rsidRPr="00E05381" w:rsidRDefault="00E05381" w:rsidP="00E05381">
                      <w:pPr>
                        <w:rPr>
                          <w:color w:val="FFFFFF" w:themeColor="background1"/>
                          <w:sz w:val="8"/>
                        </w:rPr>
                      </w:pPr>
                    </w:p>
                    <w:p w14:paraId="1396423C" w14:textId="77777777" w:rsidR="00E05381" w:rsidRPr="00E05381" w:rsidRDefault="00E05381" w:rsidP="00E05381">
                      <w:pPr>
                        <w:rPr>
                          <w:color w:val="FFFFFF" w:themeColor="background1"/>
                          <w:sz w:val="8"/>
                        </w:rPr>
                      </w:pPr>
                    </w:p>
                    <w:p w14:paraId="0677B026" w14:textId="77777777" w:rsidR="00E05381" w:rsidRPr="00E05381" w:rsidRDefault="00E05381" w:rsidP="00E05381">
                      <w:pPr>
                        <w:rPr>
                          <w:color w:val="FFFFFF" w:themeColor="background1"/>
                          <w:sz w:val="8"/>
                        </w:rPr>
                      </w:pPr>
                    </w:p>
                    <w:p w14:paraId="38AD45B2" w14:textId="77777777" w:rsidR="00E05381" w:rsidRPr="00E05381" w:rsidRDefault="00E05381" w:rsidP="00E05381">
                      <w:pPr>
                        <w:rPr>
                          <w:color w:val="FFFFFF" w:themeColor="background1"/>
                          <w:sz w:val="8"/>
                        </w:rPr>
                      </w:pPr>
                      <w:r w:rsidRPr="00E05381">
                        <w:rPr>
                          <w:color w:val="FFFFFF" w:themeColor="background1"/>
                          <w:sz w:val="8"/>
                        </w:rPr>
                        <w:t>&lt;/body&gt;</w:t>
                      </w:r>
                    </w:p>
                    <w:p w14:paraId="6A5797BA" w14:textId="77777777" w:rsidR="00E05381" w:rsidRPr="00E05381" w:rsidRDefault="00E05381" w:rsidP="00E05381">
                      <w:pPr>
                        <w:rPr>
                          <w:color w:val="FFFFFF" w:themeColor="background1"/>
                          <w:sz w:val="8"/>
                        </w:rPr>
                      </w:pPr>
                      <w:r w:rsidRPr="00E05381">
                        <w:rPr>
                          <w:color w:val="FFFFFF" w:themeColor="background1"/>
                          <w:sz w:val="8"/>
                        </w:rPr>
                        <w:t>&lt;/html&gt;</w:t>
                      </w:r>
                    </w:p>
                    <w:p w14:paraId="3D64A126" w14:textId="77777777" w:rsidR="00E05381" w:rsidRPr="00E05381" w:rsidRDefault="00E05381" w:rsidP="00E05381">
                      <w:pPr>
                        <w:rPr>
                          <w:color w:val="FFFFFF" w:themeColor="background1"/>
                          <w:sz w:val="8"/>
                        </w:rPr>
                      </w:pPr>
                    </w:p>
                    <w:p w14:paraId="5886FBD4" w14:textId="77777777" w:rsidR="00E05381" w:rsidRPr="00E05381" w:rsidRDefault="00E05381" w:rsidP="00E05381">
                      <w:pPr>
                        <w:rPr>
                          <w:color w:val="FFFFFF" w:themeColor="background1"/>
                          <w:sz w:val="8"/>
                        </w:rPr>
                      </w:pPr>
                      <w:r w:rsidRPr="00E05381">
                        <w:rPr>
                          <w:color w:val="FFFFFF" w:themeColor="background1"/>
                          <w:sz w:val="8"/>
                        </w:rPr>
                        <w:t>QUADEQN.PHP</w:t>
                      </w:r>
                    </w:p>
                    <w:p w14:paraId="4D77E9BA" w14:textId="77777777" w:rsidR="00E05381" w:rsidRPr="00E05381" w:rsidRDefault="00E05381" w:rsidP="00E05381">
                      <w:pPr>
                        <w:rPr>
                          <w:color w:val="FFFFFF" w:themeColor="background1"/>
                          <w:sz w:val="8"/>
                        </w:rPr>
                      </w:pPr>
                      <w:r w:rsidRPr="00E05381">
                        <w:rPr>
                          <w:color w:val="FFFFFF" w:themeColor="background1"/>
                          <w:sz w:val="8"/>
                        </w:rPr>
                        <w:t>&lt;?php</w:t>
                      </w:r>
                    </w:p>
                    <w:p w14:paraId="0C4E6C20" w14:textId="77777777" w:rsidR="00E05381" w:rsidRPr="00E05381" w:rsidRDefault="00E05381" w:rsidP="00E05381">
                      <w:pPr>
                        <w:rPr>
                          <w:color w:val="FFFFFF" w:themeColor="background1"/>
                          <w:sz w:val="8"/>
                        </w:rPr>
                      </w:pPr>
                    </w:p>
                    <w:p w14:paraId="3796BC27" w14:textId="77777777" w:rsidR="00E05381" w:rsidRPr="00E05381" w:rsidRDefault="00E05381" w:rsidP="00E05381">
                      <w:pPr>
                        <w:rPr>
                          <w:color w:val="FFFFFF" w:themeColor="background1"/>
                          <w:sz w:val="8"/>
                        </w:rPr>
                      </w:pPr>
                    </w:p>
                    <w:p w14:paraId="2CBCE44F"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658F70C1" w14:textId="77777777" w:rsidR="00E05381" w:rsidRPr="00E05381" w:rsidRDefault="00E05381" w:rsidP="00E05381">
                      <w:pPr>
                        <w:rPr>
                          <w:color w:val="FFFFFF" w:themeColor="background1"/>
                          <w:sz w:val="8"/>
                        </w:rPr>
                      </w:pPr>
                      <w:r w:rsidRPr="00E05381">
                        <w:rPr>
                          <w:color w:val="FFFFFF" w:themeColor="background1"/>
                          <w:sz w:val="8"/>
                        </w:rPr>
                        <w:t>{</w:t>
                      </w:r>
                    </w:p>
                    <w:p w14:paraId="4AE595F2"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64B64C17"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4091ECC4"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3934EFF3"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EE60176"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18D2F0F3"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6F724F0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F4E949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54A71EA0"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2A4EBBB0"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2983276E"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278C6E4B"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51700A16"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523FDBD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6E18585" w14:textId="77777777" w:rsidR="00E05381" w:rsidRPr="00E05381" w:rsidRDefault="00E05381" w:rsidP="00E05381">
                      <w:pPr>
                        <w:rPr>
                          <w:color w:val="FFFFFF" w:themeColor="background1"/>
                          <w:sz w:val="8"/>
                        </w:rPr>
                      </w:pPr>
                      <w:r w:rsidRPr="00E05381">
                        <w:rPr>
                          <w:color w:val="FFFFFF" w:themeColor="background1"/>
                          <w:sz w:val="8"/>
                        </w:rPr>
                        <w:t>}</w:t>
                      </w:r>
                    </w:p>
                    <w:p w14:paraId="44CC24EB" w14:textId="77777777" w:rsidR="00E05381" w:rsidRPr="00E05381" w:rsidRDefault="00E05381" w:rsidP="00E05381">
                      <w:pPr>
                        <w:rPr>
                          <w:color w:val="FFFFFF" w:themeColor="background1"/>
                          <w:sz w:val="8"/>
                        </w:rPr>
                      </w:pPr>
                    </w:p>
                    <w:p w14:paraId="66B130E6"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36ADC61D" w14:textId="77777777" w:rsidR="00E05381" w:rsidRPr="00E05381" w:rsidRDefault="00E05381" w:rsidP="00E05381">
                      <w:pPr>
                        <w:rPr>
                          <w:color w:val="FFFFFF" w:themeColor="background1"/>
                          <w:sz w:val="8"/>
                        </w:rPr>
                      </w:pPr>
                    </w:p>
                    <w:p w14:paraId="43962937"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72B80549" w14:textId="77777777" w:rsidR="00E05381" w:rsidRPr="00E05381" w:rsidRDefault="00E05381" w:rsidP="00E05381">
                      <w:pPr>
                        <w:rPr>
                          <w:color w:val="FFFFFF" w:themeColor="background1"/>
                          <w:sz w:val="8"/>
                        </w:rPr>
                      </w:pPr>
                      <w:r w:rsidRPr="00E05381">
                        <w:rPr>
                          <w:color w:val="FFFFFF" w:themeColor="background1"/>
                          <w:sz w:val="8"/>
                        </w:rPr>
                        <w:t>{</w:t>
                      </w:r>
                    </w:p>
                    <w:p w14:paraId="18AFA75A"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25B3D57A" w14:textId="77777777" w:rsidR="00E05381" w:rsidRPr="00E05381" w:rsidRDefault="00E05381" w:rsidP="00E05381">
                      <w:pPr>
                        <w:rPr>
                          <w:color w:val="FFFFFF" w:themeColor="background1"/>
                          <w:sz w:val="8"/>
                        </w:rPr>
                      </w:pPr>
                    </w:p>
                    <w:p w14:paraId="7F11827B"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5DC7AEBB"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50871420"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91BE172"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6DA4B9BD"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6376740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24D3D61" w14:textId="77777777" w:rsidR="00E05381" w:rsidRPr="00E05381" w:rsidRDefault="00E05381" w:rsidP="00E05381">
                      <w:pPr>
                        <w:rPr>
                          <w:color w:val="FFFFFF" w:themeColor="background1"/>
                          <w:sz w:val="8"/>
                        </w:rPr>
                      </w:pPr>
                    </w:p>
                    <w:p w14:paraId="7838851B"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B5758F7" w14:textId="77777777" w:rsidR="00E05381" w:rsidRPr="00E05381" w:rsidRDefault="00E05381" w:rsidP="00E05381">
                      <w:pPr>
                        <w:rPr>
                          <w:color w:val="FFFFFF" w:themeColor="background1"/>
                          <w:sz w:val="8"/>
                        </w:rPr>
                      </w:pPr>
                    </w:p>
                    <w:p w14:paraId="50FCD4D2"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0E7D550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7932E399"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3052556D" w14:textId="77777777" w:rsidR="00E05381" w:rsidRPr="00E05381" w:rsidRDefault="00E05381" w:rsidP="00E05381">
                      <w:pPr>
                        <w:rPr>
                          <w:color w:val="FFFFFF" w:themeColor="background1"/>
                          <w:sz w:val="8"/>
                        </w:rPr>
                      </w:pPr>
                    </w:p>
                    <w:p w14:paraId="61A3FF5A"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6B8807D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5CA1D5BD"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47919FA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38A5D9E0"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4DA43FEA"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3134D02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222EB7E"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0B133D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491F7F20"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585CC04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7949FCFF"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67BB73A" w14:textId="77777777" w:rsidR="00E05381" w:rsidRPr="00E05381" w:rsidRDefault="00E05381" w:rsidP="00E05381">
                      <w:pPr>
                        <w:rPr>
                          <w:color w:val="FFFFFF" w:themeColor="background1"/>
                          <w:sz w:val="8"/>
                        </w:rPr>
                      </w:pPr>
                    </w:p>
                    <w:p w14:paraId="7330F7D2"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38A025A1" w14:textId="77777777" w:rsidR="00E05381" w:rsidRPr="00E05381" w:rsidRDefault="00E05381" w:rsidP="00E05381">
                      <w:pPr>
                        <w:rPr>
                          <w:color w:val="FFFFFF" w:themeColor="background1"/>
                          <w:sz w:val="8"/>
                        </w:rPr>
                      </w:pPr>
                    </w:p>
                    <w:p w14:paraId="72D07285"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41C63AC6"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6CC98B7A"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0AF8C774" w14:textId="77777777" w:rsidR="00E05381" w:rsidRPr="00E05381" w:rsidRDefault="00E05381" w:rsidP="00E05381">
                      <w:pPr>
                        <w:rPr>
                          <w:color w:val="FFFFFF" w:themeColor="background1"/>
                          <w:sz w:val="8"/>
                        </w:rPr>
                      </w:pPr>
                    </w:p>
                    <w:p w14:paraId="050851A2" w14:textId="77777777" w:rsidR="00E05381" w:rsidRPr="00E05381" w:rsidRDefault="00E05381" w:rsidP="00E05381">
                      <w:pPr>
                        <w:rPr>
                          <w:color w:val="FFFFFF" w:themeColor="background1"/>
                          <w:sz w:val="8"/>
                        </w:rPr>
                      </w:pPr>
                      <w:r w:rsidRPr="00E05381">
                        <w:rPr>
                          <w:color w:val="FFFFFF" w:themeColor="background1"/>
                          <w:sz w:val="8"/>
                        </w:rPr>
                        <w:t>}</w:t>
                      </w:r>
                    </w:p>
                    <w:p w14:paraId="2B3078F0" w14:textId="77777777" w:rsidR="00E05381" w:rsidRPr="00E05381" w:rsidRDefault="00E05381" w:rsidP="00E05381">
                      <w:pPr>
                        <w:rPr>
                          <w:color w:val="FFFFFF" w:themeColor="background1"/>
                          <w:sz w:val="8"/>
                        </w:rPr>
                      </w:pPr>
                    </w:p>
                    <w:p w14:paraId="7D9C54CB"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716DE621" w14:textId="77777777" w:rsidR="00E05381" w:rsidRPr="00E05381" w:rsidRDefault="00E05381" w:rsidP="00E05381">
                      <w:pPr>
                        <w:rPr>
                          <w:color w:val="FFFFFF" w:themeColor="background1"/>
                          <w:sz w:val="8"/>
                        </w:rPr>
                      </w:pPr>
                    </w:p>
                    <w:p w14:paraId="20227FE5"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6912A10" w14:textId="77777777" w:rsidR="00E05381" w:rsidRPr="00E05381" w:rsidRDefault="00E05381" w:rsidP="00E05381">
                      <w:pPr>
                        <w:rPr>
                          <w:color w:val="FFFFFF" w:themeColor="background1"/>
                          <w:sz w:val="8"/>
                        </w:rPr>
                      </w:pPr>
                      <w:r w:rsidRPr="00E05381">
                        <w:rPr>
                          <w:color w:val="FFFFFF" w:themeColor="background1"/>
                          <w:sz w:val="8"/>
                        </w:rPr>
                        <w:t>&lt;?php</w:t>
                      </w:r>
                    </w:p>
                    <w:p w14:paraId="6A0798A7"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40782DA3"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5D7BA06D" w14:textId="77777777" w:rsidR="00E05381" w:rsidRPr="00E05381" w:rsidRDefault="00E05381" w:rsidP="00E05381">
                      <w:pPr>
                        <w:rPr>
                          <w:color w:val="FFFFFF" w:themeColor="background1"/>
                          <w:sz w:val="8"/>
                        </w:rPr>
                      </w:pPr>
                      <w:r w:rsidRPr="00E05381">
                        <w:rPr>
                          <w:color w:val="FFFFFF" w:themeColor="background1"/>
                          <w:sz w:val="8"/>
                        </w:rPr>
                        <w:tab/>
                      </w:r>
                    </w:p>
                    <w:p w14:paraId="6AC66A1C" w14:textId="77777777" w:rsidR="00E05381" w:rsidRPr="00E05381" w:rsidRDefault="00E05381" w:rsidP="00E05381">
                      <w:pPr>
                        <w:rPr>
                          <w:color w:val="FFFFFF" w:themeColor="background1"/>
                          <w:sz w:val="8"/>
                        </w:rPr>
                      </w:pPr>
                      <w:r w:rsidRPr="00E05381">
                        <w:rPr>
                          <w:color w:val="FFFFFF" w:themeColor="background1"/>
                          <w:sz w:val="8"/>
                        </w:rPr>
                        <w:tab/>
                      </w:r>
                    </w:p>
                    <w:p w14:paraId="58E19F51" w14:textId="77777777" w:rsidR="00E05381" w:rsidRPr="00E05381" w:rsidRDefault="00E05381" w:rsidP="00E05381">
                      <w:pPr>
                        <w:rPr>
                          <w:color w:val="FFFFFF" w:themeColor="background1"/>
                          <w:sz w:val="8"/>
                        </w:rPr>
                      </w:pPr>
                      <w:r w:rsidRPr="00E05381">
                        <w:rPr>
                          <w:color w:val="FFFFFF" w:themeColor="background1"/>
                          <w:sz w:val="8"/>
                        </w:rPr>
                        <w:tab/>
                        <w:t>$a = (double)0;</w:t>
                      </w:r>
                    </w:p>
                    <w:p w14:paraId="62A9DD09" w14:textId="77777777" w:rsidR="00E05381" w:rsidRPr="00E05381" w:rsidRDefault="00E05381" w:rsidP="00E05381">
                      <w:pPr>
                        <w:rPr>
                          <w:color w:val="FFFFFF" w:themeColor="background1"/>
                          <w:sz w:val="8"/>
                        </w:rPr>
                      </w:pPr>
                      <w:r w:rsidRPr="00E05381">
                        <w:rPr>
                          <w:color w:val="FFFFFF" w:themeColor="background1"/>
                          <w:sz w:val="8"/>
                        </w:rPr>
                        <w:tab/>
                        <w:t>$b = (double)0;</w:t>
                      </w:r>
                    </w:p>
                    <w:p w14:paraId="299190B7" w14:textId="77777777" w:rsidR="00E05381" w:rsidRPr="00E05381" w:rsidRDefault="00E05381" w:rsidP="00E05381">
                      <w:pPr>
                        <w:rPr>
                          <w:color w:val="FFFFFF" w:themeColor="background1"/>
                          <w:sz w:val="8"/>
                        </w:rPr>
                      </w:pPr>
                      <w:r w:rsidRPr="00E05381">
                        <w:rPr>
                          <w:color w:val="FFFFFF" w:themeColor="background1"/>
                          <w:sz w:val="8"/>
                        </w:rPr>
                        <w:tab/>
                        <w:t>$c = (double)0;</w:t>
                      </w:r>
                    </w:p>
                    <w:p w14:paraId="50698C47" w14:textId="77777777" w:rsidR="00E05381" w:rsidRPr="00E05381" w:rsidRDefault="00E05381" w:rsidP="00E05381">
                      <w:pPr>
                        <w:rPr>
                          <w:color w:val="FFFFFF" w:themeColor="background1"/>
                          <w:sz w:val="8"/>
                        </w:rPr>
                      </w:pPr>
                      <w:r w:rsidRPr="00E05381">
                        <w:rPr>
                          <w:color w:val="FFFFFF" w:themeColor="background1"/>
                          <w:sz w:val="8"/>
                        </w:rPr>
                        <w:tab/>
                        <w:t>$d = (double)0;</w:t>
                      </w:r>
                    </w:p>
                    <w:p w14:paraId="7C376ACA" w14:textId="77777777" w:rsidR="00E05381" w:rsidRPr="00E05381" w:rsidRDefault="00E05381" w:rsidP="00E05381">
                      <w:pPr>
                        <w:rPr>
                          <w:color w:val="FFFFFF" w:themeColor="background1"/>
                          <w:sz w:val="8"/>
                        </w:rPr>
                      </w:pPr>
                      <w:r w:rsidRPr="00E05381">
                        <w:rPr>
                          <w:color w:val="FFFFFF" w:themeColor="background1"/>
                          <w:sz w:val="8"/>
                        </w:rPr>
                        <w:tab/>
                      </w:r>
                    </w:p>
                    <w:p w14:paraId="7508AFE8" w14:textId="77777777" w:rsidR="00E05381" w:rsidRPr="00E05381" w:rsidRDefault="00E05381" w:rsidP="00E05381">
                      <w:pPr>
                        <w:rPr>
                          <w:color w:val="FFFFFF" w:themeColor="background1"/>
                          <w:sz w:val="8"/>
                        </w:rPr>
                      </w:pPr>
                      <w:r w:rsidRPr="00E05381">
                        <w:rPr>
                          <w:color w:val="FFFFFF" w:themeColor="background1"/>
                          <w:sz w:val="8"/>
                        </w:rPr>
                        <w:tab/>
                        <w:t>do {</w:t>
                      </w:r>
                    </w:p>
                    <w:p w14:paraId="6951401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D152A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FFE9B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45957BC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2BB33C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2BD23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1CFA067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ED74D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4C38B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CC0DE0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E118D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125EF5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00BDE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25D26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AA216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747757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5B730F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829926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E374D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A06C8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15259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3F314B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612D66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5CBA28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1025DE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17DC1B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21C39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3FD845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66E9DF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353875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51ED751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DB0CE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22EF606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5452A0C4"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00EE6C61" w14:textId="77777777" w:rsidR="00E05381" w:rsidRPr="00E05381" w:rsidRDefault="00E05381" w:rsidP="00E05381">
                      <w:pPr>
                        <w:rPr>
                          <w:color w:val="FFFFFF" w:themeColor="background1"/>
                          <w:sz w:val="8"/>
                        </w:rPr>
                      </w:pPr>
                      <w:r w:rsidRPr="00E05381">
                        <w:rPr>
                          <w:color w:val="FFFFFF" w:themeColor="background1"/>
                          <w:sz w:val="8"/>
                        </w:rPr>
                        <w:tab/>
                      </w:r>
                    </w:p>
                    <w:p w14:paraId="55C06B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51E14D4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4B5F709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276F471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73072F5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75AF41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F64DD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BA2A0F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905213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4D7B81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62BCEE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505DB1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4CB3D8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8C49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62E5E5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898718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7B4871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2543C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3945A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5D699D3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7C1F6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272678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09EDB3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7F0BB2CD" w14:textId="5B20ED71"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7ED74D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24D7FC4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0CF675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661322C6" w14:textId="77777777" w:rsidR="00E05381" w:rsidRPr="00E05381" w:rsidRDefault="00E05381" w:rsidP="00E05381">
                      <w:pPr>
                        <w:rPr>
                          <w:color w:val="FFFFFF" w:themeColor="background1"/>
                          <w:sz w:val="8"/>
                        </w:rPr>
                      </w:pPr>
                      <w:r w:rsidRPr="00E05381">
                        <w:rPr>
                          <w:color w:val="FFFFFF" w:themeColor="background1"/>
                          <w:sz w:val="8"/>
                        </w:rPr>
                        <w:tab/>
                      </w:r>
                    </w:p>
                    <w:p w14:paraId="072A0131" w14:textId="77777777" w:rsidR="00E05381" w:rsidRPr="00E05381" w:rsidRDefault="00E05381" w:rsidP="00E05381">
                      <w:pPr>
                        <w:rPr>
                          <w:color w:val="FFFFFF" w:themeColor="background1"/>
                          <w:sz w:val="8"/>
                        </w:rPr>
                      </w:pPr>
                      <w:r w:rsidRPr="00E05381">
                        <w:rPr>
                          <w:color w:val="FFFFFF" w:themeColor="background1"/>
                          <w:sz w:val="8"/>
                        </w:rPr>
                        <w:tab/>
                      </w:r>
                    </w:p>
                    <w:p w14:paraId="717C608E" w14:textId="77777777" w:rsidR="00E05381" w:rsidRPr="00E05381" w:rsidRDefault="00E05381" w:rsidP="00E05381">
                      <w:pPr>
                        <w:rPr>
                          <w:color w:val="FFFFFF" w:themeColor="background1"/>
                          <w:sz w:val="8"/>
                        </w:rPr>
                      </w:pPr>
                      <w:r w:rsidRPr="00E05381">
                        <w:rPr>
                          <w:color w:val="FFFFFF" w:themeColor="background1"/>
                          <w:sz w:val="8"/>
                        </w:rPr>
                        <w:tab/>
                      </w:r>
                    </w:p>
                    <w:p w14:paraId="4B912AC9"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B233CF6"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31E657F9"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6CC9C48B"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13860794"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17DD6EA4" w14:textId="77777777" w:rsidR="00E05381" w:rsidRPr="00E05381" w:rsidRDefault="00E05381" w:rsidP="00E05381">
                      <w:pPr>
                        <w:rPr>
                          <w:color w:val="FFFFFF" w:themeColor="background1"/>
                          <w:sz w:val="8"/>
                        </w:rPr>
                      </w:pPr>
                      <w:r w:rsidRPr="00E05381">
                        <w:rPr>
                          <w:color w:val="FFFFFF" w:themeColor="background1"/>
                          <w:sz w:val="8"/>
                        </w:rPr>
                        <w:tab/>
                      </w:r>
                    </w:p>
                    <w:p w14:paraId="24EA540F" w14:textId="77777777" w:rsidR="00E05381" w:rsidRPr="00E05381" w:rsidRDefault="00E05381" w:rsidP="00E05381">
                      <w:pPr>
                        <w:rPr>
                          <w:color w:val="FFFFFF" w:themeColor="background1"/>
                          <w:sz w:val="8"/>
                        </w:rPr>
                      </w:pPr>
                      <w:r w:rsidRPr="00E05381">
                        <w:rPr>
                          <w:color w:val="FFFFFF" w:themeColor="background1"/>
                          <w:sz w:val="8"/>
                        </w:rPr>
                        <w:tab/>
                      </w:r>
                    </w:p>
                    <w:p w14:paraId="4CA78C0E"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52B4CF4C"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D818B1F" w14:textId="77777777" w:rsidR="00E05381" w:rsidRPr="00E05381" w:rsidRDefault="00E05381" w:rsidP="00E05381">
                      <w:pPr>
                        <w:rPr>
                          <w:color w:val="FFFFFF" w:themeColor="background1"/>
                          <w:sz w:val="8"/>
                        </w:rPr>
                      </w:pPr>
                      <w:r w:rsidRPr="00E05381">
                        <w:rPr>
                          <w:color w:val="FFFFFF" w:themeColor="background1"/>
                          <w:sz w:val="8"/>
                        </w:rPr>
                        <w:tab/>
                      </w:r>
                    </w:p>
                    <w:p w14:paraId="6DC30F68" w14:textId="77777777" w:rsidR="00E05381" w:rsidRPr="00E05381" w:rsidRDefault="00E05381" w:rsidP="00E05381">
                      <w:pPr>
                        <w:rPr>
                          <w:color w:val="FFFFFF" w:themeColor="background1"/>
                          <w:sz w:val="8"/>
                        </w:rPr>
                      </w:pPr>
                      <w:r w:rsidRPr="00E05381">
                        <w:rPr>
                          <w:color w:val="FFFFFF" w:themeColor="background1"/>
                          <w:sz w:val="8"/>
                        </w:rPr>
                        <w:tab/>
                        <w:t>$bar = '----------------------------------------------------------------------------------';</w:t>
                      </w:r>
                    </w:p>
                    <w:p w14:paraId="6F32FF64" w14:textId="77777777" w:rsidR="00E05381" w:rsidRPr="00E05381" w:rsidRDefault="00E05381" w:rsidP="00E05381">
                      <w:pPr>
                        <w:rPr>
                          <w:color w:val="FFFFFF" w:themeColor="background1"/>
                          <w:sz w:val="8"/>
                        </w:rPr>
                      </w:pPr>
                      <w:r w:rsidRPr="00E05381">
                        <w:rPr>
                          <w:color w:val="FFFFFF" w:themeColor="background1"/>
                          <w:sz w:val="8"/>
                        </w:rPr>
                        <w:tab/>
                      </w:r>
                    </w:p>
                    <w:p w14:paraId="127C8DDA" w14:textId="77777777" w:rsidR="00E05381" w:rsidRPr="00E05381" w:rsidRDefault="00E05381" w:rsidP="00E05381">
                      <w:pPr>
                        <w:rPr>
                          <w:color w:val="FFFFFF" w:themeColor="background1"/>
                          <w:sz w:val="8"/>
                        </w:rPr>
                      </w:pPr>
                      <w:r w:rsidRPr="00E05381">
                        <w:rPr>
                          <w:color w:val="FFFFFF" w:themeColor="background1"/>
                          <w:sz w:val="8"/>
                        </w:rPr>
                        <w:tab/>
                      </w:r>
                    </w:p>
                    <w:p w14:paraId="4F5A94AC"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1067854" w14:textId="77777777" w:rsidR="00E05381" w:rsidRPr="00E05381" w:rsidRDefault="00E05381" w:rsidP="00E05381">
                      <w:pPr>
                        <w:rPr>
                          <w:color w:val="FFFFFF" w:themeColor="background1"/>
                          <w:sz w:val="8"/>
                        </w:rPr>
                      </w:pPr>
                      <w:r w:rsidRPr="00E05381">
                        <w:rPr>
                          <w:color w:val="FFFFFF" w:themeColor="background1"/>
                          <w:sz w:val="8"/>
                        </w:rPr>
                        <w:tab/>
                      </w:r>
                    </w:p>
                    <w:p w14:paraId="5043134B" w14:textId="77777777" w:rsidR="00E05381" w:rsidRPr="00E05381" w:rsidRDefault="00E05381" w:rsidP="00E05381">
                      <w:pPr>
                        <w:rPr>
                          <w:color w:val="FFFFFF" w:themeColor="background1"/>
                          <w:sz w:val="8"/>
                        </w:rPr>
                      </w:pPr>
                      <w:r w:rsidRPr="00E05381">
                        <w:rPr>
                          <w:color w:val="FFFFFF" w:themeColor="background1"/>
                          <w:sz w:val="8"/>
                        </w:rPr>
                        <w:tab/>
                      </w:r>
                    </w:p>
                    <w:p w14:paraId="384809DA"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3EAEAF5C" w14:textId="77777777" w:rsidR="00E05381" w:rsidRPr="00E05381" w:rsidRDefault="00E05381" w:rsidP="00E05381">
                      <w:pPr>
                        <w:rPr>
                          <w:color w:val="FFFFFF" w:themeColor="background1"/>
                          <w:sz w:val="8"/>
                        </w:rPr>
                      </w:pPr>
                      <w:r w:rsidRPr="00E05381">
                        <w:rPr>
                          <w:color w:val="FFFFFF" w:themeColor="background1"/>
                          <w:sz w:val="8"/>
                        </w:rPr>
                        <w:tab/>
                      </w:r>
                    </w:p>
                    <w:p w14:paraId="4E8A3AFB"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280591DE" w14:textId="77777777" w:rsidR="00E05381" w:rsidRPr="00E05381" w:rsidRDefault="00E05381" w:rsidP="00E05381">
                      <w:pPr>
                        <w:rPr>
                          <w:color w:val="FFFFFF" w:themeColor="background1"/>
                          <w:sz w:val="8"/>
                        </w:rPr>
                      </w:pPr>
                      <w:r w:rsidRPr="00E05381">
                        <w:rPr>
                          <w:color w:val="FFFFFF" w:themeColor="background1"/>
                          <w:sz w:val="8"/>
                        </w:rPr>
                        <w:tab/>
                        <w:t>if($d1===0){</w:t>
                      </w:r>
                    </w:p>
                    <w:p w14:paraId="78B9AD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6455F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E7490B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48E0BC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709978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AAD2C4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7087D1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257130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254CD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0A49A3B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619683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57C0B9B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7A0F8DF" w14:textId="77777777" w:rsidR="00E05381" w:rsidRPr="00E05381" w:rsidRDefault="00E05381" w:rsidP="00E05381">
                      <w:pPr>
                        <w:rPr>
                          <w:color w:val="FFFFFF" w:themeColor="background1"/>
                          <w:sz w:val="8"/>
                        </w:rPr>
                      </w:pPr>
                      <w:r w:rsidRPr="00E05381">
                        <w:rPr>
                          <w:color w:val="FFFFFF" w:themeColor="background1"/>
                          <w:sz w:val="8"/>
                        </w:rPr>
                        <w:tab/>
                        <w:t>}</w:t>
                      </w:r>
                    </w:p>
                    <w:p w14:paraId="15784B9F" w14:textId="77777777" w:rsidR="00E05381" w:rsidRPr="00E05381" w:rsidRDefault="00E05381" w:rsidP="00E05381">
                      <w:pPr>
                        <w:rPr>
                          <w:color w:val="FFFFFF" w:themeColor="background1"/>
                          <w:sz w:val="8"/>
                        </w:rPr>
                      </w:pPr>
                      <w:r w:rsidRPr="00E05381">
                        <w:rPr>
                          <w:color w:val="FFFFFF" w:themeColor="background1"/>
                          <w:sz w:val="8"/>
                        </w:rPr>
                        <w:tab/>
                        <w:t>else {</w:t>
                      </w:r>
                    </w:p>
                    <w:p w14:paraId="42F9C69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34543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32F4D3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8B253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C45FD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74150E4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66D2B1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BECD2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74E8BE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6B5AFD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1CA8FD83" w14:textId="77777777" w:rsidR="00E05381" w:rsidRPr="00E05381" w:rsidRDefault="00E05381" w:rsidP="00E05381">
                      <w:pPr>
                        <w:rPr>
                          <w:color w:val="FFFFFF" w:themeColor="background1"/>
                          <w:sz w:val="8"/>
                        </w:rPr>
                      </w:pPr>
                      <w:r w:rsidRPr="00E05381">
                        <w:rPr>
                          <w:color w:val="FFFFFF" w:themeColor="background1"/>
                          <w:sz w:val="8"/>
                        </w:rPr>
                        <w:tab/>
                        <w:t>}</w:t>
                      </w:r>
                    </w:p>
                    <w:p w14:paraId="1A123EAB" w14:textId="77777777" w:rsidR="00E05381" w:rsidRPr="00E05381" w:rsidRDefault="00E05381" w:rsidP="00E05381">
                      <w:pPr>
                        <w:rPr>
                          <w:color w:val="FFFFFF" w:themeColor="background1"/>
                          <w:sz w:val="8"/>
                        </w:rPr>
                      </w:pPr>
                      <w:r w:rsidRPr="00E05381">
                        <w:rPr>
                          <w:color w:val="FFFFFF" w:themeColor="background1"/>
                          <w:sz w:val="8"/>
                        </w:rPr>
                        <w:tab/>
                      </w:r>
                    </w:p>
                    <w:p w14:paraId="48FAE2D0"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5BDC245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276B3B8E" w14:textId="77777777" w:rsidR="00E05381" w:rsidRPr="00E05381" w:rsidRDefault="00E05381" w:rsidP="00E05381">
                      <w:pPr>
                        <w:rPr>
                          <w:color w:val="FFFFFF" w:themeColor="background1"/>
                          <w:sz w:val="8"/>
                        </w:rPr>
                      </w:pPr>
                      <w:r w:rsidRPr="00E05381">
                        <w:rPr>
                          <w:color w:val="FFFFFF" w:themeColor="background1"/>
                          <w:sz w:val="8"/>
                        </w:rPr>
                        <w:t>echo "\r\n".$Working;</w:t>
                      </w:r>
                    </w:p>
                    <w:p w14:paraId="57D88C87" w14:textId="77777777" w:rsidR="00E05381" w:rsidRPr="00E05381" w:rsidRDefault="00E05381" w:rsidP="00E05381">
                      <w:pPr>
                        <w:rPr>
                          <w:color w:val="FFFFFF" w:themeColor="background1"/>
                          <w:sz w:val="8"/>
                        </w:rPr>
                      </w:pPr>
                    </w:p>
                    <w:p w14:paraId="2993FDFF"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2D83E925" w14:textId="77777777" w:rsidR="00E05381" w:rsidRPr="00E05381" w:rsidRDefault="00E05381" w:rsidP="00E05381">
                      <w:pPr>
                        <w:rPr>
                          <w:color w:val="FFFFFF" w:themeColor="background1"/>
                          <w:sz w:val="8"/>
                        </w:rPr>
                      </w:pPr>
                      <w:r w:rsidRPr="00E05381">
                        <w:rPr>
                          <w:color w:val="FFFFFF" w:themeColor="background1"/>
                          <w:sz w:val="8"/>
                        </w:rPr>
                        <w:t>&lt;?php</w:t>
                      </w:r>
                    </w:p>
                    <w:p w14:paraId="3893EB30" w14:textId="77777777" w:rsidR="00E05381" w:rsidRPr="00E05381" w:rsidRDefault="00E05381" w:rsidP="00E05381">
                      <w:pPr>
                        <w:rPr>
                          <w:color w:val="FFFFFF" w:themeColor="background1"/>
                          <w:sz w:val="8"/>
                        </w:rPr>
                      </w:pPr>
                    </w:p>
                    <w:p w14:paraId="1DB25380"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5D3A1EC7" w14:textId="77777777" w:rsidR="00E05381" w:rsidRPr="00E05381" w:rsidRDefault="00E05381" w:rsidP="00E05381">
                      <w:pPr>
                        <w:rPr>
                          <w:color w:val="FFFFFF" w:themeColor="background1"/>
                          <w:sz w:val="8"/>
                        </w:rPr>
                      </w:pPr>
                      <w:r w:rsidRPr="00E05381">
                        <w:rPr>
                          <w:color w:val="FFFFFF" w:themeColor="background1"/>
                          <w:sz w:val="8"/>
                        </w:rPr>
                        <w:t>{</w:t>
                      </w:r>
                    </w:p>
                    <w:p w14:paraId="19BBAADC" w14:textId="77777777" w:rsidR="00E05381" w:rsidRPr="00E05381" w:rsidRDefault="00E05381" w:rsidP="00E05381">
                      <w:pPr>
                        <w:rPr>
                          <w:color w:val="FFFFFF" w:themeColor="background1"/>
                          <w:sz w:val="8"/>
                        </w:rPr>
                      </w:pPr>
                    </w:p>
                    <w:p w14:paraId="4F968958"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D1FE37D"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2B67092E" w14:textId="77777777" w:rsidR="00E05381" w:rsidRPr="00E05381" w:rsidRDefault="00E05381" w:rsidP="00E05381">
                      <w:pPr>
                        <w:rPr>
                          <w:color w:val="FFFFFF" w:themeColor="background1"/>
                          <w:sz w:val="8"/>
                        </w:rPr>
                      </w:pPr>
                    </w:p>
                    <w:p w14:paraId="2AD7EA3A" w14:textId="77777777" w:rsidR="00E05381" w:rsidRPr="00E05381" w:rsidRDefault="00E05381" w:rsidP="00E05381">
                      <w:pPr>
                        <w:rPr>
                          <w:color w:val="FFFFFF" w:themeColor="background1"/>
                          <w:sz w:val="8"/>
                        </w:rPr>
                      </w:pPr>
                      <w:r w:rsidRPr="00E05381">
                        <w:rPr>
                          <w:color w:val="FFFFFF" w:themeColor="background1"/>
                          <w:sz w:val="8"/>
                        </w:rPr>
                        <w:t>}</w:t>
                      </w:r>
                    </w:p>
                    <w:p w14:paraId="3841759C" w14:textId="77777777" w:rsidR="00E05381" w:rsidRPr="00E05381" w:rsidRDefault="00E05381" w:rsidP="00E05381">
                      <w:pPr>
                        <w:rPr>
                          <w:color w:val="FFFFFF" w:themeColor="background1"/>
                          <w:sz w:val="8"/>
                        </w:rPr>
                      </w:pPr>
                    </w:p>
                    <w:p w14:paraId="4249A089"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1DA090D2" w14:textId="77777777" w:rsidR="00E05381" w:rsidRPr="00E05381" w:rsidRDefault="00E05381" w:rsidP="00E05381">
                      <w:pPr>
                        <w:rPr>
                          <w:color w:val="FFFFFF" w:themeColor="background1"/>
                          <w:sz w:val="8"/>
                        </w:rPr>
                      </w:pPr>
                    </w:p>
                    <w:p w14:paraId="33E09517"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49C4742A" w14:textId="77777777" w:rsidR="00E05381" w:rsidRPr="00E05381" w:rsidRDefault="00E05381" w:rsidP="00E05381">
                      <w:pPr>
                        <w:rPr>
                          <w:color w:val="FFFFFF" w:themeColor="background1"/>
                          <w:sz w:val="8"/>
                        </w:rPr>
                      </w:pPr>
                      <w:r w:rsidRPr="00E05381">
                        <w:rPr>
                          <w:color w:val="FFFFFF" w:themeColor="background1"/>
                          <w:sz w:val="8"/>
                        </w:rPr>
                        <w:t>{</w:t>
                      </w:r>
                    </w:p>
                    <w:p w14:paraId="10A93CD0" w14:textId="77777777" w:rsidR="00E05381" w:rsidRPr="00E05381" w:rsidRDefault="00E05381" w:rsidP="00E05381">
                      <w:pPr>
                        <w:rPr>
                          <w:color w:val="FFFFFF" w:themeColor="background1"/>
                          <w:sz w:val="8"/>
                        </w:rPr>
                      </w:pPr>
                    </w:p>
                    <w:p w14:paraId="478EAAF7"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4741906F" w14:textId="77777777" w:rsidR="00E05381" w:rsidRPr="00E05381" w:rsidRDefault="00E05381" w:rsidP="00E05381">
                      <w:pPr>
                        <w:rPr>
                          <w:color w:val="FFFFFF" w:themeColor="background1"/>
                          <w:sz w:val="8"/>
                        </w:rPr>
                      </w:pPr>
                    </w:p>
                    <w:p w14:paraId="394ECFD6"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1F881298" w14:textId="77777777" w:rsidR="00E05381" w:rsidRPr="00E05381" w:rsidRDefault="00E05381" w:rsidP="00E05381">
                      <w:pPr>
                        <w:rPr>
                          <w:color w:val="FFFFFF" w:themeColor="background1"/>
                          <w:sz w:val="8"/>
                        </w:rPr>
                      </w:pPr>
                    </w:p>
                    <w:p w14:paraId="423E207E"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471625B"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CD71C11" w14:textId="77777777" w:rsidR="00E05381" w:rsidRPr="00E05381" w:rsidRDefault="00E05381" w:rsidP="00E05381">
                      <w:pPr>
                        <w:rPr>
                          <w:color w:val="FFFFFF" w:themeColor="background1"/>
                          <w:sz w:val="8"/>
                        </w:rPr>
                      </w:pPr>
                    </w:p>
                    <w:p w14:paraId="135C9E4E"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331DFFD" w14:textId="77777777" w:rsidR="00E05381" w:rsidRPr="00E05381" w:rsidRDefault="00E05381" w:rsidP="00E05381">
                      <w:pPr>
                        <w:rPr>
                          <w:color w:val="FFFFFF" w:themeColor="background1"/>
                          <w:sz w:val="8"/>
                        </w:rPr>
                      </w:pPr>
                    </w:p>
                    <w:p w14:paraId="0B6ADBF5" w14:textId="77777777" w:rsidR="00E05381" w:rsidRPr="00E05381" w:rsidRDefault="00E05381" w:rsidP="00E05381">
                      <w:pPr>
                        <w:rPr>
                          <w:color w:val="FFFFFF" w:themeColor="background1"/>
                          <w:sz w:val="8"/>
                        </w:rPr>
                      </w:pPr>
                      <w:r w:rsidRPr="00E05381">
                        <w:rPr>
                          <w:color w:val="FFFFFF" w:themeColor="background1"/>
                          <w:sz w:val="8"/>
                        </w:rPr>
                        <w:t>}</w:t>
                      </w:r>
                    </w:p>
                    <w:p w14:paraId="1D8500D3" w14:textId="77777777" w:rsidR="00E05381" w:rsidRPr="00E05381" w:rsidRDefault="00E05381" w:rsidP="00E05381">
                      <w:pPr>
                        <w:rPr>
                          <w:color w:val="FFFFFF" w:themeColor="background1"/>
                          <w:sz w:val="8"/>
                        </w:rPr>
                      </w:pPr>
                    </w:p>
                    <w:p w14:paraId="127D68AF"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7025C6BB" w14:textId="77777777" w:rsidR="00E05381" w:rsidRPr="00E05381" w:rsidRDefault="00E05381" w:rsidP="00E05381">
                      <w:pPr>
                        <w:rPr>
                          <w:color w:val="FFFFFF" w:themeColor="background1"/>
                          <w:sz w:val="8"/>
                        </w:rPr>
                      </w:pPr>
                    </w:p>
                    <w:p w14:paraId="7445E6DF"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38B6EB6E" w14:textId="77777777" w:rsidR="00E05381" w:rsidRPr="00E05381" w:rsidRDefault="00E05381" w:rsidP="00E05381">
                      <w:pPr>
                        <w:rPr>
                          <w:color w:val="FFFFFF" w:themeColor="background1"/>
                          <w:sz w:val="8"/>
                        </w:rPr>
                      </w:pPr>
                      <w:r w:rsidRPr="00E05381">
                        <w:rPr>
                          <w:color w:val="FFFFFF" w:themeColor="background1"/>
                          <w:sz w:val="8"/>
                        </w:rPr>
                        <w:t>{</w:t>
                      </w:r>
                    </w:p>
                    <w:p w14:paraId="5C729C86" w14:textId="77777777" w:rsidR="00E05381" w:rsidRPr="00E05381" w:rsidRDefault="00E05381" w:rsidP="00E05381">
                      <w:pPr>
                        <w:rPr>
                          <w:color w:val="FFFFFF" w:themeColor="background1"/>
                          <w:sz w:val="8"/>
                        </w:rPr>
                      </w:pPr>
                    </w:p>
                    <w:p w14:paraId="33EB980C"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7034D641" w14:textId="77777777" w:rsidR="00E05381" w:rsidRPr="00E05381" w:rsidRDefault="00E05381" w:rsidP="00E05381">
                      <w:pPr>
                        <w:rPr>
                          <w:color w:val="FFFFFF" w:themeColor="background1"/>
                          <w:sz w:val="8"/>
                        </w:rPr>
                      </w:pPr>
                    </w:p>
                    <w:p w14:paraId="360C69E9"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1547D182" w14:textId="77777777" w:rsidR="00E05381" w:rsidRPr="00E05381" w:rsidRDefault="00E05381" w:rsidP="00E05381">
                      <w:pPr>
                        <w:rPr>
                          <w:color w:val="FFFFFF" w:themeColor="background1"/>
                          <w:sz w:val="8"/>
                        </w:rPr>
                      </w:pPr>
                    </w:p>
                    <w:p w14:paraId="7F3D3519"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A2B0E3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0CD6A37" w14:textId="77777777" w:rsidR="00E05381" w:rsidRPr="00E05381" w:rsidRDefault="00E05381" w:rsidP="00E05381">
                      <w:pPr>
                        <w:rPr>
                          <w:color w:val="FFFFFF" w:themeColor="background1"/>
                          <w:sz w:val="8"/>
                        </w:rPr>
                      </w:pPr>
                    </w:p>
                    <w:p w14:paraId="33707ABA"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7D20F4A1" w14:textId="77777777" w:rsidR="00E05381" w:rsidRPr="00E05381" w:rsidRDefault="00E05381" w:rsidP="00E05381">
                      <w:pPr>
                        <w:rPr>
                          <w:color w:val="FFFFFF" w:themeColor="background1"/>
                          <w:sz w:val="8"/>
                        </w:rPr>
                      </w:pPr>
                    </w:p>
                    <w:p w14:paraId="7455B421"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6EC48B5" w14:textId="77777777" w:rsidR="00E05381" w:rsidRPr="00E05381" w:rsidRDefault="00E05381" w:rsidP="00E05381">
                      <w:pPr>
                        <w:rPr>
                          <w:color w:val="FFFFFF" w:themeColor="background1"/>
                          <w:sz w:val="8"/>
                        </w:rPr>
                      </w:pPr>
                    </w:p>
                    <w:p w14:paraId="01ADFED5"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B15D1E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F2237F3" w14:textId="77777777" w:rsidR="00E05381" w:rsidRPr="00E05381" w:rsidRDefault="00E05381" w:rsidP="00E05381">
                      <w:pPr>
                        <w:rPr>
                          <w:color w:val="FFFFFF" w:themeColor="background1"/>
                          <w:sz w:val="8"/>
                        </w:rPr>
                      </w:pPr>
                    </w:p>
                    <w:p w14:paraId="3EC95C7B"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4DEDA4DD" w14:textId="77777777" w:rsidR="00E05381" w:rsidRPr="00E05381" w:rsidRDefault="00E05381" w:rsidP="00E05381">
                      <w:pPr>
                        <w:rPr>
                          <w:color w:val="FFFFFF" w:themeColor="background1"/>
                          <w:sz w:val="8"/>
                        </w:rPr>
                      </w:pPr>
                    </w:p>
                    <w:p w14:paraId="30DA8562" w14:textId="77777777" w:rsidR="00E05381" w:rsidRPr="00E05381" w:rsidRDefault="00E05381" w:rsidP="00E05381">
                      <w:pPr>
                        <w:rPr>
                          <w:color w:val="FFFFFF" w:themeColor="background1"/>
                          <w:sz w:val="8"/>
                        </w:rPr>
                      </w:pPr>
                      <w:r w:rsidRPr="00E05381">
                        <w:rPr>
                          <w:color w:val="FFFFFF" w:themeColor="background1"/>
                          <w:sz w:val="8"/>
                        </w:rPr>
                        <w:t>}</w:t>
                      </w:r>
                    </w:p>
                    <w:p w14:paraId="4A3BC4F0" w14:textId="77777777" w:rsidR="00E05381" w:rsidRPr="00E05381" w:rsidRDefault="00E05381" w:rsidP="00E05381">
                      <w:pPr>
                        <w:rPr>
                          <w:color w:val="FFFFFF" w:themeColor="background1"/>
                          <w:sz w:val="8"/>
                        </w:rPr>
                      </w:pPr>
                    </w:p>
                    <w:p w14:paraId="71FEF7D6"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D76C5FA" w14:textId="77777777" w:rsidR="00E05381" w:rsidRPr="00E05381" w:rsidRDefault="00E05381" w:rsidP="00E05381">
                      <w:pPr>
                        <w:rPr>
                          <w:color w:val="FFFFFF" w:themeColor="background1"/>
                          <w:sz w:val="8"/>
                        </w:rPr>
                      </w:pPr>
                      <w:r w:rsidRPr="00E05381">
                        <w:rPr>
                          <w:color w:val="FFFFFF" w:themeColor="background1"/>
                          <w:sz w:val="8"/>
                        </w:rPr>
                        <w:t>DRAFT CODE</w:t>
                      </w:r>
                    </w:p>
                    <w:p w14:paraId="3095DDC4" w14:textId="77777777" w:rsidR="00E05381" w:rsidRPr="00E05381" w:rsidRDefault="00E05381" w:rsidP="00E05381">
                      <w:pPr>
                        <w:rPr>
                          <w:color w:val="FFFFFF" w:themeColor="background1"/>
                          <w:sz w:val="8"/>
                        </w:rPr>
                      </w:pPr>
                      <w:r w:rsidRPr="00E05381">
                        <w:rPr>
                          <w:color w:val="FFFFFF" w:themeColor="background1"/>
                          <w:sz w:val="8"/>
                        </w:rPr>
                        <w:t>INDEX.HTML</w:t>
                      </w:r>
                    </w:p>
                    <w:p w14:paraId="006968CC" w14:textId="77777777" w:rsidR="00E05381" w:rsidRPr="00E05381" w:rsidRDefault="00E05381" w:rsidP="00E05381">
                      <w:pPr>
                        <w:rPr>
                          <w:color w:val="FFFFFF" w:themeColor="background1"/>
                          <w:sz w:val="8"/>
                        </w:rPr>
                      </w:pPr>
                      <w:r w:rsidRPr="00E05381">
                        <w:rPr>
                          <w:color w:val="FFFFFF" w:themeColor="background1"/>
                          <w:sz w:val="8"/>
                        </w:rPr>
                        <w:t>&lt;!DOCTYPE html&gt;</w:t>
                      </w:r>
                    </w:p>
                    <w:p w14:paraId="66E5FD40"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2031615C"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2170D7DF"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01164A80"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4F34C4B9" w14:textId="77777777" w:rsidR="00E05381" w:rsidRPr="00E05381" w:rsidRDefault="00E05381" w:rsidP="00E05381">
                      <w:pPr>
                        <w:rPr>
                          <w:color w:val="FFFFFF" w:themeColor="background1"/>
                          <w:sz w:val="8"/>
                        </w:rPr>
                      </w:pPr>
                      <w:r w:rsidRPr="00E05381">
                        <w:rPr>
                          <w:color w:val="FFFFFF" w:themeColor="background1"/>
                          <w:sz w:val="8"/>
                        </w:rPr>
                        <w:t>&lt;head&gt;</w:t>
                      </w:r>
                    </w:p>
                    <w:p w14:paraId="366BDE33"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63382C88" w14:textId="77777777" w:rsidR="00E05381" w:rsidRPr="00E05381" w:rsidRDefault="00E05381" w:rsidP="00E05381">
                      <w:pPr>
                        <w:rPr>
                          <w:color w:val="FFFFFF" w:themeColor="background1"/>
                          <w:sz w:val="8"/>
                        </w:rPr>
                      </w:pPr>
                      <w:r w:rsidRPr="00E05381">
                        <w:rPr>
                          <w:color w:val="FFFFFF" w:themeColor="background1"/>
                          <w:sz w:val="8"/>
                        </w:rPr>
                        <w:t>&lt;/head&gt;</w:t>
                      </w:r>
                    </w:p>
                    <w:p w14:paraId="7D114DB8" w14:textId="77777777" w:rsidR="00E05381" w:rsidRPr="00E05381" w:rsidRDefault="00E05381" w:rsidP="00E05381">
                      <w:pPr>
                        <w:rPr>
                          <w:color w:val="FFFFFF" w:themeColor="background1"/>
                          <w:sz w:val="8"/>
                        </w:rPr>
                      </w:pPr>
                    </w:p>
                    <w:p w14:paraId="1BDF96C3"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6BA787AF"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150D4468" w14:textId="77777777" w:rsidR="00E05381" w:rsidRPr="00E05381" w:rsidRDefault="00E05381" w:rsidP="00E05381">
                      <w:pPr>
                        <w:rPr>
                          <w:color w:val="FFFFFF" w:themeColor="background1"/>
                          <w:sz w:val="8"/>
                        </w:rPr>
                      </w:pPr>
                      <w:r w:rsidRPr="00E05381">
                        <w:rPr>
                          <w:color w:val="FFFFFF" w:themeColor="background1"/>
                          <w:sz w:val="8"/>
                        </w:rPr>
                        <w:tab/>
                      </w:r>
                    </w:p>
                    <w:p w14:paraId="3905F8C3"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35252669"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6D3F4E40"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30A9F1B9"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2AB2572" w14:textId="77777777" w:rsidR="00E05381" w:rsidRPr="00E05381" w:rsidRDefault="00E05381" w:rsidP="00E05381">
                      <w:pPr>
                        <w:rPr>
                          <w:color w:val="FFFFFF" w:themeColor="background1"/>
                          <w:sz w:val="8"/>
                        </w:rPr>
                      </w:pPr>
                      <w:r w:rsidRPr="00E05381">
                        <w:rPr>
                          <w:color w:val="FFFFFF" w:themeColor="background1"/>
                          <w:sz w:val="8"/>
                        </w:rPr>
                        <w:tab/>
                      </w:r>
                    </w:p>
                    <w:p w14:paraId="7AC834B7"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6D9B5A6C" w14:textId="77777777" w:rsidR="00E05381" w:rsidRPr="00E05381" w:rsidRDefault="00E05381" w:rsidP="00E05381">
                      <w:pPr>
                        <w:rPr>
                          <w:color w:val="FFFFFF" w:themeColor="background1"/>
                          <w:sz w:val="8"/>
                        </w:rPr>
                      </w:pPr>
                    </w:p>
                    <w:p w14:paraId="7BE8E16F" w14:textId="77777777" w:rsidR="00E05381" w:rsidRPr="00E05381" w:rsidRDefault="00E05381" w:rsidP="00E05381">
                      <w:pPr>
                        <w:rPr>
                          <w:color w:val="FFFFFF" w:themeColor="background1"/>
                          <w:sz w:val="8"/>
                        </w:rPr>
                      </w:pPr>
                      <w:r w:rsidRPr="00E05381">
                        <w:rPr>
                          <w:color w:val="FFFFFF" w:themeColor="background1"/>
                          <w:sz w:val="8"/>
                        </w:rPr>
                        <w:t>&lt;/div&gt;</w:t>
                      </w:r>
                    </w:p>
                    <w:p w14:paraId="301D5770" w14:textId="77777777" w:rsidR="00E05381" w:rsidRPr="00E05381" w:rsidRDefault="00E05381" w:rsidP="00E05381">
                      <w:pPr>
                        <w:rPr>
                          <w:color w:val="FFFFFF" w:themeColor="background1"/>
                          <w:sz w:val="8"/>
                        </w:rPr>
                      </w:pPr>
                      <w:r w:rsidRPr="00E05381">
                        <w:rPr>
                          <w:color w:val="FFFFFF" w:themeColor="background1"/>
                          <w:sz w:val="8"/>
                        </w:rPr>
                        <w:t>//google Log in</w:t>
                      </w:r>
                    </w:p>
                    <w:p w14:paraId="70B01DC1" w14:textId="77777777" w:rsidR="00E05381" w:rsidRPr="00E05381" w:rsidRDefault="00E05381" w:rsidP="00E05381">
                      <w:pPr>
                        <w:rPr>
                          <w:color w:val="FFFFFF" w:themeColor="background1"/>
                          <w:sz w:val="8"/>
                        </w:rPr>
                      </w:pPr>
                    </w:p>
                    <w:p w14:paraId="2F726C8D" w14:textId="77777777" w:rsidR="00E05381" w:rsidRPr="00E05381" w:rsidRDefault="00E05381" w:rsidP="00E05381">
                      <w:pPr>
                        <w:rPr>
                          <w:color w:val="FFFFFF" w:themeColor="background1"/>
                          <w:sz w:val="8"/>
                        </w:rPr>
                      </w:pPr>
                      <w:r w:rsidRPr="00E05381">
                        <w:rPr>
                          <w:color w:val="FFFFFF" w:themeColor="background1"/>
                          <w:sz w:val="8"/>
                        </w:rPr>
                        <w:t>&lt;body&gt;</w:t>
                      </w:r>
                    </w:p>
                    <w:p w14:paraId="53BB2561"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4D95D101" w14:textId="77777777" w:rsidR="00E05381" w:rsidRPr="00E05381" w:rsidRDefault="00E05381" w:rsidP="00E05381">
                      <w:pPr>
                        <w:rPr>
                          <w:color w:val="FFFFFF" w:themeColor="background1"/>
                          <w:sz w:val="8"/>
                        </w:rPr>
                      </w:pPr>
                      <w:r w:rsidRPr="00E05381">
                        <w:rPr>
                          <w:color w:val="FFFFFF" w:themeColor="background1"/>
                          <w:sz w:val="8"/>
                        </w:rPr>
                        <w:t>&lt;hr/&gt;</w:t>
                      </w:r>
                    </w:p>
                    <w:p w14:paraId="077FFA3E" w14:textId="77777777" w:rsidR="00E05381" w:rsidRPr="00E05381" w:rsidRDefault="00E05381" w:rsidP="00E05381">
                      <w:pPr>
                        <w:rPr>
                          <w:color w:val="FFFFFF" w:themeColor="background1"/>
                          <w:sz w:val="8"/>
                        </w:rPr>
                      </w:pPr>
                      <w:r w:rsidRPr="00E05381">
                        <w:rPr>
                          <w:color w:val="FFFFFF" w:themeColor="background1"/>
                          <w:sz w:val="8"/>
                        </w:rPr>
                        <w:t>&lt;br&gt;</w:t>
                      </w:r>
                    </w:p>
                    <w:p w14:paraId="53AFDF0F"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1D0D27AE"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1CB800E6" w14:textId="77777777" w:rsidR="00E05381" w:rsidRPr="00E05381" w:rsidRDefault="00E05381" w:rsidP="00E05381">
                      <w:pPr>
                        <w:rPr>
                          <w:color w:val="FFFFFF" w:themeColor="background1"/>
                          <w:sz w:val="8"/>
                        </w:rPr>
                      </w:pPr>
                      <w:r w:rsidRPr="00E05381">
                        <w:rPr>
                          <w:color w:val="FFFFFF" w:themeColor="background1"/>
                          <w:sz w:val="8"/>
                        </w:rPr>
                        <w:t>&lt;/p&gt;</w:t>
                      </w:r>
                    </w:p>
                    <w:p w14:paraId="5A07445B" w14:textId="77777777" w:rsidR="00E05381" w:rsidRPr="00E05381" w:rsidRDefault="00E05381" w:rsidP="00E05381">
                      <w:pPr>
                        <w:rPr>
                          <w:color w:val="FFFFFF" w:themeColor="background1"/>
                          <w:sz w:val="8"/>
                        </w:rPr>
                      </w:pPr>
                      <w:r w:rsidRPr="00E05381">
                        <w:rPr>
                          <w:color w:val="FFFFFF" w:themeColor="background1"/>
                          <w:sz w:val="8"/>
                        </w:rPr>
                        <w:t>&lt;br&gt;</w:t>
                      </w:r>
                    </w:p>
                    <w:p w14:paraId="63D637DD"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2C2A0D33"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6449374A" w14:textId="77777777" w:rsidR="00E05381" w:rsidRPr="00E05381" w:rsidRDefault="00E05381" w:rsidP="00E05381">
                      <w:pPr>
                        <w:rPr>
                          <w:color w:val="FFFFFF" w:themeColor="background1"/>
                          <w:sz w:val="8"/>
                        </w:rPr>
                      </w:pPr>
                      <w:r w:rsidRPr="00E05381">
                        <w:rPr>
                          <w:color w:val="FFFFFF" w:themeColor="background1"/>
                          <w:sz w:val="8"/>
                        </w:rPr>
                        <w:t>&lt;/body&gt;</w:t>
                      </w:r>
                    </w:p>
                    <w:p w14:paraId="67DB02F3" w14:textId="77777777" w:rsidR="00E05381" w:rsidRPr="00E05381" w:rsidRDefault="00E05381" w:rsidP="00E05381">
                      <w:pPr>
                        <w:rPr>
                          <w:color w:val="FFFFFF" w:themeColor="background1"/>
                          <w:sz w:val="8"/>
                        </w:rPr>
                      </w:pPr>
                    </w:p>
                    <w:p w14:paraId="580D01C9"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060A703D" w14:textId="77777777" w:rsidR="00E05381" w:rsidRPr="00E05381" w:rsidRDefault="00E05381" w:rsidP="00E05381">
                      <w:pPr>
                        <w:rPr>
                          <w:color w:val="FFFFFF" w:themeColor="background1"/>
                          <w:sz w:val="8"/>
                        </w:rPr>
                      </w:pPr>
                    </w:p>
                    <w:p w14:paraId="59807D12" w14:textId="77777777" w:rsidR="00E05381" w:rsidRPr="00E05381" w:rsidRDefault="00E05381" w:rsidP="00E05381">
                      <w:pPr>
                        <w:rPr>
                          <w:color w:val="FFFFFF" w:themeColor="background1"/>
                          <w:sz w:val="8"/>
                        </w:rPr>
                      </w:pPr>
                      <w:r w:rsidRPr="00E05381">
                        <w:rPr>
                          <w:color w:val="FFFFFF" w:themeColor="background1"/>
                          <w:sz w:val="8"/>
                        </w:rPr>
                        <w:t>&lt;/html&gt;</w:t>
                      </w:r>
                    </w:p>
                    <w:p w14:paraId="314AFC1F" w14:textId="77777777" w:rsidR="00E05381" w:rsidRPr="00E05381" w:rsidRDefault="00E05381" w:rsidP="00E05381">
                      <w:pPr>
                        <w:rPr>
                          <w:color w:val="FFFFFF" w:themeColor="background1"/>
                          <w:sz w:val="8"/>
                        </w:rPr>
                      </w:pPr>
                      <w:r w:rsidRPr="00E05381">
                        <w:rPr>
                          <w:color w:val="FFFFFF" w:themeColor="background1"/>
                          <w:sz w:val="8"/>
                        </w:rPr>
                        <w:t>STYLE.CSS</w:t>
                      </w:r>
                    </w:p>
                    <w:p w14:paraId="24B71046" w14:textId="77777777" w:rsidR="00E05381" w:rsidRPr="00E05381" w:rsidRDefault="00E05381" w:rsidP="00E05381">
                      <w:pPr>
                        <w:rPr>
                          <w:color w:val="FFFFFF" w:themeColor="background1"/>
                          <w:sz w:val="8"/>
                        </w:rPr>
                      </w:pPr>
                      <w:r w:rsidRPr="00E05381">
                        <w:rPr>
                          <w:color w:val="FFFFFF" w:themeColor="background1"/>
                          <w:sz w:val="8"/>
                        </w:rPr>
                        <w:t>title {</w:t>
                      </w:r>
                    </w:p>
                    <w:p w14:paraId="1DF80D32"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501F00BE"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506C6119" w14:textId="77777777" w:rsidR="00E05381" w:rsidRPr="00E05381" w:rsidRDefault="00E05381" w:rsidP="00E05381">
                      <w:pPr>
                        <w:rPr>
                          <w:color w:val="FFFFFF" w:themeColor="background1"/>
                          <w:sz w:val="8"/>
                        </w:rPr>
                      </w:pPr>
                      <w:r w:rsidRPr="00E05381">
                        <w:rPr>
                          <w:color w:val="FFFFFF" w:themeColor="background1"/>
                          <w:sz w:val="8"/>
                        </w:rPr>
                        <w:t>}</w:t>
                      </w:r>
                    </w:p>
                    <w:p w14:paraId="68D5E162" w14:textId="77777777" w:rsidR="00E05381" w:rsidRPr="00E05381" w:rsidRDefault="00E05381" w:rsidP="00E05381">
                      <w:pPr>
                        <w:rPr>
                          <w:color w:val="FFFFFF" w:themeColor="background1"/>
                          <w:sz w:val="8"/>
                        </w:rPr>
                      </w:pPr>
                    </w:p>
                    <w:p w14:paraId="70345C9E" w14:textId="77777777" w:rsidR="00E05381" w:rsidRPr="00E05381" w:rsidRDefault="00E05381" w:rsidP="00E05381">
                      <w:pPr>
                        <w:rPr>
                          <w:color w:val="FFFFFF" w:themeColor="background1"/>
                          <w:sz w:val="8"/>
                        </w:rPr>
                      </w:pPr>
                      <w:r w:rsidRPr="00E05381">
                        <w:rPr>
                          <w:color w:val="FFFFFF" w:themeColor="background1"/>
                          <w:sz w:val="8"/>
                        </w:rPr>
                        <w:t>body {</w:t>
                      </w:r>
                    </w:p>
                    <w:p w14:paraId="23D20872"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4B9AB862"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09A05F92" w14:textId="77777777" w:rsidR="00E05381" w:rsidRPr="00E05381" w:rsidRDefault="00E05381" w:rsidP="00E05381">
                      <w:pPr>
                        <w:rPr>
                          <w:color w:val="FFFFFF" w:themeColor="background1"/>
                          <w:sz w:val="8"/>
                        </w:rPr>
                      </w:pPr>
                      <w:r w:rsidRPr="00E05381">
                        <w:rPr>
                          <w:color w:val="FFFFFF" w:themeColor="background1"/>
                          <w:sz w:val="8"/>
                        </w:rPr>
                        <w:t>}</w:t>
                      </w:r>
                    </w:p>
                    <w:p w14:paraId="687F20F4" w14:textId="77777777" w:rsidR="00E05381" w:rsidRPr="00E05381" w:rsidRDefault="00E05381" w:rsidP="00E05381">
                      <w:pPr>
                        <w:rPr>
                          <w:color w:val="FFFFFF" w:themeColor="background1"/>
                          <w:sz w:val="8"/>
                        </w:rPr>
                      </w:pPr>
                    </w:p>
                    <w:p w14:paraId="70202454" w14:textId="77777777" w:rsidR="00E05381" w:rsidRPr="00E05381" w:rsidRDefault="00E05381" w:rsidP="00E05381">
                      <w:pPr>
                        <w:rPr>
                          <w:color w:val="FFFFFF" w:themeColor="background1"/>
                          <w:sz w:val="8"/>
                        </w:rPr>
                      </w:pPr>
                      <w:r w:rsidRPr="00E05381">
                        <w:rPr>
                          <w:color w:val="FFFFFF" w:themeColor="background1"/>
                          <w:sz w:val="8"/>
                        </w:rPr>
                        <w:t>#g-signin {</w:t>
                      </w:r>
                    </w:p>
                    <w:p w14:paraId="1C1E95BE"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5C634ACD"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68397DD3"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009D0250" w14:textId="77777777" w:rsidR="00E05381" w:rsidRPr="00E05381" w:rsidRDefault="00E05381" w:rsidP="00E05381">
                      <w:pPr>
                        <w:rPr>
                          <w:color w:val="FFFFFF" w:themeColor="background1"/>
                          <w:sz w:val="8"/>
                        </w:rPr>
                      </w:pPr>
                      <w:r w:rsidRPr="00E05381">
                        <w:rPr>
                          <w:color w:val="FFFFFF" w:themeColor="background1"/>
                          <w:sz w:val="8"/>
                        </w:rPr>
                        <w:t>}</w:t>
                      </w:r>
                    </w:p>
                    <w:p w14:paraId="226E77CD" w14:textId="77777777" w:rsidR="00E05381" w:rsidRPr="00E05381" w:rsidRDefault="00E05381" w:rsidP="00E05381">
                      <w:pPr>
                        <w:rPr>
                          <w:color w:val="FFFFFF" w:themeColor="background1"/>
                          <w:sz w:val="8"/>
                        </w:rPr>
                      </w:pPr>
                    </w:p>
                    <w:p w14:paraId="02F6CAEB" w14:textId="77777777" w:rsidR="00E05381" w:rsidRPr="00E05381" w:rsidRDefault="00E05381" w:rsidP="00E05381">
                      <w:pPr>
                        <w:rPr>
                          <w:color w:val="FFFFFF" w:themeColor="background1"/>
                          <w:sz w:val="8"/>
                        </w:rPr>
                      </w:pPr>
                      <w:r w:rsidRPr="00E05381">
                        <w:rPr>
                          <w:color w:val="FFFFFF" w:themeColor="background1"/>
                          <w:sz w:val="8"/>
                        </w:rPr>
                        <w:t>h1 {</w:t>
                      </w:r>
                    </w:p>
                    <w:p w14:paraId="50D35760"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56CBD05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64044CDB"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140550B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2AF555B1" w14:textId="77777777" w:rsidR="00E05381" w:rsidRPr="00E05381" w:rsidRDefault="00E05381" w:rsidP="00E05381">
                      <w:pPr>
                        <w:rPr>
                          <w:color w:val="FFFFFF" w:themeColor="background1"/>
                          <w:sz w:val="8"/>
                        </w:rPr>
                      </w:pPr>
                      <w:r w:rsidRPr="00E05381">
                        <w:rPr>
                          <w:color w:val="FFFFFF" w:themeColor="background1"/>
                          <w:sz w:val="8"/>
                        </w:rPr>
                        <w:t>}</w:t>
                      </w:r>
                    </w:p>
                    <w:p w14:paraId="20E53467" w14:textId="77777777" w:rsidR="00E05381" w:rsidRPr="00E05381" w:rsidRDefault="00E05381" w:rsidP="00E05381">
                      <w:pPr>
                        <w:rPr>
                          <w:color w:val="FFFFFF" w:themeColor="background1"/>
                          <w:sz w:val="8"/>
                        </w:rPr>
                      </w:pPr>
                    </w:p>
                    <w:p w14:paraId="141829BD" w14:textId="77777777" w:rsidR="00E05381" w:rsidRPr="00E05381" w:rsidRDefault="00E05381" w:rsidP="00E05381">
                      <w:pPr>
                        <w:rPr>
                          <w:color w:val="FFFFFF" w:themeColor="background1"/>
                          <w:sz w:val="8"/>
                        </w:rPr>
                      </w:pPr>
                      <w:r w:rsidRPr="00E05381">
                        <w:rPr>
                          <w:color w:val="FFFFFF" w:themeColor="background1"/>
                          <w:sz w:val="8"/>
                        </w:rPr>
                        <w:t>h2 {</w:t>
                      </w:r>
                    </w:p>
                    <w:p w14:paraId="7E05F4B9"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458A5ED5" w14:textId="77777777" w:rsidR="00E05381" w:rsidRPr="00E05381" w:rsidRDefault="00E05381" w:rsidP="00E05381">
                      <w:pPr>
                        <w:rPr>
                          <w:color w:val="FFFFFF" w:themeColor="background1"/>
                          <w:sz w:val="8"/>
                        </w:rPr>
                      </w:pPr>
                      <w:r w:rsidRPr="00E05381">
                        <w:rPr>
                          <w:color w:val="FFFFFF" w:themeColor="background1"/>
                          <w:sz w:val="8"/>
                        </w:rPr>
                        <w:t>}</w:t>
                      </w:r>
                    </w:p>
                    <w:p w14:paraId="6864F482" w14:textId="77777777" w:rsidR="00E05381" w:rsidRPr="00E05381" w:rsidRDefault="00E05381" w:rsidP="00E05381">
                      <w:pPr>
                        <w:rPr>
                          <w:color w:val="FFFFFF" w:themeColor="background1"/>
                          <w:sz w:val="8"/>
                        </w:rPr>
                      </w:pPr>
                    </w:p>
                    <w:p w14:paraId="040504FC" w14:textId="77777777" w:rsidR="00E05381" w:rsidRPr="00E05381" w:rsidRDefault="00E05381" w:rsidP="00E05381">
                      <w:pPr>
                        <w:rPr>
                          <w:color w:val="FFFFFF" w:themeColor="background1"/>
                          <w:sz w:val="8"/>
                        </w:rPr>
                      </w:pPr>
                      <w:r w:rsidRPr="00E05381">
                        <w:rPr>
                          <w:color w:val="FFFFFF" w:themeColor="background1"/>
                          <w:sz w:val="8"/>
                        </w:rPr>
                        <w:t>p {</w:t>
                      </w:r>
                    </w:p>
                    <w:p w14:paraId="4F9CDE49"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0086CD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6E44312B" w14:textId="77777777" w:rsidR="00E05381" w:rsidRPr="00E05381" w:rsidRDefault="00E05381" w:rsidP="00E05381">
                      <w:pPr>
                        <w:rPr>
                          <w:color w:val="FFFFFF" w:themeColor="background1"/>
                          <w:sz w:val="8"/>
                        </w:rPr>
                      </w:pPr>
                      <w:r w:rsidRPr="00E05381">
                        <w:rPr>
                          <w:color w:val="FFFFFF" w:themeColor="background1"/>
                          <w:sz w:val="8"/>
                        </w:rPr>
                        <w:t>}</w:t>
                      </w:r>
                    </w:p>
                    <w:p w14:paraId="491F403F"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4EF09404" w14:textId="77777777" w:rsidR="00E05381" w:rsidRPr="00E05381" w:rsidRDefault="00E05381" w:rsidP="00E05381">
                      <w:pPr>
                        <w:rPr>
                          <w:color w:val="FFFFFF" w:themeColor="background1"/>
                          <w:sz w:val="8"/>
                        </w:rPr>
                      </w:pPr>
                      <w:r w:rsidRPr="00E05381">
                        <w:rPr>
                          <w:color w:val="FFFFFF" w:themeColor="background1"/>
                          <w:sz w:val="8"/>
                        </w:rPr>
                        <w:t>&lt;?php</w:t>
                      </w:r>
                    </w:p>
                    <w:p w14:paraId="7E6B4334"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73FE155A"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75861A73" w14:textId="77777777" w:rsidR="00E05381" w:rsidRPr="00E05381" w:rsidRDefault="00E05381" w:rsidP="00E05381">
                      <w:pPr>
                        <w:rPr>
                          <w:color w:val="FFFFFF" w:themeColor="background1"/>
                          <w:sz w:val="8"/>
                        </w:rPr>
                      </w:pPr>
                      <w:r w:rsidRPr="00E05381">
                        <w:rPr>
                          <w:color w:val="FFFFFF" w:themeColor="background1"/>
                          <w:sz w:val="8"/>
                        </w:rPr>
                        <w:t>?&gt;</w:t>
                      </w:r>
                    </w:p>
                    <w:p w14:paraId="34B19840" w14:textId="77777777" w:rsidR="00E05381" w:rsidRPr="00E05381" w:rsidRDefault="00E05381" w:rsidP="00E05381">
                      <w:pPr>
                        <w:rPr>
                          <w:color w:val="FFFFFF" w:themeColor="background1"/>
                          <w:sz w:val="8"/>
                        </w:rPr>
                      </w:pPr>
                      <w:r w:rsidRPr="00E05381">
                        <w:rPr>
                          <w:color w:val="FFFFFF" w:themeColor="background1"/>
                          <w:sz w:val="8"/>
                        </w:rPr>
                        <w:t>&lt;!DOCTYPE html&gt;</w:t>
                      </w:r>
                    </w:p>
                    <w:p w14:paraId="1C2AAD70" w14:textId="77777777" w:rsidR="00E05381" w:rsidRPr="00E05381" w:rsidRDefault="00E05381" w:rsidP="00E05381">
                      <w:pPr>
                        <w:rPr>
                          <w:color w:val="FFFFFF" w:themeColor="background1"/>
                          <w:sz w:val="8"/>
                        </w:rPr>
                      </w:pPr>
                      <w:r w:rsidRPr="00E05381">
                        <w:rPr>
                          <w:color w:val="FFFFFF" w:themeColor="background1"/>
                          <w:sz w:val="8"/>
                        </w:rPr>
                        <w:t>&lt;html lang="en"&gt;</w:t>
                      </w:r>
                    </w:p>
                    <w:p w14:paraId="2C4C6187" w14:textId="77777777" w:rsidR="00E05381" w:rsidRPr="00E05381" w:rsidRDefault="00E05381" w:rsidP="00E05381">
                      <w:pPr>
                        <w:rPr>
                          <w:color w:val="FFFFFF" w:themeColor="background1"/>
                          <w:sz w:val="8"/>
                        </w:rPr>
                      </w:pPr>
                      <w:r w:rsidRPr="00E05381">
                        <w:rPr>
                          <w:color w:val="FFFFFF" w:themeColor="background1"/>
                          <w:sz w:val="8"/>
                        </w:rPr>
                        <w:t>&lt;head&gt;</w:t>
                      </w:r>
                    </w:p>
                    <w:p w14:paraId="09464898"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685BACCF"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200166E1" w14:textId="77777777" w:rsidR="00E05381" w:rsidRPr="00E05381" w:rsidRDefault="00E05381" w:rsidP="00E05381">
                      <w:pPr>
                        <w:rPr>
                          <w:color w:val="FFFFFF" w:themeColor="background1"/>
                          <w:sz w:val="8"/>
                        </w:rPr>
                      </w:pPr>
                      <w:r w:rsidRPr="00E05381">
                        <w:rPr>
                          <w:color w:val="FFFFFF" w:themeColor="background1"/>
                          <w:sz w:val="8"/>
                        </w:rPr>
                        <w:t>&lt;/head&gt;</w:t>
                      </w:r>
                    </w:p>
                    <w:p w14:paraId="70D48BDE" w14:textId="77777777" w:rsidR="00E05381" w:rsidRPr="00E05381" w:rsidRDefault="00E05381" w:rsidP="00E05381">
                      <w:pPr>
                        <w:rPr>
                          <w:color w:val="FFFFFF" w:themeColor="background1"/>
                          <w:sz w:val="8"/>
                        </w:rPr>
                      </w:pPr>
                      <w:r w:rsidRPr="00E05381">
                        <w:rPr>
                          <w:color w:val="FFFFFF" w:themeColor="background1"/>
                          <w:sz w:val="8"/>
                        </w:rPr>
                        <w:t>&lt;body&gt;</w:t>
                      </w:r>
                    </w:p>
                    <w:p w14:paraId="2506C474" w14:textId="77777777" w:rsidR="00E05381" w:rsidRPr="00E05381" w:rsidRDefault="00E05381" w:rsidP="00E05381">
                      <w:pPr>
                        <w:rPr>
                          <w:color w:val="FFFFFF" w:themeColor="background1"/>
                          <w:sz w:val="8"/>
                        </w:rPr>
                      </w:pPr>
                    </w:p>
                    <w:p w14:paraId="0FAB52E9" w14:textId="77777777" w:rsidR="00E05381" w:rsidRPr="00E05381" w:rsidRDefault="00E05381" w:rsidP="00E05381">
                      <w:pPr>
                        <w:rPr>
                          <w:color w:val="FFFFFF" w:themeColor="background1"/>
                          <w:sz w:val="8"/>
                        </w:rPr>
                      </w:pPr>
                    </w:p>
                    <w:p w14:paraId="3A987409" w14:textId="77777777" w:rsidR="00E05381" w:rsidRPr="00E05381" w:rsidRDefault="00E05381" w:rsidP="00E05381">
                      <w:pPr>
                        <w:rPr>
                          <w:color w:val="FFFFFF" w:themeColor="background1"/>
                          <w:sz w:val="8"/>
                        </w:rPr>
                      </w:pPr>
                    </w:p>
                    <w:p w14:paraId="05A84A60" w14:textId="77777777" w:rsidR="00E05381" w:rsidRPr="00E05381" w:rsidRDefault="00E05381" w:rsidP="00E05381">
                      <w:pPr>
                        <w:rPr>
                          <w:color w:val="FFFFFF" w:themeColor="background1"/>
                          <w:sz w:val="8"/>
                        </w:rPr>
                      </w:pPr>
                      <w:r w:rsidRPr="00E05381">
                        <w:rPr>
                          <w:color w:val="FFFFFF" w:themeColor="background1"/>
                          <w:sz w:val="8"/>
                        </w:rPr>
                        <w:t>&lt;/body&gt;</w:t>
                      </w:r>
                    </w:p>
                    <w:p w14:paraId="2439F4D5" w14:textId="77777777" w:rsidR="00E05381" w:rsidRPr="00E05381" w:rsidRDefault="00E05381" w:rsidP="00E05381">
                      <w:pPr>
                        <w:rPr>
                          <w:color w:val="FFFFFF" w:themeColor="background1"/>
                          <w:sz w:val="8"/>
                        </w:rPr>
                      </w:pPr>
                      <w:r w:rsidRPr="00E05381">
                        <w:rPr>
                          <w:color w:val="FFFFFF" w:themeColor="background1"/>
                          <w:sz w:val="8"/>
                        </w:rPr>
                        <w:t>&lt;/html&gt;</w:t>
                      </w:r>
                    </w:p>
                    <w:p w14:paraId="5E724C72" w14:textId="77777777" w:rsidR="00E05381" w:rsidRPr="00E05381" w:rsidRDefault="00E05381" w:rsidP="00E05381">
                      <w:pPr>
                        <w:rPr>
                          <w:color w:val="FFFFFF" w:themeColor="background1"/>
                          <w:sz w:val="8"/>
                        </w:rPr>
                      </w:pPr>
                    </w:p>
                    <w:p w14:paraId="61EB8CAD" w14:textId="77777777" w:rsidR="00E05381" w:rsidRPr="00E05381" w:rsidRDefault="00E05381" w:rsidP="00E05381">
                      <w:pPr>
                        <w:rPr>
                          <w:color w:val="FFFFFF" w:themeColor="background1"/>
                          <w:sz w:val="8"/>
                        </w:rPr>
                      </w:pPr>
                      <w:r w:rsidRPr="00E05381">
                        <w:rPr>
                          <w:color w:val="FFFFFF" w:themeColor="background1"/>
                          <w:sz w:val="8"/>
                        </w:rPr>
                        <w:t>QUADEQN.PHP</w:t>
                      </w:r>
                    </w:p>
                    <w:p w14:paraId="2480ABD4" w14:textId="77777777" w:rsidR="00E05381" w:rsidRPr="00E05381" w:rsidRDefault="00E05381" w:rsidP="00E05381">
                      <w:pPr>
                        <w:rPr>
                          <w:color w:val="FFFFFF" w:themeColor="background1"/>
                          <w:sz w:val="8"/>
                        </w:rPr>
                      </w:pPr>
                      <w:r w:rsidRPr="00E05381">
                        <w:rPr>
                          <w:color w:val="FFFFFF" w:themeColor="background1"/>
                          <w:sz w:val="8"/>
                        </w:rPr>
                        <w:t>&lt;?php</w:t>
                      </w:r>
                    </w:p>
                    <w:p w14:paraId="774CBBD4" w14:textId="77777777" w:rsidR="00E05381" w:rsidRPr="00E05381" w:rsidRDefault="00E05381" w:rsidP="00E05381">
                      <w:pPr>
                        <w:rPr>
                          <w:color w:val="FFFFFF" w:themeColor="background1"/>
                          <w:sz w:val="8"/>
                        </w:rPr>
                      </w:pPr>
                    </w:p>
                    <w:p w14:paraId="55CEAFB9" w14:textId="77777777" w:rsidR="00E05381" w:rsidRPr="00E05381" w:rsidRDefault="00E05381" w:rsidP="00E05381">
                      <w:pPr>
                        <w:rPr>
                          <w:color w:val="FFFFFF" w:themeColor="background1"/>
                          <w:sz w:val="8"/>
                        </w:rPr>
                      </w:pPr>
                    </w:p>
                    <w:p w14:paraId="753821D9"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05777347" w14:textId="77777777" w:rsidR="00E05381" w:rsidRPr="00E05381" w:rsidRDefault="00E05381" w:rsidP="00E05381">
                      <w:pPr>
                        <w:rPr>
                          <w:color w:val="FFFFFF" w:themeColor="background1"/>
                          <w:sz w:val="8"/>
                        </w:rPr>
                      </w:pPr>
                      <w:r w:rsidRPr="00E05381">
                        <w:rPr>
                          <w:color w:val="FFFFFF" w:themeColor="background1"/>
                          <w:sz w:val="8"/>
                        </w:rPr>
                        <w:t>{</w:t>
                      </w:r>
                    </w:p>
                    <w:p w14:paraId="528E1E91"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1378E39"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3B57E99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36A9FBC2"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22C2582"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62A7B282"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56780D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6AEA7C2"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05669D0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4CA24645"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086E982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15D04798"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72575EDE"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1CDF63E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107AB0B" w14:textId="77777777" w:rsidR="00E05381" w:rsidRPr="00E05381" w:rsidRDefault="00E05381" w:rsidP="00E05381">
                      <w:pPr>
                        <w:rPr>
                          <w:color w:val="FFFFFF" w:themeColor="background1"/>
                          <w:sz w:val="8"/>
                        </w:rPr>
                      </w:pPr>
                      <w:r w:rsidRPr="00E05381">
                        <w:rPr>
                          <w:color w:val="FFFFFF" w:themeColor="background1"/>
                          <w:sz w:val="8"/>
                        </w:rPr>
                        <w:t>}</w:t>
                      </w:r>
                    </w:p>
                    <w:p w14:paraId="5E39ABF2" w14:textId="77777777" w:rsidR="00E05381" w:rsidRPr="00E05381" w:rsidRDefault="00E05381" w:rsidP="00E05381">
                      <w:pPr>
                        <w:rPr>
                          <w:color w:val="FFFFFF" w:themeColor="background1"/>
                          <w:sz w:val="8"/>
                        </w:rPr>
                      </w:pPr>
                    </w:p>
                    <w:p w14:paraId="658652C8"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6D22A3C3" w14:textId="77777777" w:rsidR="00E05381" w:rsidRPr="00E05381" w:rsidRDefault="00E05381" w:rsidP="00E05381">
                      <w:pPr>
                        <w:rPr>
                          <w:color w:val="FFFFFF" w:themeColor="background1"/>
                          <w:sz w:val="8"/>
                        </w:rPr>
                      </w:pPr>
                    </w:p>
                    <w:p w14:paraId="64F15943"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19FA4F10" w14:textId="77777777" w:rsidR="00E05381" w:rsidRPr="00E05381" w:rsidRDefault="00E05381" w:rsidP="00E05381">
                      <w:pPr>
                        <w:rPr>
                          <w:color w:val="FFFFFF" w:themeColor="background1"/>
                          <w:sz w:val="8"/>
                        </w:rPr>
                      </w:pPr>
                      <w:r w:rsidRPr="00E05381">
                        <w:rPr>
                          <w:color w:val="FFFFFF" w:themeColor="background1"/>
                          <w:sz w:val="8"/>
                        </w:rPr>
                        <w:t>{</w:t>
                      </w:r>
                    </w:p>
                    <w:p w14:paraId="32B7C59F"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4F253010" w14:textId="77777777" w:rsidR="00E05381" w:rsidRPr="00E05381" w:rsidRDefault="00E05381" w:rsidP="00E05381">
                      <w:pPr>
                        <w:rPr>
                          <w:color w:val="FFFFFF" w:themeColor="background1"/>
                          <w:sz w:val="8"/>
                        </w:rPr>
                      </w:pPr>
                    </w:p>
                    <w:p w14:paraId="60B1C4B4"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1ED42700"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4BE8FD45"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4492AD7"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45FD4DBA"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19BA752"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B6ECAF4" w14:textId="77777777" w:rsidR="00E05381" w:rsidRPr="00E05381" w:rsidRDefault="00E05381" w:rsidP="00E05381">
                      <w:pPr>
                        <w:rPr>
                          <w:color w:val="FFFFFF" w:themeColor="background1"/>
                          <w:sz w:val="8"/>
                        </w:rPr>
                      </w:pPr>
                    </w:p>
                    <w:p w14:paraId="146CEE80"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320661B8" w14:textId="77777777" w:rsidR="00E05381" w:rsidRPr="00E05381" w:rsidRDefault="00E05381" w:rsidP="00E05381">
                      <w:pPr>
                        <w:rPr>
                          <w:color w:val="FFFFFF" w:themeColor="background1"/>
                          <w:sz w:val="8"/>
                        </w:rPr>
                      </w:pPr>
                    </w:p>
                    <w:p w14:paraId="39DF92AE"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510AF7F3"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CD6FDD8"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4ED515C5" w14:textId="77777777" w:rsidR="00E05381" w:rsidRPr="00E05381" w:rsidRDefault="00E05381" w:rsidP="00E05381">
                      <w:pPr>
                        <w:rPr>
                          <w:color w:val="FFFFFF" w:themeColor="background1"/>
                          <w:sz w:val="8"/>
                        </w:rPr>
                      </w:pPr>
                    </w:p>
                    <w:p w14:paraId="5FB0F949"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235853BE"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0E915AEC"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7959BA5E"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024F8F8E"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4142E12D"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3DC543BB"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3C4393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29D4F75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6A2162B9"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1DD55429"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1C0A738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7FEB239" w14:textId="77777777" w:rsidR="00E05381" w:rsidRPr="00E05381" w:rsidRDefault="00E05381" w:rsidP="00E05381">
                      <w:pPr>
                        <w:rPr>
                          <w:color w:val="FFFFFF" w:themeColor="background1"/>
                          <w:sz w:val="8"/>
                        </w:rPr>
                      </w:pPr>
                    </w:p>
                    <w:p w14:paraId="610806AD"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BF5101D" w14:textId="77777777" w:rsidR="00E05381" w:rsidRPr="00E05381" w:rsidRDefault="00E05381" w:rsidP="00E05381">
                      <w:pPr>
                        <w:rPr>
                          <w:color w:val="FFFFFF" w:themeColor="background1"/>
                          <w:sz w:val="8"/>
                        </w:rPr>
                      </w:pPr>
                    </w:p>
                    <w:p w14:paraId="5377E646"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39C9FF0B"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154A2D41"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59B6CB70" w14:textId="77777777" w:rsidR="00E05381" w:rsidRPr="00E05381" w:rsidRDefault="00E05381" w:rsidP="00E05381">
                      <w:pPr>
                        <w:rPr>
                          <w:color w:val="FFFFFF" w:themeColor="background1"/>
                          <w:sz w:val="8"/>
                        </w:rPr>
                      </w:pPr>
                    </w:p>
                    <w:p w14:paraId="54A763B3" w14:textId="77777777" w:rsidR="00E05381" w:rsidRPr="00E05381" w:rsidRDefault="00E05381" w:rsidP="00E05381">
                      <w:pPr>
                        <w:rPr>
                          <w:color w:val="FFFFFF" w:themeColor="background1"/>
                          <w:sz w:val="8"/>
                        </w:rPr>
                      </w:pPr>
                      <w:r w:rsidRPr="00E05381">
                        <w:rPr>
                          <w:color w:val="FFFFFF" w:themeColor="background1"/>
                          <w:sz w:val="8"/>
                        </w:rPr>
                        <w:t>}</w:t>
                      </w:r>
                    </w:p>
                    <w:p w14:paraId="34A8A5F7" w14:textId="77777777" w:rsidR="00E05381" w:rsidRPr="00E05381" w:rsidRDefault="00E05381" w:rsidP="00E05381">
                      <w:pPr>
                        <w:rPr>
                          <w:color w:val="FFFFFF" w:themeColor="background1"/>
                          <w:sz w:val="8"/>
                        </w:rPr>
                      </w:pPr>
                    </w:p>
                    <w:p w14:paraId="44F3C9B3"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578DB11E" w14:textId="77777777" w:rsidR="00E05381" w:rsidRPr="00E05381" w:rsidRDefault="00E05381" w:rsidP="00E05381">
                      <w:pPr>
                        <w:rPr>
                          <w:color w:val="FFFFFF" w:themeColor="background1"/>
                          <w:sz w:val="8"/>
                        </w:rPr>
                      </w:pPr>
                    </w:p>
                    <w:p w14:paraId="71D0A49C"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6C47F745" w14:textId="77777777" w:rsidR="00E05381" w:rsidRPr="00E05381" w:rsidRDefault="00E05381" w:rsidP="00E05381">
                      <w:pPr>
                        <w:rPr>
                          <w:color w:val="FFFFFF" w:themeColor="background1"/>
                          <w:sz w:val="8"/>
                        </w:rPr>
                      </w:pPr>
                      <w:r w:rsidRPr="00E05381">
                        <w:rPr>
                          <w:color w:val="FFFFFF" w:themeColor="background1"/>
                          <w:sz w:val="8"/>
                        </w:rPr>
                        <w:t>&lt;?php</w:t>
                      </w:r>
                    </w:p>
                    <w:p w14:paraId="1FE602FC"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560D4D32"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57575439" w14:textId="77777777" w:rsidR="00E05381" w:rsidRPr="00E05381" w:rsidRDefault="00E05381" w:rsidP="00E05381">
                      <w:pPr>
                        <w:rPr>
                          <w:color w:val="FFFFFF" w:themeColor="background1"/>
                          <w:sz w:val="8"/>
                        </w:rPr>
                      </w:pPr>
                      <w:r w:rsidRPr="00E05381">
                        <w:rPr>
                          <w:color w:val="FFFFFF" w:themeColor="background1"/>
                          <w:sz w:val="8"/>
                        </w:rPr>
                        <w:tab/>
                      </w:r>
                    </w:p>
                    <w:p w14:paraId="4C46FF79" w14:textId="77777777" w:rsidR="00E05381" w:rsidRPr="00E05381" w:rsidRDefault="00E05381" w:rsidP="00E05381">
                      <w:pPr>
                        <w:rPr>
                          <w:color w:val="FFFFFF" w:themeColor="background1"/>
                          <w:sz w:val="8"/>
                        </w:rPr>
                      </w:pPr>
                      <w:r w:rsidRPr="00E05381">
                        <w:rPr>
                          <w:color w:val="FFFFFF" w:themeColor="background1"/>
                          <w:sz w:val="8"/>
                        </w:rPr>
                        <w:tab/>
                      </w:r>
                    </w:p>
                    <w:p w14:paraId="5AC3ACF5" w14:textId="77777777" w:rsidR="00E05381" w:rsidRPr="00E05381" w:rsidRDefault="00E05381" w:rsidP="00E05381">
                      <w:pPr>
                        <w:rPr>
                          <w:color w:val="FFFFFF" w:themeColor="background1"/>
                          <w:sz w:val="8"/>
                        </w:rPr>
                      </w:pPr>
                      <w:r w:rsidRPr="00E05381">
                        <w:rPr>
                          <w:color w:val="FFFFFF" w:themeColor="background1"/>
                          <w:sz w:val="8"/>
                        </w:rPr>
                        <w:tab/>
                        <w:t>$a = (double)0;</w:t>
                      </w:r>
                    </w:p>
                    <w:p w14:paraId="1FCF1157" w14:textId="77777777" w:rsidR="00E05381" w:rsidRPr="00E05381" w:rsidRDefault="00E05381" w:rsidP="00E05381">
                      <w:pPr>
                        <w:rPr>
                          <w:color w:val="FFFFFF" w:themeColor="background1"/>
                          <w:sz w:val="8"/>
                        </w:rPr>
                      </w:pPr>
                      <w:r w:rsidRPr="00E05381">
                        <w:rPr>
                          <w:color w:val="FFFFFF" w:themeColor="background1"/>
                          <w:sz w:val="8"/>
                        </w:rPr>
                        <w:tab/>
                        <w:t>$b = (double)0;</w:t>
                      </w:r>
                    </w:p>
                    <w:p w14:paraId="65D90461" w14:textId="77777777" w:rsidR="00E05381" w:rsidRPr="00E05381" w:rsidRDefault="00E05381" w:rsidP="00E05381">
                      <w:pPr>
                        <w:rPr>
                          <w:color w:val="FFFFFF" w:themeColor="background1"/>
                          <w:sz w:val="8"/>
                        </w:rPr>
                      </w:pPr>
                      <w:r w:rsidRPr="00E05381">
                        <w:rPr>
                          <w:color w:val="FFFFFF" w:themeColor="background1"/>
                          <w:sz w:val="8"/>
                        </w:rPr>
                        <w:tab/>
                        <w:t>$c = (double)0;</w:t>
                      </w:r>
                    </w:p>
                    <w:p w14:paraId="5189EBE8" w14:textId="77777777" w:rsidR="00E05381" w:rsidRPr="00E05381" w:rsidRDefault="00E05381" w:rsidP="00E05381">
                      <w:pPr>
                        <w:rPr>
                          <w:color w:val="FFFFFF" w:themeColor="background1"/>
                          <w:sz w:val="8"/>
                        </w:rPr>
                      </w:pPr>
                      <w:r w:rsidRPr="00E05381">
                        <w:rPr>
                          <w:color w:val="FFFFFF" w:themeColor="background1"/>
                          <w:sz w:val="8"/>
                        </w:rPr>
                        <w:tab/>
                        <w:t>$d = (double)0;</w:t>
                      </w:r>
                    </w:p>
                    <w:p w14:paraId="332C07FC" w14:textId="77777777" w:rsidR="00E05381" w:rsidRPr="00E05381" w:rsidRDefault="00E05381" w:rsidP="00E05381">
                      <w:pPr>
                        <w:rPr>
                          <w:color w:val="FFFFFF" w:themeColor="background1"/>
                          <w:sz w:val="8"/>
                        </w:rPr>
                      </w:pPr>
                      <w:r w:rsidRPr="00E05381">
                        <w:rPr>
                          <w:color w:val="FFFFFF" w:themeColor="background1"/>
                          <w:sz w:val="8"/>
                        </w:rPr>
                        <w:tab/>
                      </w:r>
                    </w:p>
                    <w:p w14:paraId="3B3B2D2F" w14:textId="77777777" w:rsidR="00E05381" w:rsidRPr="00E05381" w:rsidRDefault="00E05381" w:rsidP="00E05381">
                      <w:pPr>
                        <w:rPr>
                          <w:color w:val="FFFFFF" w:themeColor="background1"/>
                          <w:sz w:val="8"/>
                        </w:rPr>
                      </w:pPr>
                      <w:r w:rsidRPr="00E05381">
                        <w:rPr>
                          <w:color w:val="FFFFFF" w:themeColor="background1"/>
                          <w:sz w:val="8"/>
                        </w:rPr>
                        <w:tab/>
                        <w:t>do {</w:t>
                      </w:r>
                    </w:p>
                    <w:p w14:paraId="6841275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68FD29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68F6A8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6F5F42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54A3C6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2A0C53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35F58F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889DF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4C5D1B0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2AE22F1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42362A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32F714C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BE3EB2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1C13C7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D39806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1FF4A0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49C7ED3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5E569A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1D12BE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7310D9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686C3E4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1B9D05C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71F365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21909B8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3AA6E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7C6C0DA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8553C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590C480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4734A7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4A092F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5D5F407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3821C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467439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73D12F96"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3B1B8B5F" w14:textId="77777777" w:rsidR="00E05381" w:rsidRPr="00E05381" w:rsidRDefault="00E05381" w:rsidP="00E05381">
                      <w:pPr>
                        <w:rPr>
                          <w:color w:val="FFFFFF" w:themeColor="background1"/>
                          <w:sz w:val="8"/>
                        </w:rPr>
                      </w:pPr>
                      <w:r w:rsidRPr="00E05381">
                        <w:rPr>
                          <w:color w:val="FFFFFF" w:themeColor="background1"/>
                          <w:sz w:val="8"/>
                        </w:rPr>
                        <w:tab/>
                      </w:r>
                    </w:p>
                    <w:p w14:paraId="2ABE9B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6D5A650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3FE259C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699B86A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0E89A09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50E1A3B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7B531A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E30150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55A2B4D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5E0037A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964E20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3E4116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621240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14DDB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52EFAEC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0116C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4780150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17B399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0152CF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276B4C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5A5D419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46A9DB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7D43821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21E28632" w14:textId="19420050"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0A42FDE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4713B40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59ED547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00CE4BBA" w14:textId="77777777" w:rsidR="00E05381" w:rsidRPr="00E05381" w:rsidRDefault="00E05381" w:rsidP="00E05381">
                      <w:pPr>
                        <w:rPr>
                          <w:color w:val="FFFFFF" w:themeColor="background1"/>
                          <w:sz w:val="8"/>
                        </w:rPr>
                      </w:pPr>
                      <w:r w:rsidRPr="00E05381">
                        <w:rPr>
                          <w:color w:val="FFFFFF" w:themeColor="background1"/>
                          <w:sz w:val="8"/>
                        </w:rPr>
                        <w:tab/>
                      </w:r>
                    </w:p>
                    <w:p w14:paraId="053BC0AB" w14:textId="77777777" w:rsidR="00E05381" w:rsidRPr="00E05381" w:rsidRDefault="00E05381" w:rsidP="00E05381">
                      <w:pPr>
                        <w:rPr>
                          <w:color w:val="FFFFFF" w:themeColor="background1"/>
                          <w:sz w:val="8"/>
                        </w:rPr>
                      </w:pPr>
                      <w:r w:rsidRPr="00E05381">
                        <w:rPr>
                          <w:color w:val="FFFFFF" w:themeColor="background1"/>
                          <w:sz w:val="8"/>
                        </w:rPr>
                        <w:tab/>
                      </w:r>
                    </w:p>
                    <w:p w14:paraId="605B0609" w14:textId="77777777" w:rsidR="00E05381" w:rsidRPr="00E05381" w:rsidRDefault="00E05381" w:rsidP="00E05381">
                      <w:pPr>
                        <w:rPr>
                          <w:color w:val="FFFFFF" w:themeColor="background1"/>
                          <w:sz w:val="8"/>
                        </w:rPr>
                      </w:pPr>
                      <w:r w:rsidRPr="00E05381">
                        <w:rPr>
                          <w:color w:val="FFFFFF" w:themeColor="background1"/>
                          <w:sz w:val="8"/>
                        </w:rPr>
                        <w:tab/>
                      </w:r>
                    </w:p>
                    <w:p w14:paraId="1F036929"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60E614F9"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75BF6E71"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BFCEB06"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40D11654"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3052637E" w14:textId="77777777" w:rsidR="00E05381" w:rsidRPr="00E05381" w:rsidRDefault="00E05381" w:rsidP="00E05381">
                      <w:pPr>
                        <w:rPr>
                          <w:color w:val="FFFFFF" w:themeColor="background1"/>
                          <w:sz w:val="8"/>
                        </w:rPr>
                      </w:pPr>
                      <w:r w:rsidRPr="00E05381">
                        <w:rPr>
                          <w:color w:val="FFFFFF" w:themeColor="background1"/>
                          <w:sz w:val="8"/>
                        </w:rPr>
                        <w:tab/>
                      </w:r>
                    </w:p>
                    <w:p w14:paraId="63BF9D7B" w14:textId="77777777" w:rsidR="00E05381" w:rsidRPr="00E05381" w:rsidRDefault="00E05381" w:rsidP="00E05381">
                      <w:pPr>
                        <w:rPr>
                          <w:color w:val="FFFFFF" w:themeColor="background1"/>
                          <w:sz w:val="8"/>
                        </w:rPr>
                      </w:pPr>
                      <w:r w:rsidRPr="00E05381">
                        <w:rPr>
                          <w:color w:val="FFFFFF" w:themeColor="background1"/>
                          <w:sz w:val="8"/>
                        </w:rPr>
                        <w:tab/>
                      </w:r>
                    </w:p>
                    <w:p w14:paraId="4909672D"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08C80DFB"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DCD077C" w14:textId="77777777" w:rsidR="00E05381" w:rsidRPr="00E05381" w:rsidRDefault="00E05381" w:rsidP="00E05381">
                      <w:pPr>
                        <w:rPr>
                          <w:color w:val="FFFFFF" w:themeColor="background1"/>
                          <w:sz w:val="8"/>
                        </w:rPr>
                      </w:pPr>
                      <w:r w:rsidRPr="00E05381">
                        <w:rPr>
                          <w:color w:val="FFFFFF" w:themeColor="background1"/>
                          <w:sz w:val="8"/>
                        </w:rPr>
                        <w:tab/>
                      </w:r>
                    </w:p>
                    <w:p w14:paraId="3DA50DD1" w14:textId="77777777" w:rsidR="00E05381" w:rsidRPr="00E05381" w:rsidRDefault="00E05381" w:rsidP="00E05381">
                      <w:pPr>
                        <w:rPr>
                          <w:color w:val="FFFFFF" w:themeColor="background1"/>
                          <w:sz w:val="8"/>
                        </w:rPr>
                      </w:pPr>
                      <w:r w:rsidRPr="00E05381">
                        <w:rPr>
                          <w:color w:val="FFFFFF" w:themeColor="background1"/>
                          <w:sz w:val="8"/>
                        </w:rPr>
                        <w:tab/>
                        <w:t>$bar = '----------------------------------------------------------------------------------';</w:t>
                      </w:r>
                    </w:p>
                    <w:p w14:paraId="000FE8D1" w14:textId="77777777" w:rsidR="00E05381" w:rsidRPr="00E05381" w:rsidRDefault="00E05381" w:rsidP="00E05381">
                      <w:pPr>
                        <w:rPr>
                          <w:color w:val="FFFFFF" w:themeColor="background1"/>
                          <w:sz w:val="8"/>
                        </w:rPr>
                      </w:pPr>
                      <w:r w:rsidRPr="00E05381">
                        <w:rPr>
                          <w:color w:val="FFFFFF" w:themeColor="background1"/>
                          <w:sz w:val="8"/>
                        </w:rPr>
                        <w:tab/>
                      </w:r>
                    </w:p>
                    <w:p w14:paraId="7D633DE3" w14:textId="77777777" w:rsidR="00E05381" w:rsidRPr="00E05381" w:rsidRDefault="00E05381" w:rsidP="00E05381">
                      <w:pPr>
                        <w:rPr>
                          <w:color w:val="FFFFFF" w:themeColor="background1"/>
                          <w:sz w:val="8"/>
                        </w:rPr>
                      </w:pPr>
                      <w:r w:rsidRPr="00E05381">
                        <w:rPr>
                          <w:color w:val="FFFFFF" w:themeColor="background1"/>
                          <w:sz w:val="8"/>
                        </w:rPr>
                        <w:tab/>
                      </w:r>
                    </w:p>
                    <w:p w14:paraId="634A34DC"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30DACC17" w14:textId="77777777" w:rsidR="00E05381" w:rsidRPr="00E05381" w:rsidRDefault="00E05381" w:rsidP="00E05381">
                      <w:pPr>
                        <w:rPr>
                          <w:color w:val="FFFFFF" w:themeColor="background1"/>
                          <w:sz w:val="8"/>
                        </w:rPr>
                      </w:pPr>
                      <w:r w:rsidRPr="00E05381">
                        <w:rPr>
                          <w:color w:val="FFFFFF" w:themeColor="background1"/>
                          <w:sz w:val="8"/>
                        </w:rPr>
                        <w:tab/>
                      </w:r>
                    </w:p>
                    <w:p w14:paraId="54D464F9" w14:textId="77777777" w:rsidR="00E05381" w:rsidRPr="00E05381" w:rsidRDefault="00E05381" w:rsidP="00E05381">
                      <w:pPr>
                        <w:rPr>
                          <w:color w:val="FFFFFF" w:themeColor="background1"/>
                          <w:sz w:val="8"/>
                        </w:rPr>
                      </w:pPr>
                      <w:r w:rsidRPr="00E05381">
                        <w:rPr>
                          <w:color w:val="FFFFFF" w:themeColor="background1"/>
                          <w:sz w:val="8"/>
                        </w:rPr>
                        <w:tab/>
                      </w:r>
                    </w:p>
                    <w:p w14:paraId="73327D65"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73017CD5" w14:textId="77777777" w:rsidR="00E05381" w:rsidRPr="00E05381" w:rsidRDefault="00E05381" w:rsidP="00E05381">
                      <w:pPr>
                        <w:rPr>
                          <w:color w:val="FFFFFF" w:themeColor="background1"/>
                          <w:sz w:val="8"/>
                        </w:rPr>
                      </w:pPr>
                      <w:r w:rsidRPr="00E05381">
                        <w:rPr>
                          <w:color w:val="FFFFFF" w:themeColor="background1"/>
                          <w:sz w:val="8"/>
                        </w:rPr>
                        <w:tab/>
                      </w:r>
                    </w:p>
                    <w:p w14:paraId="1B1EDC03"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09EB1079" w14:textId="77777777" w:rsidR="00E05381" w:rsidRPr="00E05381" w:rsidRDefault="00E05381" w:rsidP="00E05381">
                      <w:pPr>
                        <w:rPr>
                          <w:color w:val="FFFFFF" w:themeColor="background1"/>
                          <w:sz w:val="8"/>
                        </w:rPr>
                      </w:pPr>
                      <w:r w:rsidRPr="00E05381">
                        <w:rPr>
                          <w:color w:val="FFFFFF" w:themeColor="background1"/>
                          <w:sz w:val="8"/>
                        </w:rPr>
                        <w:tab/>
                        <w:t>if($d1===0){</w:t>
                      </w:r>
                    </w:p>
                    <w:p w14:paraId="19E399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B9698C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B701AC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46BF3F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31FD4F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F083F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6F02F2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5F17F77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357DF78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3C8E120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157109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423DCC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1ED97E0F" w14:textId="77777777" w:rsidR="00E05381" w:rsidRPr="00E05381" w:rsidRDefault="00E05381" w:rsidP="00E05381">
                      <w:pPr>
                        <w:rPr>
                          <w:color w:val="FFFFFF" w:themeColor="background1"/>
                          <w:sz w:val="8"/>
                        </w:rPr>
                      </w:pPr>
                      <w:r w:rsidRPr="00E05381">
                        <w:rPr>
                          <w:color w:val="FFFFFF" w:themeColor="background1"/>
                          <w:sz w:val="8"/>
                        </w:rPr>
                        <w:tab/>
                        <w:t>}</w:t>
                      </w:r>
                    </w:p>
                    <w:p w14:paraId="18C5CF1B" w14:textId="77777777" w:rsidR="00E05381" w:rsidRPr="00E05381" w:rsidRDefault="00E05381" w:rsidP="00E05381">
                      <w:pPr>
                        <w:rPr>
                          <w:color w:val="FFFFFF" w:themeColor="background1"/>
                          <w:sz w:val="8"/>
                        </w:rPr>
                      </w:pPr>
                      <w:r w:rsidRPr="00E05381">
                        <w:rPr>
                          <w:color w:val="FFFFFF" w:themeColor="background1"/>
                          <w:sz w:val="8"/>
                        </w:rPr>
                        <w:tab/>
                        <w:t>else {</w:t>
                      </w:r>
                    </w:p>
                    <w:p w14:paraId="77A7077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D7279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216BC5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D43884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02CFFA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7FCE254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227A447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7A1178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A10FD9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48DCAE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55146E90" w14:textId="77777777" w:rsidR="00E05381" w:rsidRPr="00E05381" w:rsidRDefault="00E05381" w:rsidP="00E05381">
                      <w:pPr>
                        <w:rPr>
                          <w:color w:val="FFFFFF" w:themeColor="background1"/>
                          <w:sz w:val="8"/>
                        </w:rPr>
                      </w:pPr>
                      <w:r w:rsidRPr="00E05381">
                        <w:rPr>
                          <w:color w:val="FFFFFF" w:themeColor="background1"/>
                          <w:sz w:val="8"/>
                        </w:rPr>
                        <w:tab/>
                        <w:t>}</w:t>
                      </w:r>
                    </w:p>
                    <w:p w14:paraId="0BE26A73" w14:textId="77777777" w:rsidR="00E05381" w:rsidRPr="00E05381" w:rsidRDefault="00E05381" w:rsidP="00E05381">
                      <w:pPr>
                        <w:rPr>
                          <w:color w:val="FFFFFF" w:themeColor="background1"/>
                          <w:sz w:val="8"/>
                        </w:rPr>
                      </w:pPr>
                      <w:r w:rsidRPr="00E05381">
                        <w:rPr>
                          <w:color w:val="FFFFFF" w:themeColor="background1"/>
                          <w:sz w:val="8"/>
                        </w:rPr>
                        <w:tab/>
                      </w:r>
                    </w:p>
                    <w:p w14:paraId="081A72FB"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79B9B94F"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6506F964" w14:textId="77777777" w:rsidR="00E05381" w:rsidRPr="00E05381" w:rsidRDefault="00E05381" w:rsidP="00E05381">
                      <w:pPr>
                        <w:rPr>
                          <w:color w:val="FFFFFF" w:themeColor="background1"/>
                          <w:sz w:val="8"/>
                        </w:rPr>
                      </w:pPr>
                      <w:r w:rsidRPr="00E05381">
                        <w:rPr>
                          <w:color w:val="FFFFFF" w:themeColor="background1"/>
                          <w:sz w:val="8"/>
                        </w:rPr>
                        <w:t>echo "\r\n".$Working;</w:t>
                      </w:r>
                    </w:p>
                    <w:p w14:paraId="579A6E88" w14:textId="77777777" w:rsidR="00E05381" w:rsidRPr="00E05381" w:rsidRDefault="00E05381" w:rsidP="00E05381">
                      <w:pPr>
                        <w:rPr>
                          <w:color w:val="FFFFFF" w:themeColor="background1"/>
                          <w:sz w:val="8"/>
                        </w:rPr>
                      </w:pPr>
                    </w:p>
                    <w:p w14:paraId="5A8F4540"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5608D07" w14:textId="77777777" w:rsidR="00E05381" w:rsidRPr="00E05381" w:rsidRDefault="00E05381" w:rsidP="00E05381">
                      <w:pPr>
                        <w:rPr>
                          <w:color w:val="FFFFFF" w:themeColor="background1"/>
                          <w:sz w:val="8"/>
                        </w:rPr>
                      </w:pPr>
                      <w:r w:rsidRPr="00E05381">
                        <w:rPr>
                          <w:color w:val="FFFFFF" w:themeColor="background1"/>
                          <w:sz w:val="8"/>
                        </w:rPr>
                        <w:t>&lt;?php</w:t>
                      </w:r>
                    </w:p>
                    <w:p w14:paraId="240F2B26" w14:textId="77777777" w:rsidR="00E05381" w:rsidRPr="00E05381" w:rsidRDefault="00E05381" w:rsidP="00E05381">
                      <w:pPr>
                        <w:rPr>
                          <w:color w:val="FFFFFF" w:themeColor="background1"/>
                          <w:sz w:val="8"/>
                        </w:rPr>
                      </w:pPr>
                    </w:p>
                    <w:p w14:paraId="74F70FF7"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452C7BA7" w14:textId="77777777" w:rsidR="00E05381" w:rsidRPr="00E05381" w:rsidRDefault="00E05381" w:rsidP="00E05381">
                      <w:pPr>
                        <w:rPr>
                          <w:color w:val="FFFFFF" w:themeColor="background1"/>
                          <w:sz w:val="8"/>
                        </w:rPr>
                      </w:pPr>
                      <w:r w:rsidRPr="00E05381">
                        <w:rPr>
                          <w:color w:val="FFFFFF" w:themeColor="background1"/>
                          <w:sz w:val="8"/>
                        </w:rPr>
                        <w:t>{</w:t>
                      </w:r>
                    </w:p>
                    <w:p w14:paraId="5690987F" w14:textId="77777777" w:rsidR="00E05381" w:rsidRPr="00E05381" w:rsidRDefault="00E05381" w:rsidP="00E05381">
                      <w:pPr>
                        <w:rPr>
                          <w:color w:val="FFFFFF" w:themeColor="background1"/>
                          <w:sz w:val="8"/>
                        </w:rPr>
                      </w:pPr>
                    </w:p>
                    <w:p w14:paraId="04373062"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447D6D3"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63093178" w14:textId="77777777" w:rsidR="00E05381" w:rsidRPr="00E05381" w:rsidRDefault="00E05381" w:rsidP="00E05381">
                      <w:pPr>
                        <w:rPr>
                          <w:color w:val="FFFFFF" w:themeColor="background1"/>
                          <w:sz w:val="8"/>
                        </w:rPr>
                      </w:pPr>
                    </w:p>
                    <w:p w14:paraId="72BBBA1B" w14:textId="77777777" w:rsidR="00E05381" w:rsidRPr="00E05381" w:rsidRDefault="00E05381" w:rsidP="00E05381">
                      <w:pPr>
                        <w:rPr>
                          <w:color w:val="FFFFFF" w:themeColor="background1"/>
                          <w:sz w:val="8"/>
                        </w:rPr>
                      </w:pPr>
                      <w:r w:rsidRPr="00E05381">
                        <w:rPr>
                          <w:color w:val="FFFFFF" w:themeColor="background1"/>
                          <w:sz w:val="8"/>
                        </w:rPr>
                        <w:t>}</w:t>
                      </w:r>
                    </w:p>
                    <w:p w14:paraId="26DFA522" w14:textId="77777777" w:rsidR="00E05381" w:rsidRPr="00E05381" w:rsidRDefault="00E05381" w:rsidP="00E05381">
                      <w:pPr>
                        <w:rPr>
                          <w:color w:val="FFFFFF" w:themeColor="background1"/>
                          <w:sz w:val="8"/>
                        </w:rPr>
                      </w:pPr>
                    </w:p>
                    <w:p w14:paraId="6CCEBEA0"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5273DF95" w14:textId="77777777" w:rsidR="00E05381" w:rsidRPr="00E05381" w:rsidRDefault="00E05381" w:rsidP="00E05381">
                      <w:pPr>
                        <w:rPr>
                          <w:color w:val="FFFFFF" w:themeColor="background1"/>
                          <w:sz w:val="8"/>
                        </w:rPr>
                      </w:pPr>
                    </w:p>
                    <w:p w14:paraId="425540DA"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BA5D059" w14:textId="77777777" w:rsidR="00E05381" w:rsidRPr="00E05381" w:rsidRDefault="00E05381" w:rsidP="00E05381">
                      <w:pPr>
                        <w:rPr>
                          <w:color w:val="FFFFFF" w:themeColor="background1"/>
                          <w:sz w:val="8"/>
                        </w:rPr>
                      </w:pPr>
                      <w:r w:rsidRPr="00E05381">
                        <w:rPr>
                          <w:color w:val="FFFFFF" w:themeColor="background1"/>
                          <w:sz w:val="8"/>
                        </w:rPr>
                        <w:t>{</w:t>
                      </w:r>
                    </w:p>
                    <w:p w14:paraId="0336C86B" w14:textId="77777777" w:rsidR="00E05381" w:rsidRPr="00E05381" w:rsidRDefault="00E05381" w:rsidP="00E05381">
                      <w:pPr>
                        <w:rPr>
                          <w:color w:val="FFFFFF" w:themeColor="background1"/>
                          <w:sz w:val="8"/>
                        </w:rPr>
                      </w:pPr>
                    </w:p>
                    <w:p w14:paraId="67B35B6E"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6C76B65" w14:textId="77777777" w:rsidR="00E05381" w:rsidRPr="00E05381" w:rsidRDefault="00E05381" w:rsidP="00E05381">
                      <w:pPr>
                        <w:rPr>
                          <w:color w:val="FFFFFF" w:themeColor="background1"/>
                          <w:sz w:val="8"/>
                        </w:rPr>
                      </w:pPr>
                    </w:p>
                    <w:p w14:paraId="0B6FE9C5"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F67E981" w14:textId="77777777" w:rsidR="00E05381" w:rsidRPr="00E05381" w:rsidRDefault="00E05381" w:rsidP="00E05381">
                      <w:pPr>
                        <w:rPr>
                          <w:color w:val="FFFFFF" w:themeColor="background1"/>
                          <w:sz w:val="8"/>
                        </w:rPr>
                      </w:pPr>
                    </w:p>
                    <w:p w14:paraId="3075E9E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69A4BC8"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85A18D6" w14:textId="77777777" w:rsidR="00E05381" w:rsidRPr="00E05381" w:rsidRDefault="00E05381" w:rsidP="00E05381">
                      <w:pPr>
                        <w:rPr>
                          <w:color w:val="FFFFFF" w:themeColor="background1"/>
                          <w:sz w:val="8"/>
                        </w:rPr>
                      </w:pPr>
                    </w:p>
                    <w:p w14:paraId="1377BA2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732C95DF" w14:textId="77777777" w:rsidR="00E05381" w:rsidRPr="00E05381" w:rsidRDefault="00E05381" w:rsidP="00E05381">
                      <w:pPr>
                        <w:rPr>
                          <w:color w:val="FFFFFF" w:themeColor="background1"/>
                          <w:sz w:val="8"/>
                        </w:rPr>
                      </w:pPr>
                    </w:p>
                    <w:p w14:paraId="107E7EF4" w14:textId="77777777" w:rsidR="00E05381" w:rsidRPr="00E05381" w:rsidRDefault="00E05381" w:rsidP="00E05381">
                      <w:pPr>
                        <w:rPr>
                          <w:color w:val="FFFFFF" w:themeColor="background1"/>
                          <w:sz w:val="8"/>
                        </w:rPr>
                      </w:pPr>
                      <w:r w:rsidRPr="00E05381">
                        <w:rPr>
                          <w:color w:val="FFFFFF" w:themeColor="background1"/>
                          <w:sz w:val="8"/>
                        </w:rPr>
                        <w:t>}</w:t>
                      </w:r>
                    </w:p>
                    <w:p w14:paraId="5FD922B1" w14:textId="77777777" w:rsidR="00E05381" w:rsidRPr="00E05381" w:rsidRDefault="00E05381" w:rsidP="00E05381">
                      <w:pPr>
                        <w:rPr>
                          <w:color w:val="FFFFFF" w:themeColor="background1"/>
                          <w:sz w:val="8"/>
                        </w:rPr>
                      </w:pPr>
                    </w:p>
                    <w:p w14:paraId="2814C827"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404F5091" w14:textId="77777777" w:rsidR="00E05381" w:rsidRPr="00E05381" w:rsidRDefault="00E05381" w:rsidP="00E05381">
                      <w:pPr>
                        <w:rPr>
                          <w:color w:val="FFFFFF" w:themeColor="background1"/>
                          <w:sz w:val="8"/>
                        </w:rPr>
                      </w:pPr>
                    </w:p>
                    <w:p w14:paraId="3DD2A0B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546B9438" w14:textId="77777777" w:rsidR="00E05381" w:rsidRPr="00E05381" w:rsidRDefault="00E05381" w:rsidP="00E05381">
                      <w:pPr>
                        <w:rPr>
                          <w:color w:val="FFFFFF" w:themeColor="background1"/>
                          <w:sz w:val="8"/>
                        </w:rPr>
                      </w:pPr>
                      <w:r w:rsidRPr="00E05381">
                        <w:rPr>
                          <w:color w:val="FFFFFF" w:themeColor="background1"/>
                          <w:sz w:val="8"/>
                        </w:rPr>
                        <w:t>{</w:t>
                      </w:r>
                    </w:p>
                    <w:p w14:paraId="3E221417" w14:textId="77777777" w:rsidR="00E05381" w:rsidRPr="00E05381" w:rsidRDefault="00E05381" w:rsidP="00E05381">
                      <w:pPr>
                        <w:rPr>
                          <w:color w:val="FFFFFF" w:themeColor="background1"/>
                          <w:sz w:val="8"/>
                        </w:rPr>
                      </w:pPr>
                    </w:p>
                    <w:p w14:paraId="3C6997D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9F2D2A5" w14:textId="77777777" w:rsidR="00E05381" w:rsidRPr="00E05381" w:rsidRDefault="00E05381" w:rsidP="00E05381">
                      <w:pPr>
                        <w:rPr>
                          <w:color w:val="FFFFFF" w:themeColor="background1"/>
                          <w:sz w:val="8"/>
                        </w:rPr>
                      </w:pPr>
                    </w:p>
                    <w:p w14:paraId="3387DEFB"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7E821141" w14:textId="77777777" w:rsidR="00E05381" w:rsidRPr="00E05381" w:rsidRDefault="00E05381" w:rsidP="00E05381">
                      <w:pPr>
                        <w:rPr>
                          <w:color w:val="FFFFFF" w:themeColor="background1"/>
                          <w:sz w:val="8"/>
                        </w:rPr>
                      </w:pPr>
                    </w:p>
                    <w:p w14:paraId="5EDCF52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DB5D3D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38C2CC1" w14:textId="77777777" w:rsidR="00E05381" w:rsidRPr="00E05381" w:rsidRDefault="00E05381" w:rsidP="00E05381">
                      <w:pPr>
                        <w:rPr>
                          <w:color w:val="FFFFFF" w:themeColor="background1"/>
                          <w:sz w:val="8"/>
                        </w:rPr>
                      </w:pPr>
                    </w:p>
                    <w:p w14:paraId="539DBF8E"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65CA8373" w14:textId="77777777" w:rsidR="00E05381" w:rsidRPr="00E05381" w:rsidRDefault="00E05381" w:rsidP="00E05381">
                      <w:pPr>
                        <w:rPr>
                          <w:color w:val="FFFFFF" w:themeColor="background1"/>
                          <w:sz w:val="8"/>
                        </w:rPr>
                      </w:pPr>
                    </w:p>
                    <w:p w14:paraId="2521BCF4"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A5A9EE1" w14:textId="77777777" w:rsidR="00E05381" w:rsidRPr="00E05381" w:rsidRDefault="00E05381" w:rsidP="00E05381">
                      <w:pPr>
                        <w:rPr>
                          <w:color w:val="FFFFFF" w:themeColor="background1"/>
                          <w:sz w:val="8"/>
                        </w:rPr>
                      </w:pPr>
                    </w:p>
                    <w:p w14:paraId="218DE718"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BE756E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54FD3421" w14:textId="77777777" w:rsidR="00E05381" w:rsidRPr="00E05381" w:rsidRDefault="00E05381" w:rsidP="00E05381">
                      <w:pPr>
                        <w:rPr>
                          <w:color w:val="FFFFFF" w:themeColor="background1"/>
                          <w:sz w:val="8"/>
                        </w:rPr>
                      </w:pPr>
                    </w:p>
                    <w:p w14:paraId="10C5C4E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E1EE55A" w14:textId="77777777" w:rsidR="00E05381" w:rsidRPr="00E05381" w:rsidRDefault="00E05381" w:rsidP="00E05381">
                      <w:pPr>
                        <w:rPr>
                          <w:color w:val="FFFFFF" w:themeColor="background1"/>
                          <w:sz w:val="8"/>
                        </w:rPr>
                      </w:pPr>
                    </w:p>
                    <w:p w14:paraId="5251599A" w14:textId="77777777" w:rsidR="00E05381" w:rsidRPr="00E05381" w:rsidRDefault="00E05381" w:rsidP="00E05381">
                      <w:pPr>
                        <w:rPr>
                          <w:color w:val="FFFFFF" w:themeColor="background1"/>
                          <w:sz w:val="8"/>
                        </w:rPr>
                      </w:pPr>
                      <w:r w:rsidRPr="00E05381">
                        <w:rPr>
                          <w:color w:val="FFFFFF" w:themeColor="background1"/>
                          <w:sz w:val="8"/>
                        </w:rPr>
                        <w:t>}</w:t>
                      </w:r>
                    </w:p>
                    <w:p w14:paraId="15E753B9" w14:textId="77777777" w:rsidR="00E05381" w:rsidRPr="00E05381" w:rsidRDefault="00E05381" w:rsidP="00E05381">
                      <w:pPr>
                        <w:rPr>
                          <w:color w:val="FFFFFF" w:themeColor="background1"/>
                          <w:sz w:val="8"/>
                        </w:rPr>
                      </w:pPr>
                    </w:p>
                    <w:p w14:paraId="66838D76"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5FD6DCFA" w14:textId="77777777" w:rsidR="00E05381" w:rsidRPr="00E05381" w:rsidRDefault="00E05381" w:rsidP="00E05381">
                      <w:pPr>
                        <w:rPr>
                          <w:color w:val="FFFFFF" w:themeColor="background1"/>
                          <w:sz w:val="8"/>
                        </w:rPr>
                      </w:pPr>
                      <w:r w:rsidRPr="00E05381">
                        <w:rPr>
                          <w:color w:val="FFFFFF" w:themeColor="background1"/>
                          <w:sz w:val="8"/>
                        </w:rPr>
                        <w:t>DRAFT CODE</w:t>
                      </w:r>
                    </w:p>
                    <w:p w14:paraId="50E85F5A" w14:textId="77777777" w:rsidR="00E05381" w:rsidRPr="00E05381" w:rsidRDefault="00E05381" w:rsidP="00E05381">
                      <w:pPr>
                        <w:rPr>
                          <w:color w:val="FFFFFF" w:themeColor="background1"/>
                          <w:sz w:val="8"/>
                        </w:rPr>
                      </w:pPr>
                      <w:r w:rsidRPr="00E05381">
                        <w:rPr>
                          <w:color w:val="FFFFFF" w:themeColor="background1"/>
                          <w:sz w:val="8"/>
                        </w:rPr>
                        <w:t>INDEX.HTML</w:t>
                      </w:r>
                    </w:p>
                    <w:p w14:paraId="7D9ED52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516575F1"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3C6A80C8"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5CDB5784"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5B93B24"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0E1ECC44" w14:textId="77777777" w:rsidR="00E05381" w:rsidRPr="00E05381" w:rsidRDefault="00E05381" w:rsidP="00E05381">
                      <w:pPr>
                        <w:rPr>
                          <w:color w:val="FFFFFF" w:themeColor="background1"/>
                          <w:sz w:val="8"/>
                        </w:rPr>
                      </w:pPr>
                      <w:r w:rsidRPr="00E05381">
                        <w:rPr>
                          <w:color w:val="FFFFFF" w:themeColor="background1"/>
                          <w:sz w:val="8"/>
                        </w:rPr>
                        <w:t>&lt;head&gt;</w:t>
                      </w:r>
                    </w:p>
                    <w:p w14:paraId="4E8F0DAA"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610C1F1A" w14:textId="77777777" w:rsidR="00E05381" w:rsidRPr="00E05381" w:rsidRDefault="00E05381" w:rsidP="00E05381">
                      <w:pPr>
                        <w:rPr>
                          <w:color w:val="FFFFFF" w:themeColor="background1"/>
                          <w:sz w:val="8"/>
                        </w:rPr>
                      </w:pPr>
                      <w:r w:rsidRPr="00E05381">
                        <w:rPr>
                          <w:color w:val="FFFFFF" w:themeColor="background1"/>
                          <w:sz w:val="8"/>
                        </w:rPr>
                        <w:t>&lt;/head&gt;</w:t>
                      </w:r>
                    </w:p>
                    <w:p w14:paraId="29121B50" w14:textId="77777777" w:rsidR="00E05381" w:rsidRPr="00E05381" w:rsidRDefault="00E05381" w:rsidP="00E05381">
                      <w:pPr>
                        <w:rPr>
                          <w:color w:val="FFFFFF" w:themeColor="background1"/>
                          <w:sz w:val="8"/>
                        </w:rPr>
                      </w:pPr>
                    </w:p>
                    <w:p w14:paraId="36AE90FF"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61FD64AC"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510BF2C0" w14:textId="77777777" w:rsidR="00E05381" w:rsidRPr="00E05381" w:rsidRDefault="00E05381" w:rsidP="00E05381">
                      <w:pPr>
                        <w:rPr>
                          <w:color w:val="FFFFFF" w:themeColor="background1"/>
                          <w:sz w:val="8"/>
                        </w:rPr>
                      </w:pPr>
                      <w:r w:rsidRPr="00E05381">
                        <w:rPr>
                          <w:color w:val="FFFFFF" w:themeColor="background1"/>
                          <w:sz w:val="8"/>
                        </w:rPr>
                        <w:tab/>
                      </w:r>
                    </w:p>
                    <w:p w14:paraId="526C888A"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28BEF957"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417044F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0B1280B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5FE09CCF" w14:textId="77777777" w:rsidR="00E05381" w:rsidRPr="00E05381" w:rsidRDefault="00E05381" w:rsidP="00E05381">
                      <w:pPr>
                        <w:rPr>
                          <w:color w:val="FFFFFF" w:themeColor="background1"/>
                          <w:sz w:val="8"/>
                        </w:rPr>
                      </w:pPr>
                      <w:r w:rsidRPr="00E05381">
                        <w:rPr>
                          <w:color w:val="FFFFFF" w:themeColor="background1"/>
                          <w:sz w:val="8"/>
                        </w:rPr>
                        <w:tab/>
                      </w:r>
                    </w:p>
                    <w:p w14:paraId="46EC911B"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7C87A5D3" w14:textId="77777777" w:rsidR="00E05381" w:rsidRPr="00E05381" w:rsidRDefault="00E05381" w:rsidP="00E05381">
                      <w:pPr>
                        <w:rPr>
                          <w:color w:val="FFFFFF" w:themeColor="background1"/>
                          <w:sz w:val="8"/>
                        </w:rPr>
                      </w:pPr>
                    </w:p>
                    <w:p w14:paraId="7AF19ADE" w14:textId="77777777" w:rsidR="00E05381" w:rsidRPr="00E05381" w:rsidRDefault="00E05381" w:rsidP="00E05381">
                      <w:pPr>
                        <w:rPr>
                          <w:color w:val="FFFFFF" w:themeColor="background1"/>
                          <w:sz w:val="8"/>
                        </w:rPr>
                      </w:pPr>
                      <w:r w:rsidRPr="00E05381">
                        <w:rPr>
                          <w:color w:val="FFFFFF" w:themeColor="background1"/>
                          <w:sz w:val="8"/>
                        </w:rPr>
                        <w:t>&lt;/div&gt;</w:t>
                      </w:r>
                    </w:p>
                    <w:p w14:paraId="21CF235F" w14:textId="77777777" w:rsidR="00E05381" w:rsidRPr="00E05381" w:rsidRDefault="00E05381" w:rsidP="00E05381">
                      <w:pPr>
                        <w:rPr>
                          <w:color w:val="FFFFFF" w:themeColor="background1"/>
                          <w:sz w:val="8"/>
                        </w:rPr>
                      </w:pPr>
                      <w:r w:rsidRPr="00E05381">
                        <w:rPr>
                          <w:color w:val="FFFFFF" w:themeColor="background1"/>
                          <w:sz w:val="8"/>
                        </w:rPr>
                        <w:t>//google Log in</w:t>
                      </w:r>
                    </w:p>
                    <w:p w14:paraId="228CBC92" w14:textId="77777777" w:rsidR="00E05381" w:rsidRPr="00E05381" w:rsidRDefault="00E05381" w:rsidP="00E05381">
                      <w:pPr>
                        <w:rPr>
                          <w:color w:val="FFFFFF" w:themeColor="background1"/>
                          <w:sz w:val="8"/>
                        </w:rPr>
                      </w:pPr>
                    </w:p>
                    <w:p w14:paraId="0C2AE457" w14:textId="77777777" w:rsidR="00E05381" w:rsidRPr="00E05381" w:rsidRDefault="00E05381" w:rsidP="00E05381">
                      <w:pPr>
                        <w:rPr>
                          <w:color w:val="FFFFFF" w:themeColor="background1"/>
                          <w:sz w:val="8"/>
                        </w:rPr>
                      </w:pPr>
                      <w:r w:rsidRPr="00E05381">
                        <w:rPr>
                          <w:color w:val="FFFFFF" w:themeColor="background1"/>
                          <w:sz w:val="8"/>
                        </w:rPr>
                        <w:t>&lt;body&gt;</w:t>
                      </w:r>
                    </w:p>
                    <w:p w14:paraId="6486930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19C360F1" w14:textId="77777777" w:rsidR="00E05381" w:rsidRPr="00E05381" w:rsidRDefault="00E05381" w:rsidP="00E05381">
                      <w:pPr>
                        <w:rPr>
                          <w:color w:val="FFFFFF" w:themeColor="background1"/>
                          <w:sz w:val="8"/>
                        </w:rPr>
                      </w:pPr>
                      <w:r w:rsidRPr="00E05381">
                        <w:rPr>
                          <w:color w:val="FFFFFF" w:themeColor="background1"/>
                          <w:sz w:val="8"/>
                        </w:rPr>
                        <w:t>&lt;hr/&gt;</w:t>
                      </w:r>
                    </w:p>
                    <w:p w14:paraId="776AB884" w14:textId="77777777" w:rsidR="00E05381" w:rsidRPr="00E05381" w:rsidRDefault="00E05381" w:rsidP="00E05381">
                      <w:pPr>
                        <w:rPr>
                          <w:color w:val="FFFFFF" w:themeColor="background1"/>
                          <w:sz w:val="8"/>
                        </w:rPr>
                      </w:pPr>
                      <w:r w:rsidRPr="00E05381">
                        <w:rPr>
                          <w:color w:val="FFFFFF" w:themeColor="background1"/>
                          <w:sz w:val="8"/>
                        </w:rPr>
                        <w:t>&lt;br&gt;</w:t>
                      </w:r>
                    </w:p>
                    <w:p w14:paraId="54359E48"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28061396"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0C2A3CC2" w14:textId="77777777" w:rsidR="00E05381" w:rsidRPr="00E05381" w:rsidRDefault="00E05381" w:rsidP="00E05381">
                      <w:pPr>
                        <w:rPr>
                          <w:color w:val="FFFFFF" w:themeColor="background1"/>
                          <w:sz w:val="8"/>
                        </w:rPr>
                      </w:pPr>
                      <w:r w:rsidRPr="00E05381">
                        <w:rPr>
                          <w:color w:val="FFFFFF" w:themeColor="background1"/>
                          <w:sz w:val="8"/>
                        </w:rPr>
                        <w:t>&lt;/p&gt;</w:t>
                      </w:r>
                    </w:p>
                    <w:p w14:paraId="4B699B18" w14:textId="77777777" w:rsidR="00E05381" w:rsidRPr="00E05381" w:rsidRDefault="00E05381" w:rsidP="00E05381">
                      <w:pPr>
                        <w:rPr>
                          <w:color w:val="FFFFFF" w:themeColor="background1"/>
                          <w:sz w:val="8"/>
                        </w:rPr>
                      </w:pPr>
                      <w:r w:rsidRPr="00E05381">
                        <w:rPr>
                          <w:color w:val="FFFFFF" w:themeColor="background1"/>
                          <w:sz w:val="8"/>
                        </w:rPr>
                        <w:t>&lt;br&gt;</w:t>
                      </w:r>
                    </w:p>
                    <w:p w14:paraId="2D6FBF89"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3313C01D"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17BDEE1B" w14:textId="77777777" w:rsidR="00E05381" w:rsidRPr="00E05381" w:rsidRDefault="00E05381" w:rsidP="00E05381">
                      <w:pPr>
                        <w:rPr>
                          <w:color w:val="FFFFFF" w:themeColor="background1"/>
                          <w:sz w:val="8"/>
                        </w:rPr>
                      </w:pPr>
                      <w:r w:rsidRPr="00E05381">
                        <w:rPr>
                          <w:color w:val="FFFFFF" w:themeColor="background1"/>
                          <w:sz w:val="8"/>
                        </w:rPr>
                        <w:t>&lt;/body&gt;</w:t>
                      </w:r>
                    </w:p>
                    <w:p w14:paraId="6C6445EB" w14:textId="77777777" w:rsidR="00E05381" w:rsidRPr="00E05381" w:rsidRDefault="00E05381" w:rsidP="00E05381">
                      <w:pPr>
                        <w:rPr>
                          <w:color w:val="FFFFFF" w:themeColor="background1"/>
                          <w:sz w:val="8"/>
                        </w:rPr>
                      </w:pPr>
                    </w:p>
                    <w:p w14:paraId="5DDB267B"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3B601BEB" w14:textId="77777777" w:rsidR="00E05381" w:rsidRPr="00E05381" w:rsidRDefault="00E05381" w:rsidP="00E05381">
                      <w:pPr>
                        <w:rPr>
                          <w:color w:val="FFFFFF" w:themeColor="background1"/>
                          <w:sz w:val="8"/>
                        </w:rPr>
                      </w:pPr>
                    </w:p>
                    <w:p w14:paraId="711BDB0A" w14:textId="77777777" w:rsidR="00E05381" w:rsidRPr="00E05381" w:rsidRDefault="00E05381" w:rsidP="00E05381">
                      <w:pPr>
                        <w:rPr>
                          <w:color w:val="FFFFFF" w:themeColor="background1"/>
                          <w:sz w:val="8"/>
                        </w:rPr>
                      </w:pPr>
                      <w:r w:rsidRPr="00E05381">
                        <w:rPr>
                          <w:color w:val="FFFFFF" w:themeColor="background1"/>
                          <w:sz w:val="8"/>
                        </w:rPr>
                        <w:t>&lt;/html&gt;</w:t>
                      </w:r>
                    </w:p>
                    <w:p w14:paraId="54AEF236" w14:textId="77777777" w:rsidR="00E05381" w:rsidRPr="00E05381" w:rsidRDefault="00E05381" w:rsidP="00E05381">
                      <w:pPr>
                        <w:rPr>
                          <w:color w:val="FFFFFF" w:themeColor="background1"/>
                          <w:sz w:val="8"/>
                        </w:rPr>
                      </w:pPr>
                      <w:r w:rsidRPr="00E05381">
                        <w:rPr>
                          <w:color w:val="FFFFFF" w:themeColor="background1"/>
                          <w:sz w:val="8"/>
                        </w:rPr>
                        <w:t>STYLE.CSS</w:t>
                      </w:r>
                    </w:p>
                    <w:p w14:paraId="568EEAE4" w14:textId="77777777" w:rsidR="00E05381" w:rsidRPr="00E05381" w:rsidRDefault="00E05381" w:rsidP="00E05381">
                      <w:pPr>
                        <w:rPr>
                          <w:color w:val="FFFFFF" w:themeColor="background1"/>
                          <w:sz w:val="8"/>
                        </w:rPr>
                      </w:pPr>
                      <w:r w:rsidRPr="00E05381">
                        <w:rPr>
                          <w:color w:val="FFFFFF" w:themeColor="background1"/>
                          <w:sz w:val="8"/>
                        </w:rPr>
                        <w:t>title {</w:t>
                      </w:r>
                    </w:p>
                    <w:p w14:paraId="43D60E89"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05F87238"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274276A8" w14:textId="77777777" w:rsidR="00E05381" w:rsidRPr="00E05381" w:rsidRDefault="00E05381" w:rsidP="00E05381">
                      <w:pPr>
                        <w:rPr>
                          <w:color w:val="FFFFFF" w:themeColor="background1"/>
                          <w:sz w:val="8"/>
                        </w:rPr>
                      </w:pPr>
                      <w:r w:rsidRPr="00E05381">
                        <w:rPr>
                          <w:color w:val="FFFFFF" w:themeColor="background1"/>
                          <w:sz w:val="8"/>
                        </w:rPr>
                        <w:t>}</w:t>
                      </w:r>
                    </w:p>
                    <w:p w14:paraId="3BCEDA3B" w14:textId="77777777" w:rsidR="00E05381" w:rsidRPr="00E05381" w:rsidRDefault="00E05381" w:rsidP="00E05381">
                      <w:pPr>
                        <w:rPr>
                          <w:color w:val="FFFFFF" w:themeColor="background1"/>
                          <w:sz w:val="8"/>
                        </w:rPr>
                      </w:pPr>
                    </w:p>
                    <w:p w14:paraId="0996E30D" w14:textId="77777777" w:rsidR="00E05381" w:rsidRPr="00E05381" w:rsidRDefault="00E05381" w:rsidP="00E05381">
                      <w:pPr>
                        <w:rPr>
                          <w:color w:val="FFFFFF" w:themeColor="background1"/>
                          <w:sz w:val="8"/>
                        </w:rPr>
                      </w:pPr>
                      <w:r w:rsidRPr="00E05381">
                        <w:rPr>
                          <w:color w:val="FFFFFF" w:themeColor="background1"/>
                          <w:sz w:val="8"/>
                        </w:rPr>
                        <w:t>body {</w:t>
                      </w:r>
                    </w:p>
                    <w:p w14:paraId="7C91267C"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677E6F29"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787B6B81" w14:textId="77777777" w:rsidR="00E05381" w:rsidRPr="00E05381" w:rsidRDefault="00E05381" w:rsidP="00E05381">
                      <w:pPr>
                        <w:rPr>
                          <w:color w:val="FFFFFF" w:themeColor="background1"/>
                          <w:sz w:val="8"/>
                        </w:rPr>
                      </w:pPr>
                      <w:r w:rsidRPr="00E05381">
                        <w:rPr>
                          <w:color w:val="FFFFFF" w:themeColor="background1"/>
                          <w:sz w:val="8"/>
                        </w:rPr>
                        <w:t>}</w:t>
                      </w:r>
                    </w:p>
                    <w:p w14:paraId="31D83E7B" w14:textId="77777777" w:rsidR="00E05381" w:rsidRPr="00E05381" w:rsidRDefault="00E05381" w:rsidP="00E05381">
                      <w:pPr>
                        <w:rPr>
                          <w:color w:val="FFFFFF" w:themeColor="background1"/>
                          <w:sz w:val="8"/>
                        </w:rPr>
                      </w:pPr>
                    </w:p>
                    <w:p w14:paraId="4FE1D005" w14:textId="77777777" w:rsidR="00E05381" w:rsidRPr="00E05381" w:rsidRDefault="00E05381" w:rsidP="00E05381">
                      <w:pPr>
                        <w:rPr>
                          <w:color w:val="FFFFFF" w:themeColor="background1"/>
                          <w:sz w:val="8"/>
                        </w:rPr>
                      </w:pPr>
                      <w:r w:rsidRPr="00E05381">
                        <w:rPr>
                          <w:color w:val="FFFFFF" w:themeColor="background1"/>
                          <w:sz w:val="8"/>
                        </w:rPr>
                        <w:t>#g-signin {</w:t>
                      </w:r>
                    </w:p>
                    <w:p w14:paraId="24F639C4"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1512E7E7"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11573847"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5A16A77A" w14:textId="77777777" w:rsidR="00E05381" w:rsidRPr="00E05381" w:rsidRDefault="00E05381" w:rsidP="00E05381">
                      <w:pPr>
                        <w:rPr>
                          <w:color w:val="FFFFFF" w:themeColor="background1"/>
                          <w:sz w:val="8"/>
                        </w:rPr>
                      </w:pPr>
                      <w:r w:rsidRPr="00E05381">
                        <w:rPr>
                          <w:color w:val="FFFFFF" w:themeColor="background1"/>
                          <w:sz w:val="8"/>
                        </w:rPr>
                        <w:t>}</w:t>
                      </w:r>
                    </w:p>
                    <w:p w14:paraId="3223C930" w14:textId="77777777" w:rsidR="00E05381" w:rsidRPr="00E05381" w:rsidRDefault="00E05381" w:rsidP="00E05381">
                      <w:pPr>
                        <w:rPr>
                          <w:color w:val="FFFFFF" w:themeColor="background1"/>
                          <w:sz w:val="8"/>
                        </w:rPr>
                      </w:pPr>
                    </w:p>
                    <w:p w14:paraId="21EA166C" w14:textId="77777777" w:rsidR="00E05381" w:rsidRPr="00E05381" w:rsidRDefault="00E05381" w:rsidP="00E05381">
                      <w:pPr>
                        <w:rPr>
                          <w:color w:val="FFFFFF" w:themeColor="background1"/>
                          <w:sz w:val="8"/>
                        </w:rPr>
                      </w:pPr>
                      <w:r w:rsidRPr="00E05381">
                        <w:rPr>
                          <w:color w:val="FFFFFF" w:themeColor="background1"/>
                          <w:sz w:val="8"/>
                        </w:rPr>
                        <w:t>h1 {</w:t>
                      </w:r>
                    </w:p>
                    <w:p w14:paraId="2C6AFADD"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F26AAA8"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96DB59E"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70DD25EB"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6F049910" w14:textId="77777777" w:rsidR="00E05381" w:rsidRPr="00E05381" w:rsidRDefault="00E05381" w:rsidP="00E05381">
                      <w:pPr>
                        <w:rPr>
                          <w:color w:val="FFFFFF" w:themeColor="background1"/>
                          <w:sz w:val="8"/>
                        </w:rPr>
                      </w:pPr>
                      <w:r w:rsidRPr="00E05381">
                        <w:rPr>
                          <w:color w:val="FFFFFF" w:themeColor="background1"/>
                          <w:sz w:val="8"/>
                        </w:rPr>
                        <w:t>}</w:t>
                      </w:r>
                    </w:p>
                    <w:p w14:paraId="1E70DBD9" w14:textId="77777777" w:rsidR="00E05381" w:rsidRPr="00E05381" w:rsidRDefault="00E05381" w:rsidP="00E05381">
                      <w:pPr>
                        <w:rPr>
                          <w:color w:val="FFFFFF" w:themeColor="background1"/>
                          <w:sz w:val="8"/>
                        </w:rPr>
                      </w:pPr>
                    </w:p>
                    <w:p w14:paraId="6AAECFFF" w14:textId="77777777" w:rsidR="00E05381" w:rsidRPr="00E05381" w:rsidRDefault="00E05381" w:rsidP="00E05381">
                      <w:pPr>
                        <w:rPr>
                          <w:color w:val="FFFFFF" w:themeColor="background1"/>
                          <w:sz w:val="8"/>
                        </w:rPr>
                      </w:pPr>
                      <w:r w:rsidRPr="00E05381">
                        <w:rPr>
                          <w:color w:val="FFFFFF" w:themeColor="background1"/>
                          <w:sz w:val="8"/>
                        </w:rPr>
                        <w:t>h2 {</w:t>
                      </w:r>
                    </w:p>
                    <w:p w14:paraId="4F6E645E"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590D5838" w14:textId="77777777" w:rsidR="00E05381" w:rsidRPr="00E05381" w:rsidRDefault="00E05381" w:rsidP="00E05381">
                      <w:pPr>
                        <w:rPr>
                          <w:color w:val="FFFFFF" w:themeColor="background1"/>
                          <w:sz w:val="8"/>
                        </w:rPr>
                      </w:pPr>
                      <w:r w:rsidRPr="00E05381">
                        <w:rPr>
                          <w:color w:val="FFFFFF" w:themeColor="background1"/>
                          <w:sz w:val="8"/>
                        </w:rPr>
                        <w:t>}</w:t>
                      </w:r>
                    </w:p>
                    <w:p w14:paraId="6FFE2FA9" w14:textId="77777777" w:rsidR="00E05381" w:rsidRPr="00E05381" w:rsidRDefault="00E05381" w:rsidP="00E05381">
                      <w:pPr>
                        <w:rPr>
                          <w:color w:val="FFFFFF" w:themeColor="background1"/>
                          <w:sz w:val="8"/>
                        </w:rPr>
                      </w:pPr>
                    </w:p>
                    <w:p w14:paraId="05776600" w14:textId="77777777" w:rsidR="00E05381" w:rsidRPr="00E05381" w:rsidRDefault="00E05381" w:rsidP="00E05381">
                      <w:pPr>
                        <w:rPr>
                          <w:color w:val="FFFFFF" w:themeColor="background1"/>
                          <w:sz w:val="8"/>
                        </w:rPr>
                      </w:pPr>
                      <w:r w:rsidRPr="00E05381">
                        <w:rPr>
                          <w:color w:val="FFFFFF" w:themeColor="background1"/>
                          <w:sz w:val="8"/>
                        </w:rPr>
                        <w:t>p {</w:t>
                      </w:r>
                    </w:p>
                    <w:p w14:paraId="5090CE5D"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5E49A0BF"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49A8ACDB" w14:textId="77777777" w:rsidR="00E05381" w:rsidRPr="00E05381" w:rsidRDefault="00E05381" w:rsidP="00E05381">
                      <w:pPr>
                        <w:rPr>
                          <w:color w:val="FFFFFF" w:themeColor="background1"/>
                          <w:sz w:val="8"/>
                        </w:rPr>
                      </w:pPr>
                      <w:r w:rsidRPr="00E05381">
                        <w:rPr>
                          <w:color w:val="FFFFFF" w:themeColor="background1"/>
                          <w:sz w:val="8"/>
                        </w:rPr>
                        <w:t>}</w:t>
                      </w:r>
                    </w:p>
                    <w:p w14:paraId="66FC35DB"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74AB0CC4" w14:textId="77777777" w:rsidR="00E05381" w:rsidRPr="00E05381" w:rsidRDefault="00E05381" w:rsidP="00E05381">
                      <w:pPr>
                        <w:rPr>
                          <w:color w:val="FFFFFF" w:themeColor="background1"/>
                          <w:sz w:val="8"/>
                        </w:rPr>
                      </w:pPr>
                      <w:r w:rsidRPr="00E05381">
                        <w:rPr>
                          <w:color w:val="FFFFFF" w:themeColor="background1"/>
                          <w:sz w:val="8"/>
                        </w:rPr>
                        <w:t>&lt;?php</w:t>
                      </w:r>
                    </w:p>
                    <w:p w14:paraId="61159EDB"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157C27E1"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5712A0ED" w14:textId="77777777" w:rsidR="00E05381" w:rsidRPr="00E05381" w:rsidRDefault="00E05381" w:rsidP="00E05381">
                      <w:pPr>
                        <w:rPr>
                          <w:color w:val="FFFFFF" w:themeColor="background1"/>
                          <w:sz w:val="8"/>
                        </w:rPr>
                      </w:pPr>
                      <w:r w:rsidRPr="00E05381">
                        <w:rPr>
                          <w:color w:val="FFFFFF" w:themeColor="background1"/>
                          <w:sz w:val="8"/>
                        </w:rPr>
                        <w:t>?&gt;</w:t>
                      </w:r>
                    </w:p>
                    <w:p w14:paraId="00B49B2A" w14:textId="77777777" w:rsidR="00E05381" w:rsidRPr="00E05381" w:rsidRDefault="00E05381" w:rsidP="00E05381">
                      <w:pPr>
                        <w:rPr>
                          <w:color w:val="FFFFFF" w:themeColor="background1"/>
                          <w:sz w:val="8"/>
                        </w:rPr>
                      </w:pPr>
                      <w:r w:rsidRPr="00E05381">
                        <w:rPr>
                          <w:color w:val="FFFFFF" w:themeColor="background1"/>
                          <w:sz w:val="8"/>
                        </w:rPr>
                        <w:t>&lt;!DOCTYPE html&gt;</w:t>
                      </w:r>
                    </w:p>
                    <w:p w14:paraId="2BB13F6C" w14:textId="77777777" w:rsidR="00E05381" w:rsidRPr="00E05381" w:rsidRDefault="00E05381" w:rsidP="00E05381">
                      <w:pPr>
                        <w:rPr>
                          <w:color w:val="FFFFFF" w:themeColor="background1"/>
                          <w:sz w:val="8"/>
                        </w:rPr>
                      </w:pPr>
                      <w:r w:rsidRPr="00E05381">
                        <w:rPr>
                          <w:color w:val="FFFFFF" w:themeColor="background1"/>
                          <w:sz w:val="8"/>
                        </w:rPr>
                        <w:t>&lt;html lang="en"&gt;</w:t>
                      </w:r>
                    </w:p>
                    <w:p w14:paraId="49DAEFAC" w14:textId="77777777" w:rsidR="00E05381" w:rsidRPr="00E05381" w:rsidRDefault="00E05381" w:rsidP="00E05381">
                      <w:pPr>
                        <w:rPr>
                          <w:color w:val="FFFFFF" w:themeColor="background1"/>
                          <w:sz w:val="8"/>
                        </w:rPr>
                      </w:pPr>
                      <w:r w:rsidRPr="00E05381">
                        <w:rPr>
                          <w:color w:val="FFFFFF" w:themeColor="background1"/>
                          <w:sz w:val="8"/>
                        </w:rPr>
                        <w:t>&lt;head&gt;</w:t>
                      </w:r>
                    </w:p>
                    <w:p w14:paraId="6F296BDE"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231C05A8"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0511C7FD" w14:textId="77777777" w:rsidR="00E05381" w:rsidRPr="00E05381" w:rsidRDefault="00E05381" w:rsidP="00E05381">
                      <w:pPr>
                        <w:rPr>
                          <w:color w:val="FFFFFF" w:themeColor="background1"/>
                          <w:sz w:val="8"/>
                        </w:rPr>
                      </w:pPr>
                      <w:r w:rsidRPr="00E05381">
                        <w:rPr>
                          <w:color w:val="FFFFFF" w:themeColor="background1"/>
                          <w:sz w:val="8"/>
                        </w:rPr>
                        <w:t>&lt;/head&gt;</w:t>
                      </w:r>
                    </w:p>
                    <w:p w14:paraId="1631F31B" w14:textId="77777777" w:rsidR="00E05381" w:rsidRPr="00E05381" w:rsidRDefault="00E05381" w:rsidP="00E05381">
                      <w:pPr>
                        <w:rPr>
                          <w:color w:val="FFFFFF" w:themeColor="background1"/>
                          <w:sz w:val="8"/>
                        </w:rPr>
                      </w:pPr>
                      <w:r w:rsidRPr="00E05381">
                        <w:rPr>
                          <w:color w:val="FFFFFF" w:themeColor="background1"/>
                          <w:sz w:val="8"/>
                        </w:rPr>
                        <w:t>&lt;body&gt;</w:t>
                      </w:r>
                    </w:p>
                    <w:p w14:paraId="1547FD25" w14:textId="77777777" w:rsidR="00E05381" w:rsidRPr="00E05381" w:rsidRDefault="00E05381" w:rsidP="00E05381">
                      <w:pPr>
                        <w:rPr>
                          <w:color w:val="FFFFFF" w:themeColor="background1"/>
                          <w:sz w:val="8"/>
                        </w:rPr>
                      </w:pPr>
                    </w:p>
                    <w:p w14:paraId="05C73FF9" w14:textId="77777777" w:rsidR="00E05381" w:rsidRPr="00E05381" w:rsidRDefault="00E05381" w:rsidP="00E05381">
                      <w:pPr>
                        <w:rPr>
                          <w:color w:val="FFFFFF" w:themeColor="background1"/>
                          <w:sz w:val="8"/>
                        </w:rPr>
                      </w:pPr>
                    </w:p>
                    <w:p w14:paraId="47EDEA87" w14:textId="77777777" w:rsidR="00E05381" w:rsidRPr="00E05381" w:rsidRDefault="00E05381" w:rsidP="00E05381">
                      <w:pPr>
                        <w:rPr>
                          <w:color w:val="FFFFFF" w:themeColor="background1"/>
                          <w:sz w:val="8"/>
                        </w:rPr>
                      </w:pPr>
                    </w:p>
                    <w:p w14:paraId="0D4B2A4B" w14:textId="77777777" w:rsidR="00E05381" w:rsidRPr="00E05381" w:rsidRDefault="00E05381" w:rsidP="00E05381">
                      <w:pPr>
                        <w:rPr>
                          <w:color w:val="FFFFFF" w:themeColor="background1"/>
                          <w:sz w:val="8"/>
                        </w:rPr>
                      </w:pPr>
                      <w:r w:rsidRPr="00E05381">
                        <w:rPr>
                          <w:color w:val="FFFFFF" w:themeColor="background1"/>
                          <w:sz w:val="8"/>
                        </w:rPr>
                        <w:t>&lt;/body&gt;</w:t>
                      </w:r>
                    </w:p>
                    <w:p w14:paraId="17A22C48" w14:textId="77777777" w:rsidR="00E05381" w:rsidRPr="00E05381" w:rsidRDefault="00E05381" w:rsidP="00E05381">
                      <w:pPr>
                        <w:rPr>
                          <w:color w:val="FFFFFF" w:themeColor="background1"/>
                          <w:sz w:val="8"/>
                        </w:rPr>
                      </w:pPr>
                      <w:r w:rsidRPr="00E05381">
                        <w:rPr>
                          <w:color w:val="FFFFFF" w:themeColor="background1"/>
                          <w:sz w:val="8"/>
                        </w:rPr>
                        <w:t>&lt;/html&gt;</w:t>
                      </w:r>
                    </w:p>
                    <w:p w14:paraId="43898000" w14:textId="77777777" w:rsidR="00E05381" w:rsidRPr="00E05381" w:rsidRDefault="00E05381" w:rsidP="00E05381">
                      <w:pPr>
                        <w:rPr>
                          <w:color w:val="FFFFFF" w:themeColor="background1"/>
                          <w:sz w:val="8"/>
                        </w:rPr>
                      </w:pPr>
                    </w:p>
                    <w:p w14:paraId="0D006289" w14:textId="77777777" w:rsidR="00E05381" w:rsidRPr="00E05381" w:rsidRDefault="00E05381" w:rsidP="00E05381">
                      <w:pPr>
                        <w:rPr>
                          <w:color w:val="FFFFFF" w:themeColor="background1"/>
                          <w:sz w:val="8"/>
                        </w:rPr>
                      </w:pPr>
                      <w:r w:rsidRPr="00E05381">
                        <w:rPr>
                          <w:color w:val="FFFFFF" w:themeColor="background1"/>
                          <w:sz w:val="8"/>
                        </w:rPr>
                        <w:t>QUADEQN.PHP</w:t>
                      </w:r>
                    </w:p>
                    <w:p w14:paraId="62D0CFC6" w14:textId="77777777" w:rsidR="00E05381" w:rsidRPr="00E05381" w:rsidRDefault="00E05381" w:rsidP="00E05381">
                      <w:pPr>
                        <w:rPr>
                          <w:color w:val="FFFFFF" w:themeColor="background1"/>
                          <w:sz w:val="8"/>
                        </w:rPr>
                      </w:pPr>
                      <w:r w:rsidRPr="00E05381">
                        <w:rPr>
                          <w:color w:val="FFFFFF" w:themeColor="background1"/>
                          <w:sz w:val="8"/>
                        </w:rPr>
                        <w:t>&lt;?php</w:t>
                      </w:r>
                    </w:p>
                    <w:p w14:paraId="7FBFCCFF" w14:textId="77777777" w:rsidR="00E05381" w:rsidRPr="00E05381" w:rsidRDefault="00E05381" w:rsidP="00E05381">
                      <w:pPr>
                        <w:rPr>
                          <w:color w:val="FFFFFF" w:themeColor="background1"/>
                          <w:sz w:val="8"/>
                        </w:rPr>
                      </w:pPr>
                    </w:p>
                    <w:p w14:paraId="7C284C51" w14:textId="77777777" w:rsidR="00E05381" w:rsidRPr="00E05381" w:rsidRDefault="00E05381" w:rsidP="00E05381">
                      <w:pPr>
                        <w:rPr>
                          <w:color w:val="FFFFFF" w:themeColor="background1"/>
                          <w:sz w:val="8"/>
                        </w:rPr>
                      </w:pPr>
                    </w:p>
                    <w:p w14:paraId="3104BF08"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1E215646" w14:textId="77777777" w:rsidR="00E05381" w:rsidRPr="00E05381" w:rsidRDefault="00E05381" w:rsidP="00E05381">
                      <w:pPr>
                        <w:rPr>
                          <w:color w:val="FFFFFF" w:themeColor="background1"/>
                          <w:sz w:val="8"/>
                        </w:rPr>
                      </w:pPr>
                      <w:r w:rsidRPr="00E05381">
                        <w:rPr>
                          <w:color w:val="FFFFFF" w:themeColor="background1"/>
                          <w:sz w:val="8"/>
                        </w:rPr>
                        <w:t>{</w:t>
                      </w:r>
                    </w:p>
                    <w:p w14:paraId="7FF77007"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291AA03"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39341D77"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1F5B390C"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09A83A89"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15DA3D97"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70797696"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7EC74330"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3D697B74"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12B1E417"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4D87FCC1"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74F84D01"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74AF17D8"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7C32BCA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17CC80F" w14:textId="77777777" w:rsidR="00E05381" w:rsidRPr="00E05381" w:rsidRDefault="00E05381" w:rsidP="00E05381">
                      <w:pPr>
                        <w:rPr>
                          <w:color w:val="FFFFFF" w:themeColor="background1"/>
                          <w:sz w:val="8"/>
                        </w:rPr>
                      </w:pPr>
                      <w:r w:rsidRPr="00E05381">
                        <w:rPr>
                          <w:color w:val="FFFFFF" w:themeColor="background1"/>
                          <w:sz w:val="8"/>
                        </w:rPr>
                        <w:t>}</w:t>
                      </w:r>
                    </w:p>
                    <w:p w14:paraId="6B13BC7E" w14:textId="77777777" w:rsidR="00E05381" w:rsidRPr="00E05381" w:rsidRDefault="00E05381" w:rsidP="00E05381">
                      <w:pPr>
                        <w:rPr>
                          <w:color w:val="FFFFFF" w:themeColor="background1"/>
                          <w:sz w:val="8"/>
                        </w:rPr>
                      </w:pPr>
                    </w:p>
                    <w:p w14:paraId="6F330DD4"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14A67920" w14:textId="77777777" w:rsidR="00E05381" w:rsidRPr="00E05381" w:rsidRDefault="00E05381" w:rsidP="00E05381">
                      <w:pPr>
                        <w:rPr>
                          <w:color w:val="FFFFFF" w:themeColor="background1"/>
                          <w:sz w:val="8"/>
                        </w:rPr>
                      </w:pPr>
                    </w:p>
                    <w:p w14:paraId="518184E2"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70D3BE25" w14:textId="77777777" w:rsidR="00E05381" w:rsidRPr="00E05381" w:rsidRDefault="00E05381" w:rsidP="00E05381">
                      <w:pPr>
                        <w:rPr>
                          <w:color w:val="FFFFFF" w:themeColor="background1"/>
                          <w:sz w:val="8"/>
                        </w:rPr>
                      </w:pPr>
                      <w:r w:rsidRPr="00E05381">
                        <w:rPr>
                          <w:color w:val="FFFFFF" w:themeColor="background1"/>
                          <w:sz w:val="8"/>
                        </w:rPr>
                        <w:t>{</w:t>
                      </w:r>
                    </w:p>
                    <w:p w14:paraId="06328ECD"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5C9CFD9A" w14:textId="77777777" w:rsidR="00E05381" w:rsidRPr="00E05381" w:rsidRDefault="00E05381" w:rsidP="00E05381">
                      <w:pPr>
                        <w:rPr>
                          <w:color w:val="FFFFFF" w:themeColor="background1"/>
                          <w:sz w:val="8"/>
                        </w:rPr>
                      </w:pPr>
                    </w:p>
                    <w:p w14:paraId="0DB9E074"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2EE47E0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0EC2F197"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67BADFAE"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07240E66"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0D49200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95E25CD" w14:textId="77777777" w:rsidR="00E05381" w:rsidRPr="00E05381" w:rsidRDefault="00E05381" w:rsidP="00E05381">
                      <w:pPr>
                        <w:rPr>
                          <w:color w:val="FFFFFF" w:themeColor="background1"/>
                          <w:sz w:val="8"/>
                        </w:rPr>
                      </w:pPr>
                    </w:p>
                    <w:p w14:paraId="3BDCF5FA"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6D53CC2" w14:textId="77777777" w:rsidR="00E05381" w:rsidRPr="00E05381" w:rsidRDefault="00E05381" w:rsidP="00E05381">
                      <w:pPr>
                        <w:rPr>
                          <w:color w:val="FFFFFF" w:themeColor="background1"/>
                          <w:sz w:val="8"/>
                        </w:rPr>
                      </w:pPr>
                    </w:p>
                    <w:p w14:paraId="5D889626"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5BF5081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62437354"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0AC40B8" w14:textId="77777777" w:rsidR="00E05381" w:rsidRPr="00E05381" w:rsidRDefault="00E05381" w:rsidP="00E05381">
                      <w:pPr>
                        <w:rPr>
                          <w:color w:val="FFFFFF" w:themeColor="background1"/>
                          <w:sz w:val="8"/>
                        </w:rPr>
                      </w:pPr>
                    </w:p>
                    <w:p w14:paraId="7B3BBF90"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3E30E6A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750D91DF"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24A205DC"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76C7877C"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5FA59396"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6E1BBEED"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39787758"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5D873E83"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287615BC"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552CA796"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2D25FA9D"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50C19B3" w14:textId="77777777" w:rsidR="00E05381" w:rsidRPr="00E05381" w:rsidRDefault="00E05381" w:rsidP="00E05381">
                      <w:pPr>
                        <w:rPr>
                          <w:color w:val="FFFFFF" w:themeColor="background1"/>
                          <w:sz w:val="8"/>
                        </w:rPr>
                      </w:pPr>
                    </w:p>
                    <w:p w14:paraId="5C42B880"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6ACE37D" w14:textId="77777777" w:rsidR="00E05381" w:rsidRPr="00E05381" w:rsidRDefault="00E05381" w:rsidP="00E05381">
                      <w:pPr>
                        <w:rPr>
                          <w:color w:val="FFFFFF" w:themeColor="background1"/>
                          <w:sz w:val="8"/>
                        </w:rPr>
                      </w:pPr>
                    </w:p>
                    <w:p w14:paraId="319FF5D9"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60A74B97"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0D0BBDD2"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167DCC3A" w14:textId="77777777" w:rsidR="00E05381" w:rsidRPr="00E05381" w:rsidRDefault="00E05381" w:rsidP="00E05381">
                      <w:pPr>
                        <w:rPr>
                          <w:color w:val="FFFFFF" w:themeColor="background1"/>
                          <w:sz w:val="8"/>
                        </w:rPr>
                      </w:pPr>
                    </w:p>
                    <w:p w14:paraId="7310839E" w14:textId="77777777" w:rsidR="00E05381" w:rsidRPr="00E05381" w:rsidRDefault="00E05381" w:rsidP="00E05381">
                      <w:pPr>
                        <w:rPr>
                          <w:color w:val="FFFFFF" w:themeColor="background1"/>
                          <w:sz w:val="8"/>
                        </w:rPr>
                      </w:pPr>
                      <w:r w:rsidRPr="00E05381">
                        <w:rPr>
                          <w:color w:val="FFFFFF" w:themeColor="background1"/>
                          <w:sz w:val="8"/>
                        </w:rPr>
                        <w:t>}</w:t>
                      </w:r>
                    </w:p>
                    <w:p w14:paraId="5B96273A" w14:textId="77777777" w:rsidR="00E05381" w:rsidRPr="00E05381" w:rsidRDefault="00E05381" w:rsidP="00E05381">
                      <w:pPr>
                        <w:rPr>
                          <w:color w:val="FFFFFF" w:themeColor="background1"/>
                          <w:sz w:val="8"/>
                        </w:rPr>
                      </w:pPr>
                    </w:p>
                    <w:p w14:paraId="2A6BCC64"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048CD686" w14:textId="77777777" w:rsidR="00E05381" w:rsidRPr="00E05381" w:rsidRDefault="00E05381" w:rsidP="00E05381">
                      <w:pPr>
                        <w:rPr>
                          <w:color w:val="FFFFFF" w:themeColor="background1"/>
                          <w:sz w:val="8"/>
                        </w:rPr>
                      </w:pPr>
                    </w:p>
                    <w:p w14:paraId="2A0E7D04"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08DECDFC" w14:textId="77777777" w:rsidR="00E05381" w:rsidRPr="00E05381" w:rsidRDefault="00E05381" w:rsidP="00E05381">
                      <w:pPr>
                        <w:rPr>
                          <w:color w:val="FFFFFF" w:themeColor="background1"/>
                          <w:sz w:val="8"/>
                        </w:rPr>
                      </w:pPr>
                      <w:r w:rsidRPr="00E05381">
                        <w:rPr>
                          <w:color w:val="FFFFFF" w:themeColor="background1"/>
                          <w:sz w:val="8"/>
                        </w:rPr>
                        <w:t>&lt;?php</w:t>
                      </w:r>
                    </w:p>
                    <w:p w14:paraId="6690F39E"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61DEE1A4"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3E834A56" w14:textId="77777777" w:rsidR="00E05381" w:rsidRPr="00E05381" w:rsidRDefault="00E05381" w:rsidP="00E05381">
                      <w:pPr>
                        <w:rPr>
                          <w:color w:val="FFFFFF" w:themeColor="background1"/>
                          <w:sz w:val="8"/>
                        </w:rPr>
                      </w:pPr>
                      <w:r w:rsidRPr="00E05381">
                        <w:rPr>
                          <w:color w:val="FFFFFF" w:themeColor="background1"/>
                          <w:sz w:val="8"/>
                        </w:rPr>
                        <w:tab/>
                      </w:r>
                    </w:p>
                    <w:p w14:paraId="4DC7A573" w14:textId="77777777" w:rsidR="00E05381" w:rsidRPr="00E05381" w:rsidRDefault="00E05381" w:rsidP="00E05381">
                      <w:pPr>
                        <w:rPr>
                          <w:color w:val="FFFFFF" w:themeColor="background1"/>
                          <w:sz w:val="8"/>
                        </w:rPr>
                      </w:pPr>
                      <w:r w:rsidRPr="00E05381">
                        <w:rPr>
                          <w:color w:val="FFFFFF" w:themeColor="background1"/>
                          <w:sz w:val="8"/>
                        </w:rPr>
                        <w:tab/>
                      </w:r>
                    </w:p>
                    <w:p w14:paraId="7F230F4E" w14:textId="77777777" w:rsidR="00E05381" w:rsidRPr="00E05381" w:rsidRDefault="00E05381" w:rsidP="00E05381">
                      <w:pPr>
                        <w:rPr>
                          <w:color w:val="FFFFFF" w:themeColor="background1"/>
                          <w:sz w:val="8"/>
                        </w:rPr>
                      </w:pPr>
                      <w:r w:rsidRPr="00E05381">
                        <w:rPr>
                          <w:color w:val="FFFFFF" w:themeColor="background1"/>
                          <w:sz w:val="8"/>
                        </w:rPr>
                        <w:tab/>
                        <w:t>$a = (double)0;</w:t>
                      </w:r>
                    </w:p>
                    <w:p w14:paraId="7F0F1E11" w14:textId="77777777" w:rsidR="00E05381" w:rsidRPr="00E05381" w:rsidRDefault="00E05381" w:rsidP="00E05381">
                      <w:pPr>
                        <w:rPr>
                          <w:color w:val="FFFFFF" w:themeColor="background1"/>
                          <w:sz w:val="8"/>
                        </w:rPr>
                      </w:pPr>
                      <w:r w:rsidRPr="00E05381">
                        <w:rPr>
                          <w:color w:val="FFFFFF" w:themeColor="background1"/>
                          <w:sz w:val="8"/>
                        </w:rPr>
                        <w:tab/>
                        <w:t>$b = (double)0;</w:t>
                      </w:r>
                    </w:p>
                    <w:p w14:paraId="02016066" w14:textId="77777777" w:rsidR="00E05381" w:rsidRPr="00E05381" w:rsidRDefault="00E05381" w:rsidP="00E05381">
                      <w:pPr>
                        <w:rPr>
                          <w:color w:val="FFFFFF" w:themeColor="background1"/>
                          <w:sz w:val="8"/>
                        </w:rPr>
                      </w:pPr>
                      <w:r w:rsidRPr="00E05381">
                        <w:rPr>
                          <w:color w:val="FFFFFF" w:themeColor="background1"/>
                          <w:sz w:val="8"/>
                        </w:rPr>
                        <w:tab/>
                        <w:t>$c = (double)0;</w:t>
                      </w:r>
                    </w:p>
                    <w:p w14:paraId="09DBE407" w14:textId="77777777" w:rsidR="00E05381" w:rsidRPr="00E05381" w:rsidRDefault="00E05381" w:rsidP="00E05381">
                      <w:pPr>
                        <w:rPr>
                          <w:color w:val="FFFFFF" w:themeColor="background1"/>
                          <w:sz w:val="8"/>
                        </w:rPr>
                      </w:pPr>
                      <w:r w:rsidRPr="00E05381">
                        <w:rPr>
                          <w:color w:val="FFFFFF" w:themeColor="background1"/>
                          <w:sz w:val="8"/>
                        </w:rPr>
                        <w:tab/>
                        <w:t>$d = (double)0;</w:t>
                      </w:r>
                    </w:p>
                    <w:p w14:paraId="53C79226" w14:textId="77777777" w:rsidR="00E05381" w:rsidRPr="00E05381" w:rsidRDefault="00E05381" w:rsidP="00E05381">
                      <w:pPr>
                        <w:rPr>
                          <w:color w:val="FFFFFF" w:themeColor="background1"/>
                          <w:sz w:val="8"/>
                        </w:rPr>
                      </w:pPr>
                      <w:r w:rsidRPr="00E05381">
                        <w:rPr>
                          <w:color w:val="FFFFFF" w:themeColor="background1"/>
                          <w:sz w:val="8"/>
                        </w:rPr>
                        <w:tab/>
                      </w:r>
                    </w:p>
                    <w:p w14:paraId="2A3E8FB7" w14:textId="77777777" w:rsidR="00E05381" w:rsidRPr="00E05381" w:rsidRDefault="00E05381" w:rsidP="00E05381">
                      <w:pPr>
                        <w:rPr>
                          <w:color w:val="FFFFFF" w:themeColor="background1"/>
                          <w:sz w:val="8"/>
                        </w:rPr>
                      </w:pPr>
                      <w:r w:rsidRPr="00E05381">
                        <w:rPr>
                          <w:color w:val="FFFFFF" w:themeColor="background1"/>
                          <w:sz w:val="8"/>
                        </w:rPr>
                        <w:tab/>
                        <w:t>do {</w:t>
                      </w:r>
                    </w:p>
                    <w:p w14:paraId="3D1C3AD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F094D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2FD5E1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6D0EAE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742CBE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894E1F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52AC948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1CB88F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85237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535BB6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3962448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09EB52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3C2E4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6BFC14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56717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EF3537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37D5703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123FD1F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3566C99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350B66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0A7202E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52E72D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09D57E1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E5350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3D3FAE7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F16116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CA5AE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1B328B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7D2971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39F96F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3130BFC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63951F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5009439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0E721AA6"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4A750747" w14:textId="77777777" w:rsidR="00E05381" w:rsidRPr="00E05381" w:rsidRDefault="00E05381" w:rsidP="00E05381">
                      <w:pPr>
                        <w:rPr>
                          <w:color w:val="FFFFFF" w:themeColor="background1"/>
                          <w:sz w:val="8"/>
                        </w:rPr>
                      </w:pPr>
                      <w:r w:rsidRPr="00E05381">
                        <w:rPr>
                          <w:color w:val="FFFFFF" w:themeColor="background1"/>
                          <w:sz w:val="8"/>
                        </w:rPr>
                        <w:tab/>
                      </w:r>
                    </w:p>
                    <w:p w14:paraId="06A518B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06B304B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1CC8DC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60C2525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19DE694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047A1BD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5B8BE1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04E1B2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6F74E0D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71E275F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17D55BA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6F2AE3E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5B76BA0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CBDB4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4BA86E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7A66BA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667C70E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4F0457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9FFC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38ABE47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56773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5CD36F5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366463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4455BCF0" w14:textId="1412C4FF"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283E1A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71906B5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4C7345D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7D4C3E52" w14:textId="77777777" w:rsidR="00E05381" w:rsidRPr="00E05381" w:rsidRDefault="00E05381" w:rsidP="00E05381">
                      <w:pPr>
                        <w:rPr>
                          <w:color w:val="FFFFFF" w:themeColor="background1"/>
                          <w:sz w:val="8"/>
                        </w:rPr>
                      </w:pPr>
                      <w:r w:rsidRPr="00E05381">
                        <w:rPr>
                          <w:color w:val="FFFFFF" w:themeColor="background1"/>
                          <w:sz w:val="8"/>
                        </w:rPr>
                        <w:tab/>
                      </w:r>
                    </w:p>
                    <w:p w14:paraId="70FFC679" w14:textId="77777777" w:rsidR="00E05381" w:rsidRPr="00E05381" w:rsidRDefault="00E05381" w:rsidP="00E05381">
                      <w:pPr>
                        <w:rPr>
                          <w:color w:val="FFFFFF" w:themeColor="background1"/>
                          <w:sz w:val="8"/>
                        </w:rPr>
                      </w:pPr>
                      <w:r w:rsidRPr="00E05381">
                        <w:rPr>
                          <w:color w:val="FFFFFF" w:themeColor="background1"/>
                          <w:sz w:val="8"/>
                        </w:rPr>
                        <w:tab/>
                      </w:r>
                    </w:p>
                    <w:p w14:paraId="1F6E055F" w14:textId="77777777" w:rsidR="00E05381" w:rsidRPr="00E05381" w:rsidRDefault="00E05381" w:rsidP="00E05381">
                      <w:pPr>
                        <w:rPr>
                          <w:color w:val="FFFFFF" w:themeColor="background1"/>
                          <w:sz w:val="8"/>
                        </w:rPr>
                      </w:pPr>
                      <w:r w:rsidRPr="00E05381">
                        <w:rPr>
                          <w:color w:val="FFFFFF" w:themeColor="background1"/>
                          <w:sz w:val="8"/>
                        </w:rPr>
                        <w:tab/>
                      </w:r>
                    </w:p>
                    <w:p w14:paraId="5AD0D943"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192BD1AF"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4117E118"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4C232A3D"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7C183BCD"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48BB18EA" w14:textId="77777777" w:rsidR="00E05381" w:rsidRPr="00E05381" w:rsidRDefault="00E05381" w:rsidP="00E05381">
                      <w:pPr>
                        <w:rPr>
                          <w:color w:val="FFFFFF" w:themeColor="background1"/>
                          <w:sz w:val="8"/>
                        </w:rPr>
                      </w:pPr>
                      <w:r w:rsidRPr="00E05381">
                        <w:rPr>
                          <w:color w:val="FFFFFF" w:themeColor="background1"/>
                          <w:sz w:val="8"/>
                        </w:rPr>
                        <w:tab/>
                      </w:r>
                    </w:p>
                    <w:p w14:paraId="4CB7A325" w14:textId="77777777" w:rsidR="00E05381" w:rsidRPr="00E05381" w:rsidRDefault="00E05381" w:rsidP="00E05381">
                      <w:pPr>
                        <w:rPr>
                          <w:color w:val="FFFFFF" w:themeColor="background1"/>
                          <w:sz w:val="8"/>
                        </w:rPr>
                      </w:pPr>
                      <w:r w:rsidRPr="00E05381">
                        <w:rPr>
                          <w:color w:val="FFFFFF" w:themeColor="background1"/>
                          <w:sz w:val="8"/>
                        </w:rPr>
                        <w:tab/>
                      </w:r>
                    </w:p>
                    <w:p w14:paraId="3BFAAFFD"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1B3E45D1"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3F0932A6" w14:textId="77777777" w:rsidR="00E05381" w:rsidRPr="00E05381" w:rsidRDefault="00E05381" w:rsidP="00E05381">
                      <w:pPr>
                        <w:rPr>
                          <w:color w:val="FFFFFF" w:themeColor="background1"/>
                          <w:sz w:val="8"/>
                        </w:rPr>
                      </w:pPr>
                      <w:r w:rsidRPr="00E05381">
                        <w:rPr>
                          <w:color w:val="FFFFFF" w:themeColor="background1"/>
                          <w:sz w:val="8"/>
                        </w:rPr>
                        <w:tab/>
                      </w:r>
                    </w:p>
                    <w:p w14:paraId="5EE8EE55" w14:textId="77777777" w:rsidR="00E05381" w:rsidRPr="00E05381" w:rsidRDefault="00E05381" w:rsidP="00E05381">
                      <w:pPr>
                        <w:rPr>
                          <w:color w:val="FFFFFF" w:themeColor="background1"/>
                          <w:sz w:val="8"/>
                        </w:rPr>
                      </w:pPr>
                      <w:r w:rsidRPr="00E05381">
                        <w:rPr>
                          <w:color w:val="FFFFFF" w:themeColor="background1"/>
                          <w:sz w:val="8"/>
                        </w:rPr>
                        <w:tab/>
                        <w:t>$bar = '----------------------------------------------------------------------------------';</w:t>
                      </w:r>
                    </w:p>
                    <w:p w14:paraId="290C1F87" w14:textId="77777777" w:rsidR="00E05381" w:rsidRPr="00E05381" w:rsidRDefault="00E05381" w:rsidP="00E05381">
                      <w:pPr>
                        <w:rPr>
                          <w:color w:val="FFFFFF" w:themeColor="background1"/>
                          <w:sz w:val="8"/>
                        </w:rPr>
                      </w:pPr>
                      <w:r w:rsidRPr="00E05381">
                        <w:rPr>
                          <w:color w:val="FFFFFF" w:themeColor="background1"/>
                          <w:sz w:val="8"/>
                        </w:rPr>
                        <w:tab/>
                      </w:r>
                    </w:p>
                    <w:p w14:paraId="5122400E" w14:textId="77777777" w:rsidR="00E05381" w:rsidRPr="00E05381" w:rsidRDefault="00E05381" w:rsidP="00E05381">
                      <w:pPr>
                        <w:rPr>
                          <w:color w:val="FFFFFF" w:themeColor="background1"/>
                          <w:sz w:val="8"/>
                        </w:rPr>
                      </w:pPr>
                      <w:r w:rsidRPr="00E05381">
                        <w:rPr>
                          <w:color w:val="FFFFFF" w:themeColor="background1"/>
                          <w:sz w:val="8"/>
                        </w:rPr>
                        <w:tab/>
                      </w:r>
                    </w:p>
                    <w:p w14:paraId="2A0033E7"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4D3DE16" w14:textId="77777777" w:rsidR="00E05381" w:rsidRPr="00E05381" w:rsidRDefault="00E05381" w:rsidP="00E05381">
                      <w:pPr>
                        <w:rPr>
                          <w:color w:val="FFFFFF" w:themeColor="background1"/>
                          <w:sz w:val="8"/>
                        </w:rPr>
                      </w:pPr>
                      <w:r w:rsidRPr="00E05381">
                        <w:rPr>
                          <w:color w:val="FFFFFF" w:themeColor="background1"/>
                          <w:sz w:val="8"/>
                        </w:rPr>
                        <w:tab/>
                      </w:r>
                    </w:p>
                    <w:p w14:paraId="2EFBE289" w14:textId="77777777" w:rsidR="00E05381" w:rsidRPr="00E05381" w:rsidRDefault="00E05381" w:rsidP="00E05381">
                      <w:pPr>
                        <w:rPr>
                          <w:color w:val="FFFFFF" w:themeColor="background1"/>
                          <w:sz w:val="8"/>
                        </w:rPr>
                      </w:pPr>
                      <w:r w:rsidRPr="00E05381">
                        <w:rPr>
                          <w:color w:val="FFFFFF" w:themeColor="background1"/>
                          <w:sz w:val="8"/>
                        </w:rPr>
                        <w:tab/>
                      </w:r>
                    </w:p>
                    <w:p w14:paraId="102E74DE"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61462CFB" w14:textId="77777777" w:rsidR="00E05381" w:rsidRPr="00E05381" w:rsidRDefault="00E05381" w:rsidP="00E05381">
                      <w:pPr>
                        <w:rPr>
                          <w:color w:val="FFFFFF" w:themeColor="background1"/>
                          <w:sz w:val="8"/>
                        </w:rPr>
                      </w:pPr>
                      <w:r w:rsidRPr="00E05381">
                        <w:rPr>
                          <w:color w:val="FFFFFF" w:themeColor="background1"/>
                          <w:sz w:val="8"/>
                        </w:rPr>
                        <w:tab/>
                      </w:r>
                    </w:p>
                    <w:p w14:paraId="5C388C32"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00675367" w14:textId="77777777" w:rsidR="00E05381" w:rsidRPr="00E05381" w:rsidRDefault="00E05381" w:rsidP="00E05381">
                      <w:pPr>
                        <w:rPr>
                          <w:color w:val="FFFFFF" w:themeColor="background1"/>
                          <w:sz w:val="8"/>
                        </w:rPr>
                      </w:pPr>
                      <w:r w:rsidRPr="00E05381">
                        <w:rPr>
                          <w:color w:val="FFFFFF" w:themeColor="background1"/>
                          <w:sz w:val="8"/>
                        </w:rPr>
                        <w:tab/>
                        <w:t>if($d1===0){</w:t>
                      </w:r>
                    </w:p>
                    <w:p w14:paraId="16F745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73F6E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78C5AF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6E89D9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3963E03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479E1A9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176DEC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6F06154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576B1B1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2FBE49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47DC3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7B6AB3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35D3F49D" w14:textId="77777777" w:rsidR="00E05381" w:rsidRPr="00E05381" w:rsidRDefault="00E05381" w:rsidP="00E05381">
                      <w:pPr>
                        <w:rPr>
                          <w:color w:val="FFFFFF" w:themeColor="background1"/>
                          <w:sz w:val="8"/>
                        </w:rPr>
                      </w:pPr>
                      <w:r w:rsidRPr="00E05381">
                        <w:rPr>
                          <w:color w:val="FFFFFF" w:themeColor="background1"/>
                          <w:sz w:val="8"/>
                        </w:rPr>
                        <w:tab/>
                        <w:t>}</w:t>
                      </w:r>
                    </w:p>
                    <w:p w14:paraId="1F5C0061" w14:textId="77777777" w:rsidR="00E05381" w:rsidRPr="00E05381" w:rsidRDefault="00E05381" w:rsidP="00E05381">
                      <w:pPr>
                        <w:rPr>
                          <w:color w:val="FFFFFF" w:themeColor="background1"/>
                          <w:sz w:val="8"/>
                        </w:rPr>
                      </w:pPr>
                      <w:r w:rsidRPr="00E05381">
                        <w:rPr>
                          <w:color w:val="FFFFFF" w:themeColor="background1"/>
                          <w:sz w:val="8"/>
                        </w:rPr>
                        <w:tab/>
                        <w:t>else {</w:t>
                      </w:r>
                    </w:p>
                    <w:p w14:paraId="27875EC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F4CEF5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58587D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EB7EF6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316949F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2F4878D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0A512C6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6720F96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70DC98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66F90E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7BA818C3" w14:textId="77777777" w:rsidR="00E05381" w:rsidRPr="00E05381" w:rsidRDefault="00E05381" w:rsidP="00E05381">
                      <w:pPr>
                        <w:rPr>
                          <w:color w:val="FFFFFF" w:themeColor="background1"/>
                          <w:sz w:val="8"/>
                        </w:rPr>
                      </w:pPr>
                      <w:r w:rsidRPr="00E05381">
                        <w:rPr>
                          <w:color w:val="FFFFFF" w:themeColor="background1"/>
                          <w:sz w:val="8"/>
                        </w:rPr>
                        <w:tab/>
                        <w:t>}</w:t>
                      </w:r>
                    </w:p>
                    <w:p w14:paraId="7ACAE606" w14:textId="77777777" w:rsidR="00E05381" w:rsidRPr="00E05381" w:rsidRDefault="00E05381" w:rsidP="00E05381">
                      <w:pPr>
                        <w:rPr>
                          <w:color w:val="FFFFFF" w:themeColor="background1"/>
                          <w:sz w:val="8"/>
                        </w:rPr>
                      </w:pPr>
                      <w:r w:rsidRPr="00E05381">
                        <w:rPr>
                          <w:color w:val="FFFFFF" w:themeColor="background1"/>
                          <w:sz w:val="8"/>
                        </w:rPr>
                        <w:tab/>
                      </w:r>
                    </w:p>
                    <w:p w14:paraId="54E777AE"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4EE71FA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13B65AE2" w14:textId="77777777" w:rsidR="00E05381" w:rsidRPr="00E05381" w:rsidRDefault="00E05381" w:rsidP="00E05381">
                      <w:pPr>
                        <w:rPr>
                          <w:color w:val="FFFFFF" w:themeColor="background1"/>
                          <w:sz w:val="8"/>
                        </w:rPr>
                      </w:pPr>
                      <w:r w:rsidRPr="00E05381">
                        <w:rPr>
                          <w:color w:val="FFFFFF" w:themeColor="background1"/>
                          <w:sz w:val="8"/>
                        </w:rPr>
                        <w:t>echo "\r\n".$Working;</w:t>
                      </w:r>
                    </w:p>
                    <w:p w14:paraId="55C94453" w14:textId="77777777" w:rsidR="00E05381" w:rsidRPr="00E05381" w:rsidRDefault="00E05381" w:rsidP="00E05381">
                      <w:pPr>
                        <w:rPr>
                          <w:color w:val="FFFFFF" w:themeColor="background1"/>
                          <w:sz w:val="8"/>
                        </w:rPr>
                      </w:pPr>
                    </w:p>
                    <w:p w14:paraId="254F1525"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65EB02FB" w14:textId="77777777" w:rsidR="00E05381" w:rsidRPr="00E05381" w:rsidRDefault="00E05381" w:rsidP="00E05381">
                      <w:pPr>
                        <w:rPr>
                          <w:color w:val="FFFFFF" w:themeColor="background1"/>
                          <w:sz w:val="8"/>
                        </w:rPr>
                      </w:pPr>
                      <w:r w:rsidRPr="00E05381">
                        <w:rPr>
                          <w:color w:val="FFFFFF" w:themeColor="background1"/>
                          <w:sz w:val="8"/>
                        </w:rPr>
                        <w:t>&lt;?php</w:t>
                      </w:r>
                    </w:p>
                    <w:p w14:paraId="03DE4F86" w14:textId="77777777" w:rsidR="00E05381" w:rsidRPr="00E05381" w:rsidRDefault="00E05381" w:rsidP="00E05381">
                      <w:pPr>
                        <w:rPr>
                          <w:color w:val="FFFFFF" w:themeColor="background1"/>
                          <w:sz w:val="8"/>
                        </w:rPr>
                      </w:pPr>
                    </w:p>
                    <w:p w14:paraId="029D7038"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6CE6D215" w14:textId="77777777" w:rsidR="00E05381" w:rsidRPr="00E05381" w:rsidRDefault="00E05381" w:rsidP="00E05381">
                      <w:pPr>
                        <w:rPr>
                          <w:color w:val="FFFFFF" w:themeColor="background1"/>
                          <w:sz w:val="8"/>
                        </w:rPr>
                      </w:pPr>
                      <w:r w:rsidRPr="00E05381">
                        <w:rPr>
                          <w:color w:val="FFFFFF" w:themeColor="background1"/>
                          <w:sz w:val="8"/>
                        </w:rPr>
                        <w:t>{</w:t>
                      </w:r>
                    </w:p>
                    <w:p w14:paraId="6E16633E" w14:textId="77777777" w:rsidR="00E05381" w:rsidRPr="00E05381" w:rsidRDefault="00E05381" w:rsidP="00E05381">
                      <w:pPr>
                        <w:rPr>
                          <w:color w:val="FFFFFF" w:themeColor="background1"/>
                          <w:sz w:val="8"/>
                        </w:rPr>
                      </w:pPr>
                    </w:p>
                    <w:p w14:paraId="6BEA3CC7"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142A96DB"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40EA0D13" w14:textId="77777777" w:rsidR="00E05381" w:rsidRPr="00E05381" w:rsidRDefault="00E05381" w:rsidP="00E05381">
                      <w:pPr>
                        <w:rPr>
                          <w:color w:val="FFFFFF" w:themeColor="background1"/>
                          <w:sz w:val="8"/>
                        </w:rPr>
                      </w:pPr>
                    </w:p>
                    <w:p w14:paraId="6E04709C" w14:textId="77777777" w:rsidR="00E05381" w:rsidRPr="00E05381" w:rsidRDefault="00E05381" w:rsidP="00E05381">
                      <w:pPr>
                        <w:rPr>
                          <w:color w:val="FFFFFF" w:themeColor="background1"/>
                          <w:sz w:val="8"/>
                        </w:rPr>
                      </w:pPr>
                      <w:r w:rsidRPr="00E05381">
                        <w:rPr>
                          <w:color w:val="FFFFFF" w:themeColor="background1"/>
                          <w:sz w:val="8"/>
                        </w:rPr>
                        <w:t>}</w:t>
                      </w:r>
                    </w:p>
                    <w:p w14:paraId="3B61014A" w14:textId="77777777" w:rsidR="00E05381" w:rsidRPr="00E05381" w:rsidRDefault="00E05381" w:rsidP="00E05381">
                      <w:pPr>
                        <w:rPr>
                          <w:color w:val="FFFFFF" w:themeColor="background1"/>
                          <w:sz w:val="8"/>
                        </w:rPr>
                      </w:pPr>
                    </w:p>
                    <w:p w14:paraId="137B4E06"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C6D035C" w14:textId="77777777" w:rsidR="00E05381" w:rsidRPr="00E05381" w:rsidRDefault="00E05381" w:rsidP="00E05381">
                      <w:pPr>
                        <w:rPr>
                          <w:color w:val="FFFFFF" w:themeColor="background1"/>
                          <w:sz w:val="8"/>
                        </w:rPr>
                      </w:pPr>
                    </w:p>
                    <w:p w14:paraId="7D26CFB0"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4FA8919" w14:textId="77777777" w:rsidR="00E05381" w:rsidRPr="00E05381" w:rsidRDefault="00E05381" w:rsidP="00E05381">
                      <w:pPr>
                        <w:rPr>
                          <w:color w:val="FFFFFF" w:themeColor="background1"/>
                          <w:sz w:val="8"/>
                        </w:rPr>
                      </w:pPr>
                      <w:r w:rsidRPr="00E05381">
                        <w:rPr>
                          <w:color w:val="FFFFFF" w:themeColor="background1"/>
                          <w:sz w:val="8"/>
                        </w:rPr>
                        <w:t>{</w:t>
                      </w:r>
                    </w:p>
                    <w:p w14:paraId="2A6A6F28" w14:textId="77777777" w:rsidR="00E05381" w:rsidRPr="00E05381" w:rsidRDefault="00E05381" w:rsidP="00E05381">
                      <w:pPr>
                        <w:rPr>
                          <w:color w:val="FFFFFF" w:themeColor="background1"/>
                          <w:sz w:val="8"/>
                        </w:rPr>
                      </w:pPr>
                    </w:p>
                    <w:p w14:paraId="50371AA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6D06AA05" w14:textId="77777777" w:rsidR="00E05381" w:rsidRPr="00E05381" w:rsidRDefault="00E05381" w:rsidP="00E05381">
                      <w:pPr>
                        <w:rPr>
                          <w:color w:val="FFFFFF" w:themeColor="background1"/>
                          <w:sz w:val="8"/>
                        </w:rPr>
                      </w:pPr>
                    </w:p>
                    <w:p w14:paraId="33B57FD9"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4F66F63" w14:textId="77777777" w:rsidR="00E05381" w:rsidRPr="00E05381" w:rsidRDefault="00E05381" w:rsidP="00E05381">
                      <w:pPr>
                        <w:rPr>
                          <w:color w:val="FFFFFF" w:themeColor="background1"/>
                          <w:sz w:val="8"/>
                        </w:rPr>
                      </w:pPr>
                    </w:p>
                    <w:p w14:paraId="0D1C14B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9536B9A"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6053B27C" w14:textId="77777777" w:rsidR="00E05381" w:rsidRPr="00E05381" w:rsidRDefault="00E05381" w:rsidP="00E05381">
                      <w:pPr>
                        <w:rPr>
                          <w:color w:val="FFFFFF" w:themeColor="background1"/>
                          <w:sz w:val="8"/>
                        </w:rPr>
                      </w:pPr>
                    </w:p>
                    <w:p w14:paraId="05F31A17"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A3C8C11" w14:textId="77777777" w:rsidR="00E05381" w:rsidRPr="00E05381" w:rsidRDefault="00E05381" w:rsidP="00E05381">
                      <w:pPr>
                        <w:rPr>
                          <w:color w:val="FFFFFF" w:themeColor="background1"/>
                          <w:sz w:val="8"/>
                        </w:rPr>
                      </w:pPr>
                    </w:p>
                    <w:p w14:paraId="5FD64C5A" w14:textId="77777777" w:rsidR="00E05381" w:rsidRPr="00E05381" w:rsidRDefault="00E05381" w:rsidP="00E05381">
                      <w:pPr>
                        <w:rPr>
                          <w:color w:val="FFFFFF" w:themeColor="background1"/>
                          <w:sz w:val="8"/>
                        </w:rPr>
                      </w:pPr>
                      <w:r w:rsidRPr="00E05381">
                        <w:rPr>
                          <w:color w:val="FFFFFF" w:themeColor="background1"/>
                          <w:sz w:val="8"/>
                        </w:rPr>
                        <w:t>}</w:t>
                      </w:r>
                    </w:p>
                    <w:p w14:paraId="3B3C1347" w14:textId="77777777" w:rsidR="00E05381" w:rsidRPr="00E05381" w:rsidRDefault="00E05381" w:rsidP="00E05381">
                      <w:pPr>
                        <w:rPr>
                          <w:color w:val="FFFFFF" w:themeColor="background1"/>
                          <w:sz w:val="8"/>
                        </w:rPr>
                      </w:pPr>
                    </w:p>
                    <w:p w14:paraId="0ABC6AEE"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795EE1A8" w14:textId="77777777" w:rsidR="00E05381" w:rsidRPr="00E05381" w:rsidRDefault="00E05381" w:rsidP="00E05381">
                      <w:pPr>
                        <w:rPr>
                          <w:color w:val="FFFFFF" w:themeColor="background1"/>
                          <w:sz w:val="8"/>
                        </w:rPr>
                      </w:pPr>
                    </w:p>
                    <w:p w14:paraId="4803E8E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590A13DF" w14:textId="77777777" w:rsidR="00E05381" w:rsidRPr="00E05381" w:rsidRDefault="00E05381" w:rsidP="00E05381">
                      <w:pPr>
                        <w:rPr>
                          <w:color w:val="FFFFFF" w:themeColor="background1"/>
                          <w:sz w:val="8"/>
                        </w:rPr>
                      </w:pPr>
                      <w:r w:rsidRPr="00E05381">
                        <w:rPr>
                          <w:color w:val="FFFFFF" w:themeColor="background1"/>
                          <w:sz w:val="8"/>
                        </w:rPr>
                        <w:t>{</w:t>
                      </w:r>
                    </w:p>
                    <w:p w14:paraId="72A92FD2" w14:textId="77777777" w:rsidR="00E05381" w:rsidRPr="00E05381" w:rsidRDefault="00E05381" w:rsidP="00E05381">
                      <w:pPr>
                        <w:rPr>
                          <w:color w:val="FFFFFF" w:themeColor="background1"/>
                          <w:sz w:val="8"/>
                        </w:rPr>
                      </w:pPr>
                    </w:p>
                    <w:p w14:paraId="5F9C7503"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1041D952" w14:textId="77777777" w:rsidR="00E05381" w:rsidRPr="00E05381" w:rsidRDefault="00E05381" w:rsidP="00E05381">
                      <w:pPr>
                        <w:rPr>
                          <w:color w:val="FFFFFF" w:themeColor="background1"/>
                          <w:sz w:val="8"/>
                        </w:rPr>
                      </w:pPr>
                    </w:p>
                    <w:p w14:paraId="493AE17A"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72E8D21E" w14:textId="77777777" w:rsidR="00E05381" w:rsidRPr="00E05381" w:rsidRDefault="00E05381" w:rsidP="00E05381">
                      <w:pPr>
                        <w:rPr>
                          <w:color w:val="FFFFFF" w:themeColor="background1"/>
                          <w:sz w:val="8"/>
                        </w:rPr>
                      </w:pPr>
                    </w:p>
                    <w:p w14:paraId="68D1D011"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54281017"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1FFE1C1F" w14:textId="77777777" w:rsidR="00E05381" w:rsidRPr="00E05381" w:rsidRDefault="00E05381" w:rsidP="00E05381">
                      <w:pPr>
                        <w:rPr>
                          <w:color w:val="FFFFFF" w:themeColor="background1"/>
                          <w:sz w:val="8"/>
                        </w:rPr>
                      </w:pPr>
                    </w:p>
                    <w:p w14:paraId="72899BF6"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2431303E" w14:textId="77777777" w:rsidR="00E05381" w:rsidRPr="00E05381" w:rsidRDefault="00E05381" w:rsidP="00E05381">
                      <w:pPr>
                        <w:rPr>
                          <w:color w:val="FFFFFF" w:themeColor="background1"/>
                          <w:sz w:val="8"/>
                        </w:rPr>
                      </w:pPr>
                    </w:p>
                    <w:p w14:paraId="0E148861"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44C09A26" w14:textId="77777777" w:rsidR="00E05381" w:rsidRPr="00E05381" w:rsidRDefault="00E05381" w:rsidP="00E05381">
                      <w:pPr>
                        <w:rPr>
                          <w:color w:val="FFFFFF" w:themeColor="background1"/>
                          <w:sz w:val="8"/>
                        </w:rPr>
                      </w:pPr>
                    </w:p>
                    <w:p w14:paraId="2BE6846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4571A8F9"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46C3E96" w14:textId="77777777" w:rsidR="00E05381" w:rsidRPr="00E05381" w:rsidRDefault="00E05381" w:rsidP="00E05381">
                      <w:pPr>
                        <w:rPr>
                          <w:color w:val="FFFFFF" w:themeColor="background1"/>
                          <w:sz w:val="8"/>
                        </w:rPr>
                      </w:pPr>
                    </w:p>
                    <w:p w14:paraId="37A9CA1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7B9FC9E" w14:textId="77777777" w:rsidR="00E05381" w:rsidRPr="00E05381" w:rsidRDefault="00E05381" w:rsidP="00E05381">
                      <w:pPr>
                        <w:rPr>
                          <w:color w:val="FFFFFF" w:themeColor="background1"/>
                          <w:sz w:val="8"/>
                        </w:rPr>
                      </w:pPr>
                    </w:p>
                    <w:p w14:paraId="051CF858" w14:textId="77777777" w:rsidR="00E05381" w:rsidRPr="00E05381" w:rsidRDefault="00E05381" w:rsidP="00E05381">
                      <w:pPr>
                        <w:rPr>
                          <w:color w:val="FFFFFF" w:themeColor="background1"/>
                          <w:sz w:val="8"/>
                        </w:rPr>
                      </w:pPr>
                      <w:r w:rsidRPr="00E05381">
                        <w:rPr>
                          <w:color w:val="FFFFFF" w:themeColor="background1"/>
                          <w:sz w:val="8"/>
                        </w:rPr>
                        <w:t>}</w:t>
                      </w:r>
                    </w:p>
                    <w:p w14:paraId="436FEB43" w14:textId="77777777" w:rsidR="00E05381" w:rsidRPr="00E05381" w:rsidRDefault="00E05381" w:rsidP="00E05381">
                      <w:pPr>
                        <w:rPr>
                          <w:color w:val="FFFFFF" w:themeColor="background1"/>
                          <w:sz w:val="8"/>
                        </w:rPr>
                      </w:pPr>
                    </w:p>
                    <w:p w14:paraId="37A13205"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3E08CB00" w14:textId="77777777" w:rsidR="00E05381" w:rsidRPr="00E05381" w:rsidRDefault="00E05381" w:rsidP="00E05381">
                      <w:pPr>
                        <w:rPr>
                          <w:color w:val="FFFFFF" w:themeColor="background1"/>
                          <w:sz w:val="8"/>
                        </w:rPr>
                      </w:pPr>
                      <w:r w:rsidRPr="00E05381">
                        <w:rPr>
                          <w:color w:val="FFFFFF" w:themeColor="background1"/>
                          <w:sz w:val="8"/>
                        </w:rPr>
                        <w:t>DRAFT CODE</w:t>
                      </w:r>
                    </w:p>
                    <w:p w14:paraId="72608907" w14:textId="77777777" w:rsidR="00E05381" w:rsidRPr="00E05381" w:rsidRDefault="00E05381" w:rsidP="00E05381">
                      <w:pPr>
                        <w:rPr>
                          <w:color w:val="FFFFFF" w:themeColor="background1"/>
                          <w:sz w:val="8"/>
                        </w:rPr>
                      </w:pPr>
                      <w:r w:rsidRPr="00E05381">
                        <w:rPr>
                          <w:color w:val="FFFFFF" w:themeColor="background1"/>
                          <w:sz w:val="8"/>
                        </w:rPr>
                        <w:t>INDEX.HTML</w:t>
                      </w:r>
                    </w:p>
                    <w:p w14:paraId="7C75BD10" w14:textId="77777777" w:rsidR="00E05381" w:rsidRPr="00E05381" w:rsidRDefault="00E05381" w:rsidP="00E05381">
                      <w:pPr>
                        <w:rPr>
                          <w:color w:val="FFFFFF" w:themeColor="background1"/>
                          <w:sz w:val="8"/>
                        </w:rPr>
                      </w:pPr>
                      <w:r w:rsidRPr="00E05381">
                        <w:rPr>
                          <w:color w:val="FFFFFF" w:themeColor="background1"/>
                          <w:sz w:val="8"/>
                        </w:rPr>
                        <w:t>&lt;!DOCTYPE html&gt;</w:t>
                      </w:r>
                    </w:p>
                    <w:p w14:paraId="4BE301D4" w14:textId="77777777" w:rsidR="00E05381" w:rsidRPr="00E05381" w:rsidRDefault="00E05381" w:rsidP="00E05381">
                      <w:pPr>
                        <w:rPr>
                          <w:color w:val="FFFFFF" w:themeColor="background1"/>
                          <w:sz w:val="8"/>
                        </w:rPr>
                      </w:pPr>
                      <w:r w:rsidRPr="00E05381">
                        <w:rPr>
                          <w:color w:val="FFFFFF" w:themeColor="background1"/>
                          <w:sz w:val="8"/>
                        </w:rPr>
                        <w:t>&lt;html lang="en-UK"&gt;</w:t>
                      </w:r>
                    </w:p>
                    <w:p w14:paraId="5EC9F4F6" w14:textId="77777777" w:rsidR="00E05381" w:rsidRPr="00E05381" w:rsidRDefault="00E05381" w:rsidP="00E05381">
                      <w:pPr>
                        <w:rPr>
                          <w:color w:val="FFFFFF" w:themeColor="background1"/>
                          <w:sz w:val="8"/>
                        </w:rPr>
                      </w:pPr>
                      <w:r w:rsidRPr="00E05381">
                        <w:rPr>
                          <w:color w:val="FFFFFF" w:themeColor="background1"/>
                          <w:sz w:val="8"/>
                        </w:rPr>
                        <w:t>&lt;meta charset="UTF-8"&gt;</w:t>
                      </w:r>
                    </w:p>
                    <w:p w14:paraId="04C75E22" w14:textId="77777777" w:rsidR="00E05381" w:rsidRPr="00E05381" w:rsidRDefault="00E05381" w:rsidP="00E05381">
                      <w:pPr>
                        <w:rPr>
                          <w:color w:val="FFFFFF" w:themeColor="background1"/>
                          <w:sz w:val="8"/>
                        </w:rPr>
                      </w:pPr>
                      <w:r w:rsidRPr="00E05381">
                        <w:rPr>
                          <w:color w:val="FFFFFF" w:themeColor="background1"/>
                          <w:sz w:val="8"/>
                        </w:rPr>
                        <w:t>&lt;meta content="width=device-width, initial-scale=1" name="viewport"&gt;</w:t>
                      </w:r>
                    </w:p>
                    <w:p w14:paraId="6F72ECE1" w14:textId="77777777" w:rsidR="00E05381" w:rsidRPr="00E05381" w:rsidRDefault="00E05381" w:rsidP="00E05381">
                      <w:pPr>
                        <w:rPr>
                          <w:color w:val="FFFFFF" w:themeColor="background1"/>
                          <w:sz w:val="8"/>
                        </w:rPr>
                      </w:pPr>
                      <w:r w:rsidRPr="00E05381">
                        <w:rPr>
                          <w:color w:val="FFFFFF" w:themeColor="background1"/>
                          <w:sz w:val="8"/>
                        </w:rPr>
                        <w:t>&lt;link href="style.css" rel="stylesheet" type="text/css"&gt;</w:t>
                      </w:r>
                    </w:p>
                    <w:p w14:paraId="26F66C3A" w14:textId="77777777" w:rsidR="00E05381" w:rsidRPr="00E05381" w:rsidRDefault="00E05381" w:rsidP="00E05381">
                      <w:pPr>
                        <w:rPr>
                          <w:color w:val="FFFFFF" w:themeColor="background1"/>
                          <w:sz w:val="8"/>
                        </w:rPr>
                      </w:pPr>
                      <w:r w:rsidRPr="00E05381">
                        <w:rPr>
                          <w:color w:val="FFFFFF" w:themeColor="background1"/>
                          <w:sz w:val="8"/>
                        </w:rPr>
                        <w:t>&lt;head&gt;</w:t>
                      </w:r>
                    </w:p>
                    <w:p w14:paraId="56A2A38B" w14:textId="77777777" w:rsidR="00E05381" w:rsidRPr="00E05381" w:rsidRDefault="00E05381" w:rsidP="00E05381">
                      <w:pPr>
                        <w:rPr>
                          <w:color w:val="FFFFFF" w:themeColor="background1"/>
                          <w:sz w:val="8"/>
                        </w:rPr>
                      </w:pPr>
                      <w:r w:rsidRPr="00E05381">
                        <w:rPr>
                          <w:color w:val="FFFFFF" w:themeColor="background1"/>
                          <w:sz w:val="8"/>
                        </w:rPr>
                        <w:tab/>
                        <w:t>&lt;title&gt;Arctic Math&lt;/title&gt;</w:t>
                      </w:r>
                    </w:p>
                    <w:p w14:paraId="3868E75C" w14:textId="77777777" w:rsidR="00E05381" w:rsidRPr="00E05381" w:rsidRDefault="00E05381" w:rsidP="00E05381">
                      <w:pPr>
                        <w:rPr>
                          <w:color w:val="FFFFFF" w:themeColor="background1"/>
                          <w:sz w:val="8"/>
                        </w:rPr>
                      </w:pPr>
                      <w:r w:rsidRPr="00E05381">
                        <w:rPr>
                          <w:color w:val="FFFFFF" w:themeColor="background1"/>
                          <w:sz w:val="8"/>
                        </w:rPr>
                        <w:t>&lt;/head&gt;</w:t>
                      </w:r>
                    </w:p>
                    <w:p w14:paraId="2B80826C" w14:textId="77777777" w:rsidR="00E05381" w:rsidRPr="00E05381" w:rsidRDefault="00E05381" w:rsidP="00E05381">
                      <w:pPr>
                        <w:rPr>
                          <w:color w:val="FFFFFF" w:themeColor="background1"/>
                          <w:sz w:val="8"/>
                        </w:rPr>
                      </w:pPr>
                    </w:p>
                    <w:p w14:paraId="7C184671" w14:textId="77777777" w:rsidR="00E05381" w:rsidRPr="00E05381" w:rsidRDefault="00E05381" w:rsidP="00E05381">
                      <w:pPr>
                        <w:rPr>
                          <w:color w:val="FFFFFF" w:themeColor="background1"/>
                          <w:sz w:val="8"/>
                        </w:rPr>
                      </w:pPr>
                      <w:r w:rsidRPr="00E05381">
                        <w:rPr>
                          <w:color w:val="FFFFFF" w:themeColor="background1"/>
                          <w:sz w:val="8"/>
                        </w:rPr>
                        <w:t>&lt;div id="g-signin"&gt;</w:t>
                      </w:r>
                    </w:p>
                    <w:p w14:paraId="4A535BC1"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7AF3DAF1" w14:textId="77777777" w:rsidR="00E05381" w:rsidRPr="00E05381" w:rsidRDefault="00E05381" w:rsidP="00E05381">
                      <w:pPr>
                        <w:rPr>
                          <w:color w:val="FFFFFF" w:themeColor="background1"/>
                          <w:sz w:val="8"/>
                        </w:rPr>
                      </w:pPr>
                      <w:r w:rsidRPr="00E05381">
                        <w:rPr>
                          <w:color w:val="FFFFFF" w:themeColor="background1"/>
                          <w:sz w:val="8"/>
                        </w:rPr>
                        <w:tab/>
                      </w:r>
                    </w:p>
                    <w:p w14:paraId="78235BF7" w14:textId="77777777" w:rsidR="00E05381" w:rsidRPr="00E05381" w:rsidRDefault="00E05381" w:rsidP="00E05381">
                      <w:pPr>
                        <w:rPr>
                          <w:color w:val="FFFFFF" w:themeColor="background1"/>
                          <w:sz w:val="8"/>
                        </w:rPr>
                      </w:pPr>
                      <w:r w:rsidRPr="00E05381">
                        <w:rPr>
                          <w:color w:val="FFFFFF" w:themeColor="background1"/>
                          <w:sz w:val="8"/>
                        </w:rPr>
                        <w:tab/>
                        <w:t>&lt;meta content="profile email" name="google-signin-scope"&gt;</w:t>
                      </w:r>
                    </w:p>
                    <w:p w14:paraId="7F8BFBDA" w14:textId="77777777" w:rsidR="00E05381" w:rsidRPr="00E05381" w:rsidRDefault="00E05381" w:rsidP="00E05381">
                      <w:pPr>
                        <w:rPr>
                          <w:color w:val="FFFFFF" w:themeColor="background1"/>
                          <w:sz w:val="8"/>
                        </w:rPr>
                      </w:pPr>
                      <w:r w:rsidRPr="00E05381">
                        <w:rPr>
                          <w:color w:val="FFFFFF" w:themeColor="background1"/>
                          <w:sz w:val="8"/>
                        </w:rPr>
                        <w:tab/>
                        <w:t>&lt;meta content="215405045709-h89405dp4slh64sfdli5903i881a1flq.apps.googleusercontent.com"</w:t>
                      </w:r>
                    </w:p>
                    <w:p w14:paraId="3849D467" w14:textId="77777777" w:rsidR="00E05381" w:rsidRPr="00E05381" w:rsidRDefault="00E05381" w:rsidP="00E05381">
                      <w:pPr>
                        <w:rPr>
                          <w:color w:val="FFFFFF" w:themeColor="background1"/>
                          <w:sz w:val="8"/>
                        </w:rPr>
                      </w:pPr>
                      <w:r w:rsidRPr="00E05381">
                        <w:rPr>
                          <w:color w:val="FFFFFF" w:themeColor="background1"/>
                          <w:sz w:val="8"/>
                        </w:rPr>
                        <w:tab/>
                        <w:t xml:space="preserve">      name="google-signin-client_id"&gt;</w:t>
                      </w:r>
                    </w:p>
                    <w:p w14:paraId="03665727" w14:textId="77777777" w:rsidR="00E05381" w:rsidRPr="00E05381" w:rsidRDefault="00E05381" w:rsidP="00E05381">
                      <w:pPr>
                        <w:rPr>
                          <w:color w:val="FFFFFF" w:themeColor="background1"/>
                          <w:sz w:val="8"/>
                        </w:rPr>
                      </w:pPr>
                      <w:r w:rsidRPr="00E05381">
                        <w:rPr>
                          <w:color w:val="FFFFFF" w:themeColor="background1"/>
                          <w:sz w:val="8"/>
                        </w:rPr>
                        <w:tab/>
                        <w:t>&lt;script async defer src="https://apis.google.com/js/platform.js"&gt;&lt;/script&gt;</w:t>
                      </w:r>
                    </w:p>
                    <w:p w14:paraId="082A1D95" w14:textId="77777777" w:rsidR="00E05381" w:rsidRPr="00E05381" w:rsidRDefault="00E05381" w:rsidP="00E05381">
                      <w:pPr>
                        <w:rPr>
                          <w:color w:val="FFFFFF" w:themeColor="background1"/>
                          <w:sz w:val="8"/>
                        </w:rPr>
                      </w:pPr>
                      <w:r w:rsidRPr="00E05381">
                        <w:rPr>
                          <w:color w:val="FFFFFF" w:themeColor="background1"/>
                          <w:sz w:val="8"/>
                        </w:rPr>
                        <w:tab/>
                      </w:r>
                    </w:p>
                    <w:p w14:paraId="52BD8943" w14:textId="77777777" w:rsidR="00E05381" w:rsidRPr="00E05381" w:rsidRDefault="00E05381" w:rsidP="00E05381">
                      <w:pPr>
                        <w:rPr>
                          <w:color w:val="FFFFFF" w:themeColor="background1"/>
                          <w:sz w:val="8"/>
                        </w:rPr>
                      </w:pPr>
                      <w:r w:rsidRPr="00E05381">
                        <w:rPr>
                          <w:color w:val="FFFFFF" w:themeColor="background1"/>
                          <w:sz w:val="8"/>
                        </w:rPr>
                        <w:tab/>
                        <w:t>&lt;div class="g-signin" data-onsuccess="onSignIn" data-theme="dark"&gt;&lt;/div&gt;</w:t>
                      </w:r>
                    </w:p>
                    <w:p w14:paraId="4C47A8A7" w14:textId="77777777" w:rsidR="00E05381" w:rsidRPr="00E05381" w:rsidRDefault="00E05381" w:rsidP="00E05381">
                      <w:pPr>
                        <w:rPr>
                          <w:color w:val="FFFFFF" w:themeColor="background1"/>
                          <w:sz w:val="8"/>
                        </w:rPr>
                      </w:pPr>
                    </w:p>
                    <w:p w14:paraId="741DFC49" w14:textId="77777777" w:rsidR="00E05381" w:rsidRPr="00E05381" w:rsidRDefault="00E05381" w:rsidP="00E05381">
                      <w:pPr>
                        <w:rPr>
                          <w:color w:val="FFFFFF" w:themeColor="background1"/>
                          <w:sz w:val="8"/>
                        </w:rPr>
                      </w:pPr>
                      <w:r w:rsidRPr="00E05381">
                        <w:rPr>
                          <w:color w:val="FFFFFF" w:themeColor="background1"/>
                          <w:sz w:val="8"/>
                        </w:rPr>
                        <w:t>&lt;/div&gt;</w:t>
                      </w:r>
                    </w:p>
                    <w:p w14:paraId="3D6472C2" w14:textId="77777777" w:rsidR="00E05381" w:rsidRPr="00E05381" w:rsidRDefault="00E05381" w:rsidP="00E05381">
                      <w:pPr>
                        <w:rPr>
                          <w:color w:val="FFFFFF" w:themeColor="background1"/>
                          <w:sz w:val="8"/>
                        </w:rPr>
                      </w:pPr>
                      <w:r w:rsidRPr="00E05381">
                        <w:rPr>
                          <w:color w:val="FFFFFF" w:themeColor="background1"/>
                          <w:sz w:val="8"/>
                        </w:rPr>
                        <w:t>//google Log in</w:t>
                      </w:r>
                    </w:p>
                    <w:p w14:paraId="5193483A" w14:textId="77777777" w:rsidR="00E05381" w:rsidRPr="00E05381" w:rsidRDefault="00E05381" w:rsidP="00E05381">
                      <w:pPr>
                        <w:rPr>
                          <w:color w:val="FFFFFF" w:themeColor="background1"/>
                          <w:sz w:val="8"/>
                        </w:rPr>
                      </w:pPr>
                    </w:p>
                    <w:p w14:paraId="1A46CB6A" w14:textId="77777777" w:rsidR="00E05381" w:rsidRPr="00E05381" w:rsidRDefault="00E05381" w:rsidP="00E05381">
                      <w:pPr>
                        <w:rPr>
                          <w:color w:val="FFFFFF" w:themeColor="background1"/>
                          <w:sz w:val="8"/>
                        </w:rPr>
                      </w:pPr>
                      <w:r w:rsidRPr="00E05381">
                        <w:rPr>
                          <w:color w:val="FFFFFF" w:themeColor="background1"/>
                          <w:sz w:val="8"/>
                        </w:rPr>
                        <w:t>&lt;body&gt;</w:t>
                      </w:r>
                    </w:p>
                    <w:p w14:paraId="28F65C07" w14:textId="77777777" w:rsidR="00E05381" w:rsidRPr="00E05381" w:rsidRDefault="00E05381" w:rsidP="00E05381">
                      <w:pPr>
                        <w:rPr>
                          <w:color w:val="FFFFFF" w:themeColor="background1"/>
                          <w:sz w:val="8"/>
                        </w:rPr>
                      </w:pPr>
                      <w:r w:rsidRPr="00E05381">
                        <w:rPr>
                          <w:color w:val="FFFFFF" w:themeColor="background1"/>
                          <w:sz w:val="8"/>
                        </w:rPr>
                        <w:t>&lt;h1&gt;Hello Mathematicians :)&lt;/h1&gt;</w:t>
                      </w:r>
                    </w:p>
                    <w:p w14:paraId="0E354D11" w14:textId="77777777" w:rsidR="00E05381" w:rsidRPr="00E05381" w:rsidRDefault="00E05381" w:rsidP="00E05381">
                      <w:pPr>
                        <w:rPr>
                          <w:color w:val="FFFFFF" w:themeColor="background1"/>
                          <w:sz w:val="8"/>
                        </w:rPr>
                      </w:pPr>
                      <w:r w:rsidRPr="00E05381">
                        <w:rPr>
                          <w:color w:val="FFFFFF" w:themeColor="background1"/>
                          <w:sz w:val="8"/>
                        </w:rPr>
                        <w:t>&lt;hr/&gt;</w:t>
                      </w:r>
                    </w:p>
                    <w:p w14:paraId="2DDA3475" w14:textId="77777777" w:rsidR="00E05381" w:rsidRPr="00E05381" w:rsidRDefault="00E05381" w:rsidP="00E05381">
                      <w:pPr>
                        <w:rPr>
                          <w:color w:val="FFFFFF" w:themeColor="background1"/>
                          <w:sz w:val="8"/>
                        </w:rPr>
                      </w:pPr>
                      <w:r w:rsidRPr="00E05381">
                        <w:rPr>
                          <w:color w:val="FFFFFF" w:themeColor="background1"/>
                          <w:sz w:val="8"/>
                        </w:rPr>
                        <w:t>&lt;br&gt;</w:t>
                      </w:r>
                    </w:p>
                    <w:p w14:paraId="271B3795" w14:textId="77777777" w:rsidR="00E05381" w:rsidRPr="00E05381" w:rsidRDefault="00E05381" w:rsidP="00E05381">
                      <w:pPr>
                        <w:rPr>
                          <w:color w:val="FFFFFF" w:themeColor="background1"/>
                          <w:sz w:val="8"/>
                        </w:rPr>
                      </w:pPr>
                      <w:r w:rsidRPr="00E05381">
                        <w:rPr>
                          <w:color w:val="FFFFFF" w:themeColor="background1"/>
                          <w:sz w:val="8"/>
                        </w:rPr>
                        <w:t>&lt;p&gt;Welcome to a great study resource for any A Level Mathematician</w:t>
                      </w:r>
                    </w:p>
                    <w:p w14:paraId="5A30291E" w14:textId="77777777" w:rsidR="00E05381" w:rsidRPr="00E05381" w:rsidRDefault="00E05381" w:rsidP="00E05381">
                      <w:pPr>
                        <w:rPr>
                          <w:color w:val="FFFFFF" w:themeColor="background1"/>
                          <w:sz w:val="8"/>
                        </w:rPr>
                      </w:pPr>
                      <w:r w:rsidRPr="00E05381">
                        <w:rPr>
                          <w:color w:val="FFFFFF" w:themeColor="background1"/>
                          <w:sz w:val="8"/>
                        </w:rPr>
                        <w:tab/>
                        <w:t>&lt;br&gt;&lt;strong&gt;as well as&lt;/strong&gt;&lt;br&gt; for anyone looking for extension/revision work.</w:t>
                      </w:r>
                    </w:p>
                    <w:p w14:paraId="04A64383" w14:textId="77777777" w:rsidR="00E05381" w:rsidRPr="00E05381" w:rsidRDefault="00E05381" w:rsidP="00E05381">
                      <w:pPr>
                        <w:rPr>
                          <w:color w:val="FFFFFF" w:themeColor="background1"/>
                          <w:sz w:val="8"/>
                        </w:rPr>
                      </w:pPr>
                      <w:r w:rsidRPr="00E05381">
                        <w:rPr>
                          <w:color w:val="FFFFFF" w:themeColor="background1"/>
                          <w:sz w:val="8"/>
                        </w:rPr>
                        <w:t>&lt;/p&gt;</w:t>
                      </w:r>
                    </w:p>
                    <w:p w14:paraId="7978A35F" w14:textId="77777777" w:rsidR="00E05381" w:rsidRPr="00E05381" w:rsidRDefault="00E05381" w:rsidP="00E05381">
                      <w:pPr>
                        <w:rPr>
                          <w:color w:val="FFFFFF" w:themeColor="background1"/>
                          <w:sz w:val="8"/>
                        </w:rPr>
                      </w:pPr>
                      <w:r w:rsidRPr="00E05381">
                        <w:rPr>
                          <w:color w:val="FFFFFF" w:themeColor="background1"/>
                          <w:sz w:val="8"/>
                        </w:rPr>
                        <w:t>&lt;br&gt;</w:t>
                      </w:r>
                    </w:p>
                    <w:p w14:paraId="242068DA" w14:textId="77777777" w:rsidR="00E05381" w:rsidRPr="00E05381" w:rsidRDefault="00E05381" w:rsidP="00E05381">
                      <w:pPr>
                        <w:rPr>
                          <w:color w:val="FFFFFF" w:themeColor="background1"/>
                          <w:sz w:val="8"/>
                        </w:rPr>
                      </w:pPr>
                      <w:r w:rsidRPr="00E05381">
                        <w:rPr>
                          <w:color w:val="FFFFFF" w:themeColor="background1"/>
                          <w:sz w:val="8"/>
                        </w:rPr>
                        <w:t>&lt;a href="ALevelMathematics/Quadratic Equation/Quadratic Equations.html" target="_blank"</w:t>
                      </w:r>
                    </w:p>
                    <w:p w14:paraId="0A63380F" w14:textId="77777777" w:rsidR="00E05381" w:rsidRPr="00E05381" w:rsidRDefault="00E05381" w:rsidP="00E05381">
                      <w:pPr>
                        <w:rPr>
                          <w:color w:val="FFFFFF" w:themeColor="background1"/>
                          <w:sz w:val="8"/>
                        </w:rPr>
                      </w:pPr>
                      <w:r w:rsidRPr="00E05381">
                        <w:rPr>
                          <w:color w:val="FFFFFF" w:themeColor="background1"/>
                          <w:sz w:val="8"/>
                        </w:rPr>
                        <w:t xml:space="preserve">   title="Go to Quadratic Equations"&gt;Quadratic Equations&lt;/a&gt;</w:t>
                      </w:r>
                    </w:p>
                    <w:p w14:paraId="1B6A4828" w14:textId="77777777" w:rsidR="00E05381" w:rsidRPr="00E05381" w:rsidRDefault="00E05381" w:rsidP="00E05381">
                      <w:pPr>
                        <w:rPr>
                          <w:color w:val="FFFFFF" w:themeColor="background1"/>
                          <w:sz w:val="8"/>
                        </w:rPr>
                      </w:pPr>
                      <w:r w:rsidRPr="00E05381">
                        <w:rPr>
                          <w:color w:val="FFFFFF" w:themeColor="background1"/>
                          <w:sz w:val="8"/>
                        </w:rPr>
                        <w:t>&lt;/body&gt;</w:t>
                      </w:r>
                    </w:p>
                    <w:p w14:paraId="575EDC8E" w14:textId="77777777" w:rsidR="00E05381" w:rsidRPr="00E05381" w:rsidRDefault="00E05381" w:rsidP="00E05381">
                      <w:pPr>
                        <w:rPr>
                          <w:color w:val="FFFFFF" w:themeColor="background1"/>
                          <w:sz w:val="8"/>
                        </w:rPr>
                      </w:pPr>
                    </w:p>
                    <w:p w14:paraId="6D400C00" w14:textId="77777777" w:rsidR="00E05381" w:rsidRPr="00E05381" w:rsidRDefault="00E05381" w:rsidP="00E05381">
                      <w:pPr>
                        <w:rPr>
                          <w:color w:val="FFFFFF" w:themeColor="background1"/>
                          <w:sz w:val="8"/>
                        </w:rPr>
                      </w:pPr>
                      <w:r w:rsidRPr="00E05381">
                        <w:rPr>
                          <w:color w:val="FFFFFF" w:themeColor="background1"/>
                          <w:sz w:val="8"/>
                        </w:rPr>
                        <w:t>&lt;h2&gt;Copyright &amp;copy; 2018 Mark R. Sounthararajah&lt;/h2&gt;</w:t>
                      </w:r>
                    </w:p>
                    <w:p w14:paraId="4D1942BA" w14:textId="77777777" w:rsidR="00E05381" w:rsidRPr="00E05381" w:rsidRDefault="00E05381" w:rsidP="00E05381">
                      <w:pPr>
                        <w:rPr>
                          <w:color w:val="FFFFFF" w:themeColor="background1"/>
                          <w:sz w:val="8"/>
                        </w:rPr>
                      </w:pPr>
                    </w:p>
                    <w:p w14:paraId="5D21B49B" w14:textId="77777777" w:rsidR="00E05381" w:rsidRPr="00E05381" w:rsidRDefault="00E05381" w:rsidP="00E05381">
                      <w:pPr>
                        <w:rPr>
                          <w:color w:val="FFFFFF" w:themeColor="background1"/>
                          <w:sz w:val="8"/>
                        </w:rPr>
                      </w:pPr>
                      <w:r w:rsidRPr="00E05381">
                        <w:rPr>
                          <w:color w:val="FFFFFF" w:themeColor="background1"/>
                          <w:sz w:val="8"/>
                        </w:rPr>
                        <w:t>&lt;/html&gt;</w:t>
                      </w:r>
                    </w:p>
                    <w:p w14:paraId="711A92BF" w14:textId="77777777" w:rsidR="00E05381" w:rsidRPr="00E05381" w:rsidRDefault="00E05381" w:rsidP="00E05381">
                      <w:pPr>
                        <w:rPr>
                          <w:color w:val="FFFFFF" w:themeColor="background1"/>
                          <w:sz w:val="8"/>
                        </w:rPr>
                      </w:pPr>
                      <w:r w:rsidRPr="00E05381">
                        <w:rPr>
                          <w:color w:val="FFFFFF" w:themeColor="background1"/>
                          <w:sz w:val="8"/>
                        </w:rPr>
                        <w:t>STYLE.CSS</w:t>
                      </w:r>
                    </w:p>
                    <w:p w14:paraId="237C8D91" w14:textId="77777777" w:rsidR="00E05381" w:rsidRPr="00E05381" w:rsidRDefault="00E05381" w:rsidP="00E05381">
                      <w:pPr>
                        <w:rPr>
                          <w:color w:val="FFFFFF" w:themeColor="background1"/>
                          <w:sz w:val="8"/>
                        </w:rPr>
                      </w:pPr>
                      <w:r w:rsidRPr="00E05381">
                        <w:rPr>
                          <w:color w:val="FFFFFF" w:themeColor="background1"/>
                          <w:sz w:val="8"/>
                        </w:rPr>
                        <w:t>title {</w:t>
                      </w:r>
                    </w:p>
                    <w:p w14:paraId="7C4FC7F7" w14:textId="77777777" w:rsidR="00E05381" w:rsidRPr="00E05381" w:rsidRDefault="00E05381" w:rsidP="00E05381">
                      <w:pPr>
                        <w:rPr>
                          <w:color w:val="FFFFFF" w:themeColor="background1"/>
                          <w:sz w:val="8"/>
                        </w:rPr>
                      </w:pPr>
                      <w:r w:rsidRPr="00E05381">
                        <w:rPr>
                          <w:color w:val="FFFFFF" w:themeColor="background1"/>
                          <w:sz w:val="8"/>
                        </w:rPr>
                        <w:t xml:space="preserve">    font-family: "Cambria Math";</w:t>
                      </w:r>
                    </w:p>
                    <w:p w14:paraId="1BB75C33" w14:textId="77777777" w:rsidR="00E05381" w:rsidRPr="00E05381" w:rsidRDefault="00E05381" w:rsidP="00E05381">
                      <w:pPr>
                        <w:rPr>
                          <w:color w:val="FFFFFF" w:themeColor="background1"/>
                          <w:sz w:val="8"/>
                        </w:rPr>
                      </w:pPr>
                      <w:r w:rsidRPr="00E05381">
                        <w:rPr>
                          <w:color w:val="FFFFFF" w:themeColor="background1"/>
                          <w:sz w:val="8"/>
                        </w:rPr>
                        <w:t xml:space="preserve">    /*background-color: #000000;*/</w:t>
                      </w:r>
                    </w:p>
                    <w:p w14:paraId="6458C19A" w14:textId="77777777" w:rsidR="00E05381" w:rsidRPr="00E05381" w:rsidRDefault="00E05381" w:rsidP="00E05381">
                      <w:pPr>
                        <w:rPr>
                          <w:color w:val="FFFFFF" w:themeColor="background1"/>
                          <w:sz w:val="8"/>
                        </w:rPr>
                      </w:pPr>
                      <w:r w:rsidRPr="00E05381">
                        <w:rPr>
                          <w:color w:val="FFFFFF" w:themeColor="background1"/>
                          <w:sz w:val="8"/>
                        </w:rPr>
                        <w:t>}</w:t>
                      </w:r>
                    </w:p>
                    <w:p w14:paraId="3C08302D" w14:textId="77777777" w:rsidR="00E05381" w:rsidRPr="00E05381" w:rsidRDefault="00E05381" w:rsidP="00E05381">
                      <w:pPr>
                        <w:rPr>
                          <w:color w:val="FFFFFF" w:themeColor="background1"/>
                          <w:sz w:val="8"/>
                        </w:rPr>
                      </w:pPr>
                    </w:p>
                    <w:p w14:paraId="212CF229" w14:textId="77777777" w:rsidR="00E05381" w:rsidRPr="00E05381" w:rsidRDefault="00E05381" w:rsidP="00E05381">
                      <w:pPr>
                        <w:rPr>
                          <w:color w:val="FFFFFF" w:themeColor="background1"/>
                          <w:sz w:val="8"/>
                        </w:rPr>
                      </w:pPr>
                      <w:r w:rsidRPr="00E05381">
                        <w:rPr>
                          <w:color w:val="FFFFFF" w:themeColor="background1"/>
                          <w:sz w:val="8"/>
                        </w:rPr>
                        <w:t>body {</w:t>
                      </w:r>
                    </w:p>
                    <w:p w14:paraId="5452D121" w14:textId="77777777" w:rsidR="00E05381" w:rsidRPr="00E05381" w:rsidRDefault="00E05381" w:rsidP="00E05381">
                      <w:pPr>
                        <w:rPr>
                          <w:color w:val="FFFFFF" w:themeColor="background1"/>
                          <w:sz w:val="8"/>
                        </w:rPr>
                      </w:pPr>
                      <w:r w:rsidRPr="00E05381">
                        <w:rPr>
                          <w:color w:val="FFFFFF" w:themeColor="background1"/>
                          <w:sz w:val="8"/>
                        </w:rPr>
                        <w:t xml:space="preserve">    background-color: floralwhite;</w:t>
                      </w:r>
                    </w:p>
                    <w:p w14:paraId="082DCEB6" w14:textId="77777777" w:rsidR="00E05381" w:rsidRPr="00E05381" w:rsidRDefault="00E05381" w:rsidP="00E05381">
                      <w:pPr>
                        <w:rPr>
                          <w:color w:val="FFFFFF" w:themeColor="background1"/>
                          <w:sz w:val="8"/>
                        </w:rPr>
                      </w:pPr>
                      <w:r w:rsidRPr="00E05381">
                        <w:rPr>
                          <w:color w:val="FFFFFF" w:themeColor="background1"/>
                          <w:sz w:val="8"/>
                        </w:rPr>
                        <w:t xml:space="preserve">    /*background-image: url("MathFrontCover.jpg");*/</w:t>
                      </w:r>
                    </w:p>
                    <w:p w14:paraId="605FC8EC" w14:textId="77777777" w:rsidR="00E05381" w:rsidRPr="00E05381" w:rsidRDefault="00E05381" w:rsidP="00E05381">
                      <w:pPr>
                        <w:rPr>
                          <w:color w:val="FFFFFF" w:themeColor="background1"/>
                          <w:sz w:val="8"/>
                        </w:rPr>
                      </w:pPr>
                      <w:r w:rsidRPr="00E05381">
                        <w:rPr>
                          <w:color w:val="FFFFFF" w:themeColor="background1"/>
                          <w:sz w:val="8"/>
                        </w:rPr>
                        <w:t>}</w:t>
                      </w:r>
                    </w:p>
                    <w:p w14:paraId="55ABF766" w14:textId="77777777" w:rsidR="00E05381" w:rsidRPr="00E05381" w:rsidRDefault="00E05381" w:rsidP="00E05381">
                      <w:pPr>
                        <w:rPr>
                          <w:color w:val="FFFFFF" w:themeColor="background1"/>
                          <w:sz w:val="8"/>
                        </w:rPr>
                      </w:pPr>
                    </w:p>
                    <w:p w14:paraId="413EF2F3" w14:textId="77777777" w:rsidR="00E05381" w:rsidRPr="00E05381" w:rsidRDefault="00E05381" w:rsidP="00E05381">
                      <w:pPr>
                        <w:rPr>
                          <w:color w:val="FFFFFF" w:themeColor="background1"/>
                          <w:sz w:val="8"/>
                        </w:rPr>
                      </w:pPr>
                      <w:r w:rsidRPr="00E05381">
                        <w:rPr>
                          <w:color w:val="FFFFFF" w:themeColor="background1"/>
                          <w:sz w:val="8"/>
                        </w:rPr>
                        <w:t>#g-signin {</w:t>
                      </w:r>
                    </w:p>
                    <w:p w14:paraId="26FB2786" w14:textId="77777777" w:rsidR="00E05381" w:rsidRPr="00E05381" w:rsidRDefault="00E05381" w:rsidP="00E05381">
                      <w:pPr>
                        <w:rPr>
                          <w:color w:val="FFFFFF" w:themeColor="background1"/>
                          <w:sz w:val="8"/>
                        </w:rPr>
                      </w:pPr>
                      <w:r w:rsidRPr="00E05381">
                        <w:rPr>
                          <w:color w:val="FFFFFF" w:themeColor="background1"/>
                          <w:sz w:val="8"/>
                        </w:rPr>
                        <w:t xml:space="preserve">    margin-left:40px;</w:t>
                      </w:r>
                    </w:p>
                    <w:p w14:paraId="0C2811F4" w14:textId="77777777" w:rsidR="00E05381" w:rsidRPr="00E05381" w:rsidRDefault="00E05381" w:rsidP="00E05381">
                      <w:pPr>
                        <w:rPr>
                          <w:color w:val="FFFFFF" w:themeColor="background1"/>
                          <w:sz w:val="8"/>
                        </w:rPr>
                      </w:pPr>
                      <w:r w:rsidRPr="00E05381">
                        <w:rPr>
                          <w:color w:val="FFFFFF" w:themeColor="background1"/>
                          <w:sz w:val="8"/>
                        </w:rPr>
                        <w:t xml:space="preserve">    margin-top: auto;</w:t>
                      </w:r>
                    </w:p>
                    <w:p w14:paraId="7845820C"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1D9B0058" w14:textId="77777777" w:rsidR="00E05381" w:rsidRPr="00E05381" w:rsidRDefault="00E05381" w:rsidP="00E05381">
                      <w:pPr>
                        <w:rPr>
                          <w:color w:val="FFFFFF" w:themeColor="background1"/>
                          <w:sz w:val="8"/>
                        </w:rPr>
                      </w:pPr>
                      <w:r w:rsidRPr="00E05381">
                        <w:rPr>
                          <w:color w:val="FFFFFF" w:themeColor="background1"/>
                          <w:sz w:val="8"/>
                        </w:rPr>
                        <w:t>}</w:t>
                      </w:r>
                    </w:p>
                    <w:p w14:paraId="5E68FEB8" w14:textId="77777777" w:rsidR="00E05381" w:rsidRPr="00E05381" w:rsidRDefault="00E05381" w:rsidP="00E05381">
                      <w:pPr>
                        <w:rPr>
                          <w:color w:val="FFFFFF" w:themeColor="background1"/>
                          <w:sz w:val="8"/>
                        </w:rPr>
                      </w:pPr>
                    </w:p>
                    <w:p w14:paraId="7D00AF02" w14:textId="77777777" w:rsidR="00E05381" w:rsidRPr="00E05381" w:rsidRDefault="00E05381" w:rsidP="00E05381">
                      <w:pPr>
                        <w:rPr>
                          <w:color w:val="FFFFFF" w:themeColor="background1"/>
                          <w:sz w:val="8"/>
                        </w:rPr>
                      </w:pPr>
                      <w:r w:rsidRPr="00E05381">
                        <w:rPr>
                          <w:color w:val="FFFFFF" w:themeColor="background1"/>
                          <w:sz w:val="8"/>
                        </w:rPr>
                        <w:t>h1 {</w:t>
                      </w:r>
                    </w:p>
                    <w:p w14:paraId="1E46DB96" w14:textId="77777777" w:rsidR="00E05381" w:rsidRPr="00E05381" w:rsidRDefault="00E05381" w:rsidP="00E05381">
                      <w:pPr>
                        <w:rPr>
                          <w:color w:val="FFFFFF" w:themeColor="background1"/>
                          <w:sz w:val="8"/>
                        </w:rPr>
                      </w:pPr>
                      <w:r w:rsidRPr="00E05381">
                        <w:rPr>
                          <w:color w:val="FFFFFF" w:themeColor="background1"/>
                          <w:sz w:val="8"/>
                        </w:rPr>
                        <w:t xml:space="preserve">    color: lightblue;</w:t>
                      </w:r>
                    </w:p>
                    <w:p w14:paraId="1F62C6B6"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2B6DF6F4" w14:textId="77777777" w:rsidR="00E05381" w:rsidRPr="00E05381" w:rsidRDefault="00E05381" w:rsidP="00E05381">
                      <w:pPr>
                        <w:rPr>
                          <w:color w:val="FFFFFF" w:themeColor="background1"/>
                          <w:sz w:val="8"/>
                        </w:rPr>
                      </w:pPr>
                      <w:r w:rsidRPr="00E05381">
                        <w:rPr>
                          <w:color w:val="FFFFFF" w:themeColor="background1"/>
                          <w:sz w:val="8"/>
                        </w:rPr>
                        <w:t xml:space="preserve">    margin-left: auto;</w:t>
                      </w:r>
                    </w:p>
                    <w:p w14:paraId="34A7C961" w14:textId="77777777" w:rsidR="00E05381" w:rsidRPr="00E05381" w:rsidRDefault="00E05381" w:rsidP="00E05381">
                      <w:pPr>
                        <w:rPr>
                          <w:color w:val="FFFFFF" w:themeColor="background1"/>
                          <w:sz w:val="8"/>
                        </w:rPr>
                      </w:pPr>
                      <w:r w:rsidRPr="00E05381">
                        <w:rPr>
                          <w:color w:val="FFFFFF" w:themeColor="background1"/>
                          <w:sz w:val="8"/>
                        </w:rPr>
                        <w:t xml:space="preserve">    margin-right: auto;</w:t>
                      </w:r>
                    </w:p>
                    <w:p w14:paraId="23E566CE" w14:textId="77777777" w:rsidR="00E05381" w:rsidRPr="00E05381" w:rsidRDefault="00E05381" w:rsidP="00E05381">
                      <w:pPr>
                        <w:rPr>
                          <w:color w:val="FFFFFF" w:themeColor="background1"/>
                          <w:sz w:val="8"/>
                        </w:rPr>
                      </w:pPr>
                      <w:r w:rsidRPr="00E05381">
                        <w:rPr>
                          <w:color w:val="FFFFFF" w:themeColor="background1"/>
                          <w:sz w:val="8"/>
                        </w:rPr>
                        <w:t>}</w:t>
                      </w:r>
                    </w:p>
                    <w:p w14:paraId="32A5BB23" w14:textId="77777777" w:rsidR="00E05381" w:rsidRPr="00E05381" w:rsidRDefault="00E05381" w:rsidP="00E05381">
                      <w:pPr>
                        <w:rPr>
                          <w:color w:val="FFFFFF" w:themeColor="background1"/>
                          <w:sz w:val="8"/>
                        </w:rPr>
                      </w:pPr>
                    </w:p>
                    <w:p w14:paraId="1B090070" w14:textId="77777777" w:rsidR="00E05381" w:rsidRPr="00E05381" w:rsidRDefault="00E05381" w:rsidP="00E05381">
                      <w:pPr>
                        <w:rPr>
                          <w:color w:val="FFFFFF" w:themeColor="background1"/>
                          <w:sz w:val="8"/>
                        </w:rPr>
                      </w:pPr>
                      <w:r w:rsidRPr="00E05381">
                        <w:rPr>
                          <w:color w:val="FFFFFF" w:themeColor="background1"/>
                          <w:sz w:val="8"/>
                        </w:rPr>
                        <w:t>h2 {</w:t>
                      </w:r>
                    </w:p>
                    <w:p w14:paraId="4362908B"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375005C1" w14:textId="77777777" w:rsidR="00E05381" w:rsidRPr="00E05381" w:rsidRDefault="00E05381" w:rsidP="00E05381">
                      <w:pPr>
                        <w:rPr>
                          <w:color w:val="FFFFFF" w:themeColor="background1"/>
                          <w:sz w:val="8"/>
                        </w:rPr>
                      </w:pPr>
                      <w:r w:rsidRPr="00E05381">
                        <w:rPr>
                          <w:color w:val="FFFFFF" w:themeColor="background1"/>
                          <w:sz w:val="8"/>
                        </w:rPr>
                        <w:t>}</w:t>
                      </w:r>
                    </w:p>
                    <w:p w14:paraId="13F98E1D" w14:textId="77777777" w:rsidR="00E05381" w:rsidRPr="00E05381" w:rsidRDefault="00E05381" w:rsidP="00E05381">
                      <w:pPr>
                        <w:rPr>
                          <w:color w:val="FFFFFF" w:themeColor="background1"/>
                          <w:sz w:val="8"/>
                        </w:rPr>
                      </w:pPr>
                    </w:p>
                    <w:p w14:paraId="67CDAF92" w14:textId="77777777" w:rsidR="00E05381" w:rsidRPr="00E05381" w:rsidRDefault="00E05381" w:rsidP="00E05381">
                      <w:pPr>
                        <w:rPr>
                          <w:color w:val="FFFFFF" w:themeColor="background1"/>
                          <w:sz w:val="8"/>
                        </w:rPr>
                      </w:pPr>
                      <w:r w:rsidRPr="00E05381">
                        <w:rPr>
                          <w:color w:val="FFFFFF" w:themeColor="background1"/>
                          <w:sz w:val="8"/>
                        </w:rPr>
                        <w:t>p {</w:t>
                      </w:r>
                    </w:p>
                    <w:p w14:paraId="58D5675A" w14:textId="77777777" w:rsidR="00E05381" w:rsidRPr="00E05381" w:rsidRDefault="00E05381" w:rsidP="00E05381">
                      <w:pPr>
                        <w:rPr>
                          <w:color w:val="FFFFFF" w:themeColor="background1"/>
                          <w:sz w:val="8"/>
                        </w:rPr>
                      </w:pPr>
                      <w:r w:rsidRPr="00E05381">
                        <w:rPr>
                          <w:color w:val="FFFFFF" w:themeColor="background1"/>
                          <w:sz w:val="8"/>
                        </w:rPr>
                        <w:t xml:space="preserve">    color: darkblue;</w:t>
                      </w:r>
                    </w:p>
                    <w:p w14:paraId="0DEAD671" w14:textId="77777777" w:rsidR="00E05381" w:rsidRPr="00E05381" w:rsidRDefault="00E05381" w:rsidP="00E05381">
                      <w:pPr>
                        <w:rPr>
                          <w:color w:val="FFFFFF" w:themeColor="background1"/>
                          <w:sz w:val="8"/>
                        </w:rPr>
                      </w:pPr>
                      <w:r w:rsidRPr="00E05381">
                        <w:rPr>
                          <w:color w:val="FFFFFF" w:themeColor="background1"/>
                          <w:sz w:val="8"/>
                        </w:rPr>
                        <w:t xml:space="preserve">    text-align: center;</w:t>
                      </w:r>
                    </w:p>
                    <w:p w14:paraId="0531725D" w14:textId="77777777" w:rsidR="00E05381" w:rsidRPr="00E05381" w:rsidRDefault="00E05381" w:rsidP="00E05381">
                      <w:pPr>
                        <w:rPr>
                          <w:color w:val="FFFFFF" w:themeColor="background1"/>
                          <w:sz w:val="8"/>
                        </w:rPr>
                      </w:pPr>
                      <w:r w:rsidRPr="00E05381">
                        <w:rPr>
                          <w:color w:val="FFFFFF" w:themeColor="background1"/>
                          <w:sz w:val="8"/>
                        </w:rPr>
                        <w:t>}</w:t>
                      </w:r>
                    </w:p>
                    <w:p w14:paraId="54FD0DEF" w14:textId="77777777" w:rsidR="00E05381" w:rsidRPr="00E05381" w:rsidRDefault="00E05381" w:rsidP="00E05381">
                      <w:pPr>
                        <w:rPr>
                          <w:color w:val="FFFFFF" w:themeColor="background1"/>
                          <w:sz w:val="8"/>
                        </w:rPr>
                      </w:pPr>
                      <w:r w:rsidRPr="00E05381">
                        <w:rPr>
                          <w:color w:val="FFFFFF" w:themeColor="background1"/>
                          <w:sz w:val="8"/>
                        </w:rPr>
                        <w:t>QUADRATIC EQUATIONS.HTML</w:t>
                      </w:r>
                    </w:p>
                    <w:p w14:paraId="0B0C73DA" w14:textId="77777777" w:rsidR="00E05381" w:rsidRPr="00E05381" w:rsidRDefault="00E05381" w:rsidP="00E05381">
                      <w:pPr>
                        <w:rPr>
                          <w:color w:val="FFFFFF" w:themeColor="background1"/>
                          <w:sz w:val="8"/>
                        </w:rPr>
                      </w:pPr>
                      <w:r w:rsidRPr="00E05381">
                        <w:rPr>
                          <w:color w:val="FFFFFF" w:themeColor="background1"/>
                          <w:sz w:val="8"/>
                        </w:rPr>
                        <w:t>&lt;?php</w:t>
                      </w:r>
                    </w:p>
                    <w:p w14:paraId="77C5267E" w14:textId="77777777" w:rsidR="00E05381" w:rsidRPr="00E05381" w:rsidRDefault="00E05381" w:rsidP="00E05381">
                      <w:pPr>
                        <w:rPr>
                          <w:color w:val="FFFFFF" w:themeColor="background1"/>
                          <w:sz w:val="8"/>
                        </w:rPr>
                      </w:pPr>
                      <w:r w:rsidRPr="00E05381">
                        <w:rPr>
                          <w:color w:val="FFFFFF" w:themeColor="background1"/>
                          <w:sz w:val="8"/>
                        </w:rPr>
                        <w:t>$root1 = $_POST["root1"];</w:t>
                      </w:r>
                    </w:p>
                    <w:p w14:paraId="6162A7BB" w14:textId="77777777" w:rsidR="00E05381" w:rsidRPr="00E05381" w:rsidRDefault="00E05381" w:rsidP="00E05381">
                      <w:pPr>
                        <w:rPr>
                          <w:color w:val="FFFFFF" w:themeColor="background1"/>
                          <w:sz w:val="8"/>
                        </w:rPr>
                      </w:pPr>
                      <w:r w:rsidRPr="00E05381">
                        <w:rPr>
                          <w:color w:val="FFFFFF" w:themeColor="background1"/>
                          <w:sz w:val="8"/>
                        </w:rPr>
                        <w:t>$root2 = $_POST["root2"];</w:t>
                      </w:r>
                    </w:p>
                    <w:p w14:paraId="20C9A9CC" w14:textId="77777777" w:rsidR="00E05381" w:rsidRPr="00E05381" w:rsidRDefault="00E05381" w:rsidP="00E05381">
                      <w:pPr>
                        <w:rPr>
                          <w:color w:val="FFFFFF" w:themeColor="background1"/>
                          <w:sz w:val="8"/>
                        </w:rPr>
                      </w:pPr>
                      <w:r w:rsidRPr="00E05381">
                        <w:rPr>
                          <w:color w:val="FFFFFF" w:themeColor="background1"/>
                          <w:sz w:val="8"/>
                        </w:rPr>
                        <w:t>?&gt;</w:t>
                      </w:r>
                    </w:p>
                    <w:p w14:paraId="7383AA0F" w14:textId="77777777" w:rsidR="00E05381" w:rsidRPr="00E05381" w:rsidRDefault="00E05381" w:rsidP="00E05381">
                      <w:pPr>
                        <w:rPr>
                          <w:color w:val="FFFFFF" w:themeColor="background1"/>
                          <w:sz w:val="8"/>
                        </w:rPr>
                      </w:pPr>
                      <w:r w:rsidRPr="00E05381">
                        <w:rPr>
                          <w:color w:val="FFFFFF" w:themeColor="background1"/>
                          <w:sz w:val="8"/>
                        </w:rPr>
                        <w:t>&lt;!DOCTYPE html&gt;</w:t>
                      </w:r>
                    </w:p>
                    <w:p w14:paraId="1D1FEF12" w14:textId="77777777" w:rsidR="00E05381" w:rsidRPr="00E05381" w:rsidRDefault="00E05381" w:rsidP="00E05381">
                      <w:pPr>
                        <w:rPr>
                          <w:color w:val="FFFFFF" w:themeColor="background1"/>
                          <w:sz w:val="8"/>
                        </w:rPr>
                      </w:pPr>
                      <w:r w:rsidRPr="00E05381">
                        <w:rPr>
                          <w:color w:val="FFFFFF" w:themeColor="background1"/>
                          <w:sz w:val="8"/>
                        </w:rPr>
                        <w:t>&lt;html lang="en"&gt;</w:t>
                      </w:r>
                    </w:p>
                    <w:p w14:paraId="6D23557C" w14:textId="77777777" w:rsidR="00E05381" w:rsidRPr="00E05381" w:rsidRDefault="00E05381" w:rsidP="00E05381">
                      <w:pPr>
                        <w:rPr>
                          <w:color w:val="FFFFFF" w:themeColor="background1"/>
                          <w:sz w:val="8"/>
                        </w:rPr>
                      </w:pPr>
                      <w:r w:rsidRPr="00E05381">
                        <w:rPr>
                          <w:color w:val="FFFFFF" w:themeColor="background1"/>
                          <w:sz w:val="8"/>
                        </w:rPr>
                        <w:t>&lt;head&gt;</w:t>
                      </w:r>
                    </w:p>
                    <w:p w14:paraId="7F936EFA" w14:textId="77777777" w:rsidR="00E05381" w:rsidRPr="00E05381" w:rsidRDefault="00E05381" w:rsidP="00E05381">
                      <w:pPr>
                        <w:rPr>
                          <w:color w:val="FFFFFF" w:themeColor="background1"/>
                          <w:sz w:val="8"/>
                        </w:rPr>
                      </w:pPr>
                      <w:r w:rsidRPr="00E05381">
                        <w:rPr>
                          <w:color w:val="FFFFFF" w:themeColor="background1"/>
                          <w:sz w:val="8"/>
                        </w:rPr>
                        <w:tab/>
                        <w:t>&lt;meta charset="UTF-8"&gt;</w:t>
                      </w:r>
                    </w:p>
                    <w:p w14:paraId="5615739E" w14:textId="77777777" w:rsidR="00E05381" w:rsidRPr="00E05381" w:rsidRDefault="00E05381" w:rsidP="00E05381">
                      <w:pPr>
                        <w:rPr>
                          <w:color w:val="FFFFFF" w:themeColor="background1"/>
                          <w:sz w:val="8"/>
                        </w:rPr>
                      </w:pPr>
                      <w:r w:rsidRPr="00E05381">
                        <w:rPr>
                          <w:color w:val="FFFFFF" w:themeColor="background1"/>
                          <w:sz w:val="8"/>
                        </w:rPr>
                        <w:tab/>
                        <w:t>&lt;title&gt;Quadratic Equations&lt;/title&gt;</w:t>
                      </w:r>
                    </w:p>
                    <w:p w14:paraId="1001458D" w14:textId="77777777" w:rsidR="00E05381" w:rsidRPr="00E05381" w:rsidRDefault="00E05381" w:rsidP="00E05381">
                      <w:pPr>
                        <w:rPr>
                          <w:color w:val="FFFFFF" w:themeColor="background1"/>
                          <w:sz w:val="8"/>
                        </w:rPr>
                      </w:pPr>
                      <w:r w:rsidRPr="00E05381">
                        <w:rPr>
                          <w:color w:val="FFFFFF" w:themeColor="background1"/>
                          <w:sz w:val="8"/>
                        </w:rPr>
                        <w:t>&lt;/head&gt;</w:t>
                      </w:r>
                    </w:p>
                    <w:p w14:paraId="1BD5DAD6" w14:textId="77777777" w:rsidR="00E05381" w:rsidRPr="00E05381" w:rsidRDefault="00E05381" w:rsidP="00E05381">
                      <w:pPr>
                        <w:rPr>
                          <w:color w:val="FFFFFF" w:themeColor="background1"/>
                          <w:sz w:val="8"/>
                        </w:rPr>
                      </w:pPr>
                      <w:r w:rsidRPr="00E05381">
                        <w:rPr>
                          <w:color w:val="FFFFFF" w:themeColor="background1"/>
                          <w:sz w:val="8"/>
                        </w:rPr>
                        <w:t>&lt;body&gt;</w:t>
                      </w:r>
                    </w:p>
                    <w:p w14:paraId="76390873" w14:textId="77777777" w:rsidR="00E05381" w:rsidRPr="00E05381" w:rsidRDefault="00E05381" w:rsidP="00E05381">
                      <w:pPr>
                        <w:rPr>
                          <w:color w:val="FFFFFF" w:themeColor="background1"/>
                          <w:sz w:val="8"/>
                        </w:rPr>
                      </w:pPr>
                    </w:p>
                    <w:p w14:paraId="05061346" w14:textId="77777777" w:rsidR="00E05381" w:rsidRPr="00E05381" w:rsidRDefault="00E05381" w:rsidP="00E05381">
                      <w:pPr>
                        <w:rPr>
                          <w:color w:val="FFFFFF" w:themeColor="background1"/>
                          <w:sz w:val="8"/>
                        </w:rPr>
                      </w:pPr>
                    </w:p>
                    <w:p w14:paraId="551E22B2" w14:textId="77777777" w:rsidR="00E05381" w:rsidRPr="00E05381" w:rsidRDefault="00E05381" w:rsidP="00E05381">
                      <w:pPr>
                        <w:rPr>
                          <w:color w:val="FFFFFF" w:themeColor="background1"/>
                          <w:sz w:val="8"/>
                        </w:rPr>
                      </w:pPr>
                    </w:p>
                    <w:p w14:paraId="0025DE56" w14:textId="77777777" w:rsidR="00E05381" w:rsidRPr="00E05381" w:rsidRDefault="00E05381" w:rsidP="00E05381">
                      <w:pPr>
                        <w:rPr>
                          <w:color w:val="FFFFFF" w:themeColor="background1"/>
                          <w:sz w:val="8"/>
                        </w:rPr>
                      </w:pPr>
                      <w:r w:rsidRPr="00E05381">
                        <w:rPr>
                          <w:color w:val="FFFFFF" w:themeColor="background1"/>
                          <w:sz w:val="8"/>
                        </w:rPr>
                        <w:t>&lt;/body&gt;</w:t>
                      </w:r>
                    </w:p>
                    <w:p w14:paraId="47CF2A49" w14:textId="77777777" w:rsidR="00E05381" w:rsidRPr="00E05381" w:rsidRDefault="00E05381" w:rsidP="00E05381">
                      <w:pPr>
                        <w:rPr>
                          <w:color w:val="FFFFFF" w:themeColor="background1"/>
                          <w:sz w:val="8"/>
                        </w:rPr>
                      </w:pPr>
                      <w:r w:rsidRPr="00E05381">
                        <w:rPr>
                          <w:color w:val="FFFFFF" w:themeColor="background1"/>
                          <w:sz w:val="8"/>
                        </w:rPr>
                        <w:t>&lt;/html&gt;</w:t>
                      </w:r>
                    </w:p>
                    <w:p w14:paraId="71961054" w14:textId="77777777" w:rsidR="00E05381" w:rsidRPr="00E05381" w:rsidRDefault="00E05381" w:rsidP="00E05381">
                      <w:pPr>
                        <w:rPr>
                          <w:color w:val="FFFFFF" w:themeColor="background1"/>
                          <w:sz w:val="8"/>
                        </w:rPr>
                      </w:pPr>
                    </w:p>
                    <w:p w14:paraId="24FD5EA1" w14:textId="77777777" w:rsidR="00E05381" w:rsidRPr="00E05381" w:rsidRDefault="00E05381" w:rsidP="00E05381">
                      <w:pPr>
                        <w:rPr>
                          <w:color w:val="FFFFFF" w:themeColor="background1"/>
                          <w:sz w:val="8"/>
                        </w:rPr>
                      </w:pPr>
                      <w:r w:rsidRPr="00E05381">
                        <w:rPr>
                          <w:color w:val="FFFFFF" w:themeColor="background1"/>
                          <w:sz w:val="8"/>
                        </w:rPr>
                        <w:t>QUADEQN.PHP</w:t>
                      </w:r>
                    </w:p>
                    <w:p w14:paraId="2724008F" w14:textId="77777777" w:rsidR="00E05381" w:rsidRPr="00E05381" w:rsidRDefault="00E05381" w:rsidP="00E05381">
                      <w:pPr>
                        <w:rPr>
                          <w:color w:val="FFFFFF" w:themeColor="background1"/>
                          <w:sz w:val="8"/>
                        </w:rPr>
                      </w:pPr>
                      <w:r w:rsidRPr="00E05381">
                        <w:rPr>
                          <w:color w:val="FFFFFF" w:themeColor="background1"/>
                          <w:sz w:val="8"/>
                        </w:rPr>
                        <w:t>&lt;?php</w:t>
                      </w:r>
                    </w:p>
                    <w:p w14:paraId="2B363F06" w14:textId="77777777" w:rsidR="00E05381" w:rsidRPr="00E05381" w:rsidRDefault="00E05381" w:rsidP="00E05381">
                      <w:pPr>
                        <w:rPr>
                          <w:color w:val="FFFFFF" w:themeColor="background1"/>
                          <w:sz w:val="8"/>
                        </w:rPr>
                      </w:pPr>
                    </w:p>
                    <w:p w14:paraId="5B1C912F" w14:textId="77777777" w:rsidR="00E05381" w:rsidRPr="00E05381" w:rsidRDefault="00E05381" w:rsidP="00E05381">
                      <w:pPr>
                        <w:rPr>
                          <w:color w:val="FFFFFF" w:themeColor="background1"/>
                          <w:sz w:val="8"/>
                        </w:rPr>
                      </w:pPr>
                    </w:p>
                    <w:p w14:paraId="71FAA744" w14:textId="77777777" w:rsidR="00E05381" w:rsidRPr="00E05381" w:rsidRDefault="00E05381" w:rsidP="00E05381">
                      <w:pPr>
                        <w:rPr>
                          <w:color w:val="FFFFFF" w:themeColor="background1"/>
                          <w:sz w:val="8"/>
                        </w:rPr>
                      </w:pPr>
                      <w:r w:rsidRPr="00E05381">
                        <w:rPr>
                          <w:color w:val="FFFFFF" w:themeColor="background1"/>
                          <w:sz w:val="8"/>
                        </w:rPr>
                        <w:t>function inputRoots()</w:t>
                      </w:r>
                    </w:p>
                    <w:p w14:paraId="37EFCAD3" w14:textId="77777777" w:rsidR="00E05381" w:rsidRPr="00E05381" w:rsidRDefault="00E05381" w:rsidP="00E05381">
                      <w:pPr>
                        <w:rPr>
                          <w:color w:val="FFFFFF" w:themeColor="background1"/>
                          <w:sz w:val="8"/>
                        </w:rPr>
                      </w:pPr>
                      <w:r w:rsidRPr="00E05381">
                        <w:rPr>
                          <w:color w:val="FFFFFF" w:themeColor="background1"/>
                          <w:sz w:val="8"/>
                        </w:rPr>
                        <w:t>{</w:t>
                      </w:r>
                    </w:p>
                    <w:p w14:paraId="0544C285"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39E70ED5"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7030C2C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x is ? ';</w:t>
                      </w:r>
                    </w:p>
                    <w:p w14:paraId="19ADAF2E"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37262B7D" w14:textId="77777777" w:rsidR="00E05381" w:rsidRPr="00E05381" w:rsidRDefault="00E05381" w:rsidP="00E05381">
                      <w:pPr>
                        <w:rPr>
                          <w:color w:val="FFFFFF" w:themeColor="background1"/>
                          <w:sz w:val="8"/>
                        </w:rPr>
                      </w:pPr>
                      <w:r w:rsidRPr="00E05381">
                        <w:rPr>
                          <w:color w:val="FFFFFF" w:themeColor="background1"/>
                          <w:sz w:val="8"/>
                        </w:rPr>
                        <w:t xml:space="preserve">        echo 'I got x = ' . $userRoot1;</w:t>
                      </w:r>
                    </w:p>
                    <w:p w14:paraId="4E5F2197" w14:textId="77777777" w:rsidR="00E05381" w:rsidRPr="00E05381" w:rsidRDefault="00E05381" w:rsidP="00E05381">
                      <w:pPr>
                        <w:rPr>
                          <w:color w:val="FFFFFF" w:themeColor="background1"/>
                          <w:sz w:val="8"/>
                        </w:rPr>
                      </w:pPr>
                      <w:r w:rsidRPr="00E05381">
                        <w:rPr>
                          <w:color w:val="FFFFFF" w:themeColor="background1"/>
                          <w:sz w:val="8"/>
                        </w:rPr>
                        <w:t xml:space="preserve">    } else //If the discriminant is greater than 0 i.e. The quadratic equation has 2 distinct real roots</w:t>
                      </w:r>
                    </w:p>
                    <w:p w14:paraId="32988D2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216AD45A"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 value of x is ? ';</w:t>
                      </w:r>
                    </w:p>
                    <w:p w14:paraId="1A613E5D" w14:textId="77777777" w:rsidR="00E05381" w:rsidRPr="00E05381" w:rsidRDefault="00E05381" w:rsidP="00E05381">
                      <w:pPr>
                        <w:rPr>
                          <w:color w:val="FFFFFF" w:themeColor="background1"/>
                          <w:sz w:val="8"/>
                        </w:rPr>
                      </w:pPr>
                      <w:r w:rsidRPr="00E05381">
                        <w:rPr>
                          <w:color w:val="FFFFFF" w:themeColor="background1"/>
                          <w:sz w:val="8"/>
                        </w:rPr>
                        <w:t xml:space="preserve">        $userRoot1 = rtrim(fgets(STDIN));</w:t>
                      </w:r>
                    </w:p>
                    <w:p w14:paraId="1FA23C12" w14:textId="77777777" w:rsidR="00E05381" w:rsidRPr="00E05381" w:rsidRDefault="00E05381" w:rsidP="00E05381">
                      <w:pPr>
                        <w:rPr>
                          <w:color w:val="FFFFFF" w:themeColor="background1"/>
                          <w:sz w:val="8"/>
                        </w:rPr>
                      </w:pPr>
                      <w:r w:rsidRPr="00E05381">
                        <w:rPr>
                          <w:color w:val="FFFFFF" w:themeColor="background1"/>
                          <w:sz w:val="8"/>
                        </w:rPr>
                        <w:t xml:space="preserve">        echo 'I got your 1st value of x = ' . $userRoot1;</w:t>
                      </w:r>
                    </w:p>
                    <w:p w14:paraId="2DE7408D" w14:textId="77777777" w:rsidR="00E05381" w:rsidRPr="00E05381" w:rsidRDefault="00E05381" w:rsidP="00E05381">
                      <w:pPr>
                        <w:rPr>
                          <w:color w:val="FFFFFF" w:themeColor="background1"/>
                          <w:sz w:val="8"/>
                        </w:rPr>
                      </w:pPr>
                      <w:r w:rsidRPr="00E05381">
                        <w:rPr>
                          <w:color w:val="FFFFFF" w:themeColor="background1"/>
                          <w:sz w:val="8"/>
                        </w:rPr>
                        <w:t xml:space="preserve">        echo 'What do think another value of x is ? ';</w:t>
                      </w:r>
                    </w:p>
                    <w:p w14:paraId="1BA43C0A" w14:textId="77777777" w:rsidR="00E05381" w:rsidRPr="00E05381" w:rsidRDefault="00E05381" w:rsidP="00E05381">
                      <w:pPr>
                        <w:rPr>
                          <w:color w:val="FFFFFF" w:themeColor="background1"/>
                          <w:sz w:val="8"/>
                        </w:rPr>
                      </w:pPr>
                      <w:r w:rsidRPr="00E05381">
                        <w:rPr>
                          <w:color w:val="FFFFFF" w:themeColor="background1"/>
                          <w:sz w:val="8"/>
                        </w:rPr>
                        <w:t xml:space="preserve">        $userRoot2 = rtrim(fgets(STDIN));</w:t>
                      </w:r>
                    </w:p>
                    <w:p w14:paraId="06A004CF" w14:textId="77777777" w:rsidR="00E05381" w:rsidRPr="00E05381" w:rsidRDefault="00E05381" w:rsidP="00E05381">
                      <w:pPr>
                        <w:rPr>
                          <w:color w:val="FFFFFF" w:themeColor="background1"/>
                          <w:sz w:val="8"/>
                        </w:rPr>
                      </w:pPr>
                      <w:r w:rsidRPr="00E05381">
                        <w:rPr>
                          <w:color w:val="FFFFFF" w:themeColor="background1"/>
                          <w:sz w:val="8"/>
                        </w:rPr>
                        <w:t xml:space="preserve">        echo 'I got your 2nd value of x  = ' . $userRoot2;</w:t>
                      </w:r>
                    </w:p>
                    <w:p w14:paraId="43E51D04"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796F58C" w14:textId="77777777" w:rsidR="00E05381" w:rsidRPr="00E05381" w:rsidRDefault="00E05381" w:rsidP="00E05381">
                      <w:pPr>
                        <w:rPr>
                          <w:color w:val="FFFFFF" w:themeColor="background1"/>
                          <w:sz w:val="8"/>
                        </w:rPr>
                      </w:pPr>
                      <w:r w:rsidRPr="00E05381">
                        <w:rPr>
                          <w:color w:val="FFFFFF" w:themeColor="background1"/>
                          <w:sz w:val="8"/>
                        </w:rPr>
                        <w:t>}</w:t>
                      </w:r>
                    </w:p>
                    <w:p w14:paraId="0556E690" w14:textId="77777777" w:rsidR="00E05381" w:rsidRPr="00E05381" w:rsidRDefault="00E05381" w:rsidP="00E05381">
                      <w:pPr>
                        <w:rPr>
                          <w:color w:val="FFFFFF" w:themeColor="background1"/>
                          <w:sz w:val="8"/>
                        </w:rPr>
                      </w:pPr>
                    </w:p>
                    <w:p w14:paraId="71D7C899" w14:textId="77777777" w:rsidR="00E05381" w:rsidRPr="00E05381" w:rsidRDefault="00E05381" w:rsidP="00E05381">
                      <w:pPr>
                        <w:rPr>
                          <w:color w:val="FFFFFF" w:themeColor="background1"/>
                          <w:sz w:val="8"/>
                        </w:rPr>
                      </w:pPr>
                      <w:r w:rsidRPr="00E05381">
                        <w:rPr>
                          <w:color w:val="FFFFFF" w:themeColor="background1"/>
                          <w:sz w:val="8"/>
                        </w:rPr>
                        <w:t>//This stores the users submitted possible roots to the quadratic equation Make this into a pop up window or button</w:t>
                      </w:r>
                    </w:p>
                    <w:p w14:paraId="7E378ED0" w14:textId="77777777" w:rsidR="00E05381" w:rsidRPr="00E05381" w:rsidRDefault="00E05381" w:rsidP="00E05381">
                      <w:pPr>
                        <w:rPr>
                          <w:color w:val="FFFFFF" w:themeColor="background1"/>
                          <w:sz w:val="8"/>
                        </w:rPr>
                      </w:pPr>
                    </w:p>
                    <w:p w14:paraId="346EBDDF" w14:textId="77777777" w:rsidR="00E05381" w:rsidRPr="00E05381" w:rsidRDefault="00E05381" w:rsidP="00E05381">
                      <w:pPr>
                        <w:rPr>
                          <w:color w:val="FFFFFF" w:themeColor="background1"/>
                          <w:sz w:val="8"/>
                        </w:rPr>
                      </w:pPr>
                      <w:r w:rsidRPr="00E05381">
                        <w:rPr>
                          <w:color w:val="FFFFFF" w:themeColor="background1"/>
                          <w:sz w:val="8"/>
                        </w:rPr>
                        <w:t>function verifyRoots()</w:t>
                      </w:r>
                    </w:p>
                    <w:p w14:paraId="1776D4AD" w14:textId="77777777" w:rsidR="00E05381" w:rsidRPr="00E05381" w:rsidRDefault="00E05381" w:rsidP="00E05381">
                      <w:pPr>
                        <w:rPr>
                          <w:color w:val="FFFFFF" w:themeColor="background1"/>
                          <w:sz w:val="8"/>
                        </w:rPr>
                      </w:pPr>
                      <w:r w:rsidRPr="00E05381">
                        <w:rPr>
                          <w:color w:val="FFFFFF" w:themeColor="background1"/>
                          <w:sz w:val="8"/>
                        </w:rPr>
                        <w:t>{</w:t>
                      </w:r>
                    </w:p>
                    <w:p w14:paraId="44C9C152" w14:textId="77777777" w:rsidR="00E05381" w:rsidRPr="00E05381" w:rsidRDefault="00E05381" w:rsidP="00E05381">
                      <w:pPr>
                        <w:rPr>
                          <w:color w:val="FFFFFF" w:themeColor="background1"/>
                          <w:sz w:val="8"/>
                        </w:rPr>
                      </w:pPr>
                      <w:r w:rsidRPr="00E05381">
                        <w:rPr>
                          <w:color w:val="FFFFFF" w:themeColor="background1"/>
                          <w:sz w:val="8"/>
                        </w:rPr>
                        <w:t xml:space="preserve">    $d = $GLOBALS['d'];</w:t>
                      </w:r>
                    </w:p>
                    <w:p w14:paraId="0B0A43C7" w14:textId="77777777" w:rsidR="00E05381" w:rsidRPr="00E05381" w:rsidRDefault="00E05381" w:rsidP="00E05381">
                      <w:pPr>
                        <w:rPr>
                          <w:color w:val="FFFFFF" w:themeColor="background1"/>
                          <w:sz w:val="8"/>
                        </w:rPr>
                      </w:pPr>
                    </w:p>
                    <w:p w14:paraId="23D6ECBB" w14:textId="77777777" w:rsidR="00E05381" w:rsidRPr="00E05381" w:rsidRDefault="00E05381" w:rsidP="00E05381">
                      <w:pPr>
                        <w:rPr>
                          <w:color w:val="FFFFFF" w:themeColor="background1"/>
                          <w:sz w:val="8"/>
                        </w:rPr>
                      </w:pPr>
                      <w:r w:rsidRPr="00E05381">
                        <w:rPr>
                          <w:color w:val="FFFFFF" w:themeColor="background1"/>
                          <w:sz w:val="8"/>
                        </w:rPr>
                        <w:t xml:space="preserve">    if ($d = 0) {</w:t>
                      </w:r>
                    </w:p>
                    <w:p w14:paraId="074487B2"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6B166F42"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56B72EA3" w14:textId="77777777" w:rsidR="00E05381" w:rsidRPr="00E05381" w:rsidRDefault="00E05381" w:rsidP="00E05381">
                      <w:pPr>
                        <w:rPr>
                          <w:color w:val="FFFFFF" w:themeColor="background1"/>
                          <w:sz w:val="8"/>
                        </w:rPr>
                      </w:pPr>
                      <w:r w:rsidRPr="00E05381">
                        <w:rPr>
                          <w:color w:val="FFFFFF" w:themeColor="background1"/>
                          <w:sz w:val="8"/>
                        </w:rPr>
                        <w:t xml:space="preserve">        } else {</w:t>
                      </w:r>
                    </w:p>
                    <w:p w14:paraId="4C850033" w14:textId="77777777" w:rsidR="00E05381" w:rsidRPr="00E05381" w:rsidRDefault="00E05381" w:rsidP="00E05381">
                      <w:pPr>
                        <w:rPr>
                          <w:color w:val="FFFFFF" w:themeColor="background1"/>
                          <w:sz w:val="8"/>
                        </w:rPr>
                      </w:pPr>
                      <w:r w:rsidRPr="00E05381">
                        <w:rPr>
                          <w:color w:val="FFFFFF" w:themeColor="background1"/>
                          <w:sz w:val="8"/>
                        </w:rPr>
                        <w:t xml:space="preserve">            echo 'Unfortunately your answer was incorrect. The correct value was ' . $GLOBALS('R1');</w:t>
                      </w:r>
                    </w:p>
                    <w:p w14:paraId="25658E54"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411F246" w14:textId="77777777" w:rsidR="00E05381" w:rsidRPr="00E05381" w:rsidRDefault="00E05381" w:rsidP="00E05381">
                      <w:pPr>
                        <w:rPr>
                          <w:color w:val="FFFFFF" w:themeColor="background1"/>
                          <w:sz w:val="8"/>
                        </w:rPr>
                      </w:pPr>
                    </w:p>
                    <w:p w14:paraId="7F884563" w14:textId="77777777" w:rsidR="00E05381" w:rsidRPr="00E05381" w:rsidRDefault="00E05381" w:rsidP="00E05381">
                      <w:pPr>
                        <w:rPr>
                          <w:color w:val="FFFFFF" w:themeColor="background1"/>
                          <w:sz w:val="8"/>
                        </w:rPr>
                      </w:pPr>
                      <w:r w:rsidRPr="00E05381">
                        <w:rPr>
                          <w:color w:val="FFFFFF" w:themeColor="background1"/>
                          <w:sz w:val="8"/>
                        </w:rPr>
                        <w:t xml:space="preserve">    }//only one possible solution</w:t>
                      </w:r>
                    </w:p>
                    <w:p w14:paraId="29DADEA1" w14:textId="77777777" w:rsidR="00E05381" w:rsidRPr="00E05381" w:rsidRDefault="00E05381" w:rsidP="00E05381">
                      <w:pPr>
                        <w:rPr>
                          <w:color w:val="FFFFFF" w:themeColor="background1"/>
                          <w:sz w:val="8"/>
                        </w:rPr>
                      </w:pPr>
                    </w:p>
                    <w:p w14:paraId="4C9B7D1C" w14:textId="77777777" w:rsidR="00E05381" w:rsidRPr="00E05381" w:rsidRDefault="00E05381" w:rsidP="00E05381">
                      <w:pPr>
                        <w:rPr>
                          <w:color w:val="FFFFFF" w:themeColor="background1"/>
                          <w:sz w:val="8"/>
                        </w:rPr>
                      </w:pPr>
                      <w:r w:rsidRPr="00E05381">
                        <w:rPr>
                          <w:color w:val="FFFFFF" w:themeColor="background1"/>
                          <w:sz w:val="8"/>
                        </w:rPr>
                        <w:t xml:space="preserve">    else if ($d &gt; 0) {</w:t>
                      </w:r>
                    </w:p>
                    <w:p w14:paraId="041B84F9"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&amp;&amp; ($GLOBALS['userRoot2'] = $GLOBALS['R2'])) || (($GLOBALS['userRoot1'] = $GLOBALS['R2']) &amp;&amp; ($GLOBALS['userRoot2'] = $GLOBALS['R1']))) {</w:t>
                      </w:r>
                    </w:p>
                    <w:p w14:paraId="2EC90A37" w14:textId="77777777" w:rsidR="00E05381" w:rsidRPr="00E05381" w:rsidRDefault="00E05381" w:rsidP="00E05381">
                      <w:pPr>
                        <w:rPr>
                          <w:color w:val="FFFFFF" w:themeColor="background1"/>
                          <w:sz w:val="8"/>
                        </w:rPr>
                      </w:pPr>
                      <w:r w:rsidRPr="00E05381">
                        <w:rPr>
                          <w:color w:val="FFFFFF" w:themeColor="background1"/>
                          <w:sz w:val="8"/>
                        </w:rPr>
                        <w:t xml:space="preserve">            echo "Well Done. You've successfully solved the quadratic equation : " . $GLOBALS['equation'];</w:t>
                      </w:r>
                    </w:p>
                    <w:p w14:paraId="7199BDF0" w14:textId="77777777" w:rsidR="00E05381" w:rsidRPr="00E05381" w:rsidRDefault="00E05381" w:rsidP="00E05381">
                      <w:pPr>
                        <w:rPr>
                          <w:color w:val="FFFFFF" w:themeColor="background1"/>
                          <w:sz w:val="8"/>
                        </w:rPr>
                      </w:pPr>
                    </w:p>
                    <w:p w14:paraId="321897D9" w14:textId="77777777" w:rsidR="00E05381" w:rsidRPr="00E05381" w:rsidRDefault="00E05381" w:rsidP="00E05381">
                      <w:pPr>
                        <w:rPr>
                          <w:color w:val="FFFFFF" w:themeColor="background1"/>
                          <w:sz w:val="8"/>
                        </w:rPr>
                      </w:pPr>
                      <w:r w:rsidRPr="00E05381">
                        <w:rPr>
                          <w:color w:val="FFFFFF" w:themeColor="background1"/>
                          <w:sz w:val="8"/>
                        </w:rPr>
                        <w:t xml:space="preserve">        }//both solutions are correct</w:t>
                      </w:r>
                    </w:p>
                    <w:p w14:paraId="74863CD1"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$GLOBALS['R1']) || ($GLOBALS['userRoot2'] = $GLOBALS['R2'])) xor (($GLOBALS['userRoot1'] = $GLOBALS['R2']) || ($GLOBALS['userRoot2'] = $GLOBALS['R1']))) {</w:t>
                      </w:r>
                    </w:p>
                    <w:p w14:paraId="5CD807B9" w14:textId="77777777" w:rsidR="00E05381" w:rsidRPr="00E05381" w:rsidRDefault="00E05381" w:rsidP="00E05381">
                      <w:pPr>
                        <w:rPr>
                          <w:color w:val="FFFFFF" w:themeColor="background1"/>
                          <w:sz w:val="8"/>
                        </w:rPr>
                      </w:pPr>
                      <w:r w:rsidRPr="00E05381">
                        <w:rPr>
                          <w:color w:val="FFFFFF" w:themeColor="background1"/>
                          <w:sz w:val="8"/>
                        </w:rPr>
                        <w:t xml:space="preserve">        echo "Almost there. You've successfully solved the quadratic equation : " . $GLOBALS['equation'];</w:t>
                      </w:r>
                    </w:p>
                    <w:p w14:paraId="66AD3054" w14:textId="77777777" w:rsidR="00E05381" w:rsidRPr="00E05381" w:rsidRDefault="00E05381" w:rsidP="00E05381">
                      <w:pPr>
                        <w:rPr>
                          <w:color w:val="FFFFFF" w:themeColor="background1"/>
                          <w:sz w:val="8"/>
                        </w:rPr>
                      </w:pPr>
                      <w:r w:rsidRPr="00E05381">
                        <w:rPr>
                          <w:color w:val="FFFFFF" w:themeColor="background1"/>
                          <w:sz w:val="8"/>
                        </w:rPr>
                        <w:t xml:space="preserve">        if ($GLOBALS['userRoot1'] = $GLOBALS['R1']) {</w:t>
                      </w:r>
                    </w:p>
                    <w:p w14:paraId="1D23E47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$GLOBALS['R2'];</w:t>
                      </w:r>
                    </w:p>
                    <w:p w14:paraId="0500ED9F"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($GLOBALS['userRoot1'] = $GLOBALS['R2']) {</w:t>
                      </w:r>
                    </w:p>
                    <w:p w14:paraId="0FA8A350"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$GLOBALS['userRoot1'] . ' was correct. Unfortunately your second answer was wrong. The second root of ' . $GLOBALS['equation'] . ' was ' . $GLOBALS['R1'];</w:t>
                      </w:r>
                    </w:p>
                    <w:p w14:paraId="538DF087"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$GLOBALS['R1']) {</w:t>
                      </w:r>
                    </w:p>
                    <w:p w14:paraId="07515B4A"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$GLOBALS['R2'];</w:t>
                      </w:r>
                    </w:p>
                    <w:p w14:paraId="5727DD1B" w14:textId="77777777" w:rsidR="00E05381" w:rsidRPr="00E05381" w:rsidRDefault="00E05381" w:rsidP="00E05381">
                      <w:pPr>
                        <w:rPr>
                          <w:color w:val="FFFFFF" w:themeColor="background1"/>
                          <w:sz w:val="8"/>
                        </w:rPr>
                      </w:pPr>
                      <w:r w:rsidRPr="00E05381">
                        <w:rPr>
                          <w:color w:val="FFFFFF" w:themeColor="background1"/>
                          <w:sz w:val="8"/>
                        </w:rPr>
                        <w:t xml:space="preserve">        } else if ($GLOBALS['userRoot2'] = $GLOBALS['R2']) {</w:t>
                      </w:r>
                    </w:p>
                    <w:p w14:paraId="2F5A29A1" w14:textId="77777777" w:rsidR="00E05381" w:rsidRPr="00E05381" w:rsidRDefault="00E05381" w:rsidP="00E05381">
                      <w:pPr>
                        <w:rPr>
                          <w:color w:val="FFFFFF" w:themeColor="background1"/>
                          <w:sz w:val="8"/>
                        </w:rPr>
                      </w:pPr>
                      <w:r w:rsidRPr="00E05381">
                        <w:rPr>
                          <w:color w:val="FFFFFF" w:themeColor="background1"/>
                          <w:sz w:val="8"/>
                        </w:rPr>
                        <w:t xml:space="preserve">            echo $GLOBALS['userRoot2'] . ' was correct. Unfortunately your second answer was wrong. The second root of ' . $GLOBALS['equation'] . ' was ' . $GLOBALS['R1'];</w:t>
                      </w:r>
                    </w:p>
                    <w:p w14:paraId="30FBD0A5"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47800489" w14:textId="77777777" w:rsidR="00E05381" w:rsidRPr="00E05381" w:rsidRDefault="00E05381" w:rsidP="00E05381">
                      <w:pPr>
                        <w:rPr>
                          <w:color w:val="FFFFFF" w:themeColor="background1"/>
                          <w:sz w:val="8"/>
                        </w:rPr>
                      </w:pPr>
                    </w:p>
                    <w:p w14:paraId="153AD743" w14:textId="77777777" w:rsidR="00E05381" w:rsidRPr="00E05381" w:rsidRDefault="00E05381" w:rsidP="00E05381">
                      <w:pPr>
                        <w:rPr>
                          <w:color w:val="FFFFFF" w:themeColor="background1"/>
                          <w:sz w:val="8"/>
                        </w:rPr>
                      </w:pPr>
                      <w:r w:rsidRPr="00E05381">
                        <w:rPr>
                          <w:color w:val="FFFFFF" w:themeColor="background1"/>
                          <w:sz w:val="8"/>
                        </w:rPr>
                        <w:t xml:space="preserve">    }//one solution is correct</w:t>
                      </w:r>
                    </w:p>
                    <w:p w14:paraId="0D60D081" w14:textId="77777777" w:rsidR="00E05381" w:rsidRPr="00E05381" w:rsidRDefault="00E05381" w:rsidP="00E05381">
                      <w:pPr>
                        <w:rPr>
                          <w:color w:val="FFFFFF" w:themeColor="background1"/>
                          <w:sz w:val="8"/>
                        </w:rPr>
                      </w:pPr>
                    </w:p>
                    <w:p w14:paraId="562B89F4" w14:textId="77777777" w:rsidR="00E05381" w:rsidRPr="00E05381" w:rsidRDefault="00E05381" w:rsidP="00E05381">
                      <w:pPr>
                        <w:rPr>
                          <w:color w:val="FFFFFF" w:themeColor="background1"/>
                          <w:sz w:val="8"/>
                        </w:rPr>
                      </w:pPr>
                      <w:r w:rsidRPr="00E05381">
                        <w:rPr>
                          <w:color w:val="FFFFFF" w:themeColor="background1"/>
                          <w:sz w:val="8"/>
                        </w:rPr>
                        <w:t xml:space="preserve">    else {</w:t>
                      </w:r>
                    </w:p>
                    <w:p w14:paraId="5F582C1B" w14:textId="77777777" w:rsidR="00E05381" w:rsidRPr="00E05381" w:rsidRDefault="00E05381" w:rsidP="00E05381">
                      <w:pPr>
                        <w:rPr>
                          <w:color w:val="FFFFFF" w:themeColor="background1"/>
                          <w:sz w:val="8"/>
                        </w:rPr>
                      </w:pPr>
                      <w:r w:rsidRPr="00E05381">
                        <w:rPr>
                          <w:color w:val="FFFFFF" w:themeColor="background1"/>
                          <w:sz w:val="8"/>
                        </w:rPr>
                        <w:t xml:space="preserve">        echo 'Unfortunately both ' . $GLOBALS['userRoot1'] . ' and ' . $GLOBALS['userRoot2'] . ' are incorrect answers to the equation ' . $GLOBALS['equation'] .' . The correct roots were ' . $GLOBALS['R1'] . ' and ' . $GLOBALS['R2'] . ' .';</w:t>
                      </w:r>
                    </w:p>
                    <w:p w14:paraId="54A0F92D" w14:textId="77777777" w:rsidR="00E05381" w:rsidRPr="00E05381" w:rsidRDefault="00E05381" w:rsidP="00E05381">
                      <w:pPr>
                        <w:rPr>
                          <w:color w:val="FFFFFF" w:themeColor="background1"/>
                          <w:sz w:val="8"/>
                        </w:rPr>
                      </w:pPr>
                      <w:r w:rsidRPr="00E05381">
                        <w:rPr>
                          <w:color w:val="FFFFFF" w:themeColor="background1"/>
                          <w:sz w:val="8"/>
                        </w:rPr>
                        <w:t xml:space="preserve">    }//no correct solutions</w:t>
                      </w:r>
                    </w:p>
                    <w:p w14:paraId="3E84065E" w14:textId="77777777" w:rsidR="00E05381" w:rsidRPr="00E05381" w:rsidRDefault="00E05381" w:rsidP="00E05381">
                      <w:pPr>
                        <w:rPr>
                          <w:color w:val="FFFFFF" w:themeColor="background1"/>
                          <w:sz w:val="8"/>
                        </w:rPr>
                      </w:pPr>
                    </w:p>
                    <w:p w14:paraId="69F527E0" w14:textId="77777777" w:rsidR="00E05381" w:rsidRPr="00E05381" w:rsidRDefault="00E05381" w:rsidP="00E05381">
                      <w:pPr>
                        <w:rPr>
                          <w:color w:val="FFFFFF" w:themeColor="background1"/>
                          <w:sz w:val="8"/>
                        </w:rPr>
                      </w:pPr>
                      <w:r w:rsidRPr="00E05381">
                        <w:rPr>
                          <w:color w:val="FFFFFF" w:themeColor="background1"/>
                          <w:sz w:val="8"/>
                        </w:rPr>
                        <w:t>}</w:t>
                      </w:r>
                    </w:p>
                    <w:p w14:paraId="7D07B382" w14:textId="77777777" w:rsidR="00E05381" w:rsidRPr="00E05381" w:rsidRDefault="00E05381" w:rsidP="00E05381">
                      <w:pPr>
                        <w:rPr>
                          <w:color w:val="FFFFFF" w:themeColor="background1"/>
                          <w:sz w:val="8"/>
                        </w:rPr>
                      </w:pPr>
                    </w:p>
                    <w:p w14:paraId="2B7E7B16" w14:textId="77777777" w:rsidR="00E05381" w:rsidRPr="00E05381" w:rsidRDefault="00E05381" w:rsidP="00E05381">
                      <w:pPr>
                        <w:rPr>
                          <w:color w:val="FFFFFF" w:themeColor="background1"/>
                          <w:sz w:val="8"/>
                        </w:rPr>
                      </w:pPr>
                      <w:r w:rsidRPr="00E05381">
                        <w:rPr>
                          <w:color w:val="FFFFFF" w:themeColor="background1"/>
                          <w:sz w:val="8"/>
                        </w:rPr>
                        <w:t>/* This checks the user roots against the actual roots and then shows messages apt to the validity of the provided User Roots*/</w:t>
                      </w:r>
                    </w:p>
                    <w:p w14:paraId="2E44D462" w14:textId="77777777" w:rsidR="00E05381" w:rsidRPr="00E05381" w:rsidRDefault="00E05381" w:rsidP="00E05381">
                      <w:pPr>
                        <w:rPr>
                          <w:color w:val="FFFFFF" w:themeColor="background1"/>
                          <w:sz w:val="8"/>
                        </w:rPr>
                      </w:pPr>
                    </w:p>
                    <w:p w14:paraId="219481D4" w14:textId="77777777" w:rsidR="00E05381" w:rsidRPr="00E05381" w:rsidRDefault="00E05381" w:rsidP="00E05381">
                      <w:pPr>
                        <w:rPr>
                          <w:color w:val="FFFFFF" w:themeColor="background1"/>
                          <w:sz w:val="8"/>
                        </w:rPr>
                      </w:pPr>
                      <w:r w:rsidRPr="00E05381">
                        <w:rPr>
                          <w:color w:val="FFFFFF" w:themeColor="background1"/>
                          <w:sz w:val="8"/>
                        </w:rPr>
                        <w:t>QUADRATICQUATIONS.PHP</w:t>
                      </w:r>
                    </w:p>
                    <w:p w14:paraId="59456DC4" w14:textId="77777777" w:rsidR="00E05381" w:rsidRPr="00E05381" w:rsidRDefault="00E05381" w:rsidP="00E05381">
                      <w:pPr>
                        <w:rPr>
                          <w:color w:val="FFFFFF" w:themeColor="background1"/>
                          <w:sz w:val="8"/>
                        </w:rPr>
                      </w:pPr>
                      <w:r w:rsidRPr="00E05381">
                        <w:rPr>
                          <w:color w:val="FFFFFF" w:themeColor="background1"/>
                          <w:sz w:val="8"/>
                        </w:rPr>
                        <w:t>&lt;?php</w:t>
                      </w:r>
                    </w:p>
                    <w:p w14:paraId="5790EA8B" w14:textId="77777777" w:rsidR="00E05381" w:rsidRPr="00E05381" w:rsidRDefault="00E05381" w:rsidP="00E05381">
                      <w:pPr>
                        <w:rPr>
                          <w:color w:val="FFFFFF" w:themeColor="background1"/>
                          <w:sz w:val="8"/>
                        </w:rPr>
                      </w:pPr>
                      <w:r w:rsidRPr="00E05381">
                        <w:rPr>
                          <w:color w:val="FFFFFF" w:themeColor="background1"/>
                          <w:sz w:val="8"/>
                        </w:rPr>
                        <w:tab/>
                        <w:t>include 'C:\Users\sount\IdeaProjects\Arctic Math\ReusableFunctions.php';</w:t>
                      </w:r>
                    </w:p>
                    <w:p w14:paraId="6D82B760" w14:textId="77777777" w:rsidR="00E05381" w:rsidRPr="00E05381" w:rsidRDefault="00E05381" w:rsidP="00E05381">
                      <w:pPr>
                        <w:rPr>
                          <w:color w:val="FFFFFF" w:themeColor="background1"/>
                          <w:sz w:val="8"/>
                        </w:rPr>
                      </w:pPr>
                      <w:r w:rsidRPr="00E05381">
                        <w:rPr>
                          <w:color w:val="FFFFFF" w:themeColor="background1"/>
                          <w:sz w:val="8"/>
                        </w:rPr>
                        <w:tab/>
                        <w:t>welcome('Quadratic Equations'); // This welcomes a user</w:t>
                      </w:r>
                    </w:p>
                    <w:p w14:paraId="4AC1D8C2" w14:textId="77777777" w:rsidR="00E05381" w:rsidRPr="00E05381" w:rsidRDefault="00E05381" w:rsidP="00E05381">
                      <w:pPr>
                        <w:rPr>
                          <w:color w:val="FFFFFF" w:themeColor="background1"/>
                          <w:sz w:val="8"/>
                        </w:rPr>
                      </w:pPr>
                      <w:r w:rsidRPr="00E05381">
                        <w:rPr>
                          <w:color w:val="FFFFFF" w:themeColor="background1"/>
                          <w:sz w:val="8"/>
                        </w:rPr>
                        <w:tab/>
                      </w:r>
                    </w:p>
                    <w:p w14:paraId="09A56020" w14:textId="77777777" w:rsidR="00E05381" w:rsidRPr="00E05381" w:rsidRDefault="00E05381" w:rsidP="00E05381">
                      <w:pPr>
                        <w:rPr>
                          <w:color w:val="FFFFFF" w:themeColor="background1"/>
                          <w:sz w:val="8"/>
                        </w:rPr>
                      </w:pPr>
                      <w:r w:rsidRPr="00E05381">
                        <w:rPr>
                          <w:color w:val="FFFFFF" w:themeColor="background1"/>
                          <w:sz w:val="8"/>
                        </w:rPr>
                        <w:tab/>
                      </w:r>
                    </w:p>
                    <w:p w14:paraId="28655057" w14:textId="77777777" w:rsidR="00E05381" w:rsidRPr="00E05381" w:rsidRDefault="00E05381" w:rsidP="00E05381">
                      <w:pPr>
                        <w:rPr>
                          <w:color w:val="FFFFFF" w:themeColor="background1"/>
                          <w:sz w:val="8"/>
                        </w:rPr>
                      </w:pPr>
                      <w:r w:rsidRPr="00E05381">
                        <w:rPr>
                          <w:color w:val="FFFFFF" w:themeColor="background1"/>
                          <w:sz w:val="8"/>
                        </w:rPr>
                        <w:tab/>
                        <w:t>$a = (double)0;</w:t>
                      </w:r>
                    </w:p>
                    <w:p w14:paraId="51C7F398" w14:textId="77777777" w:rsidR="00E05381" w:rsidRPr="00E05381" w:rsidRDefault="00E05381" w:rsidP="00E05381">
                      <w:pPr>
                        <w:rPr>
                          <w:color w:val="FFFFFF" w:themeColor="background1"/>
                          <w:sz w:val="8"/>
                        </w:rPr>
                      </w:pPr>
                      <w:r w:rsidRPr="00E05381">
                        <w:rPr>
                          <w:color w:val="FFFFFF" w:themeColor="background1"/>
                          <w:sz w:val="8"/>
                        </w:rPr>
                        <w:tab/>
                        <w:t>$b = (double)0;</w:t>
                      </w:r>
                    </w:p>
                    <w:p w14:paraId="7ED8EDD3" w14:textId="77777777" w:rsidR="00E05381" w:rsidRPr="00E05381" w:rsidRDefault="00E05381" w:rsidP="00E05381">
                      <w:pPr>
                        <w:rPr>
                          <w:color w:val="FFFFFF" w:themeColor="background1"/>
                          <w:sz w:val="8"/>
                        </w:rPr>
                      </w:pPr>
                      <w:r w:rsidRPr="00E05381">
                        <w:rPr>
                          <w:color w:val="FFFFFF" w:themeColor="background1"/>
                          <w:sz w:val="8"/>
                        </w:rPr>
                        <w:tab/>
                        <w:t>$c = (double)0;</w:t>
                      </w:r>
                    </w:p>
                    <w:p w14:paraId="6328AF29" w14:textId="77777777" w:rsidR="00E05381" w:rsidRPr="00E05381" w:rsidRDefault="00E05381" w:rsidP="00E05381">
                      <w:pPr>
                        <w:rPr>
                          <w:color w:val="FFFFFF" w:themeColor="background1"/>
                          <w:sz w:val="8"/>
                        </w:rPr>
                      </w:pPr>
                      <w:r w:rsidRPr="00E05381">
                        <w:rPr>
                          <w:color w:val="FFFFFF" w:themeColor="background1"/>
                          <w:sz w:val="8"/>
                        </w:rPr>
                        <w:tab/>
                        <w:t>$d = (double)0;</w:t>
                      </w:r>
                    </w:p>
                    <w:p w14:paraId="2AD4AD4F" w14:textId="77777777" w:rsidR="00E05381" w:rsidRPr="00E05381" w:rsidRDefault="00E05381" w:rsidP="00E05381">
                      <w:pPr>
                        <w:rPr>
                          <w:color w:val="FFFFFF" w:themeColor="background1"/>
                          <w:sz w:val="8"/>
                        </w:rPr>
                      </w:pPr>
                      <w:r w:rsidRPr="00E05381">
                        <w:rPr>
                          <w:color w:val="FFFFFF" w:themeColor="background1"/>
                          <w:sz w:val="8"/>
                        </w:rPr>
                        <w:tab/>
                      </w:r>
                    </w:p>
                    <w:p w14:paraId="3C097B61" w14:textId="77777777" w:rsidR="00E05381" w:rsidRPr="00E05381" w:rsidRDefault="00E05381" w:rsidP="00E05381">
                      <w:pPr>
                        <w:rPr>
                          <w:color w:val="FFFFFF" w:themeColor="background1"/>
                          <w:sz w:val="8"/>
                        </w:rPr>
                      </w:pPr>
                      <w:r w:rsidRPr="00E05381">
                        <w:rPr>
                          <w:color w:val="FFFFFF" w:themeColor="background1"/>
                          <w:sz w:val="8"/>
                        </w:rPr>
                        <w:tab/>
                        <w:t>do {</w:t>
                      </w:r>
                    </w:p>
                    <w:p w14:paraId="52CEFD3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9D63EE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B3784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do {</w:t>
                      </w:r>
                    </w:p>
                    <w:p w14:paraId="7BF51D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57E3C7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6E1B9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$a = random_int(-5, 5);</w:t>
                      </w:r>
                    </w:p>
                    <w:p w14:paraId="2C9A4122"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4C176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7CE4C76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FC2D3A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203E4C5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$b = random_int(-10, 10);</w:t>
                      </w:r>
                    </w:p>
                    <w:p w14:paraId="11027E2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27AE063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5A305A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0C19F08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5A2D3FA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$c = random_int(-5, 5);</w:t>
                      </w:r>
                    </w:p>
                    <w:p w14:paraId="14EF2C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369787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6E4835D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6345956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try {</w:t>
                      </w:r>
                    </w:p>
                    <w:p w14:paraId="7F8066D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r w:rsidRPr="00E05381">
                        <w:rPr>
                          <w:color w:val="FFFFFF" w:themeColor="background1"/>
                          <w:sz w:val="8"/>
                        </w:rPr>
                        <w:tab/>
                        <w:t>$d = random_int(-10, 10);</w:t>
                      </w:r>
                    </w:p>
                    <w:p w14:paraId="7BF6B75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 catch (Exception $e) {</w:t>
                      </w:r>
                    </w:p>
                    <w:p w14:paraId="42E5B33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w:t>
                      </w:r>
                    </w:p>
                    <w:p w14:paraId="011940F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r>
                    </w:p>
                    <w:p w14:paraId="40DEF4F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while ($a === 0 || $b === 0 || $c === 0 || $d === 0);//Start with (ax-b)(cx-d)=0</w:t>
                      </w:r>
                    </w:p>
                    <w:p w14:paraId="446967E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C3CDA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$a1 = $a * $c;</w:t>
                      </w:r>
                    </w:p>
                    <w:p w14:paraId="64B4629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$b1 = -(($a * $d) + ($b * $c));</w:t>
                      </w:r>
                    </w:p>
                    <w:p w14:paraId="77382C0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$c1 = $b * $d;</w:t>
                      </w:r>
                    </w:p>
                    <w:p w14:paraId="40FDE03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//Coefficients of the equation generated by the expansion of (ax-b)(cx-d)</w:t>
                      </w:r>
                    </w:p>
                    <w:p w14:paraId="668F3F2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07766B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$d1 = ($b1 ** 2) - (4 * $a1 * $c1);</w:t>
                      </w:r>
                    </w:p>
                    <w:p w14:paraId="1FACF56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//The discriminant of the newly generated equation</w:t>
                      </w:r>
                    </w:p>
                    <w:p w14:paraId="494FC969" w14:textId="77777777" w:rsidR="00E05381" w:rsidRPr="00E05381" w:rsidRDefault="00E05381" w:rsidP="00E05381">
                      <w:pPr>
                        <w:rPr>
                          <w:color w:val="FFFFFF" w:themeColor="background1"/>
                          <w:sz w:val="8"/>
                        </w:rPr>
                      </w:pPr>
                      <w:r w:rsidRPr="00E05381">
                        <w:rPr>
                          <w:color w:val="FFFFFF" w:themeColor="background1"/>
                          <w:sz w:val="8"/>
                        </w:rPr>
                        <w:tab/>
                        <w:t>} while ($a1 === 0 || $b1 === 0 || $c1 === 0 || $d1 &lt; 0);</w:t>
                      </w:r>
                    </w:p>
                    <w:p w14:paraId="14EE9C2F" w14:textId="77777777" w:rsidR="00E05381" w:rsidRPr="00E05381" w:rsidRDefault="00E05381" w:rsidP="00E05381">
                      <w:pPr>
                        <w:rPr>
                          <w:color w:val="FFFFFF" w:themeColor="background1"/>
                          <w:sz w:val="8"/>
                        </w:rPr>
                      </w:pPr>
                      <w:r w:rsidRPr="00E05381">
                        <w:rPr>
                          <w:color w:val="FFFFFF" w:themeColor="background1"/>
                          <w:sz w:val="8"/>
                        </w:rPr>
                        <w:tab/>
                      </w:r>
                    </w:p>
                    <w:p w14:paraId="20EA852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$turning_point_prefix = 'The turning point of the quadratic equation is (';</w:t>
                      </w:r>
                    </w:p>
                    <w:p w14:paraId="6002E6F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$turning_point_suffix = '). This is a local ';</w:t>
                      </w:r>
                    </w:p>
                    <w:p w14:paraId="6A6425C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$x_turning_point = (-$b1) / (2 * $a1);</w:t>
                      </w:r>
                    </w:p>
                    <w:p w14:paraId="1F09B0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$y_turning_point = $c1 - (($b1 ** 2) / (4 * $a1));</w:t>
                      </w:r>
                    </w:p>
                    <w:p w14:paraId="51BEAEC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$type_of_turning_point = 'turning point of the quadratic equation.';</w:t>
                      </w:r>
                    </w:p>
                    <w:p w14:paraId="1B44ED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$concavity = 2 * $a1;//The coefficient of x in the gradient or the 2nd Derivative</w:t>
                      </w:r>
                    </w:p>
                    <w:p w14:paraId="3E5176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564939A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($concavity &gt; 0) {</w:t>
                      </w:r>
                    </w:p>
                    <w:p w14:paraId="5236695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'minimum.';</w:t>
                      </w:r>
                    </w:p>
                    <w:p w14:paraId="0C73A04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if ($concavity &lt; 0) {</w:t>
                      </w:r>
                    </w:p>
                    <w:p w14:paraId="4AD942D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$type_of_turning_point = 'maximum.';</w:t>
                      </w:r>
                    </w:p>
                    <w:p w14:paraId="0BE6645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t>
                      </w:r>
                    </w:p>
                    <w:p w14:paraId="20A4FBF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463AE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$turning_point = "\r\n" . $turning_point_prefix . $x_turning_point . ',' . $y_turning_point . $turning_point_suffix . $type_of_turning_point;</w:t>
                      </w:r>
                    </w:p>
                    <w:p w14:paraId="2F38369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A9324B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$root1 = $b / $a;</w:t>
                      </w:r>
                    </w:p>
                    <w:p w14:paraId="19F321A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$root2 = $d / $c;</w:t>
                      </w:r>
                    </w:p>
                    <w:p w14:paraId="1F5E892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8BFE78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if ($root1 !== $root2) {</w:t>
                      </w:r>
                    </w:p>
                    <w:p w14:paraId="4521B10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 $root2);</w:t>
                      </w:r>
                    </w:p>
                    <w:p w14:paraId="38925A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2 distinct real roots.';</w:t>
                      </w:r>
                    </w:p>
                    <w:p w14:paraId="61B32A5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values of x when y crosses the x-axis.';</w:t>
                      </w:r>
                    </w:p>
                    <w:p w14:paraId="316C35B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else {</w:t>
                      </w:r>
                    </w:p>
                    <w:p w14:paraId="1F551C06" w14:textId="2F1C2C80"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$roots = array($root1);//This is the repeated root</w:t>
                      </w:r>
                    </w:p>
                    <w:p w14:paraId="1F20DFA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$root_type = 'This quadratic equation has a single repeated real root.';</w:t>
                      </w:r>
                    </w:p>
                    <w:p w14:paraId="4B3102D4"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r w:rsidRPr="00E05381">
                        <w:rPr>
                          <w:color w:val="FFFFFF" w:themeColor="background1"/>
                          <w:sz w:val="8"/>
                        </w:rPr>
                        <w:tab/>
                        <w:t>$equation_suffix = 'Find the value of x when y crosses the x-axis.';</w:t>
                      </w:r>
                    </w:p>
                    <w:p w14:paraId="32464DD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 Root Type could be implemented as a hint</w:t>
                      </w:r>
                    </w:p>
                    <w:p w14:paraId="4E250E3E" w14:textId="77777777" w:rsidR="00E05381" w:rsidRPr="00E05381" w:rsidRDefault="00E05381" w:rsidP="00E05381">
                      <w:pPr>
                        <w:rPr>
                          <w:color w:val="FFFFFF" w:themeColor="background1"/>
                          <w:sz w:val="8"/>
                        </w:rPr>
                      </w:pPr>
                      <w:r w:rsidRPr="00E05381">
                        <w:rPr>
                          <w:color w:val="FFFFFF" w:themeColor="background1"/>
                          <w:sz w:val="8"/>
                        </w:rPr>
                        <w:tab/>
                      </w:r>
                    </w:p>
                    <w:p w14:paraId="7EA031E4" w14:textId="77777777" w:rsidR="00E05381" w:rsidRPr="00E05381" w:rsidRDefault="00E05381" w:rsidP="00E05381">
                      <w:pPr>
                        <w:rPr>
                          <w:color w:val="FFFFFF" w:themeColor="background1"/>
                          <w:sz w:val="8"/>
                        </w:rPr>
                      </w:pPr>
                      <w:r w:rsidRPr="00E05381">
                        <w:rPr>
                          <w:color w:val="FFFFFF" w:themeColor="background1"/>
                          <w:sz w:val="8"/>
                        </w:rPr>
                        <w:tab/>
                      </w:r>
                    </w:p>
                    <w:p w14:paraId="62A70212" w14:textId="77777777" w:rsidR="00E05381" w:rsidRPr="00E05381" w:rsidRDefault="00E05381" w:rsidP="00E05381">
                      <w:pPr>
                        <w:rPr>
                          <w:color w:val="FFFFFF" w:themeColor="background1"/>
                          <w:sz w:val="8"/>
                        </w:rPr>
                      </w:pPr>
                      <w:r w:rsidRPr="00E05381">
                        <w:rPr>
                          <w:color w:val="FFFFFF" w:themeColor="background1"/>
                          <w:sz w:val="8"/>
                        </w:rPr>
                        <w:tab/>
                      </w:r>
                    </w:p>
                    <w:p w14:paraId="3C074B53" w14:textId="77777777" w:rsidR="00E05381" w:rsidRPr="00E05381" w:rsidRDefault="00E05381" w:rsidP="00E05381">
                      <w:pPr>
                        <w:rPr>
                          <w:color w:val="FFFFFF" w:themeColor="background1"/>
                          <w:sz w:val="8"/>
                        </w:rPr>
                      </w:pPr>
                      <w:r w:rsidRPr="00E05381">
                        <w:rPr>
                          <w:color w:val="FFFFFF" w:themeColor="background1"/>
                          <w:sz w:val="8"/>
                        </w:rPr>
                        <w:tab/>
                        <w:t>$a3 = format1stCoe($a1);</w:t>
                      </w:r>
                    </w:p>
                    <w:p w14:paraId="7EE1805F" w14:textId="77777777" w:rsidR="00E05381" w:rsidRPr="00E05381" w:rsidRDefault="00E05381" w:rsidP="00E05381">
                      <w:pPr>
                        <w:rPr>
                          <w:color w:val="FFFFFF" w:themeColor="background1"/>
                          <w:sz w:val="8"/>
                        </w:rPr>
                      </w:pPr>
                      <w:r w:rsidRPr="00E05381">
                        <w:rPr>
                          <w:color w:val="FFFFFF" w:themeColor="background1"/>
                          <w:sz w:val="8"/>
                        </w:rPr>
                        <w:tab/>
                        <w:t>$b3 = format1stCoe($b1);</w:t>
                      </w:r>
                    </w:p>
                    <w:p w14:paraId="2C06B8D2" w14:textId="77777777" w:rsidR="00E05381" w:rsidRPr="00E05381" w:rsidRDefault="00E05381" w:rsidP="00E05381">
                      <w:pPr>
                        <w:rPr>
                          <w:color w:val="FFFFFF" w:themeColor="background1"/>
                          <w:sz w:val="8"/>
                        </w:rPr>
                      </w:pPr>
                      <w:r w:rsidRPr="00E05381">
                        <w:rPr>
                          <w:color w:val="FFFFFF" w:themeColor="background1"/>
                          <w:sz w:val="8"/>
                        </w:rPr>
                        <w:tab/>
                        <w:t>$c3 = format1stCoe($c1);</w:t>
                      </w:r>
                    </w:p>
                    <w:p w14:paraId="18ED10F4" w14:textId="77777777" w:rsidR="00E05381" w:rsidRPr="00E05381" w:rsidRDefault="00E05381" w:rsidP="00E05381">
                      <w:pPr>
                        <w:rPr>
                          <w:color w:val="FFFFFF" w:themeColor="background1"/>
                          <w:sz w:val="8"/>
                        </w:rPr>
                      </w:pPr>
                      <w:r w:rsidRPr="00E05381">
                        <w:rPr>
                          <w:color w:val="FFFFFF" w:themeColor="background1"/>
                          <w:sz w:val="8"/>
                        </w:rPr>
                        <w:tab/>
                        <w:t>$b3 = formatNum($b1);</w:t>
                      </w:r>
                    </w:p>
                    <w:p w14:paraId="59B0311D" w14:textId="77777777" w:rsidR="00E05381" w:rsidRPr="00E05381" w:rsidRDefault="00E05381" w:rsidP="00E05381">
                      <w:pPr>
                        <w:rPr>
                          <w:color w:val="FFFFFF" w:themeColor="background1"/>
                          <w:sz w:val="8"/>
                        </w:rPr>
                      </w:pPr>
                      <w:r w:rsidRPr="00E05381">
                        <w:rPr>
                          <w:color w:val="FFFFFF" w:themeColor="background1"/>
                          <w:sz w:val="8"/>
                        </w:rPr>
                        <w:tab/>
                        <w:t>$c3 = formatNum($c1);</w:t>
                      </w:r>
                    </w:p>
                    <w:p w14:paraId="57590285" w14:textId="77777777" w:rsidR="00E05381" w:rsidRPr="00E05381" w:rsidRDefault="00E05381" w:rsidP="00E05381">
                      <w:pPr>
                        <w:rPr>
                          <w:color w:val="FFFFFF" w:themeColor="background1"/>
                          <w:sz w:val="8"/>
                        </w:rPr>
                      </w:pPr>
                      <w:r w:rsidRPr="00E05381">
                        <w:rPr>
                          <w:color w:val="FFFFFF" w:themeColor="background1"/>
                          <w:sz w:val="8"/>
                        </w:rPr>
                        <w:tab/>
                      </w:r>
                    </w:p>
                    <w:p w14:paraId="0CC2921E" w14:textId="77777777" w:rsidR="00E05381" w:rsidRPr="00E05381" w:rsidRDefault="00E05381" w:rsidP="00E05381">
                      <w:pPr>
                        <w:rPr>
                          <w:color w:val="FFFFFF" w:themeColor="background1"/>
                          <w:sz w:val="8"/>
                        </w:rPr>
                      </w:pPr>
                      <w:r w:rsidRPr="00E05381">
                        <w:rPr>
                          <w:color w:val="FFFFFF" w:themeColor="background1"/>
                          <w:sz w:val="8"/>
                        </w:rPr>
                        <w:tab/>
                      </w:r>
                    </w:p>
                    <w:p w14:paraId="1F6C4EA9" w14:textId="77777777" w:rsidR="00E05381" w:rsidRPr="00E05381" w:rsidRDefault="00E05381" w:rsidP="00E05381">
                      <w:pPr>
                        <w:rPr>
                          <w:color w:val="FFFFFF" w:themeColor="background1"/>
                          <w:sz w:val="8"/>
                        </w:rPr>
                      </w:pPr>
                      <w:r w:rsidRPr="00E05381">
                        <w:rPr>
                          <w:color w:val="FFFFFF" w:themeColor="background1"/>
                          <w:sz w:val="8"/>
                        </w:rPr>
                        <w:tab/>
                        <w:t>$gradient = $concavity . 'x ' . $b3;</w:t>
                      </w:r>
                    </w:p>
                    <w:p w14:paraId="191260FE" w14:textId="77777777" w:rsidR="00E05381" w:rsidRPr="00E05381" w:rsidRDefault="00E05381" w:rsidP="00E05381">
                      <w:pPr>
                        <w:rPr>
                          <w:color w:val="FFFFFF" w:themeColor="background1"/>
                          <w:sz w:val="8"/>
                        </w:rPr>
                      </w:pPr>
                      <w:r w:rsidRPr="00E05381">
                        <w:rPr>
                          <w:color w:val="FFFFFF" w:themeColor="background1"/>
                          <w:sz w:val="8"/>
                        </w:rPr>
                        <w:tab/>
                        <w:t>$equation = 'y = ' . $a3 . 'x^2 ' . $b3 . 'x ' . $c3 . "\r\n";</w:t>
                      </w:r>
                    </w:p>
                    <w:p w14:paraId="711FC191" w14:textId="77777777" w:rsidR="00E05381" w:rsidRPr="00E05381" w:rsidRDefault="00E05381" w:rsidP="00E05381">
                      <w:pPr>
                        <w:rPr>
                          <w:color w:val="FFFFFF" w:themeColor="background1"/>
                          <w:sz w:val="8"/>
                        </w:rPr>
                      </w:pPr>
                      <w:r w:rsidRPr="00E05381">
                        <w:rPr>
                          <w:color w:val="FFFFFF" w:themeColor="background1"/>
                          <w:sz w:val="8"/>
                        </w:rPr>
                        <w:tab/>
                      </w:r>
                    </w:p>
                    <w:p w14:paraId="6A51DAF3" w14:textId="77777777" w:rsidR="00E05381" w:rsidRPr="00E05381" w:rsidRDefault="00E05381" w:rsidP="00E05381">
                      <w:pPr>
                        <w:rPr>
                          <w:color w:val="FFFFFF" w:themeColor="background1"/>
                          <w:sz w:val="8"/>
                        </w:rPr>
                      </w:pPr>
                      <w:r w:rsidRPr="00E05381">
                        <w:rPr>
                          <w:color w:val="FFFFFF" w:themeColor="background1"/>
                          <w:sz w:val="8"/>
                        </w:rPr>
                        <w:tab/>
                        <w:t>$bar = '----------------------------------------------------------------------------------';</w:t>
                      </w:r>
                    </w:p>
                    <w:p w14:paraId="61497F1B" w14:textId="77777777" w:rsidR="00E05381" w:rsidRPr="00E05381" w:rsidRDefault="00E05381" w:rsidP="00E05381">
                      <w:pPr>
                        <w:rPr>
                          <w:color w:val="FFFFFF" w:themeColor="background1"/>
                          <w:sz w:val="8"/>
                        </w:rPr>
                      </w:pPr>
                      <w:r w:rsidRPr="00E05381">
                        <w:rPr>
                          <w:color w:val="FFFFFF" w:themeColor="background1"/>
                          <w:sz w:val="8"/>
                        </w:rPr>
                        <w:tab/>
                      </w:r>
                    </w:p>
                    <w:p w14:paraId="5B9E1F0D" w14:textId="77777777" w:rsidR="00E05381" w:rsidRPr="00E05381" w:rsidRDefault="00E05381" w:rsidP="00E05381">
                      <w:pPr>
                        <w:rPr>
                          <w:color w:val="FFFFFF" w:themeColor="background1"/>
                          <w:sz w:val="8"/>
                        </w:rPr>
                      </w:pPr>
                      <w:r w:rsidRPr="00E05381">
                        <w:rPr>
                          <w:color w:val="FFFFFF" w:themeColor="background1"/>
                          <w:sz w:val="8"/>
                        </w:rPr>
                        <w:tab/>
                      </w:r>
                    </w:p>
                    <w:p w14:paraId="5C1A134F" w14:textId="77777777" w:rsidR="00E05381" w:rsidRPr="00E05381" w:rsidRDefault="00E05381" w:rsidP="00E05381">
                      <w:pPr>
                        <w:rPr>
                          <w:color w:val="FFFFFF" w:themeColor="background1"/>
                          <w:sz w:val="8"/>
                        </w:rPr>
                      </w:pPr>
                      <w:r w:rsidRPr="00E05381">
                        <w:rPr>
                          <w:color w:val="FFFFFF" w:themeColor="background1"/>
                          <w:sz w:val="8"/>
                        </w:rPr>
                        <w:tab/>
                        <w:t>echo $equation;</w:t>
                      </w:r>
                    </w:p>
                    <w:p w14:paraId="6F639284" w14:textId="77777777" w:rsidR="00E05381" w:rsidRPr="00E05381" w:rsidRDefault="00E05381" w:rsidP="00E05381">
                      <w:pPr>
                        <w:rPr>
                          <w:color w:val="FFFFFF" w:themeColor="background1"/>
                          <w:sz w:val="8"/>
                        </w:rPr>
                      </w:pPr>
                      <w:r w:rsidRPr="00E05381">
                        <w:rPr>
                          <w:color w:val="FFFFFF" w:themeColor="background1"/>
                          <w:sz w:val="8"/>
                        </w:rPr>
                        <w:tab/>
                      </w:r>
                    </w:p>
                    <w:p w14:paraId="59F8C378" w14:textId="77777777" w:rsidR="00E05381" w:rsidRPr="00E05381" w:rsidRDefault="00E05381" w:rsidP="00E05381">
                      <w:pPr>
                        <w:rPr>
                          <w:color w:val="FFFFFF" w:themeColor="background1"/>
                          <w:sz w:val="8"/>
                        </w:rPr>
                      </w:pPr>
                      <w:r w:rsidRPr="00E05381">
                        <w:rPr>
                          <w:color w:val="FFFFFF" w:themeColor="background1"/>
                          <w:sz w:val="8"/>
                        </w:rPr>
                        <w:tab/>
                      </w:r>
                    </w:p>
                    <w:p w14:paraId="376FB3A0" w14:textId="77777777" w:rsidR="00E05381" w:rsidRPr="00E05381" w:rsidRDefault="00E05381" w:rsidP="00E05381">
                      <w:pPr>
                        <w:rPr>
                          <w:color w:val="FFFFFF" w:themeColor="background1"/>
                          <w:sz w:val="8"/>
                        </w:rPr>
                      </w:pPr>
                      <w:r w:rsidRPr="00E05381">
                        <w:rPr>
                          <w:color w:val="FFFFFF" w:themeColor="background1"/>
                          <w:sz w:val="8"/>
                        </w:rPr>
                        <w:tab/>
                        <w:t>/* This generates a valid quadratic equation as well as a hint and its roots*/</w:t>
                      </w:r>
                    </w:p>
                    <w:p w14:paraId="534AE394" w14:textId="77777777" w:rsidR="00E05381" w:rsidRPr="00E05381" w:rsidRDefault="00E05381" w:rsidP="00E05381">
                      <w:pPr>
                        <w:rPr>
                          <w:color w:val="FFFFFF" w:themeColor="background1"/>
                          <w:sz w:val="8"/>
                        </w:rPr>
                      </w:pPr>
                      <w:r w:rsidRPr="00E05381">
                        <w:rPr>
                          <w:color w:val="FFFFFF" w:themeColor="background1"/>
                          <w:sz w:val="8"/>
                        </w:rPr>
                        <w:tab/>
                      </w:r>
                    </w:p>
                    <w:p w14:paraId="7B099887" w14:textId="77777777" w:rsidR="00E05381" w:rsidRPr="00E05381" w:rsidRDefault="00E05381" w:rsidP="00E05381">
                      <w:pPr>
                        <w:rPr>
                          <w:color w:val="FFFFFF" w:themeColor="background1"/>
                          <w:sz w:val="8"/>
                        </w:rPr>
                      </w:pPr>
                      <w:r w:rsidRPr="00E05381">
                        <w:rPr>
                          <w:color w:val="FFFFFF" w:themeColor="background1"/>
                          <w:sz w:val="8"/>
                        </w:rPr>
                        <w:t xml:space="preserve"> //if user is wrong</w:t>
                      </w:r>
                    </w:p>
                    <w:p w14:paraId="3A2D653C" w14:textId="77777777" w:rsidR="00E05381" w:rsidRPr="00E05381" w:rsidRDefault="00E05381" w:rsidP="00E05381">
                      <w:pPr>
                        <w:rPr>
                          <w:color w:val="FFFFFF" w:themeColor="background1"/>
                          <w:sz w:val="8"/>
                        </w:rPr>
                      </w:pPr>
                      <w:r w:rsidRPr="00E05381">
                        <w:rPr>
                          <w:color w:val="FFFFFF" w:themeColor="background1"/>
                          <w:sz w:val="8"/>
                        </w:rPr>
                        <w:tab/>
                        <w:t>if($d1===0){</w:t>
                      </w:r>
                    </w:p>
                    <w:p w14:paraId="7A9181BD"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B2B32C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3481E11"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$Working2=$a.'x ='.$b;</w:t>
                      </w:r>
                    </w:p>
                    <w:p w14:paraId="00B62BE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$working3='x ='.($b/$a);</w:t>
                      </w:r>
                    </w:p>
                    <w:p w14:paraId="67BDDE9B"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7A11D3E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18FBAF8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0A89505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50DCF1D3"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47361706"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011E2630"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$FactorisedEquation='('.$a2.'x'.$b2.')^2';</w:t>
                      </w:r>
                    </w:p>
                    <w:p w14:paraId="7CABAD37"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$Working='('.$a1.'x'.$b1.')=0';</w:t>
                      </w:r>
                    </w:p>
                    <w:p w14:paraId="61211682" w14:textId="77777777" w:rsidR="00E05381" w:rsidRPr="00E05381" w:rsidRDefault="00E05381" w:rsidP="00E05381">
                      <w:pPr>
                        <w:rPr>
                          <w:color w:val="FFFFFF" w:themeColor="background1"/>
                          <w:sz w:val="8"/>
                        </w:rPr>
                      </w:pPr>
                      <w:r w:rsidRPr="00E05381">
                        <w:rPr>
                          <w:color w:val="FFFFFF" w:themeColor="background1"/>
                          <w:sz w:val="8"/>
                        </w:rPr>
                        <w:tab/>
                        <w:t>}</w:t>
                      </w:r>
                    </w:p>
                    <w:p w14:paraId="4D696473" w14:textId="77777777" w:rsidR="00E05381" w:rsidRPr="00E05381" w:rsidRDefault="00E05381" w:rsidP="00E05381">
                      <w:pPr>
                        <w:rPr>
                          <w:color w:val="FFFFFF" w:themeColor="background1"/>
                          <w:sz w:val="8"/>
                        </w:rPr>
                      </w:pPr>
                      <w:r w:rsidRPr="00E05381">
                        <w:rPr>
                          <w:color w:val="FFFFFF" w:themeColor="background1"/>
                          <w:sz w:val="8"/>
                        </w:rPr>
                        <w:tab/>
                        <w:t>else {</w:t>
                      </w:r>
                    </w:p>
                    <w:p w14:paraId="5F3F66D8"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1E5948DC"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624CD1F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3820242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$a2 = format1stCoe($a);</w:t>
                      </w:r>
                    </w:p>
                    <w:p w14:paraId="4418FA0A"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$c2 = format1stCoe($c);</w:t>
                      </w:r>
                    </w:p>
                    <w:p w14:paraId="0D3D18BE"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$b2= formatNum($b);</w:t>
                      </w:r>
                    </w:p>
                    <w:p w14:paraId="7BEAF2F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$d2= formatNum($d);</w:t>
                      </w:r>
                    </w:p>
                    <w:p w14:paraId="7F779B35"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r>
                    </w:p>
                    <w:p w14:paraId="2A8A4A59"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$FactorisedEquation='('.$a2.'x'.$b2.')('.$c2.'x'.$d2.')';</w:t>
                      </w:r>
                    </w:p>
                    <w:p w14:paraId="1653092F" w14:textId="77777777" w:rsidR="00E05381" w:rsidRPr="00E05381" w:rsidRDefault="00E05381" w:rsidP="00E05381">
                      <w:pPr>
                        <w:rPr>
                          <w:color w:val="FFFFFF" w:themeColor="background1"/>
                          <w:sz w:val="8"/>
                        </w:rPr>
                      </w:pPr>
                      <w:r w:rsidRPr="00E05381">
                        <w:rPr>
                          <w:color w:val="FFFFFF" w:themeColor="background1"/>
                          <w:sz w:val="8"/>
                        </w:rPr>
                        <w:tab/>
                      </w:r>
                      <w:r w:rsidRPr="00E05381">
                        <w:rPr>
                          <w:color w:val="FFFFFF" w:themeColor="background1"/>
                          <w:sz w:val="8"/>
                        </w:rPr>
                        <w:tab/>
                        <w:t>$Working='('.$a1.'x'.$b1.') =0 or ('.$c1.'x'.$d1.')=0';</w:t>
                      </w:r>
                    </w:p>
                    <w:p w14:paraId="0A94032E" w14:textId="77777777" w:rsidR="00E05381" w:rsidRPr="00E05381" w:rsidRDefault="00E05381" w:rsidP="00E05381">
                      <w:pPr>
                        <w:rPr>
                          <w:color w:val="FFFFFF" w:themeColor="background1"/>
                          <w:sz w:val="8"/>
                        </w:rPr>
                      </w:pPr>
                      <w:r w:rsidRPr="00E05381">
                        <w:rPr>
                          <w:color w:val="FFFFFF" w:themeColor="background1"/>
                          <w:sz w:val="8"/>
                        </w:rPr>
                        <w:tab/>
                        <w:t>}</w:t>
                      </w:r>
                    </w:p>
                    <w:p w14:paraId="6B4AAA8A" w14:textId="77777777" w:rsidR="00E05381" w:rsidRPr="00E05381" w:rsidRDefault="00E05381" w:rsidP="00E05381">
                      <w:pPr>
                        <w:rPr>
                          <w:color w:val="FFFFFF" w:themeColor="background1"/>
                          <w:sz w:val="8"/>
                        </w:rPr>
                      </w:pPr>
                      <w:r w:rsidRPr="00E05381">
                        <w:rPr>
                          <w:color w:val="FFFFFF" w:themeColor="background1"/>
                          <w:sz w:val="8"/>
                        </w:rPr>
                        <w:tab/>
                      </w:r>
                    </w:p>
                    <w:p w14:paraId="2A7D5E21" w14:textId="77777777" w:rsidR="00E05381" w:rsidRPr="00E05381" w:rsidRDefault="00E05381" w:rsidP="00E05381">
                      <w:pPr>
                        <w:rPr>
                          <w:color w:val="FFFFFF" w:themeColor="background1"/>
                          <w:sz w:val="8"/>
                        </w:rPr>
                      </w:pPr>
                      <w:r w:rsidRPr="00E05381">
                        <w:rPr>
                          <w:color w:val="FFFFFF" w:themeColor="background1"/>
                          <w:sz w:val="8"/>
                        </w:rPr>
                        <w:t>echo "\r\n".'Unfortunately you did not solve '.$equation. 'When you factorise the equation you get '.$FactorisedEquation.'.';</w:t>
                      </w:r>
                    </w:p>
                    <w:p w14:paraId="2690E458" w14:textId="77777777" w:rsidR="00E05381" w:rsidRPr="00E05381" w:rsidRDefault="00E05381" w:rsidP="00E05381">
                      <w:pPr>
                        <w:rPr>
                          <w:color w:val="FFFFFF" w:themeColor="background1"/>
                          <w:sz w:val="8"/>
                        </w:rPr>
                      </w:pPr>
                      <w:r w:rsidRPr="00E05381">
                        <w:rPr>
                          <w:color w:val="FFFFFF" w:themeColor="background1"/>
                          <w:sz w:val="8"/>
                        </w:rPr>
                        <w:t>echo "\r\n".'When the equation crosses the x axis , y=0';</w:t>
                      </w:r>
                    </w:p>
                    <w:p w14:paraId="1F94BAF8" w14:textId="77777777" w:rsidR="00E05381" w:rsidRPr="00E05381" w:rsidRDefault="00E05381" w:rsidP="00E05381">
                      <w:pPr>
                        <w:rPr>
                          <w:color w:val="FFFFFF" w:themeColor="background1"/>
                          <w:sz w:val="8"/>
                        </w:rPr>
                      </w:pPr>
                      <w:r w:rsidRPr="00E05381">
                        <w:rPr>
                          <w:color w:val="FFFFFF" w:themeColor="background1"/>
                          <w:sz w:val="8"/>
                        </w:rPr>
                        <w:t>echo "\r\n".$Working;</w:t>
                      </w:r>
                    </w:p>
                    <w:p w14:paraId="27D57C02" w14:textId="77777777" w:rsidR="00E05381" w:rsidRPr="00E05381" w:rsidRDefault="00E05381" w:rsidP="00E05381">
                      <w:pPr>
                        <w:rPr>
                          <w:color w:val="FFFFFF" w:themeColor="background1"/>
                          <w:sz w:val="8"/>
                        </w:rPr>
                      </w:pPr>
                    </w:p>
                    <w:p w14:paraId="4403303E" w14:textId="77777777" w:rsidR="00E05381" w:rsidRPr="00E05381" w:rsidRDefault="00E05381" w:rsidP="00E05381">
                      <w:pPr>
                        <w:rPr>
                          <w:color w:val="FFFFFF" w:themeColor="background1"/>
                          <w:sz w:val="8"/>
                        </w:rPr>
                      </w:pPr>
                      <w:r w:rsidRPr="00E05381">
                        <w:rPr>
                          <w:color w:val="FFFFFF" w:themeColor="background1"/>
                          <w:sz w:val="8"/>
                        </w:rPr>
                        <w:t>REUSABLEFUNCTIONS.PHP</w:t>
                      </w:r>
                    </w:p>
                    <w:p w14:paraId="495E9A5B" w14:textId="77777777" w:rsidR="00E05381" w:rsidRPr="00E05381" w:rsidRDefault="00E05381" w:rsidP="00E05381">
                      <w:pPr>
                        <w:rPr>
                          <w:color w:val="FFFFFF" w:themeColor="background1"/>
                          <w:sz w:val="8"/>
                        </w:rPr>
                      </w:pPr>
                      <w:r w:rsidRPr="00E05381">
                        <w:rPr>
                          <w:color w:val="FFFFFF" w:themeColor="background1"/>
                          <w:sz w:val="8"/>
                        </w:rPr>
                        <w:t>&lt;?php</w:t>
                      </w:r>
                    </w:p>
                    <w:p w14:paraId="4D547B1C" w14:textId="77777777" w:rsidR="00E05381" w:rsidRPr="00E05381" w:rsidRDefault="00E05381" w:rsidP="00E05381">
                      <w:pPr>
                        <w:rPr>
                          <w:color w:val="FFFFFF" w:themeColor="background1"/>
                          <w:sz w:val="8"/>
                        </w:rPr>
                      </w:pPr>
                    </w:p>
                    <w:p w14:paraId="3D03CA26" w14:textId="77777777" w:rsidR="00E05381" w:rsidRPr="00E05381" w:rsidRDefault="00E05381" w:rsidP="00E05381">
                      <w:pPr>
                        <w:rPr>
                          <w:color w:val="FFFFFF" w:themeColor="background1"/>
                          <w:sz w:val="8"/>
                        </w:rPr>
                      </w:pPr>
                      <w:r w:rsidRPr="00E05381">
                        <w:rPr>
                          <w:color w:val="FFFFFF" w:themeColor="background1"/>
                          <w:sz w:val="8"/>
                        </w:rPr>
                        <w:t>function welcome($welcome)</w:t>
                      </w:r>
                    </w:p>
                    <w:p w14:paraId="556ED9A3" w14:textId="77777777" w:rsidR="00E05381" w:rsidRPr="00E05381" w:rsidRDefault="00E05381" w:rsidP="00E05381">
                      <w:pPr>
                        <w:rPr>
                          <w:color w:val="FFFFFF" w:themeColor="background1"/>
                          <w:sz w:val="8"/>
                        </w:rPr>
                      </w:pPr>
                      <w:r w:rsidRPr="00E05381">
                        <w:rPr>
                          <w:color w:val="FFFFFF" w:themeColor="background1"/>
                          <w:sz w:val="8"/>
                        </w:rPr>
                        <w:t>{</w:t>
                      </w:r>
                    </w:p>
                    <w:p w14:paraId="18A02725" w14:textId="77777777" w:rsidR="00E05381" w:rsidRPr="00E05381" w:rsidRDefault="00E05381" w:rsidP="00E05381">
                      <w:pPr>
                        <w:rPr>
                          <w:color w:val="FFFFFF" w:themeColor="background1"/>
                          <w:sz w:val="8"/>
                        </w:rPr>
                      </w:pPr>
                    </w:p>
                    <w:p w14:paraId="530A839E" w14:textId="77777777" w:rsidR="00E05381" w:rsidRPr="00E05381" w:rsidRDefault="00E05381" w:rsidP="00E05381">
                      <w:pPr>
                        <w:rPr>
                          <w:color w:val="FFFFFF" w:themeColor="background1"/>
                          <w:sz w:val="8"/>
                        </w:rPr>
                      </w:pPr>
                      <w:r w:rsidRPr="00E05381">
                        <w:rPr>
                          <w:color w:val="FFFFFF" w:themeColor="background1"/>
                          <w:sz w:val="8"/>
                        </w:rPr>
                        <w:t xml:space="preserve">    echo "I hope you'll enjoy learning about " . $welcome . " \r\n";</w:t>
                      </w:r>
                    </w:p>
                    <w:p w14:paraId="556821AF" w14:textId="77777777" w:rsidR="00E05381" w:rsidRPr="00E05381" w:rsidRDefault="00E05381" w:rsidP="00E05381">
                      <w:pPr>
                        <w:rPr>
                          <w:color w:val="FFFFFF" w:themeColor="background1"/>
                          <w:sz w:val="8"/>
                        </w:rPr>
                      </w:pPr>
                      <w:r w:rsidRPr="00E05381">
                        <w:rPr>
                          <w:color w:val="FFFFFF" w:themeColor="background1"/>
                          <w:sz w:val="8"/>
                        </w:rPr>
                        <w:t xml:space="preserve">    //have sql to pull in info from a Database or Spec about topic using $_SERVER['PHP_SELF']</w:t>
                      </w:r>
                    </w:p>
                    <w:p w14:paraId="16E115E3" w14:textId="77777777" w:rsidR="00E05381" w:rsidRPr="00E05381" w:rsidRDefault="00E05381" w:rsidP="00E05381">
                      <w:pPr>
                        <w:rPr>
                          <w:color w:val="FFFFFF" w:themeColor="background1"/>
                          <w:sz w:val="8"/>
                        </w:rPr>
                      </w:pPr>
                    </w:p>
                    <w:p w14:paraId="54115ABD" w14:textId="77777777" w:rsidR="00E05381" w:rsidRPr="00E05381" w:rsidRDefault="00E05381" w:rsidP="00E05381">
                      <w:pPr>
                        <w:rPr>
                          <w:color w:val="FFFFFF" w:themeColor="background1"/>
                          <w:sz w:val="8"/>
                        </w:rPr>
                      </w:pPr>
                      <w:r w:rsidRPr="00E05381">
                        <w:rPr>
                          <w:color w:val="FFFFFF" w:themeColor="background1"/>
                          <w:sz w:val="8"/>
                        </w:rPr>
                        <w:t>}</w:t>
                      </w:r>
                    </w:p>
                    <w:p w14:paraId="38D2E41F" w14:textId="77777777" w:rsidR="00E05381" w:rsidRPr="00E05381" w:rsidRDefault="00E05381" w:rsidP="00E05381">
                      <w:pPr>
                        <w:rPr>
                          <w:color w:val="FFFFFF" w:themeColor="background1"/>
                          <w:sz w:val="8"/>
                        </w:rPr>
                      </w:pPr>
                    </w:p>
                    <w:p w14:paraId="0D863C7A" w14:textId="77777777" w:rsidR="00E05381" w:rsidRPr="00E05381" w:rsidRDefault="00E05381" w:rsidP="00E05381">
                      <w:pPr>
                        <w:rPr>
                          <w:color w:val="FFFFFF" w:themeColor="background1"/>
                          <w:sz w:val="8"/>
                        </w:rPr>
                      </w:pPr>
                      <w:r w:rsidRPr="00E05381">
                        <w:rPr>
                          <w:color w:val="FFFFFF" w:themeColor="background1"/>
                          <w:sz w:val="8"/>
                        </w:rPr>
                        <w:t>/*This announces the topic.*/</w:t>
                      </w:r>
                    </w:p>
                    <w:p w14:paraId="71CAC52C" w14:textId="77777777" w:rsidR="00E05381" w:rsidRPr="00E05381" w:rsidRDefault="00E05381" w:rsidP="00E05381">
                      <w:pPr>
                        <w:rPr>
                          <w:color w:val="FFFFFF" w:themeColor="background1"/>
                          <w:sz w:val="8"/>
                        </w:rPr>
                      </w:pPr>
                    </w:p>
                    <w:p w14:paraId="0AFB1350" w14:textId="77777777" w:rsidR="00E05381" w:rsidRPr="00E05381" w:rsidRDefault="00E05381" w:rsidP="00E05381">
                      <w:pPr>
                        <w:rPr>
                          <w:color w:val="FFFFFF" w:themeColor="background1"/>
                          <w:sz w:val="8"/>
                        </w:rPr>
                      </w:pPr>
                      <w:r w:rsidRPr="00E05381">
                        <w:rPr>
                          <w:color w:val="FFFFFF" w:themeColor="background1"/>
                          <w:sz w:val="8"/>
                        </w:rPr>
                        <w:t>function formatNum($num)</w:t>
                      </w:r>
                    </w:p>
                    <w:p w14:paraId="5D208DF2" w14:textId="77777777" w:rsidR="00E05381" w:rsidRPr="00E05381" w:rsidRDefault="00E05381" w:rsidP="00E05381">
                      <w:pPr>
                        <w:rPr>
                          <w:color w:val="FFFFFF" w:themeColor="background1"/>
                          <w:sz w:val="8"/>
                        </w:rPr>
                      </w:pPr>
                      <w:r w:rsidRPr="00E05381">
                        <w:rPr>
                          <w:color w:val="FFFFFF" w:themeColor="background1"/>
                          <w:sz w:val="8"/>
                        </w:rPr>
                        <w:t>{</w:t>
                      </w:r>
                    </w:p>
                    <w:p w14:paraId="44F26B5C" w14:textId="77777777" w:rsidR="00E05381" w:rsidRPr="00E05381" w:rsidRDefault="00E05381" w:rsidP="00E05381">
                      <w:pPr>
                        <w:rPr>
                          <w:color w:val="FFFFFF" w:themeColor="background1"/>
                          <w:sz w:val="8"/>
                        </w:rPr>
                      </w:pPr>
                    </w:p>
                    <w:p w14:paraId="230D7839" w14:textId="77777777" w:rsidR="00E05381" w:rsidRPr="00E05381" w:rsidRDefault="00E05381" w:rsidP="00E05381">
                      <w:pPr>
                        <w:rPr>
                          <w:color w:val="FFFFFF" w:themeColor="background1"/>
                          <w:sz w:val="8"/>
                        </w:rPr>
                      </w:pPr>
                      <w:r w:rsidRPr="00E05381">
                        <w:rPr>
                          <w:color w:val="FFFFFF" w:themeColor="background1"/>
                          <w:sz w:val="8"/>
                        </w:rPr>
                        <w:t xml:space="preserve">    if ($num &gt; 0) {</w:t>
                      </w:r>
                    </w:p>
                    <w:p w14:paraId="56C9E757" w14:textId="77777777" w:rsidR="00E05381" w:rsidRPr="00E05381" w:rsidRDefault="00E05381" w:rsidP="00E05381">
                      <w:pPr>
                        <w:rPr>
                          <w:color w:val="FFFFFF" w:themeColor="background1"/>
                          <w:sz w:val="8"/>
                        </w:rPr>
                      </w:pPr>
                    </w:p>
                    <w:p w14:paraId="1ABCDD22" w14:textId="77777777" w:rsidR="00E05381" w:rsidRPr="00E05381" w:rsidRDefault="00E05381" w:rsidP="00E05381">
                      <w:pPr>
                        <w:rPr>
                          <w:color w:val="FFFFFF" w:themeColor="background1"/>
                          <w:sz w:val="8"/>
                        </w:rPr>
                      </w:pPr>
                      <w:r w:rsidRPr="00E05381">
                        <w:rPr>
                          <w:color w:val="FFFFFF" w:themeColor="background1"/>
                          <w:sz w:val="8"/>
                        </w:rPr>
                        <w:t xml:space="preserve">        $num = sprintf('%+d', $num);</w:t>
                      </w:r>
                    </w:p>
                    <w:p w14:paraId="5A7C23BD" w14:textId="77777777" w:rsidR="00E05381" w:rsidRPr="00E05381" w:rsidRDefault="00E05381" w:rsidP="00E05381">
                      <w:pPr>
                        <w:rPr>
                          <w:color w:val="FFFFFF" w:themeColor="background1"/>
                          <w:sz w:val="8"/>
                        </w:rPr>
                      </w:pPr>
                    </w:p>
                    <w:p w14:paraId="6773E0F3"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389BB91"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35ED9C18" w14:textId="77777777" w:rsidR="00E05381" w:rsidRPr="00E05381" w:rsidRDefault="00E05381" w:rsidP="00E05381">
                      <w:pPr>
                        <w:rPr>
                          <w:color w:val="FFFFFF" w:themeColor="background1"/>
                          <w:sz w:val="8"/>
                        </w:rPr>
                      </w:pPr>
                    </w:p>
                    <w:p w14:paraId="778A063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051CEFA8" w14:textId="77777777" w:rsidR="00E05381" w:rsidRPr="00E05381" w:rsidRDefault="00E05381" w:rsidP="00E05381">
                      <w:pPr>
                        <w:rPr>
                          <w:color w:val="FFFFFF" w:themeColor="background1"/>
                          <w:sz w:val="8"/>
                        </w:rPr>
                      </w:pPr>
                    </w:p>
                    <w:p w14:paraId="4222AFC3" w14:textId="77777777" w:rsidR="00E05381" w:rsidRPr="00E05381" w:rsidRDefault="00E05381" w:rsidP="00E05381">
                      <w:pPr>
                        <w:rPr>
                          <w:color w:val="FFFFFF" w:themeColor="background1"/>
                          <w:sz w:val="8"/>
                        </w:rPr>
                      </w:pPr>
                      <w:r w:rsidRPr="00E05381">
                        <w:rPr>
                          <w:color w:val="FFFFFF" w:themeColor="background1"/>
                          <w:sz w:val="8"/>
                        </w:rPr>
                        <w:t>}</w:t>
                      </w:r>
                    </w:p>
                    <w:p w14:paraId="47BD9A5D" w14:textId="77777777" w:rsidR="00E05381" w:rsidRPr="00E05381" w:rsidRDefault="00E05381" w:rsidP="00E05381">
                      <w:pPr>
                        <w:rPr>
                          <w:color w:val="FFFFFF" w:themeColor="background1"/>
                          <w:sz w:val="8"/>
                        </w:rPr>
                      </w:pPr>
                    </w:p>
                    <w:p w14:paraId="4FD7C969" w14:textId="77777777" w:rsidR="00E05381" w:rsidRPr="00E05381" w:rsidRDefault="00E05381" w:rsidP="00E05381">
                      <w:pPr>
                        <w:rPr>
                          <w:color w:val="FFFFFF" w:themeColor="background1"/>
                          <w:sz w:val="8"/>
                        </w:rPr>
                      </w:pPr>
                      <w:r w:rsidRPr="00E05381">
                        <w:rPr>
                          <w:color w:val="FFFFFF" w:themeColor="background1"/>
                          <w:sz w:val="8"/>
                        </w:rPr>
                        <w:t>//Make all positive variables show a plus sign</w:t>
                      </w:r>
                    </w:p>
                    <w:p w14:paraId="2456A301" w14:textId="77777777" w:rsidR="00E05381" w:rsidRPr="00E05381" w:rsidRDefault="00E05381" w:rsidP="00E05381">
                      <w:pPr>
                        <w:rPr>
                          <w:color w:val="FFFFFF" w:themeColor="background1"/>
                          <w:sz w:val="8"/>
                        </w:rPr>
                      </w:pPr>
                    </w:p>
                    <w:p w14:paraId="2AB81962" w14:textId="77777777" w:rsidR="00E05381" w:rsidRPr="00E05381" w:rsidRDefault="00E05381" w:rsidP="00E05381">
                      <w:pPr>
                        <w:rPr>
                          <w:color w:val="FFFFFF" w:themeColor="background1"/>
                          <w:sz w:val="8"/>
                        </w:rPr>
                      </w:pPr>
                      <w:r w:rsidRPr="00E05381">
                        <w:rPr>
                          <w:color w:val="FFFFFF" w:themeColor="background1"/>
                          <w:sz w:val="8"/>
                        </w:rPr>
                        <w:t>function format1stCoe($num)</w:t>
                      </w:r>
                    </w:p>
                    <w:p w14:paraId="73B28B08" w14:textId="77777777" w:rsidR="00E05381" w:rsidRPr="00E05381" w:rsidRDefault="00E05381" w:rsidP="00E05381">
                      <w:pPr>
                        <w:rPr>
                          <w:color w:val="FFFFFF" w:themeColor="background1"/>
                          <w:sz w:val="8"/>
                        </w:rPr>
                      </w:pPr>
                      <w:r w:rsidRPr="00E05381">
                        <w:rPr>
                          <w:color w:val="FFFFFF" w:themeColor="background1"/>
                          <w:sz w:val="8"/>
                        </w:rPr>
                        <w:t>{</w:t>
                      </w:r>
                    </w:p>
                    <w:p w14:paraId="238CA838" w14:textId="77777777" w:rsidR="00E05381" w:rsidRPr="00E05381" w:rsidRDefault="00E05381" w:rsidP="00E05381">
                      <w:pPr>
                        <w:rPr>
                          <w:color w:val="FFFFFF" w:themeColor="background1"/>
                          <w:sz w:val="8"/>
                        </w:rPr>
                      </w:pPr>
                    </w:p>
                    <w:p w14:paraId="661E3EFD"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3163572A" w14:textId="77777777" w:rsidR="00E05381" w:rsidRPr="00E05381" w:rsidRDefault="00E05381" w:rsidP="00E05381">
                      <w:pPr>
                        <w:rPr>
                          <w:color w:val="FFFFFF" w:themeColor="background1"/>
                          <w:sz w:val="8"/>
                        </w:rPr>
                      </w:pPr>
                    </w:p>
                    <w:p w14:paraId="4B13A546" w14:textId="77777777" w:rsidR="00E05381" w:rsidRPr="00E05381" w:rsidRDefault="00E05381" w:rsidP="00E05381">
                      <w:pPr>
                        <w:rPr>
                          <w:color w:val="FFFFFF" w:themeColor="background1"/>
                          <w:sz w:val="8"/>
                        </w:rPr>
                      </w:pPr>
                      <w:r w:rsidRPr="00E05381">
                        <w:rPr>
                          <w:color w:val="FFFFFF" w:themeColor="background1"/>
                          <w:sz w:val="8"/>
                        </w:rPr>
                        <w:t xml:space="preserve">        $num = '';</w:t>
                      </w:r>
                    </w:p>
                    <w:p w14:paraId="4BB83F0D" w14:textId="77777777" w:rsidR="00E05381" w:rsidRPr="00E05381" w:rsidRDefault="00E05381" w:rsidP="00E05381">
                      <w:pPr>
                        <w:rPr>
                          <w:color w:val="FFFFFF" w:themeColor="background1"/>
                          <w:sz w:val="8"/>
                        </w:rPr>
                      </w:pPr>
                    </w:p>
                    <w:p w14:paraId="7657C0A4"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1F865B80"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0710429" w14:textId="77777777" w:rsidR="00E05381" w:rsidRPr="00E05381" w:rsidRDefault="00E05381" w:rsidP="00E05381">
                      <w:pPr>
                        <w:rPr>
                          <w:color w:val="FFFFFF" w:themeColor="background1"/>
                          <w:sz w:val="8"/>
                        </w:rPr>
                      </w:pPr>
                    </w:p>
                    <w:p w14:paraId="0AB95763" w14:textId="77777777" w:rsidR="00E05381" w:rsidRPr="00E05381" w:rsidRDefault="00E05381" w:rsidP="00E05381">
                      <w:pPr>
                        <w:rPr>
                          <w:color w:val="FFFFFF" w:themeColor="background1"/>
                          <w:sz w:val="8"/>
                        </w:rPr>
                      </w:pPr>
                      <w:r w:rsidRPr="00E05381">
                        <w:rPr>
                          <w:color w:val="FFFFFF" w:themeColor="background1"/>
                          <w:sz w:val="8"/>
                        </w:rPr>
                        <w:t xml:space="preserve">    if ($num === -1) {</w:t>
                      </w:r>
                    </w:p>
                    <w:p w14:paraId="035A372E" w14:textId="77777777" w:rsidR="00E05381" w:rsidRPr="00E05381" w:rsidRDefault="00E05381" w:rsidP="00E05381">
                      <w:pPr>
                        <w:rPr>
                          <w:color w:val="FFFFFF" w:themeColor="background1"/>
                          <w:sz w:val="8"/>
                        </w:rPr>
                      </w:pPr>
                    </w:p>
                    <w:p w14:paraId="37037FE5" w14:textId="77777777" w:rsidR="00E05381" w:rsidRPr="00E05381" w:rsidRDefault="00E05381" w:rsidP="00E05381">
                      <w:pPr>
                        <w:rPr>
                          <w:color w:val="FFFFFF" w:themeColor="background1"/>
                          <w:sz w:val="8"/>
                        </w:rPr>
                      </w:pPr>
                      <w:r w:rsidRPr="00E05381">
                        <w:rPr>
                          <w:color w:val="FFFFFF" w:themeColor="background1"/>
                          <w:sz w:val="8"/>
                        </w:rPr>
                        <w:t xml:space="preserve">        $num = '- ';</w:t>
                      </w:r>
                    </w:p>
                    <w:p w14:paraId="1C4E3B6A" w14:textId="77777777" w:rsidR="00E05381" w:rsidRPr="00E05381" w:rsidRDefault="00E05381" w:rsidP="00E05381">
                      <w:pPr>
                        <w:rPr>
                          <w:color w:val="FFFFFF" w:themeColor="background1"/>
                          <w:sz w:val="8"/>
                        </w:rPr>
                      </w:pPr>
                    </w:p>
                    <w:p w14:paraId="004A0AC2"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338B5F43" w14:textId="77777777" w:rsidR="00E05381" w:rsidRPr="00E05381" w:rsidRDefault="00E05381" w:rsidP="00E05381">
                      <w:pPr>
                        <w:rPr>
                          <w:color w:val="FFFFFF" w:themeColor="background1"/>
                          <w:sz w:val="8"/>
                        </w:rPr>
                      </w:pPr>
                      <w:r w:rsidRPr="00E05381">
                        <w:rPr>
                          <w:color w:val="FFFFFF" w:themeColor="background1"/>
                          <w:sz w:val="8"/>
                        </w:rPr>
                        <w:t xml:space="preserve">    }</w:t>
                      </w:r>
                    </w:p>
                    <w:p w14:paraId="04D25C52" w14:textId="77777777" w:rsidR="00E05381" w:rsidRPr="00E05381" w:rsidRDefault="00E05381" w:rsidP="00E05381">
                      <w:pPr>
                        <w:rPr>
                          <w:color w:val="FFFFFF" w:themeColor="background1"/>
                          <w:sz w:val="8"/>
                        </w:rPr>
                      </w:pPr>
                    </w:p>
                    <w:p w14:paraId="152C6286" w14:textId="77777777" w:rsidR="00E05381" w:rsidRPr="00E05381" w:rsidRDefault="00E05381" w:rsidP="00E05381">
                      <w:pPr>
                        <w:rPr>
                          <w:color w:val="FFFFFF" w:themeColor="background1"/>
                          <w:sz w:val="8"/>
                        </w:rPr>
                      </w:pPr>
                      <w:r w:rsidRPr="00E05381">
                        <w:rPr>
                          <w:color w:val="FFFFFF" w:themeColor="background1"/>
                          <w:sz w:val="8"/>
                        </w:rPr>
                        <w:t xml:space="preserve">    return $num;</w:t>
                      </w:r>
                    </w:p>
                    <w:p w14:paraId="62CC7303" w14:textId="77777777" w:rsidR="00E05381" w:rsidRPr="00E05381" w:rsidRDefault="00E05381" w:rsidP="00E05381">
                      <w:pPr>
                        <w:rPr>
                          <w:color w:val="FFFFFF" w:themeColor="background1"/>
                          <w:sz w:val="8"/>
                        </w:rPr>
                      </w:pPr>
                    </w:p>
                    <w:p w14:paraId="58652D1B" w14:textId="77777777" w:rsidR="00E05381" w:rsidRPr="00E05381" w:rsidRDefault="00E05381" w:rsidP="00E05381">
                      <w:pPr>
                        <w:rPr>
                          <w:color w:val="FFFFFF" w:themeColor="background1"/>
                          <w:sz w:val="8"/>
                        </w:rPr>
                      </w:pPr>
                      <w:r w:rsidRPr="00E05381">
                        <w:rPr>
                          <w:color w:val="FFFFFF" w:themeColor="background1"/>
                          <w:sz w:val="8"/>
                        </w:rPr>
                        <w:t>}</w:t>
                      </w:r>
                    </w:p>
                    <w:p w14:paraId="3C8037AE" w14:textId="77777777" w:rsidR="00E05381" w:rsidRPr="00E05381" w:rsidRDefault="00E05381" w:rsidP="00E05381">
                      <w:pPr>
                        <w:rPr>
                          <w:color w:val="FFFFFF" w:themeColor="background1"/>
                          <w:sz w:val="8"/>
                        </w:rPr>
                      </w:pPr>
                    </w:p>
                    <w:p w14:paraId="1DE4E402" w14:textId="77777777" w:rsidR="00E05381" w:rsidRPr="00E05381" w:rsidRDefault="00E05381" w:rsidP="00E05381">
                      <w:pPr>
                        <w:rPr>
                          <w:color w:val="FFFFFF" w:themeColor="background1"/>
                          <w:sz w:val="8"/>
                        </w:rPr>
                      </w:pPr>
                      <w:r w:rsidRPr="00E05381">
                        <w:rPr>
                          <w:color w:val="FFFFFF" w:themeColor="background1"/>
                          <w:sz w:val="8"/>
                        </w:rPr>
                        <w:t>//Make all values of 1 turn into sole minus or blank space</w:t>
                      </w:r>
                    </w:p>
                    <w:p w14:paraId="715DD6D3" w14:textId="77777777" w:rsidR="00E05381" w:rsidRPr="00E05381" w:rsidRDefault="00E05381">
                      <w:pPr>
                        <w:rPr>
                          <w:color w:val="FFFFFF" w:themeColor="background1"/>
                          <w:sz w:val="8"/>
                        </w:rPr>
                      </w:pPr>
                    </w:p>
                  </w:txbxContent>
                </v:textbox>
                <w10:wrap anchorx="margin"/>
              </v:shape>
            </w:pict>
          </mc:Fallback>
        </mc:AlternateContent>
      </w:r>
      <w:r w:rsidR="00331EED" w:rsidRPr="00331EED">
        <w:t xml:space="preserve">After selecting the </w:t>
      </w:r>
      <w:r w:rsidR="00331EED">
        <w:t>view boar</w:t>
      </w:r>
      <w:r w:rsidR="00635BC2">
        <w:t>d link under</w:t>
      </w:r>
      <w:r w:rsidR="00331EED" w:rsidRPr="00331EED">
        <w:t xml:space="preserve"> 1</w:t>
      </w:r>
      <w:r w:rsidR="00635BC2">
        <w:t>.1</w:t>
      </w:r>
      <w:r w:rsidR="00331EED" w:rsidRPr="00331EED">
        <w:t xml:space="preserve"> section, the student is redirected to this portal. They are greeted with a screen informing them that the content is split into </w:t>
      </w:r>
      <w:r w:rsidR="003536ED">
        <w:t>1</w:t>
      </w:r>
      <w:r w:rsidR="004537F2">
        <w:t>0</w:t>
      </w:r>
      <w:r w:rsidR="00331EED" w:rsidRPr="00331EED">
        <w:t xml:space="preserve"> Sections</w:t>
      </w:r>
      <w:r w:rsidR="004537F2">
        <w:t xml:space="preserve"> plus a section for events</w:t>
      </w:r>
      <w:r w:rsidR="00331EED" w:rsidRPr="00331EED">
        <w:t>.</w:t>
      </w:r>
      <w:r w:rsidR="004537F2">
        <w:t xml:space="preserve"> </w:t>
      </w:r>
    </w:p>
    <w:p w14:paraId="375E8EDD" w14:textId="33FB0651" w:rsidR="00331EED" w:rsidRDefault="00331EED"/>
    <w:p w14:paraId="0407BD13" w14:textId="2F580346" w:rsidR="00331EED" w:rsidRDefault="00331EED"/>
    <w:p w14:paraId="2056D0BC" w14:textId="03D9105A" w:rsidR="00331EED" w:rsidRDefault="00331EED"/>
    <w:p w14:paraId="37779DDA" w14:textId="295D9B5D" w:rsidR="00331EED" w:rsidRDefault="00331EED"/>
    <w:p w14:paraId="37C787DF" w14:textId="7177262F" w:rsidR="00331EED" w:rsidRDefault="003110EB">
      <w:r w:rsidRPr="0015497F">
        <w:rPr>
          <w:noProof/>
        </w:rPr>
        <w:drawing>
          <wp:anchor distT="0" distB="0" distL="114300" distR="114300" simplePos="0" relativeHeight="251655168" behindDoc="1" locked="0" layoutInCell="1" allowOverlap="1" wp14:anchorId="6314E4F7" wp14:editId="5B41C71B">
            <wp:simplePos x="0" y="0"/>
            <wp:positionH relativeFrom="margin">
              <wp:align>left</wp:align>
            </wp:positionH>
            <wp:positionV relativeFrom="paragraph">
              <wp:posOffset>301625</wp:posOffset>
            </wp:positionV>
            <wp:extent cx="4599940" cy="2980690"/>
            <wp:effectExtent l="0" t="0" r="0" b="0"/>
            <wp:wrapTight wrapText="bothSides">
              <wp:wrapPolygon edited="0">
                <wp:start x="0" y="0"/>
                <wp:lineTo x="0" y="21398"/>
                <wp:lineTo x="21469" y="21398"/>
                <wp:lineTo x="2146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99940" cy="2980690"/>
                    </a:xfrm>
                    <a:prstGeom prst="rect">
                      <a:avLst/>
                    </a:prstGeom>
                  </pic:spPr>
                </pic:pic>
              </a:graphicData>
            </a:graphic>
            <wp14:sizeRelH relativeFrom="page">
              <wp14:pctWidth>0</wp14:pctWidth>
            </wp14:sizeRelH>
            <wp14:sizeRelV relativeFrom="page">
              <wp14:pctHeight>0</wp14:pctHeight>
            </wp14:sizeRelV>
          </wp:anchor>
        </w:drawing>
      </w:r>
    </w:p>
    <w:p w14:paraId="506B61DB" w14:textId="041348F6" w:rsidR="00047A02" w:rsidRDefault="00047A02"/>
    <w:p w14:paraId="63464088" w14:textId="77777777" w:rsidR="000D7BA5" w:rsidRDefault="00B53561">
      <w:r w:rsidRPr="00B53561">
        <w:t xml:space="preserve">These consist of questions which can be immediately marked to provide quick feedback. The questions have blank boxes, which are filled in right now to indicate their location, with mark allocations beside them. </w:t>
      </w:r>
      <w:r w:rsidR="00BE4545" w:rsidRPr="00BE4545">
        <w:t>After finishing the questions, the student can press the “</w:t>
      </w:r>
      <w:r w:rsidR="000700BB">
        <w:t>Check my answer</w:t>
      </w:r>
      <w:r w:rsidR="00BE4545" w:rsidRPr="00BE4545">
        <w:t xml:space="preserve">” button in the bottom left corner originally to receive instantaneous feedback on the completed questions on the page. After marking answers </w:t>
      </w:r>
      <w:r w:rsidR="003110EB" w:rsidRPr="00BE4545">
        <w:t>cannot</w:t>
      </w:r>
      <w:r w:rsidR="00BE4545" w:rsidRPr="00BE4545">
        <w:t xml:space="preserve"> be adjusted without redoing the homework</w:t>
      </w:r>
    </w:p>
    <w:p w14:paraId="280F6BE6" w14:textId="76B68B89" w:rsidR="008748A2" w:rsidRDefault="008748A2" w:rsidP="008748A2">
      <w:pPr>
        <w:rPr>
          <w:rFonts w:eastAsia="Times New Roman"/>
        </w:rPr>
      </w:pPr>
      <w:r>
        <w:rPr>
          <w:noProof/>
        </w:rPr>
        <w:lastRenderedPageBreak/>
        <w:drawing>
          <wp:anchor distT="0" distB="0" distL="114300" distR="114300" simplePos="0" relativeHeight="251657216" behindDoc="1" locked="0" layoutInCell="1" allowOverlap="1" wp14:anchorId="004B44BF" wp14:editId="1DD561CB">
            <wp:simplePos x="0" y="0"/>
            <wp:positionH relativeFrom="margin">
              <wp:align>left</wp:align>
            </wp:positionH>
            <wp:positionV relativeFrom="paragraph">
              <wp:posOffset>6985</wp:posOffset>
            </wp:positionV>
            <wp:extent cx="4670425" cy="2663190"/>
            <wp:effectExtent l="0" t="0" r="0" b="3810"/>
            <wp:wrapTight wrapText="bothSides">
              <wp:wrapPolygon edited="0">
                <wp:start x="0" y="0"/>
                <wp:lineTo x="0" y="21476"/>
                <wp:lineTo x="21497" y="21476"/>
                <wp:lineTo x="2149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b="3605"/>
                    <a:stretch/>
                  </pic:blipFill>
                  <pic:spPr bwMode="auto">
                    <a:xfrm>
                      <a:off x="0" y="0"/>
                      <a:ext cx="4679916" cy="26688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rPr>
        <w:t>If a student makes a mistake whilst doing one of the questions, then they are informed that their solution is incorrect and that they should try again. This could be improved upon by showing where the student lost their marks specifically as on longer questions the mark allocation becomes more complicated to see.</w:t>
      </w:r>
    </w:p>
    <w:p w14:paraId="1285C0B4" w14:textId="00A1AD2F" w:rsidR="00B0354B" w:rsidRDefault="00B0354B"/>
    <w:p w14:paraId="654DD90B" w14:textId="1A772E82" w:rsidR="00B0354B" w:rsidRDefault="00B0354B"/>
    <w:p w14:paraId="03EC8165" w14:textId="53F7DBDA" w:rsidR="00B0354B" w:rsidRDefault="00B0354B"/>
    <w:p w14:paraId="46A1C45A" w14:textId="66BA215F" w:rsidR="00B0354B" w:rsidRDefault="00392FCF">
      <w:r>
        <w:rPr>
          <w:noProof/>
        </w:rPr>
        <w:drawing>
          <wp:anchor distT="0" distB="0" distL="114300" distR="114300" simplePos="0" relativeHeight="251658240" behindDoc="1" locked="0" layoutInCell="1" allowOverlap="1" wp14:anchorId="0D8AA426" wp14:editId="2B0B17A9">
            <wp:simplePos x="0" y="0"/>
            <wp:positionH relativeFrom="margin">
              <wp:posOffset>-20505</wp:posOffset>
            </wp:positionH>
            <wp:positionV relativeFrom="paragraph">
              <wp:posOffset>80622</wp:posOffset>
            </wp:positionV>
            <wp:extent cx="4712335" cy="3108325"/>
            <wp:effectExtent l="0" t="0" r="0" b="0"/>
            <wp:wrapTight wrapText="bothSides">
              <wp:wrapPolygon edited="0">
                <wp:start x="0" y="0"/>
                <wp:lineTo x="0" y="21446"/>
                <wp:lineTo x="21481" y="21446"/>
                <wp:lineTo x="2148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b="4091"/>
                    <a:stretch/>
                  </pic:blipFill>
                  <pic:spPr bwMode="auto">
                    <a:xfrm>
                      <a:off x="0" y="0"/>
                      <a:ext cx="471233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425">
        <w:t>Following the p</w:t>
      </w:r>
      <w:r w:rsidR="00EC1B06">
        <w:t xml:space="preserve">rior </w:t>
      </w:r>
      <w:r w:rsidR="005C010D">
        <w:t>suggestion to look at the hint,</w:t>
      </w:r>
      <w:r w:rsidR="00EC1B06">
        <w:t xml:space="preserve"> the student is asked to look at the hint which displays a link to the topic of Algebraic Manipulation.</w:t>
      </w:r>
    </w:p>
    <w:p w14:paraId="7D21A4EF" w14:textId="0455B89E" w:rsidR="00B0354B" w:rsidRDefault="00B0354B"/>
    <w:p w14:paraId="10856876" w14:textId="354E9B91" w:rsidR="001E3425" w:rsidRDefault="001E3425"/>
    <w:p w14:paraId="08838922" w14:textId="528DF1D2" w:rsidR="001E3425" w:rsidRDefault="001E3425"/>
    <w:p w14:paraId="170008E4" w14:textId="1708050B" w:rsidR="001E3425" w:rsidRDefault="001E3425"/>
    <w:p w14:paraId="7BF05C4A" w14:textId="3246628C" w:rsidR="001E3425" w:rsidRDefault="001E3425"/>
    <w:p w14:paraId="6EFE27CE" w14:textId="499A8EBF" w:rsidR="001E3425" w:rsidRDefault="001E3425"/>
    <w:p w14:paraId="61522E33" w14:textId="25051E68" w:rsidR="0007494C" w:rsidRDefault="0007494C"/>
    <w:p w14:paraId="681539C5" w14:textId="271E7FB0" w:rsidR="0007494C" w:rsidRDefault="00392FCF">
      <w:r>
        <w:rPr>
          <w:noProof/>
        </w:rPr>
        <w:drawing>
          <wp:anchor distT="0" distB="0" distL="114300" distR="114300" simplePos="0" relativeHeight="251659264" behindDoc="0" locked="0" layoutInCell="1" allowOverlap="1" wp14:anchorId="2F572C86" wp14:editId="44E08062">
            <wp:simplePos x="0" y="0"/>
            <wp:positionH relativeFrom="margin">
              <wp:posOffset>-95250</wp:posOffset>
            </wp:positionH>
            <wp:positionV relativeFrom="paragraph">
              <wp:posOffset>30480</wp:posOffset>
            </wp:positionV>
            <wp:extent cx="4745355" cy="3006725"/>
            <wp:effectExtent l="0" t="0" r="0" b="3175"/>
            <wp:wrapThrough wrapText="bothSides">
              <wp:wrapPolygon edited="0">
                <wp:start x="0" y="0"/>
                <wp:lineTo x="0" y="21486"/>
                <wp:lineTo x="21505" y="21486"/>
                <wp:lineTo x="21505"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3362"/>
                    <a:stretch/>
                  </pic:blipFill>
                  <pic:spPr bwMode="auto">
                    <a:xfrm>
                      <a:off x="0" y="0"/>
                      <a:ext cx="4745355" cy="300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Upon clicking on Algebraic Manipulation, the user is greeted with this screen.</w:t>
      </w:r>
      <w:r w:rsidR="00950A81">
        <w:t xml:space="preserve"> This allows the user to see different examples if they so wish to help learn how to do the topic.</w:t>
      </w:r>
    </w:p>
    <w:p w14:paraId="30BDEFE8" w14:textId="4EED5B1C" w:rsidR="0007494C" w:rsidRDefault="0007494C"/>
    <w:p w14:paraId="5D039CD2" w14:textId="1381EFE4" w:rsidR="0007494C" w:rsidRDefault="0007494C"/>
    <w:p w14:paraId="72AEF21F" w14:textId="0826F40A" w:rsidR="00CD321B" w:rsidRDefault="00CD321B">
      <w:r>
        <w:br w:type="page"/>
      </w:r>
    </w:p>
    <w:p w14:paraId="15219FCA" w14:textId="77777777" w:rsidR="00950A81" w:rsidRPr="006C77EF" w:rsidRDefault="00950A81" w:rsidP="00950A81">
      <w:pPr>
        <w:pStyle w:val="Heading1"/>
        <w:rPr>
          <w:rFonts w:eastAsia="Times New Roman"/>
        </w:rPr>
      </w:pPr>
      <w:r>
        <w:lastRenderedPageBreak/>
        <w:t>Conclusion</w:t>
      </w:r>
    </w:p>
    <w:p w14:paraId="683FB79D" w14:textId="72B30E57" w:rsidR="00950A81" w:rsidRDefault="613DD7AE" w:rsidP="00FF5903">
      <w:r>
        <w:t xml:space="preserve">Isaac Physics has a </w:t>
      </w:r>
      <w:r w:rsidR="005C2F8E">
        <w:t>high-quality</w:t>
      </w:r>
      <w:r>
        <w:t xml:space="preserve"> features which would make it a great A Level revision resource if not for its lack of pure mathematics breadth. The instant evaluation allows students to see mistakes quickly. Despite the lacking prior features, the lack of a teacher to sign up may mean that students are more likely to work due to the removal of a “Big Brother”. In Conclusion, Isaac Physics is a helpful aid for student revision but its focus upon physics, which is its primary focus, is not particularly useful for Mathematics students.</w:t>
      </w:r>
    </w:p>
    <w:p w14:paraId="6BB9EAE4" w14:textId="77777777" w:rsidR="00DC01F5" w:rsidRDefault="00DC01F5">
      <w:pPr>
        <w:rPr>
          <w:rFonts w:asciiTheme="majorHAnsi" w:hAnsiTheme="majorHAnsi"/>
          <w:caps/>
          <w:color w:val="775F55" w:themeColor="text2"/>
          <w:sz w:val="32"/>
          <w:szCs w:val="32"/>
        </w:rPr>
      </w:pPr>
      <w:r>
        <w:br w:type="page"/>
      </w:r>
    </w:p>
    <w:p w14:paraId="21F2B287" w14:textId="5BB5E25D" w:rsidR="00730309" w:rsidRPr="001F3437" w:rsidRDefault="001F3437" w:rsidP="001F3437">
      <w:pPr>
        <w:pStyle w:val="Heading1"/>
        <w:rPr>
          <w:rFonts w:eastAsia="Times New Roman"/>
        </w:rPr>
      </w:pPr>
      <w:r>
        <w:lastRenderedPageBreak/>
        <w:t>A</w:t>
      </w:r>
      <w:r w:rsidR="00730309" w:rsidRPr="00DC5E47">
        <w:t>reas for Development</w:t>
      </w:r>
    </w:p>
    <w:p w14:paraId="4261254D" w14:textId="41575E02" w:rsidR="00730309" w:rsidRDefault="002120CE" w:rsidP="002120CE">
      <w:r>
        <w:t xml:space="preserve">Following an analysis of the predominant current solutions, I have </w:t>
      </w:r>
      <w:r w:rsidR="00EF6460">
        <w:t xml:space="preserve">discovered many potential </w:t>
      </w:r>
      <w:r w:rsidR="00D627BD">
        <w:t>areas for</w:t>
      </w:r>
      <w:r w:rsidR="0087661B">
        <w:t xml:space="preserve"> development for </w:t>
      </w:r>
      <w:proofErr w:type="spellStart"/>
      <w:r w:rsidR="0087661B">
        <w:t>MyMaths</w:t>
      </w:r>
      <w:proofErr w:type="spellEnd"/>
      <w:r w:rsidR="0087661B">
        <w:t xml:space="preserve"> and Isaac Physics </w:t>
      </w:r>
      <w:r w:rsidR="00A91EE5">
        <w:t xml:space="preserve">even though they are relatively popular </w:t>
      </w:r>
      <w:r w:rsidR="0082181A">
        <w:t xml:space="preserve">sites. My project would hopefully </w:t>
      </w:r>
      <w:r w:rsidR="004376A6">
        <w:t xml:space="preserve">incorporate </w:t>
      </w:r>
      <w:r w:rsidR="00CC10EA">
        <w:t>these issues</w:t>
      </w:r>
      <w:r w:rsidR="004376A6">
        <w:t xml:space="preserve"> during development so that user has a better experience</w:t>
      </w:r>
      <w:r w:rsidR="0025284F">
        <w:t xml:space="preserve"> through a more efficient application.</w:t>
      </w:r>
      <w:r w:rsidR="0050567D">
        <w:t xml:space="preserve"> </w:t>
      </w:r>
    </w:p>
    <w:p w14:paraId="524E99CB" w14:textId="2471B2ED" w:rsidR="0050567D" w:rsidRDefault="0050567D" w:rsidP="0050567D">
      <w:pPr>
        <w:pStyle w:val="Heading1"/>
      </w:pPr>
      <w:bookmarkStart w:id="5" w:name="_Hlk5144525"/>
      <w:r>
        <w:t>MyMaths</w:t>
      </w:r>
    </w:p>
    <w:bookmarkEnd w:id="5"/>
    <w:p w14:paraId="38E9FDD2" w14:textId="20D89E8A" w:rsidR="0050567D" w:rsidRDefault="2F6D7E32" w:rsidP="0050567D">
      <w:r>
        <w:t xml:space="preserve">A major drawback of using </w:t>
      </w:r>
      <w:proofErr w:type="spellStart"/>
      <w:r>
        <w:t>MyMaths</w:t>
      </w:r>
      <w:proofErr w:type="spellEnd"/>
      <w:r>
        <w:t xml:space="preserve"> is the annual subscription fee of £625 excluding VAT which would likely decrease the likelihood of the resource being available to students in schools with cash-strapped Mathematics Departments due to the opportunity cost of Textbooks and exercise books, which are less-mobile resources. </w:t>
      </w:r>
      <w:proofErr w:type="spellStart"/>
      <w:r>
        <w:t>MyMaths</w:t>
      </w:r>
      <w:proofErr w:type="spellEnd"/>
      <w:r>
        <w:t xml:space="preserve"> requires a substantial amount of teacher input in implementing tasks such as setting work to customizable deadlines for homework and practice; If the teacher chooses not to utilize </w:t>
      </w:r>
      <w:proofErr w:type="spellStart"/>
      <w:r>
        <w:t>MyMaths</w:t>
      </w:r>
      <w:proofErr w:type="spellEnd"/>
      <w:r>
        <w:t xml:space="preserve"> then the student will suffer. </w:t>
      </w:r>
      <w:proofErr w:type="spellStart"/>
      <w:r>
        <w:t>MyMaths</w:t>
      </w:r>
      <w:proofErr w:type="spellEnd"/>
      <w:r>
        <w:t xml:space="preserve"> could also have a tab limiter else multiple tabs opening may cause an overconsumption of memory resulting in negative externalities to other applications or may result in unfortunate accidental tab closures.</w:t>
      </w:r>
    </w:p>
    <w:p w14:paraId="66F190F4" w14:textId="693C84DE" w:rsidR="00147B39" w:rsidRDefault="00147B39" w:rsidP="0050567D">
      <w:r w:rsidRPr="00147B39">
        <w:t xml:space="preserve">When the need for a teacher is removed, the </w:t>
      </w:r>
      <w:r w:rsidR="00D9674A" w:rsidRPr="00147B39">
        <w:t>number</w:t>
      </w:r>
      <w:r w:rsidRPr="00147B39">
        <w:t xml:space="preserve"> of students that can use this will increase </w:t>
      </w:r>
      <w:r w:rsidR="00D9674A" w:rsidRPr="00147B39">
        <w:t>significantly</w:t>
      </w:r>
      <w:r w:rsidRPr="00147B39">
        <w:t xml:space="preserve"> as for example compared to a Local Authority school someone who is home schooled may be much less likely to pay for a </w:t>
      </w:r>
      <w:proofErr w:type="spellStart"/>
      <w:r w:rsidRPr="00147B39">
        <w:t>MyMaths</w:t>
      </w:r>
      <w:proofErr w:type="spellEnd"/>
      <w:r w:rsidRPr="00147B39">
        <w:t xml:space="preserve"> subscription.</w:t>
      </w:r>
      <w:r w:rsidR="00DE0BB8">
        <w:t xml:space="preserve"> </w:t>
      </w:r>
      <w:r w:rsidR="00D9674A" w:rsidRPr="00DE0BB8">
        <w:t>Also,</w:t>
      </w:r>
      <w:r w:rsidR="00DE0BB8" w:rsidRPr="00DE0BB8">
        <w:t xml:space="preserve"> Users can</w:t>
      </w:r>
      <w:r w:rsidR="00DE0BB8">
        <w:t>’t</w:t>
      </w:r>
      <w:r w:rsidR="00DE0BB8" w:rsidRPr="00DE0BB8">
        <w:t xml:space="preserve"> be 'guest's if they so wish to not store their details. This means that anyone with an internet capable device and connection can</w:t>
      </w:r>
      <w:r w:rsidR="00DE0BB8">
        <w:t>not</w:t>
      </w:r>
      <w:r w:rsidR="00DE0BB8" w:rsidRPr="00DE0BB8">
        <w:t xml:space="preserve"> use</w:t>
      </w:r>
      <w:r w:rsidR="00DE0BB8">
        <w:t xml:space="preserve"> </w:t>
      </w:r>
      <w:r w:rsidR="009E7B10">
        <w:t xml:space="preserve">it </w:t>
      </w:r>
      <w:r w:rsidR="00DE0BB8" w:rsidRPr="00DE0BB8">
        <w:t>as they wish.</w:t>
      </w:r>
    </w:p>
    <w:p w14:paraId="3C7F8B9B" w14:textId="34D84E31" w:rsidR="009E7B10" w:rsidRDefault="009E7B10" w:rsidP="009E7B10">
      <w:pPr>
        <w:pStyle w:val="Heading1"/>
      </w:pPr>
      <w:r>
        <w:t xml:space="preserve">Isaac </w:t>
      </w:r>
      <w:bookmarkStart w:id="6" w:name="_Hlk5144511"/>
      <w:r>
        <w:t>Physics</w:t>
      </w:r>
      <w:bookmarkEnd w:id="6"/>
    </w:p>
    <w:p w14:paraId="4BB0A249" w14:textId="102E30FD" w:rsidR="0050567D" w:rsidRDefault="2F6D7E32" w:rsidP="002120CE">
      <w:r>
        <w:t xml:space="preserve">Isaac Physics across its website has an inconsistency of significant figures which can be frustrating. This is because questions do not request answers to any degree of accuracy e.g. 3 </w:t>
      </w:r>
      <w:proofErr w:type="spellStart"/>
      <w:r>
        <w:t>s.f.</w:t>
      </w:r>
      <w:proofErr w:type="spellEnd"/>
      <w:r>
        <w:t xml:space="preserve"> or 1 </w:t>
      </w:r>
      <w:proofErr w:type="spellStart"/>
      <w:r>
        <w:t>d.p.</w:t>
      </w:r>
      <w:proofErr w:type="spellEnd"/>
      <w:r>
        <w:t xml:space="preserve"> for example yet expects answers in these formats. The provided "Significant Figure Guide" is useless here which is annoying as a question can be mathematically right but wrong due to a lack of significant figures which are not </w:t>
      </w:r>
      <w:r w:rsidR="00211D62">
        <w:t>demonstrable</w:t>
      </w:r>
      <w:r>
        <w:t xml:space="preserve"> by Isaac Physics. Also, Pop ups following a correctly answered question block up the screen which can irritate users.</w:t>
      </w:r>
    </w:p>
    <w:p w14:paraId="35717307" w14:textId="56927EE4" w:rsidR="00EE4557" w:rsidRDefault="00EE4557" w:rsidP="00EE4557">
      <w:pPr>
        <w:pStyle w:val="Heading1"/>
      </w:pPr>
      <w:r>
        <w:t>CONCLUSION</w:t>
      </w:r>
    </w:p>
    <w:p w14:paraId="08A0A970" w14:textId="1EE74416" w:rsidR="00146219" w:rsidRDefault="2B254075" w:rsidP="0050567D">
      <w:r>
        <w:t xml:space="preserve">To conclude, by </w:t>
      </w:r>
      <w:r w:rsidR="003C64B0">
        <w:t>analysing</w:t>
      </w:r>
      <w:r>
        <w:t xml:space="preserve"> the competitors in this imperfectly competitive market, I am able to see the pitfalls of these Applications and let my </w:t>
      </w:r>
      <w:r w:rsidR="009D1AFC">
        <w:t>application</w:t>
      </w:r>
      <w:r>
        <w:t xml:space="preserve"> avoid these issues. Through my survey and analysis, the areas of development which I have isolated are:</w:t>
      </w:r>
    </w:p>
    <w:p w14:paraId="2D24AA0A" w14:textId="46E6D4A2" w:rsidR="009445F6" w:rsidRDefault="009445F6" w:rsidP="009445F6">
      <w:pPr>
        <w:pStyle w:val="ListParagraph"/>
        <w:numPr>
          <w:ilvl w:val="0"/>
          <w:numId w:val="41"/>
        </w:numPr>
      </w:pPr>
      <w:r>
        <w:t xml:space="preserve">No annoying </w:t>
      </w:r>
      <w:r w:rsidR="00406E63">
        <w:t>pop</w:t>
      </w:r>
      <w:r>
        <w:t>-ups</w:t>
      </w:r>
    </w:p>
    <w:p w14:paraId="1D64C197" w14:textId="2A10CFFF" w:rsidR="009445F6" w:rsidRDefault="009445F6" w:rsidP="009445F6">
      <w:pPr>
        <w:pStyle w:val="ListParagraph"/>
        <w:numPr>
          <w:ilvl w:val="0"/>
          <w:numId w:val="41"/>
        </w:numPr>
      </w:pPr>
      <w:r>
        <w:t>Minimal teacher involvement</w:t>
      </w:r>
    </w:p>
    <w:p w14:paraId="62082C05" w14:textId="00F3E0DF" w:rsidR="009445F6" w:rsidRDefault="008D7B75" w:rsidP="009445F6">
      <w:pPr>
        <w:pStyle w:val="ListParagraph"/>
        <w:numPr>
          <w:ilvl w:val="0"/>
          <w:numId w:val="41"/>
        </w:numPr>
      </w:pPr>
      <w:r>
        <w:t xml:space="preserve">Constant degree of accuracy or specified degree of </w:t>
      </w:r>
      <w:r w:rsidR="00684AB4">
        <w:t>accuracy</w:t>
      </w:r>
    </w:p>
    <w:p w14:paraId="17DE696B" w14:textId="1818F208" w:rsidR="00684AB4" w:rsidRDefault="00684AB4" w:rsidP="009445F6">
      <w:pPr>
        <w:pStyle w:val="ListParagraph"/>
        <w:numPr>
          <w:ilvl w:val="0"/>
          <w:numId w:val="41"/>
        </w:numPr>
      </w:pPr>
      <w:r>
        <w:t>Content specific to new A-Level Mathematics Syllabus</w:t>
      </w:r>
    </w:p>
    <w:p w14:paraId="1009E3A4" w14:textId="70A82548" w:rsidR="00684AB4" w:rsidRDefault="00FE6C53" w:rsidP="009445F6">
      <w:pPr>
        <w:pStyle w:val="ListParagraph"/>
        <w:numPr>
          <w:ilvl w:val="0"/>
          <w:numId w:val="41"/>
        </w:numPr>
      </w:pPr>
      <w:r>
        <w:t>Consistent user experience</w:t>
      </w:r>
    </w:p>
    <w:p w14:paraId="02543DC5" w14:textId="77777777" w:rsidR="001F3437" w:rsidRDefault="001F3437" w:rsidP="001F3437">
      <w:pPr>
        <w:spacing w:after="720" w:line="240" w:lineRule="auto"/>
        <w:contextualSpacing/>
        <w:rPr>
          <w:rFonts w:asciiTheme="majorHAnsi" w:hAnsiTheme="majorHAnsi"/>
          <w:b/>
          <w:caps/>
          <w:color w:val="B85A22" w:themeColor="accent2" w:themeShade="BF"/>
          <w:spacing w:val="50"/>
          <w:sz w:val="24"/>
          <w:szCs w:val="22"/>
        </w:rPr>
      </w:pPr>
    </w:p>
    <w:p w14:paraId="46588E0D" w14:textId="77777777" w:rsidR="001F3437" w:rsidRDefault="001F3437" w:rsidP="001F3437">
      <w:pPr>
        <w:spacing w:after="720" w:line="240" w:lineRule="auto"/>
        <w:contextualSpacing/>
        <w:rPr>
          <w:rFonts w:asciiTheme="majorHAnsi" w:hAnsiTheme="majorHAnsi"/>
          <w:b/>
          <w:caps/>
          <w:color w:val="B85A22" w:themeColor="accent2" w:themeShade="BF"/>
          <w:spacing w:val="50"/>
          <w:sz w:val="24"/>
          <w:szCs w:val="22"/>
        </w:rPr>
      </w:pPr>
    </w:p>
    <w:p w14:paraId="64E384F7" w14:textId="77777777" w:rsidR="00DC01F5" w:rsidRDefault="00DC01F5">
      <w:pPr>
        <w:rPr>
          <w:rFonts w:asciiTheme="majorHAnsi" w:hAnsiTheme="majorHAnsi"/>
          <w:b/>
          <w:bCs/>
          <w:caps/>
          <w:color w:val="B85A22" w:themeColor="accent2" w:themeShade="BF"/>
          <w:spacing w:val="50"/>
          <w:sz w:val="24"/>
          <w:szCs w:val="24"/>
        </w:rPr>
      </w:pPr>
      <w:r>
        <w:rPr>
          <w:rFonts w:asciiTheme="majorHAnsi" w:hAnsiTheme="majorHAnsi"/>
          <w:b/>
          <w:bCs/>
          <w:caps/>
          <w:color w:val="B85A22" w:themeColor="accent2" w:themeShade="BF"/>
          <w:spacing w:val="50"/>
          <w:sz w:val="24"/>
          <w:szCs w:val="24"/>
        </w:rPr>
        <w:br w:type="page"/>
      </w:r>
    </w:p>
    <w:p w14:paraId="34B42904" w14:textId="56751640" w:rsidR="001F3437" w:rsidRPr="00832036" w:rsidRDefault="001F3437" w:rsidP="004F4625">
      <w:pPr>
        <w:pStyle w:val="Subtitle"/>
      </w:pPr>
      <w:r w:rsidRPr="00832036">
        <w:lastRenderedPageBreak/>
        <w:t>Requirements Sections</w:t>
      </w:r>
    </w:p>
    <w:p w14:paraId="07BC86CB" w14:textId="7B41F804" w:rsidR="00AF256D" w:rsidRDefault="00AF256D" w:rsidP="00AF256D">
      <w:pPr>
        <w:pStyle w:val="Heading1"/>
      </w:pPr>
      <w:r>
        <w:t xml:space="preserve">Hardware and software </w:t>
      </w:r>
      <w:r w:rsidR="007D6B2E">
        <w:t>Requirements</w:t>
      </w:r>
    </w:p>
    <w:tbl>
      <w:tblPr>
        <w:tblStyle w:val="TableGrid"/>
        <w:tblW w:w="0" w:type="auto"/>
        <w:tblLook w:val="04A0" w:firstRow="1" w:lastRow="0" w:firstColumn="1" w:lastColumn="0" w:noHBand="0" w:noVBand="1"/>
      </w:tblPr>
      <w:tblGrid>
        <w:gridCol w:w="3596"/>
        <w:gridCol w:w="3597"/>
        <w:gridCol w:w="3597"/>
      </w:tblGrid>
      <w:tr w:rsidR="00AF256D" w:rsidRPr="00AF256D" w14:paraId="67377970" w14:textId="77777777" w:rsidTr="2B254075">
        <w:tc>
          <w:tcPr>
            <w:tcW w:w="3596" w:type="dxa"/>
          </w:tcPr>
          <w:p w14:paraId="49FBF86A" w14:textId="6AC7EE71" w:rsidR="00AF256D" w:rsidRPr="00AF256D" w:rsidRDefault="00AF256D" w:rsidP="00AF256D">
            <w:r w:rsidRPr="00AF256D">
              <w:t>Type of Requirements</w:t>
            </w:r>
          </w:p>
        </w:tc>
        <w:tc>
          <w:tcPr>
            <w:tcW w:w="3597" w:type="dxa"/>
          </w:tcPr>
          <w:p w14:paraId="6275D073" w14:textId="23FE8044" w:rsidR="00AF256D" w:rsidRPr="00AF256D" w:rsidRDefault="00AF256D" w:rsidP="00AF256D">
            <w:r>
              <w:t>R</w:t>
            </w:r>
            <w:r w:rsidRPr="00AF256D">
              <w:t>equirements</w:t>
            </w:r>
          </w:p>
        </w:tc>
        <w:tc>
          <w:tcPr>
            <w:tcW w:w="3597" w:type="dxa"/>
          </w:tcPr>
          <w:p w14:paraId="5CCAB2BA" w14:textId="51FE3584" w:rsidR="00AF256D" w:rsidRPr="00AF256D" w:rsidRDefault="00AF256D" w:rsidP="00AF256D">
            <w:r w:rsidRPr="00AF256D">
              <w:t>Justification</w:t>
            </w:r>
          </w:p>
        </w:tc>
      </w:tr>
      <w:tr w:rsidR="00AF256D" w:rsidRPr="00AF256D" w14:paraId="43E30CE8" w14:textId="77777777" w:rsidTr="2B254075">
        <w:tc>
          <w:tcPr>
            <w:tcW w:w="3596" w:type="dxa"/>
          </w:tcPr>
          <w:p w14:paraId="563A9ECB" w14:textId="7A4F2284" w:rsidR="00AF256D" w:rsidRPr="00AF256D" w:rsidRDefault="00AF256D" w:rsidP="00AF256D">
            <w:r w:rsidRPr="00AF256D">
              <w:t>Hardware</w:t>
            </w:r>
          </w:p>
        </w:tc>
        <w:tc>
          <w:tcPr>
            <w:tcW w:w="3597" w:type="dxa"/>
          </w:tcPr>
          <w:p w14:paraId="21EABB2C" w14:textId="28408C4F" w:rsidR="00AF256D" w:rsidRPr="00AF256D" w:rsidRDefault="2F6D7E32" w:rsidP="00AF256D">
            <w:r>
              <w:t>Internet capable device along with modem/router/telephone line / ADSL</w:t>
            </w:r>
          </w:p>
        </w:tc>
        <w:tc>
          <w:tcPr>
            <w:tcW w:w="3597" w:type="dxa"/>
          </w:tcPr>
          <w:p w14:paraId="3161109D" w14:textId="65303490" w:rsidR="00AF256D" w:rsidRDefault="2F6D7E32" w:rsidP="00AF256D">
            <w:r>
              <w:t>A Modem/Router/Telephone line/ADSL is required to access the internet so that an internet capable device can to access the website.</w:t>
            </w:r>
          </w:p>
          <w:p w14:paraId="451B5044" w14:textId="2CB185A7" w:rsidR="00723001" w:rsidRPr="00AF256D" w:rsidRDefault="00723001" w:rsidP="00AF256D"/>
        </w:tc>
      </w:tr>
      <w:tr w:rsidR="00AF256D" w:rsidRPr="00AF256D" w14:paraId="54F4A9F7" w14:textId="77777777" w:rsidTr="2B254075">
        <w:tc>
          <w:tcPr>
            <w:tcW w:w="3596" w:type="dxa"/>
          </w:tcPr>
          <w:p w14:paraId="7872EFB4" w14:textId="30F87193" w:rsidR="00AF256D" w:rsidRPr="00AF256D" w:rsidRDefault="008E239E" w:rsidP="00AF256D">
            <w:r>
              <w:t>Software</w:t>
            </w:r>
          </w:p>
        </w:tc>
        <w:tc>
          <w:tcPr>
            <w:tcW w:w="3597" w:type="dxa"/>
          </w:tcPr>
          <w:p w14:paraId="6C62BAE8" w14:textId="41795CCA" w:rsidR="00AF256D" w:rsidRPr="00AF256D" w:rsidRDefault="2B254075" w:rsidP="00AF256D">
            <w:r>
              <w:t>Web browser and ISP</w:t>
            </w:r>
          </w:p>
        </w:tc>
        <w:tc>
          <w:tcPr>
            <w:tcW w:w="3597" w:type="dxa"/>
          </w:tcPr>
          <w:p w14:paraId="75F71697" w14:textId="4D934EC5" w:rsidR="00AF256D" w:rsidRPr="00AF256D" w:rsidRDefault="2B254075" w:rsidP="2B254075">
            <w:r>
              <w:t>This is needed to browse the pages on the revision site and to access external links. This is also so that internet access is allowed.</w:t>
            </w:r>
          </w:p>
          <w:p w14:paraId="22A9537D" w14:textId="4BB17D85" w:rsidR="00AF256D" w:rsidRPr="00AF256D" w:rsidRDefault="00AF256D" w:rsidP="2B254075"/>
        </w:tc>
      </w:tr>
    </w:tbl>
    <w:p w14:paraId="251B20BC" w14:textId="77777777" w:rsidR="00AF256D" w:rsidRDefault="00AF256D" w:rsidP="00AF256D">
      <w:pPr>
        <w:pStyle w:val="Heading1"/>
      </w:pPr>
    </w:p>
    <w:p w14:paraId="63055ADB" w14:textId="7D6D2844" w:rsidR="003C6099" w:rsidRDefault="003C6099" w:rsidP="003C6099">
      <w:pPr>
        <w:pStyle w:val="Heading1"/>
      </w:pPr>
      <w:r>
        <w:t>USER REQUIREMENTS</w:t>
      </w:r>
    </w:p>
    <w:tbl>
      <w:tblPr>
        <w:tblStyle w:val="TableGrid"/>
        <w:tblW w:w="0" w:type="auto"/>
        <w:tblLook w:val="04A0" w:firstRow="1" w:lastRow="0" w:firstColumn="1" w:lastColumn="0" w:noHBand="0" w:noVBand="1"/>
      </w:tblPr>
      <w:tblGrid>
        <w:gridCol w:w="5395"/>
        <w:gridCol w:w="5395"/>
      </w:tblGrid>
      <w:tr w:rsidR="003C6099" w:rsidRPr="003C6099" w14:paraId="11999772" w14:textId="77777777" w:rsidTr="2B254075">
        <w:tc>
          <w:tcPr>
            <w:tcW w:w="5395" w:type="dxa"/>
          </w:tcPr>
          <w:p w14:paraId="078A777E" w14:textId="4E8F9C2E" w:rsidR="003C6099" w:rsidRPr="003C6099" w:rsidRDefault="003C6099" w:rsidP="003C6099">
            <w:r w:rsidRPr="003C6099">
              <w:t>Type of requirement</w:t>
            </w:r>
          </w:p>
        </w:tc>
        <w:tc>
          <w:tcPr>
            <w:tcW w:w="5395" w:type="dxa"/>
          </w:tcPr>
          <w:p w14:paraId="6616BE90" w14:textId="23508AC0" w:rsidR="003C6099" w:rsidRPr="003C6099" w:rsidRDefault="003C6099" w:rsidP="003C6099">
            <w:r w:rsidRPr="003C6099">
              <w:t>Requirement</w:t>
            </w:r>
          </w:p>
        </w:tc>
      </w:tr>
      <w:tr w:rsidR="003C6099" w:rsidRPr="003C6099" w14:paraId="327787DE" w14:textId="77777777" w:rsidTr="2B254075">
        <w:tc>
          <w:tcPr>
            <w:tcW w:w="5395" w:type="dxa"/>
          </w:tcPr>
          <w:p w14:paraId="4C53B0ED" w14:textId="4BCF9CFA" w:rsidR="003C6099" w:rsidRPr="003C6099" w:rsidRDefault="003C6099" w:rsidP="003C6099">
            <w:r w:rsidRPr="003C6099">
              <w:t>Design</w:t>
            </w:r>
          </w:p>
        </w:tc>
        <w:tc>
          <w:tcPr>
            <w:tcW w:w="5395" w:type="dxa"/>
          </w:tcPr>
          <w:p w14:paraId="4A3AB4C3" w14:textId="77777777" w:rsidR="003C6099" w:rsidRDefault="2B254075" w:rsidP="003C6099">
            <w:pPr>
              <w:pStyle w:val="ListParagraph"/>
              <w:numPr>
                <w:ilvl w:val="0"/>
                <w:numId w:val="42"/>
              </w:numPr>
            </w:pPr>
            <w:r>
              <w:t>A clear GUI</w:t>
            </w:r>
          </w:p>
          <w:p w14:paraId="28F19A25" w14:textId="2A1FDFDB" w:rsidR="00E0087D" w:rsidRDefault="2B254075" w:rsidP="003C6099">
            <w:pPr>
              <w:pStyle w:val="ListParagraph"/>
              <w:numPr>
                <w:ilvl w:val="0"/>
                <w:numId w:val="42"/>
              </w:numPr>
            </w:pPr>
            <w:r>
              <w:t>Must have A-Level Mathematics questions</w:t>
            </w:r>
          </w:p>
          <w:p w14:paraId="41B75CFF" w14:textId="460D12BD" w:rsidR="00E0087D" w:rsidRPr="003C6099" w:rsidRDefault="2B254075" w:rsidP="003C6099">
            <w:pPr>
              <w:pStyle w:val="ListParagraph"/>
              <w:numPr>
                <w:ilvl w:val="0"/>
                <w:numId w:val="42"/>
              </w:numPr>
            </w:pPr>
            <w:r>
              <w:t>Appropriate Display of questions to ensure visibility and continuous design</w:t>
            </w:r>
          </w:p>
        </w:tc>
      </w:tr>
      <w:tr w:rsidR="003C6099" w:rsidRPr="003C6099" w14:paraId="719F98CD" w14:textId="77777777" w:rsidTr="2B254075">
        <w:tc>
          <w:tcPr>
            <w:tcW w:w="5395" w:type="dxa"/>
          </w:tcPr>
          <w:p w14:paraId="2EA41256" w14:textId="25666677" w:rsidR="003C6099" w:rsidRPr="003C6099" w:rsidRDefault="003C6099" w:rsidP="003C6099">
            <w:r w:rsidRPr="003C6099">
              <w:t>Input</w:t>
            </w:r>
          </w:p>
        </w:tc>
        <w:tc>
          <w:tcPr>
            <w:tcW w:w="5395" w:type="dxa"/>
          </w:tcPr>
          <w:p w14:paraId="3E689ECD" w14:textId="5A854CB6" w:rsidR="0087461E" w:rsidRDefault="2B254075" w:rsidP="2B254075">
            <w:pPr>
              <w:pStyle w:val="ListParagraph"/>
              <w:numPr>
                <w:ilvl w:val="0"/>
                <w:numId w:val="43"/>
              </w:numPr>
            </w:pPr>
            <w:r>
              <w:t xml:space="preserve">Input can be taken from the user through a text box to verify numerical evaluations </w:t>
            </w:r>
          </w:p>
          <w:p w14:paraId="736B4E01" w14:textId="0AD1F959" w:rsidR="0087461E" w:rsidRDefault="2B254075" w:rsidP="2B254075">
            <w:pPr>
              <w:pStyle w:val="ListParagraph"/>
              <w:numPr>
                <w:ilvl w:val="0"/>
                <w:numId w:val="43"/>
              </w:numPr>
            </w:pPr>
            <w:r>
              <w:t>Users should be able to select questions from a list of topics</w:t>
            </w:r>
          </w:p>
          <w:p w14:paraId="67603A0B" w14:textId="2466508B" w:rsidR="00946682" w:rsidRPr="00CC383D" w:rsidRDefault="2B254075" w:rsidP="00CC383D">
            <w:pPr>
              <w:pStyle w:val="ListParagraph"/>
              <w:numPr>
                <w:ilvl w:val="0"/>
                <w:numId w:val="43"/>
              </w:numPr>
            </w:pPr>
            <w:r>
              <w:t>Users should be able to select a button to give an answer.</w:t>
            </w:r>
          </w:p>
        </w:tc>
      </w:tr>
      <w:tr w:rsidR="003C6099" w:rsidRPr="003C6099" w14:paraId="26584782" w14:textId="77777777" w:rsidTr="2B254075">
        <w:tc>
          <w:tcPr>
            <w:tcW w:w="5395" w:type="dxa"/>
          </w:tcPr>
          <w:p w14:paraId="12B5E464" w14:textId="0F2BE388" w:rsidR="003C6099" w:rsidRPr="003C6099" w:rsidRDefault="003C6099" w:rsidP="003C6099">
            <w:r w:rsidRPr="003C6099">
              <w:t>Output</w:t>
            </w:r>
          </w:p>
        </w:tc>
        <w:tc>
          <w:tcPr>
            <w:tcW w:w="5395" w:type="dxa"/>
          </w:tcPr>
          <w:p w14:paraId="1B03C160" w14:textId="03C02A19" w:rsidR="003C6099" w:rsidRDefault="2B254075" w:rsidP="00946682">
            <w:pPr>
              <w:pStyle w:val="ListParagraph"/>
              <w:numPr>
                <w:ilvl w:val="0"/>
                <w:numId w:val="44"/>
              </w:numPr>
            </w:pPr>
            <w:r>
              <w:t>Questions should be displayed appropriately for the user to clearly understand</w:t>
            </w:r>
          </w:p>
          <w:p w14:paraId="5204F232" w14:textId="77777777" w:rsidR="0098056B" w:rsidRDefault="2B254075" w:rsidP="00946682">
            <w:pPr>
              <w:pStyle w:val="ListParagraph"/>
              <w:numPr>
                <w:ilvl w:val="0"/>
                <w:numId w:val="44"/>
              </w:numPr>
            </w:pPr>
            <w:r>
              <w:t>Users can see how progress they have made across a topic</w:t>
            </w:r>
          </w:p>
          <w:p w14:paraId="670783CD" w14:textId="06562A74" w:rsidR="0098056B" w:rsidRPr="00946682" w:rsidRDefault="2B254075" w:rsidP="00946682">
            <w:pPr>
              <w:pStyle w:val="ListParagraph"/>
              <w:numPr>
                <w:ilvl w:val="0"/>
                <w:numId w:val="44"/>
              </w:numPr>
            </w:pPr>
            <w:r>
              <w:t>Users can get instant feedback to answers that are answerable with Boolean condition</w:t>
            </w:r>
          </w:p>
        </w:tc>
      </w:tr>
      <w:tr w:rsidR="003C6099" w:rsidRPr="003C6099" w14:paraId="743ECBE0" w14:textId="77777777" w:rsidTr="2B254075">
        <w:tc>
          <w:tcPr>
            <w:tcW w:w="5395" w:type="dxa"/>
          </w:tcPr>
          <w:p w14:paraId="23BC1F9E" w14:textId="478560F6" w:rsidR="003C6099" w:rsidRPr="003C6099" w:rsidRDefault="003C6099" w:rsidP="003C6099">
            <w:r w:rsidRPr="003C6099">
              <w:t>Processing</w:t>
            </w:r>
          </w:p>
        </w:tc>
        <w:tc>
          <w:tcPr>
            <w:tcW w:w="5395" w:type="dxa"/>
          </w:tcPr>
          <w:p w14:paraId="44A8C17B" w14:textId="2F6B567E" w:rsidR="003C6099" w:rsidRDefault="00C43E3C" w:rsidP="00150CD7">
            <w:pPr>
              <w:pStyle w:val="ListParagraph"/>
              <w:numPr>
                <w:ilvl w:val="0"/>
                <w:numId w:val="45"/>
              </w:numPr>
            </w:pPr>
            <w:r>
              <w:t>Summarize</w:t>
            </w:r>
            <w:r w:rsidR="2B254075">
              <w:t xml:space="preserve"> user progress</w:t>
            </w:r>
          </w:p>
          <w:p w14:paraId="41F1EA10" w14:textId="77777777" w:rsidR="005629FE" w:rsidRDefault="2B254075" w:rsidP="00150CD7">
            <w:pPr>
              <w:pStyle w:val="ListParagraph"/>
              <w:numPr>
                <w:ilvl w:val="0"/>
                <w:numId w:val="45"/>
              </w:numPr>
            </w:pPr>
            <w:r>
              <w:t>Validate the use of user input in cases of degrees of accuracy</w:t>
            </w:r>
          </w:p>
          <w:p w14:paraId="0315BEA1" w14:textId="47C4CBBA" w:rsidR="005629FE" w:rsidRPr="00150CD7" w:rsidRDefault="2B254075" w:rsidP="00150CD7">
            <w:pPr>
              <w:pStyle w:val="ListParagraph"/>
              <w:numPr>
                <w:ilvl w:val="0"/>
                <w:numId w:val="45"/>
              </w:numPr>
            </w:pPr>
            <w:r>
              <w:t>Sub topic Map of topic currently being viewed</w:t>
            </w:r>
          </w:p>
        </w:tc>
      </w:tr>
    </w:tbl>
    <w:p w14:paraId="5FAEAC17" w14:textId="7FDB460F" w:rsidR="003C6099" w:rsidRDefault="003C6099" w:rsidP="003C6099">
      <w:pPr>
        <w:pStyle w:val="Heading1"/>
      </w:pPr>
    </w:p>
    <w:p w14:paraId="1A1BACC1" w14:textId="7C6684C7" w:rsidR="0087461E" w:rsidRDefault="0087461E" w:rsidP="003C6099">
      <w:pPr>
        <w:pStyle w:val="Heading1"/>
      </w:pPr>
    </w:p>
    <w:p w14:paraId="6C13192D" w14:textId="020419A7" w:rsidR="0087461E" w:rsidRPr="0087461E" w:rsidRDefault="0087461E" w:rsidP="0087461E">
      <w:r>
        <w:t xml:space="preserve">Signed by Alan </w:t>
      </w:r>
      <w:proofErr w:type="spellStart"/>
      <w:r>
        <w:t>Sounthararajah</w:t>
      </w:r>
      <w:proofErr w:type="spellEnd"/>
    </w:p>
    <w:p w14:paraId="728560F8" w14:textId="0400B291" w:rsidR="00C6398C" w:rsidRDefault="007673BA">
      <w:pPr>
        <w:rPr>
          <w:rFonts w:asciiTheme="majorHAnsi" w:hAnsiTheme="majorHAnsi"/>
          <w:b/>
          <w:caps/>
          <w:color w:val="B85A22" w:themeColor="accent2" w:themeShade="BF"/>
          <w:spacing w:val="50"/>
          <w:sz w:val="24"/>
          <w:szCs w:val="22"/>
        </w:rPr>
      </w:pPr>
      <w:r>
        <w:rPr>
          <w:noProof/>
        </w:rPr>
        <mc:AlternateContent>
          <mc:Choice Requires="wpi">
            <w:drawing>
              <wp:anchor distT="0" distB="0" distL="114300" distR="114300" simplePos="0" relativeHeight="251683840" behindDoc="0" locked="0" layoutInCell="1" allowOverlap="1" wp14:anchorId="36F34EFF" wp14:editId="12E47104">
                <wp:simplePos x="0" y="0"/>
                <wp:positionH relativeFrom="column">
                  <wp:posOffset>1944709</wp:posOffset>
                </wp:positionH>
                <wp:positionV relativeFrom="paragraph">
                  <wp:posOffset>-316736</wp:posOffset>
                </wp:positionV>
                <wp:extent cx="1547478" cy="711260"/>
                <wp:effectExtent l="38100" t="38100" r="0" b="50800"/>
                <wp:wrapNone/>
                <wp:docPr id="24" name="Ink 24"/>
                <wp:cNvGraphicFramePr/>
                <a:graphic xmlns:a="http://schemas.openxmlformats.org/drawingml/2006/main">
                  <a:graphicData uri="http://schemas.microsoft.com/office/word/2010/wordprocessingInk">
                    <w14:contentPart bwMode="auto" r:id="rId90">
                      <w14:nvContentPartPr>
                        <w14:cNvContentPartPr/>
                      </w14:nvContentPartPr>
                      <w14:xfrm>
                        <a:off x="0" y="0"/>
                        <a:ext cx="1547478" cy="711260"/>
                      </w14:xfrm>
                    </w14:contentPart>
                  </a:graphicData>
                </a:graphic>
              </wp:anchor>
            </w:drawing>
          </mc:Choice>
          <mc:Fallback xmlns:adec="http://schemas.microsoft.com/office/drawing/2017/decorative" xmlns:a14="http://schemas.microsoft.com/office/drawing/2010/main" xmlns:pic="http://schemas.openxmlformats.org/drawingml/2006/picture" xmlns:a="http://schemas.openxmlformats.org/drawingml/2006/main">
            <w:pict w14:anchorId="0D98B0D0">
              <v:shapetype id="_x0000_t75" coordsize="21600,21600" filled="f" stroked="f" o:spt="75" o:preferrelative="t" path="m@4@5l@4@11@9@11@9@5xe" w14:anchorId="09B58E5D">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4" style="position:absolute;margin-left:152.45pt;margin-top:-25.65pt;width:123.3pt;height:57.4pt;z-index:25166443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">
                <v:imagedata o:title="" r:id="rId91"/>
              </v:shape>
            </w:pict>
          </mc:Fallback>
        </mc:AlternateContent>
      </w:r>
      <w:r w:rsidR="00C6398C">
        <w:br w:type="page"/>
      </w:r>
    </w:p>
    <w:p w14:paraId="04BF5CBE" w14:textId="48E827E5" w:rsidR="0B69C31B" w:rsidRPr="004F4625" w:rsidRDefault="00517CD2" w:rsidP="004F4625">
      <w:pPr>
        <w:pStyle w:val="CoverPageTitle"/>
      </w:pPr>
      <w:r w:rsidRPr="004F4625">
        <w:lastRenderedPageBreak/>
        <w:t>DESIGN</w:t>
      </w:r>
    </w:p>
    <w:p w14:paraId="0796B503" w14:textId="77777777" w:rsidR="00573B6B" w:rsidRDefault="00573B6B" w:rsidP="00573B6B">
      <w:pPr>
        <w:spacing w:before="40"/>
        <w:rPr>
          <w:rFonts w:ascii="Cambria" w:eastAsia="Cambria" w:hAnsi="Cambria" w:cs="Cambria"/>
          <w:color w:val="243F60"/>
          <w:sz w:val="24"/>
          <w:szCs w:val="24"/>
        </w:rPr>
      </w:pPr>
      <w:r w:rsidRPr="0B69C31B">
        <w:rPr>
          <w:rStyle w:val="Heading1Char"/>
        </w:rPr>
        <w:t>Project - Problem Definition</w:t>
      </w:r>
    </w:p>
    <w:p w14:paraId="3BAAEE4F" w14:textId="77777777" w:rsidR="00573B6B" w:rsidRDefault="00573B6B" w:rsidP="00573B6B">
      <w:r w:rsidRPr="0B69C31B">
        <w:t>From this, I had the idea to create a system to question users which will eventually be able to be combine analysis of scores to determine links between revision methods and outcomes as well as other factors. The aim is to do this on a small scale by using it primarily within my school. The end goal of this may be to determine the most effective revision and testing methods. For the purposes of this project, the focus will be data collection for analysis. There will not be an ability to submit scores to teachers at this time since this would require a great deal of input from teachers to ensure testing is to their preferences.</w:t>
      </w:r>
    </w:p>
    <w:p w14:paraId="2E1F8A81" w14:textId="497FE0C8" w:rsidR="1B116A98" w:rsidRDefault="0B281856" w:rsidP="0B281856">
      <w:r w:rsidRPr="0B281856">
        <w:t xml:space="preserve">The project is going to be a web application that students can submit their answers online on the go. This is going to be powered by a main website (the client) that communicates directly with the backend. </w:t>
      </w:r>
    </w:p>
    <w:p w14:paraId="243C18A3" w14:textId="77777777" w:rsidR="004F4625" w:rsidRDefault="004F4625">
      <w:pPr>
        <w:rPr>
          <w:rFonts w:ascii="Tw Cen MT" w:eastAsia="Tw Cen MT" w:hAnsi="Tw Cen MT" w:cs="Tw Cen MT"/>
        </w:rPr>
      </w:pPr>
    </w:p>
    <w:p w14:paraId="4FB7D64F" w14:textId="5ACDCCF1" w:rsidR="5639F8F5" w:rsidRDefault="5639F8F5">
      <w:r w:rsidRPr="5639F8F5">
        <w:rPr>
          <w:rFonts w:ascii="Tw Cen MT" w:eastAsia="Tw Cen MT" w:hAnsi="Tw Cen MT" w:cs="Tw Cen MT"/>
        </w:rPr>
        <w:t>The following points will need to be considered when creating the website:</w:t>
      </w:r>
    </w:p>
    <w:p w14:paraId="0CC05BCF" w14:textId="49302163" w:rsidR="5639F8F5" w:rsidRDefault="5639F8F5" w:rsidP="5639F8F5">
      <w:pPr>
        <w:pStyle w:val="ListParagraph"/>
        <w:numPr>
          <w:ilvl w:val="0"/>
          <w:numId w:val="8"/>
        </w:numPr>
      </w:pPr>
      <w:r w:rsidRPr="5639F8F5">
        <w:rPr>
          <w:rFonts w:ascii="Tw Cen MT" w:eastAsia="Tw Cen MT" w:hAnsi="Tw Cen MT" w:cs="Tw Cen MT"/>
        </w:rPr>
        <w:t>Purpose</w:t>
      </w:r>
    </w:p>
    <w:p w14:paraId="1DB78F9F" w14:textId="516368FA" w:rsidR="5639F8F5" w:rsidRDefault="5639F8F5" w:rsidP="5639F8F5">
      <w:pPr>
        <w:pStyle w:val="ListParagraph"/>
        <w:numPr>
          <w:ilvl w:val="0"/>
          <w:numId w:val="8"/>
        </w:numPr>
      </w:pPr>
      <w:r w:rsidRPr="5639F8F5">
        <w:rPr>
          <w:rFonts w:ascii="Tw Cen MT" w:eastAsia="Tw Cen MT" w:hAnsi="Tw Cen MT" w:cs="Tw Cen MT"/>
        </w:rPr>
        <w:t>Colour scheme</w:t>
      </w:r>
    </w:p>
    <w:p w14:paraId="1A21A81B" w14:textId="1D23DFBB" w:rsidR="5639F8F5" w:rsidRDefault="1B116A98" w:rsidP="5639F8F5">
      <w:pPr>
        <w:pStyle w:val="ListParagraph"/>
        <w:numPr>
          <w:ilvl w:val="0"/>
          <w:numId w:val="8"/>
        </w:numPr>
      </w:pPr>
      <w:r w:rsidRPr="1B116A98">
        <w:rPr>
          <w:rFonts w:ascii="Tw Cen MT" w:eastAsia="Tw Cen MT" w:hAnsi="Tw Cen MT" w:cs="Tw Cen MT"/>
        </w:rPr>
        <w:t>Information</w:t>
      </w:r>
    </w:p>
    <w:p w14:paraId="1BC75281" w14:textId="77777777" w:rsidR="00832036" w:rsidRDefault="00832036" w:rsidP="00832036">
      <w:pPr>
        <w:pStyle w:val="ListParagraph"/>
        <w:numPr>
          <w:ilvl w:val="0"/>
          <w:numId w:val="8"/>
        </w:numPr>
      </w:pPr>
      <w:r w:rsidRPr="5639F8F5">
        <w:rPr>
          <w:rFonts w:ascii="Tw Cen MT" w:eastAsia="Tw Cen MT" w:hAnsi="Tw Cen MT" w:cs="Tw Cen MT"/>
        </w:rPr>
        <w:t>Font</w:t>
      </w:r>
    </w:p>
    <w:p w14:paraId="5BF09672" w14:textId="1C6A4CF8" w:rsidR="5639F8F5" w:rsidRDefault="5639F8F5" w:rsidP="5639F8F5">
      <w:pPr>
        <w:pStyle w:val="ListParagraph"/>
        <w:numPr>
          <w:ilvl w:val="0"/>
          <w:numId w:val="9"/>
        </w:numPr>
      </w:pPr>
      <w:r w:rsidRPr="5639F8F5">
        <w:rPr>
          <w:rFonts w:ascii="Tw Cen MT" w:eastAsia="Tw Cen MT" w:hAnsi="Tw Cen MT" w:cs="Tw Cen MT"/>
        </w:rPr>
        <w:t>Logo</w:t>
      </w:r>
    </w:p>
    <w:p w14:paraId="25A206B1" w14:textId="708D6ED2" w:rsidR="5639F8F5" w:rsidRDefault="2F6D7E32" w:rsidP="2F6D7E32">
      <w:pPr>
        <w:pStyle w:val="ListParagraph"/>
        <w:numPr>
          <w:ilvl w:val="0"/>
          <w:numId w:val="9"/>
        </w:numPr>
      </w:pPr>
      <w:r w:rsidRPr="2F6D7E32">
        <w:rPr>
          <w:rFonts w:ascii="Tw Cen MT" w:eastAsia="Tw Cen MT" w:hAnsi="Tw Cen MT" w:cs="Tw Cen MT"/>
        </w:rPr>
        <w:t>Mathematical Notation</w:t>
      </w:r>
    </w:p>
    <w:p w14:paraId="51A23A85" w14:textId="77777777" w:rsidR="004F4625" w:rsidRDefault="004F4625" w:rsidP="2F6D7E32">
      <w:pPr>
        <w:rPr>
          <w:u w:val="single"/>
        </w:rPr>
      </w:pPr>
    </w:p>
    <w:p w14:paraId="731EE885" w14:textId="51E82362" w:rsidR="2F6D7E32" w:rsidRPr="004A240D" w:rsidRDefault="2F6D7E32" w:rsidP="2F6D7E32">
      <w:r w:rsidRPr="2F6D7E32">
        <w:rPr>
          <w:u w:val="single"/>
        </w:rPr>
        <w:t>Purpose</w:t>
      </w:r>
    </w:p>
    <w:p w14:paraId="419FFDC0" w14:textId="43A7F904" w:rsidR="2F6D7E32" w:rsidRDefault="2F6D7E32">
      <w:pPr>
        <w:rPr>
          <w:rFonts w:ascii="Tw Cen MT" w:eastAsia="Tw Cen MT" w:hAnsi="Tw Cen MT" w:cs="Tw Cen MT"/>
        </w:rPr>
      </w:pPr>
      <w:r w:rsidRPr="2F6D7E32">
        <w:rPr>
          <w:rFonts w:ascii="Tw Cen MT" w:eastAsia="Tw Cen MT" w:hAnsi="Tw Cen MT" w:cs="Tw Cen MT"/>
        </w:rPr>
        <w:t>The websites’ purpose will be shown to the user primarily through the title of the website; This will be appropriately chosen so that any visitor is aware of what the website can be used for. When the user visits a webpage, it should be obvious what it does. This can be done by giving apt headers to each page; Each section should have enough information for the user to understand its’ purpose. When the user goes on the website, they should have the ability to either sign in to track progress or go incognito as a guest to disassociate their progress from their account. On the content page, the most frequent and heavily weighted components of 9MA0 should be displayed. When they click on the pages’ hyperlink, they should be able to get the list of content that is required to be know the new specification, as well as view some notes and auto generated questions,</w:t>
      </w:r>
    </w:p>
    <w:p w14:paraId="729B40F7" w14:textId="77777777" w:rsidR="004F4625" w:rsidRDefault="004F4625" w:rsidP="00832036">
      <w:pPr>
        <w:rPr>
          <w:u w:val="single"/>
        </w:rPr>
      </w:pPr>
    </w:p>
    <w:p w14:paraId="5F55DC13" w14:textId="3E26D3E1" w:rsidR="00832036" w:rsidRDefault="00832036" w:rsidP="00832036">
      <w:r w:rsidRPr="3D3F09BE">
        <w:rPr>
          <w:u w:val="single"/>
        </w:rPr>
        <w:t>Colour Scheme</w:t>
      </w:r>
    </w:p>
    <w:p w14:paraId="7BE8B212" w14:textId="77777777" w:rsidR="00832036" w:rsidRDefault="00832036" w:rsidP="00832036">
      <w:pPr>
        <w:rPr>
          <w:rFonts w:eastAsiaTheme="minorEastAsia" w:cstheme="minorBidi"/>
          <w:color w:val="333333"/>
          <w:sz w:val="22"/>
          <w:szCs w:val="22"/>
        </w:rPr>
      </w:pPr>
      <w:r>
        <w:t xml:space="preserve">So that the user is not confused, there will a be consistent colour scheme used throughout Arctic Math; This will also help to ensure that the website looks appropriate for a revision </w:t>
      </w:r>
      <w:r w:rsidRPr="55A47439">
        <w:t>resource</w:t>
      </w:r>
      <w:r>
        <w:t>. If the colour scheme is too dark, users will not be able to answer questions which detracts from the point of using the site in the 1</w:t>
      </w:r>
      <w:r w:rsidRPr="55A47439">
        <w:rPr>
          <w:vertAlign w:val="superscript"/>
        </w:rPr>
        <w:t>st</w:t>
      </w:r>
      <w:r>
        <w:t xml:space="preserve"> place. Due to this I believe that the best colour scheme would be Floral White, specifically the HTML code </w:t>
      </w:r>
      <w:r w:rsidRPr="55A47439">
        <w:rPr>
          <w:rFonts w:eastAsiaTheme="minorEastAsia" w:cstheme="minorBidi"/>
          <w:color w:val="333333"/>
          <w:sz w:val="22"/>
          <w:szCs w:val="22"/>
        </w:rPr>
        <w:t>#fffaf0.</w:t>
      </w:r>
    </w:p>
    <w:p w14:paraId="43B390FB" w14:textId="77777777" w:rsidR="004F4625" w:rsidRDefault="004F4625" w:rsidP="00832036">
      <w:pPr>
        <w:rPr>
          <w:rFonts w:eastAsiaTheme="minorEastAsia" w:cstheme="minorBidi"/>
          <w:color w:val="333333"/>
          <w:sz w:val="22"/>
          <w:szCs w:val="22"/>
          <w:u w:val="single"/>
        </w:rPr>
      </w:pPr>
    </w:p>
    <w:p w14:paraId="29044F55" w14:textId="491848F4" w:rsidR="00832036" w:rsidRDefault="00832036" w:rsidP="00832036">
      <w:pPr>
        <w:rPr>
          <w:rFonts w:eastAsiaTheme="minorEastAsia" w:cstheme="minorBidi"/>
          <w:color w:val="333333"/>
          <w:sz w:val="22"/>
          <w:szCs w:val="22"/>
          <w:u w:val="single"/>
        </w:rPr>
      </w:pPr>
      <w:r w:rsidRPr="3D3F09BE">
        <w:rPr>
          <w:rFonts w:eastAsiaTheme="minorEastAsia" w:cstheme="minorBidi"/>
          <w:color w:val="333333"/>
          <w:sz w:val="22"/>
          <w:szCs w:val="22"/>
          <w:u w:val="single"/>
        </w:rPr>
        <w:lastRenderedPageBreak/>
        <w:t>Information</w:t>
      </w:r>
    </w:p>
    <w:p w14:paraId="5D08E190" w14:textId="3AAAC677" w:rsidR="004A240D" w:rsidRDefault="00832036" w:rsidP="2F6D7E32">
      <w:r w:rsidRPr="3D3F09BE">
        <w:rPr>
          <w:rFonts w:eastAsiaTheme="minorEastAsia" w:cstheme="minorBidi"/>
          <w:color w:val="333333"/>
          <w:sz w:val="22"/>
          <w:szCs w:val="22"/>
        </w:rPr>
        <w:t xml:space="preserve">The information displayed on each page of Arctic Math needs to be concise so that users are able to navigate the site and see exactly what each webpages’ purpose is but not overwhelm the user with irrelevant details. The information also needs to be clear as users should not be distracted from the websites’ main function. If the user has created an account or used Google Sign-In they should be able to see their account details in the corner of the screen such as their avatar and Username. </w:t>
      </w:r>
    </w:p>
    <w:p w14:paraId="7012B7D2" w14:textId="77777777" w:rsidR="004F4625" w:rsidRDefault="004F4625" w:rsidP="109C298E"/>
    <w:p w14:paraId="7AC7E519" w14:textId="6525A408" w:rsidR="109C298E" w:rsidRDefault="109C298E" w:rsidP="109C298E">
      <w:pPr>
        <w:rPr>
          <w:u w:val="single"/>
        </w:rPr>
      </w:pPr>
      <w:r w:rsidRPr="109C298E">
        <w:rPr>
          <w:u w:val="single"/>
        </w:rPr>
        <w:t>Font</w:t>
      </w:r>
    </w:p>
    <w:p w14:paraId="6036B4A5" w14:textId="586B0E4E" w:rsidR="109C298E" w:rsidRDefault="00DC01F5" w:rsidP="1B116A98">
      <w:pPr>
        <w:rPr>
          <w:rFonts w:ascii="Tw Cen MT" w:eastAsia="Tw Cen MT" w:hAnsi="Tw Cen MT" w:cs="Tw Cen MT"/>
          <w:sz w:val="22"/>
          <w:szCs w:val="22"/>
        </w:rPr>
      </w:pPr>
      <w:r>
        <w:rPr>
          <w:noProof/>
        </w:rPr>
        <w:drawing>
          <wp:anchor distT="0" distB="0" distL="114300" distR="114300" simplePos="0" relativeHeight="251684864" behindDoc="1" locked="0" layoutInCell="1" allowOverlap="1" wp14:anchorId="6911CA2F" wp14:editId="013954DD">
            <wp:simplePos x="0" y="0"/>
            <wp:positionH relativeFrom="column">
              <wp:posOffset>2273367</wp:posOffset>
            </wp:positionH>
            <wp:positionV relativeFrom="paragraph">
              <wp:posOffset>551180</wp:posOffset>
            </wp:positionV>
            <wp:extent cx="4572000" cy="4295775"/>
            <wp:effectExtent l="0" t="0" r="0" b="0"/>
            <wp:wrapTight wrapText="bothSides">
              <wp:wrapPolygon edited="0">
                <wp:start x="0" y="0"/>
                <wp:lineTo x="0" y="21520"/>
                <wp:lineTo x="21540" y="21520"/>
                <wp:lineTo x="21540" y="0"/>
                <wp:lineTo x="0" y="0"/>
              </wp:wrapPolygon>
            </wp:wrapTight>
            <wp:docPr id="189229364" name="Picture 18922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14:sizeRelH relativeFrom="page">
              <wp14:pctWidth>0</wp14:pctWidth>
            </wp14:sizeRelH>
            <wp14:sizeRelV relativeFrom="page">
              <wp14:pctHeight>0</wp14:pctHeight>
            </wp14:sizeRelV>
          </wp:anchor>
        </w:drawing>
      </w:r>
      <w:r w:rsidR="3D3F09BE">
        <w:t>So that the user is not confused, there will a be consistent font used throughout Arctic Math. In order to make Arctic Math accessible, the font will be larger so that those who have poor eyesight such as myself can see and so that it is clear to people with dyslexia. However, the font cannot be too bold else reading of letters may be impaired. Some users may choose to visit the website on a mobile phone and so the font cannot be too this as this would once again impair upon the r</w:t>
      </w:r>
      <w:r w:rsidR="3D3F09BE" w:rsidRPr="3D3F09BE">
        <w:rPr>
          <w:rFonts w:ascii="Tw Cen MT" w:eastAsia="Tw Cen MT" w:hAnsi="Tw Cen MT" w:cs="Tw Cen MT"/>
          <w:sz w:val="22"/>
          <w:szCs w:val="22"/>
        </w:rPr>
        <w:t xml:space="preserve">eading of letters. </w:t>
      </w:r>
    </w:p>
    <w:p w14:paraId="6A3ACB53" w14:textId="1AF5884F" w:rsidR="109C298E" w:rsidRDefault="3D3F09BE" w:rsidP="109C298E">
      <w:pPr>
        <w:rPr>
          <w:rFonts w:ascii="Tw Cen MT" w:eastAsia="Tw Cen MT" w:hAnsi="Tw Cen MT" w:cs="Tw Cen MT"/>
          <w:color w:val="222222"/>
          <w:sz w:val="22"/>
          <w:szCs w:val="22"/>
        </w:rPr>
      </w:pPr>
      <w:r w:rsidRPr="3D3F09BE">
        <w:rPr>
          <w:rFonts w:ascii="Tw Cen MT" w:eastAsia="Tw Cen MT" w:hAnsi="Tw Cen MT" w:cs="Tw Cen MT"/>
          <w:sz w:val="22"/>
          <w:szCs w:val="22"/>
        </w:rPr>
        <w:t xml:space="preserve">Due to this I plan on implementing a Google font made by </w:t>
      </w:r>
      <w:r w:rsidRPr="3D3F09BE">
        <w:rPr>
          <w:rFonts w:eastAsiaTheme="minorEastAsia" w:cstheme="minorBidi"/>
          <w:sz w:val="22"/>
          <w:szCs w:val="22"/>
        </w:rPr>
        <w:t xml:space="preserve">A designer called Christian Robertson. This font is called </w:t>
      </w:r>
      <w:proofErr w:type="spellStart"/>
      <w:r w:rsidRPr="3D3F09BE">
        <w:rPr>
          <w:rFonts w:eastAsiaTheme="minorEastAsia" w:cstheme="minorBidi"/>
          <w:sz w:val="22"/>
          <w:szCs w:val="22"/>
        </w:rPr>
        <w:t>Roboto</w:t>
      </w:r>
      <w:proofErr w:type="spellEnd"/>
      <w:r w:rsidRPr="3D3F09BE">
        <w:rPr>
          <w:rFonts w:eastAsiaTheme="minorEastAsia" w:cstheme="minorBidi"/>
          <w:sz w:val="22"/>
          <w:szCs w:val="22"/>
        </w:rPr>
        <w:t xml:space="preserve">. It is a very popular font as </w:t>
      </w:r>
      <w:r w:rsidRPr="3D3F09BE">
        <w:rPr>
          <w:rFonts w:ascii="Tw Cen MT" w:eastAsia="Tw Cen MT" w:hAnsi="Tw Cen MT" w:cs="Tw Cen MT"/>
          <w:sz w:val="22"/>
          <w:szCs w:val="22"/>
        </w:rPr>
        <w:t xml:space="preserve">Google Fonts API served </w:t>
      </w:r>
      <w:proofErr w:type="spellStart"/>
      <w:r w:rsidRPr="3D3F09BE">
        <w:rPr>
          <w:rFonts w:ascii="Tw Cen MT" w:eastAsia="Tw Cen MT" w:hAnsi="Tw Cen MT" w:cs="Tw Cen MT"/>
          <w:sz w:val="22"/>
          <w:szCs w:val="22"/>
        </w:rPr>
        <w:t>Roboto</w:t>
      </w:r>
      <w:proofErr w:type="spellEnd"/>
      <w:r w:rsidRPr="3D3F09BE">
        <w:rPr>
          <w:rFonts w:eastAsiaTheme="minorEastAsia" w:cstheme="minorBidi"/>
          <w:sz w:val="22"/>
          <w:szCs w:val="22"/>
        </w:rPr>
        <w:t xml:space="preserve"> “</w:t>
      </w:r>
      <w:r w:rsidR="003C1C46">
        <w:rPr>
          <w:rFonts w:eastAsiaTheme="minorEastAsia" w:cstheme="minorBidi"/>
          <w:sz w:val="22"/>
          <w:szCs w:val="22"/>
        </w:rPr>
        <w:t>66.7</w:t>
      </w:r>
      <w:r w:rsidRPr="3D3F09BE">
        <w:rPr>
          <w:rFonts w:eastAsiaTheme="minorEastAsia" w:cstheme="minorBidi"/>
          <w:sz w:val="22"/>
          <w:szCs w:val="22"/>
        </w:rPr>
        <w:t xml:space="preserve"> Billion” </w:t>
      </w:r>
      <w:r w:rsidRPr="3D3F09BE">
        <w:rPr>
          <w:rFonts w:ascii="Tw Cen MT" w:eastAsia="Tw Cen MT" w:hAnsi="Tw Cen MT" w:cs="Tw Cen MT"/>
          <w:sz w:val="22"/>
          <w:szCs w:val="22"/>
        </w:rPr>
        <w:t xml:space="preserve">times over the last week. </w:t>
      </w:r>
      <w:proofErr w:type="spellStart"/>
      <w:r w:rsidRPr="3D3F09BE">
        <w:rPr>
          <w:rFonts w:ascii="Tw Cen MT" w:eastAsia="Tw Cen MT" w:hAnsi="Tw Cen MT" w:cs="Tw Cen MT"/>
          <w:sz w:val="22"/>
          <w:szCs w:val="22"/>
        </w:rPr>
        <w:t>Roboto</w:t>
      </w:r>
      <w:proofErr w:type="spellEnd"/>
      <w:r w:rsidRPr="3D3F09BE">
        <w:rPr>
          <w:rFonts w:ascii="Tw Cen MT" w:eastAsia="Tw Cen MT" w:hAnsi="Tw Cen MT" w:cs="Tw Cen MT"/>
          <w:sz w:val="22"/>
          <w:szCs w:val="22"/>
        </w:rPr>
        <w:t xml:space="preserve"> is featured in more than 2</w:t>
      </w:r>
      <w:r w:rsidR="003771EE">
        <w:rPr>
          <w:rFonts w:ascii="Tw Cen MT" w:eastAsia="Tw Cen MT" w:hAnsi="Tw Cen MT" w:cs="Tw Cen MT"/>
          <w:sz w:val="22"/>
          <w:szCs w:val="22"/>
        </w:rPr>
        <w:t>6</w:t>
      </w:r>
      <w:r w:rsidRPr="3D3F09BE">
        <w:rPr>
          <w:rFonts w:ascii="Tw Cen MT" w:eastAsia="Tw Cen MT" w:hAnsi="Tw Cen MT" w:cs="Tw Cen MT"/>
          <w:sz w:val="22"/>
          <w:szCs w:val="22"/>
        </w:rPr>
        <w:t xml:space="preserve">,000,000 websites showing its popularity with developers and designers. This neo-grotesque sans-serif font is used by Google as the system font for Android since 2011 and other Google services since 2013 so it is definitely reliable as well as being </w:t>
      </w:r>
      <w:r w:rsidRPr="3D3F09BE">
        <w:rPr>
          <w:rFonts w:ascii="Tw Cen MT" w:eastAsia="Tw Cen MT" w:hAnsi="Tw Cen MT" w:cs="Tw Cen MT"/>
          <w:color w:val="222222"/>
          <w:sz w:val="22"/>
          <w:szCs w:val="22"/>
        </w:rPr>
        <w:t>"modern, yet approachable" and "emotional".</w:t>
      </w:r>
    </w:p>
    <w:p w14:paraId="11908D1C" w14:textId="53A65536" w:rsidR="1B116A98" w:rsidRDefault="3D3F09BE" w:rsidP="1B116A98">
      <w:pPr>
        <w:rPr>
          <w:rFonts w:eastAsiaTheme="minorEastAsia" w:cstheme="minorBidi"/>
          <w:sz w:val="22"/>
          <w:szCs w:val="22"/>
        </w:rPr>
      </w:pPr>
      <w:r w:rsidRPr="3D3F09BE">
        <w:rPr>
          <w:rFonts w:eastAsiaTheme="minorEastAsia" w:cstheme="minorBidi"/>
          <w:sz w:val="22"/>
          <w:szCs w:val="22"/>
        </w:rPr>
        <w:t xml:space="preserve">Please see </w:t>
      </w:r>
      <w:r w:rsidR="00DC01F5">
        <w:rPr>
          <w:rFonts w:eastAsiaTheme="minorEastAsia" w:cstheme="minorBidi"/>
          <w:sz w:val="22"/>
          <w:szCs w:val="22"/>
        </w:rPr>
        <w:t>adjacent</w:t>
      </w:r>
      <w:r w:rsidRPr="3D3F09BE">
        <w:rPr>
          <w:rFonts w:eastAsiaTheme="minorEastAsia" w:cstheme="minorBidi"/>
          <w:sz w:val="22"/>
          <w:szCs w:val="22"/>
        </w:rPr>
        <w:t xml:space="preserve"> the </w:t>
      </w:r>
      <w:proofErr w:type="spellStart"/>
      <w:r w:rsidRPr="3D3F09BE">
        <w:rPr>
          <w:rFonts w:eastAsiaTheme="minorEastAsia" w:cstheme="minorBidi"/>
          <w:sz w:val="22"/>
          <w:szCs w:val="22"/>
        </w:rPr>
        <w:t>Roboto</w:t>
      </w:r>
      <w:proofErr w:type="spellEnd"/>
      <w:r w:rsidRPr="3D3F09BE">
        <w:rPr>
          <w:rFonts w:eastAsiaTheme="minorEastAsia" w:cstheme="minorBidi"/>
          <w:sz w:val="22"/>
          <w:szCs w:val="22"/>
        </w:rPr>
        <w:t xml:space="preserve"> font character </w:t>
      </w:r>
      <w:r>
        <w:t>set provide</w:t>
      </w:r>
      <w:r w:rsidR="003771EE">
        <w:t>d</w:t>
      </w:r>
      <w:r>
        <w:t xml:space="preserve"> by </w:t>
      </w:r>
      <w:hyperlink r:id="rId93">
        <w:r w:rsidRPr="3D3F09BE">
          <w:rPr>
            <w:rStyle w:val="Hyperlink"/>
          </w:rPr>
          <w:t>Google</w:t>
        </w:r>
      </w:hyperlink>
      <w:r>
        <w:t>:</w:t>
      </w:r>
    </w:p>
    <w:p w14:paraId="28BDEBB0" w14:textId="77777777" w:rsidR="0070779C" w:rsidRDefault="0070779C" w:rsidP="1B116A98">
      <w:pPr>
        <w:rPr>
          <w:rFonts w:eastAsiaTheme="minorEastAsia" w:cstheme="minorBidi"/>
          <w:color w:val="333333"/>
          <w:sz w:val="22"/>
          <w:szCs w:val="22"/>
          <w:u w:val="single"/>
        </w:rPr>
      </w:pPr>
    </w:p>
    <w:p w14:paraId="411FF9DE" w14:textId="754D1224" w:rsidR="1B116A98" w:rsidRDefault="3D3F09BE" w:rsidP="1B116A98">
      <w:pPr>
        <w:rPr>
          <w:rFonts w:eastAsiaTheme="minorEastAsia" w:cstheme="minorBidi"/>
          <w:color w:val="333333"/>
          <w:sz w:val="22"/>
          <w:szCs w:val="22"/>
        </w:rPr>
      </w:pPr>
      <w:r w:rsidRPr="3D3F09BE">
        <w:rPr>
          <w:rFonts w:eastAsiaTheme="minorEastAsia" w:cstheme="minorBidi"/>
          <w:color w:val="333333"/>
          <w:sz w:val="22"/>
          <w:szCs w:val="22"/>
          <w:u w:val="single"/>
        </w:rPr>
        <w:t>Logo</w:t>
      </w:r>
    </w:p>
    <w:p w14:paraId="5FA724D4" w14:textId="380952AE" w:rsidR="004F4625" w:rsidRPr="004F4625" w:rsidRDefault="2B254075" w:rsidP="2B254075">
      <w:pPr>
        <w:rPr>
          <w:rFonts w:eastAsiaTheme="minorEastAsia" w:cstheme="minorBidi"/>
          <w:color w:val="333333"/>
          <w:sz w:val="22"/>
          <w:szCs w:val="22"/>
        </w:rPr>
      </w:pPr>
      <w:r w:rsidRPr="2B254075">
        <w:rPr>
          <w:rFonts w:eastAsiaTheme="minorEastAsia" w:cstheme="minorBidi"/>
          <w:color w:val="333333"/>
          <w:sz w:val="22"/>
          <w:szCs w:val="22"/>
        </w:rPr>
        <w:t>My Logo for Arctic Math needs to Memorable, Simple and versatile to be effective in its role as a logo. It needs to be memorable in order for the user to remember to use the site if it is in their bookmarks.  It needs to be simple and unique so that there is no confusion between other websites or applications and users associate the logo with the website.</w:t>
      </w:r>
    </w:p>
    <w:p w14:paraId="7154824C" w14:textId="65857C8D" w:rsidR="1B116A98" w:rsidRDefault="00832036" w:rsidP="5BC37996">
      <w:pPr>
        <w:rPr>
          <w:rFonts w:eastAsiaTheme="minorEastAsia" w:cstheme="minorBidi"/>
          <w:color w:val="333333"/>
          <w:sz w:val="22"/>
          <w:szCs w:val="22"/>
        </w:rPr>
      </w:pPr>
      <w:r>
        <w:rPr>
          <w:noProof/>
        </w:rPr>
        <w:lastRenderedPageBreak/>
        <w:drawing>
          <wp:anchor distT="0" distB="0" distL="114300" distR="114300" simplePos="0" relativeHeight="251632640" behindDoc="0" locked="0" layoutInCell="1" allowOverlap="1" wp14:anchorId="134AA217" wp14:editId="0FC14CDD">
            <wp:simplePos x="0" y="0"/>
            <wp:positionH relativeFrom="column">
              <wp:posOffset>6985</wp:posOffset>
            </wp:positionH>
            <wp:positionV relativeFrom="paragraph">
              <wp:posOffset>255633</wp:posOffset>
            </wp:positionV>
            <wp:extent cx="2185670" cy="1821180"/>
            <wp:effectExtent l="0" t="0" r="0" b="0"/>
            <wp:wrapSquare wrapText="bothSides"/>
            <wp:docPr id="691159583" name="Picture 69115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85670" cy="1821180"/>
                    </a:xfrm>
                    <a:prstGeom prst="rect">
                      <a:avLst/>
                    </a:prstGeom>
                  </pic:spPr>
                </pic:pic>
              </a:graphicData>
            </a:graphic>
            <wp14:sizeRelH relativeFrom="page">
              <wp14:pctWidth>0</wp14:pctWidth>
            </wp14:sizeRelH>
            <wp14:sizeRelV relativeFrom="page">
              <wp14:pctHeight>0</wp14:pctHeight>
            </wp14:sizeRelV>
          </wp:anchor>
        </w:drawing>
      </w:r>
      <w:r w:rsidR="3D3F09BE" w:rsidRPr="3D3F09BE">
        <w:rPr>
          <w:rFonts w:eastAsiaTheme="minorEastAsia" w:cstheme="minorBidi"/>
          <w:color w:val="333333"/>
          <w:sz w:val="22"/>
          <w:szCs w:val="22"/>
        </w:rPr>
        <w:t>Design 1</w:t>
      </w:r>
    </w:p>
    <w:p w14:paraId="218D303C" w14:textId="75BCC2AE" w:rsidR="1B116A98" w:rsidRDefault="5BC37996" w:rsidP="3D3F09BE">
      <w:pPr>
        <w:rPr>
          <w:rFonts w:eastAsiaTheme="minorEastAsia" w:cstheme="minorBidi"/>
          <w:color w:val="333333"/>
          <w:sz w:val="22"/>
          <w:szCs w:val="22"/>
        </w:rPr>
      </w:pPr>
      <w:r w:rsidRPr="5BC37996">
        <w:rPr>
          <w:rFonts w:eastAsiaTheme="minorEastAsia" w:cstheme="minorBidi"/>
          <w:color w:val="333333"/>
          <w:sz w:val="22"/>
          <w:szCs w:val="22"/>
        </w:rPr>
        <w:t xml:space="preserve">Design 1 consists of a logo comprised of a red </w:t>
      </w:r>
      <w:r w:rsidRPr="5BC37996">
        <w:rPr>
          <w:rFonts w:eastAsiaTheme="minorEastAsia" w:cstheme="minorBidi"/>
          <w:color w:val="222222"/>
          <w:sz w:val="22"/>
          <w:szCs w:val="22"/>
        </w:rPr>
        <w:t xml:space="preserve">mortarboard on top of 2 </w:t>
      </w:r>
      <w:r w:rsidRPr="5BC37996">
        <w:rPr>
          <w:rFonts w:eastAsiaTheme="minorEastAsia" w:cstheme="minorBidi"/>
          <w:color w:val="333333"/>
          <w:sz w:val="22"/>
          <w:szCs w:val="22"/>
        </w:rPr>
        <w:t>books with the words Arctic Math below the logo in Red. It fits the design brief of being simple however the use of colour reduces its versatility due to the requirements of large-scale printing on resources and miscellaneous related merchandise. Moreover, it does not seem to be quite visually appealing and therefore may discourage some of the potential target market audience due to a preconception of the resource being outdated due to the drab logo. To counter this, a newer more modern logo could be used to encourage more students from GCSE, A-Level and University as well as any other international equivalents</w:t>
      </w:r>
    </w:p>
    <w:p w14:paraId="0000DA63" w14:textId="77777777" w:rsidR="00DC01F5" w:rsidRDefault="00DC01F5" w:rsidP="1B116A98"/>
    <w:p w14:paraId="1B9AC0A1" w14:textId="7CCA8297" w:rsidR="1B116A98" w:rsidRDefault="3D3F09BE" w:rsidP="1B116A98">
      <w:r>
        <w:t xml:space="preserve"> Design 2</w:t>
      </w:r>
    </w:p>
    <w:p w14:paraId="124CD334" w14:textId="0ADCF482" w:rsidR="47820184" w:rsidRDefault="47820184" w:rsidP="47820184">
      <w:r>
        <w:rPr>
          <w:noProof/>
        </w:rPr>
        <w:drawing>
          <wp:anchor distT="0" distB="0" distL="114300" distR="114300" simplePos="0" relativeHeight="251685888" behindDoc="1" locked="0" layoutInCell="1" allowOverlap="1" wp14:anchorId="7FB23F58" wp14:editId="01904AA4">
            <wp:simplePos x="0" y="0"/>
            <wp:positionH relativeFrom="column">
              <wp:posOffset>0</wp:posOffset>
            </wp:positionH>
            <wp:positionV relativeFrom="paragraph">
              <wp:posOffset>3810</wp:posOffset>
            </wp:positionV>
            <wp:extent cx="3278372" cy="1762125"/>
            <wp:effectExtent l="0" t="0" r="0" b="3175"/>
            <wp:wrapTight wrapText="bothSides">
              <wp:wrapPolygon edited="0">
                <wp:start x="0" y="0"/>
                <wp:lineTo x="0" y="21483"/>
                <wp:lineTo x="21508" y="21483"/>
                <wp:lineTo x="21508" y="0"/>
                <wp:lineTo x="0" y="0"/>
              </wp:wrapPolygon>
            </wp:wrapTight>
            <wp:docPr id="374448800" name="Picture 3744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hqprint">
                      <a:extLst>
                        <a:ext uri="{28A0092B-C50C-407E-A947-70E740481C1C}">
                          <a14:useLocalDpi xmlns:a14="http://schemas.microsoft.com/office/drawing/2010/main" val="0"/>
                        </a:ext>
                      </a:extLst>
                    </a:blip>
                    <a:stretch>
                      <a:fillRect/>
                    </a:stretch>
                  </pic:blipFill>
                  <pic:spPr>
                    <a:xfrm>
                      <a:off x="0" y="0"/>
                      <a:ext cx="3278372" cy="1762125"/>
                    </a:xfrm>
                    <a:prstGeom prst="rect">
                      <a:avLst/>
                    </a:prstGeom>
                  </pic:spPr>
                </pic:pic>
              </a:graphicData>
            </a:graphic>
            <wp14:sizeRelH relativeFrom="page">
              <wp14:pctWidth>0</wp14:pctWidth>
            </wp14:sizeRelH>
            <wp14:sizeRelV relativeFrom="page">
              <wp14:pctHeight>0</wp14:pctHeight>
            </wp14:sizeRelV>
          </wp:anchor>
        </w:drawing>
      </w:r>
    </w:p>
    <w:p w14:paraId="03F26D05" w14:textId="1F0E258E" w:rsidR="47820184" w:rsidRDefault="3D3F09BE" w:rsidP="47820184">
      <w:r>
        <w:t xml:space="preserve">Design 2 consist of a logo comprised of a pencil sketch of an Arctic Fox as a homage to the website Arctic Math </w:t>
      </w:r>
      <w:r w:rsidRPr="3D3F09BE">
        <w:rPr>
          <w:rFonts w:ascii="Tw Cen MT" w:eastAsia="Tw Cen MT" w:hAnsi="Tw Cen MT" w:cs="Tw Cen MT"/>
          <w:color w:val="333333"/>
          <w:sz w:val="22"/>
          <w:szCs w:val="22"/>
        </w:rPr>
        <w:t xml:space="preserve">with the words Arctic Math below the logo in Grey. The logo and text could separately if apt or wished. </w:t>
      </w:r>
    </w:p>
    <w:p w14:paraId="5BBF52ED" w14:textId="5AF1820E" w:rsidR="47820184" w:rsidRDefault="3D3F09BE" w:rsidP="0B281856">
      <w:pPr>
        <w:rPr>
          <w:rFonts w:ascii="Tw Cen MT" w:eastAsia="Tw Cen MT" w:hAnsi="Tw Cen MT" w:cs="Tw Cen MT"/>
          <w:color w:val="333333"/>
          <w:sz w:val="22"/>
          <w:szCs w:val="22"/>
        </w:rPr>
      </w:pPr>
      <w:r w:rsidRPr="3D3F09BE">
        <w:rPr>
          <w:rFonts w:ascii="Tw Cen MT" w:eastAsia="Tw Cen MT" w:hAnsi="Tw Cen MT" w:cs="Tw Cen MT"/>
          <w:color w:val="333333"/>
          <w:sz w:val="22"/>
          <w:szCs w:val="22"/>
        </w:rPr>
        <w:t xml:space="preserve">This logo is more visually appealing and more modern and so should hopefully encourage more users from different education tiers. </w:t>
      </w:r>
    </w:p>
    <w:p w14:paraId="07CA6C66" w14:textId="77777777" w:rsidR="0B281856" w:rsidRDefault="0B281856" w:rsidP="0B281856">
      <w:pPr>
        <w:rPr>
          <w:rFonts w:ascii="Tw Cen MT" w:eastAsia="Tw Cen MT" w:hAnsi="Tw Cen MT" w:cs="Tw Cen MT"/>
          <w:color w:val="333333"/>
          <w:sz w:val="22"/>
          <w:szCs w:val="22"/>
        </w:rPr>
      </w:pPr>
    </w:p>
    <w:p w14:paraId="01084E05" w14:textId="7824B144" w:rsidR="109C298E" w:rsidRDefault="0B281856" w:rsidP="109C298E">
      <w:r>
        <w:t>CONCLUSION</w:t>
      </w:r>
    </w:p>
    <w:p w14:paraId="7ACE401C" w14:textId="717B05E4" w:rsidR="0B281856" w:rsidRPr="0009365A" w:rsidRDefault="0B281856" w:rsidP="0B281856">
      <w:pPr>
        <w:rPr>
          <w:sz w:val="22"/>
          <w:szCs w:val="22"/>
        </w:rPr>
      </w:pPr>
      <w:r w:rsidRPr="0B281856">
        <w:rPr>
          <w:sz w:val="22"/>
          <w:szCs w:val="22"/>
        </w:rPr>
        <w:t>After conversing with my client, he came to a decision that the 2</w:t>
      </w:r>
      <w:r w:rsidRPr="0B281856">
        <w:rPr>
          <w:sz w:val="22"/>
          <w:szCs w:val="22"/>
          <w:vertAlign w:val="superscript"/>
        </w:rPr>
        <w:t>nd</w:t>
      </w:r>
      <w:r w:rsidRPr="0B281856">
        <w:rPr>
          <w:sz w:val="22"/>
          <w:szCs w:val="22"/>
        </w:rPr>
        <w:t xml:space="preserve"> Design was far superior to the 1</w:t>
      </w:r>
      <w:r w:rsidRPr="0B281856">
        <w:rPr>
          <w:sz w:val="22"/>
          <w:szCs w:val="22"/>
          <w:vertAlign w:val="superscript"/>
        </w:rPr>
        <w:t>st</w:t>
      </w:r>
      <w:r w:rsidRPr="0B281856">
        <w:rPr>
          <w:sz w:val="22"/>
          <w:szCs w:val="22"/>
        </w:rPr>
        <w:t xml:space="preserve"> as it was more eye-catching and modern meaning that there will be a larger audience for the website. Due to this, I will choose to implement Design 2 throughout the website.</w:t>
      </w:r>
    </w:p>
    <w:p w14:paraId="4EAD0D42" w14:textId="75297EC5" w:rsidR="0B281856" w:rsidRDefault="0B281856" w:rsidP="0B281856">
      <w:pPr>
        <w:rPr>
          <w:sz w:val="22"/>
          <w:szCs w:val="22"/>
        </w:rPr>
      </w:pPr>
      <w:r w:rsidRPr="0B281856">
        <w:rPr>
          <w:sz w:val="22"/>
          <w:szCs w:val="22"/>
          <w:u w:val="single"/>
        </w:rPr>
        <w:t>Mathematical Notation</w:t>
      </w:r>
    </w:p>
    <w:p w14:paraId="3D9BFD87" w14:textId="64B30297" w:rsidR="0B281856" w:rsidRDefault="613DD7AE" w:rsidP="613DD7AE">
      <w:pPr>
        <w:rPr>
          <w:rFonts w:eastAsiaTheme="minorEastAsia" w:cstheme="minorBidi"/>
          <w:sz w:val="22"/>
          <w:szCs w:val="22"/>
        </w:rPr>
      </w:pPr>
      <w:r w:rsidRPr="613DD7AE">
        <w:rPr>
          <w:sz w:val="22"/>
          <w:szCs w:val="22"/>
        </w:rPr>
        <w:t>A</w:t>
      </w:r>
      <w:r w:rsidRPr="613DD7AE">
        <w:rPr>
          <w:rFonts w:eastAsiaTheme="minorEastAsia" w:cstheme="minorBidi"/>
          <w:sz w:val="22"/>
          <w:szCs w:val="22"/>
        </w:rPr>
        <w:t xml:space="preserve">s this project uses A-Level mathematics concepts, there will be a significant amount of mathematical notation to output questions to users. Due to the use of the UTF-8 Unicode Standard, most of the notation can be displayed using just HTML and PHP. There are some problems however such as Square Root not extending for the length of an expression or the division </w:t>
      </w:r>
      <w:proofErr w:type="spellStart"/>
      <w:r w:rsidRPr="613DD7AE">
        <w:rPr>
          <w:rFonts w:eastAsiaTheme="minorEastAsia" w:cstheme="minorBidi"/>
          <w:sz w:val="22"/>
          <w:szCs w:val="22"/>
        </w:rPr>
        <w:t>obelus</w:t>
      </w:r>
      <w:proofErr w:type="spellEnd"/>
      <w:r w:rsidRPr="613DD7AE">
        <w:rPr>
          <w:rFonts w:eastAsiaTheme="minorEastAsia" w:cstheme="minorBidi"/>
          <w:sz w:val="22"/>
          <w:szCs w:val="22"/>
        </w:rPr>
        <w:t xml:space="preserve"> ÷ symbol not being present in the UTF-8 Unicode standard. </w:t>
      </w:r>
    </w:p>
    <w:p w14:paraId="0E9B23D5" w14:textId="3078DAE0" w:rsidR="0B281856" w:rsidRDefault="613DD7AE" w:rsidP="613DD7AE">
      <w:pPr>
        <w:rPr>
          <w:rFonts w:eastAsiaTheme="minorEastAsia" w:cstheme="minorBidi"/>
          <w:sz w:val="22"/>
          <w:szCs w:val="22"/>
        </w:rPr>
      </w:pPr>
      <w:r w:rsidRPr="613DD7AE">
        <w:rPr>
          <w:rFonts w:eastAsiaTheme="minorEastAsia" w:cstheme="minorBidi"/>
          <w:sz w:val="22"/>
          <w:szCs w:val="22"/>
        </w:rPr>
        <w:t xml:space="preserve">This however doesn’t stop from mathematical equations looking out of place or weird which distracts the user from doing the questions. To help stop distractions, I shall integrate </w:t>
      </w:r>
      <w:proofErr w:type="spellStart"/>
      <w:r w:rsidRPr="613DD7AE">
        <w:rPr>
          <w:rFonts w:eastAsiaTheme="minorEastAsia" w:cstheme="minorBidi"/>
          <w:sz w:val="22"/>
          <w:szCs w:val="22"/>
        </w:rPr>
        <w:t>MathJax</w:t>
      </w:r>
      <w:proofErr w:type="spellEnd"/>
      <w:r w:rsidRPr="613DD7AE">
        <w:rPr>
          <w:rFonts w:eastAsiaTheme="minorEastAsia" w:cstheme="minorBidi"/>
          <w:sz w:val="22"/>
          <w:szCs w:val="22"/>
        </w:rPr>
        <w:t xml:space="preserve"> where apt to the topic.</w:t>
      </w:r>
      <w:r w:rsidRPr="613DD7AE">
        <w:rPr>
          <w:rFonts w:eastAsiaTheme="minorEastAsia" w:cstheme="minorBidi"/>
          <w:color w:val="000000" w:themeColor="text1"/>
          <w:sz w:val="22"/>
          <w:szCs w:val="22"/>
        </w:rPr>
        <w:t xml:space="preserve"> This is an open-source JavaScript display engine that works in all modern browsers for Mathematical Notation in </w:t>
      </w:r>
      <w:proofErr w:type="spellStart"/>
      <w:r w:rsidRPr="613DD7AE">
        <w:rPr>
          <w:rFonts w:eastAsiaTheme="minorEastAsia" w:cstheme="minorBidi"/>
          <w:color w:val="000000" w:themeColor="text1"/>
          <w:sz w:val="22"/>
          <w:szCs w:val="22"/>
        </w:rPr>
        <w:t>LaTeX</w:t>
      </w:r>
      <w:proofErr w:type="spellEnd"/>
      <w:r w:rsidRPr="613DD7AE">
        <w:rPr>
          <w:rFonts w:eastAsiaTheme="minorEastAsia" w:cstheme="minorBidi"/>
          <w:color w:val="000000" w:themeColor="text1"/>
          <w:sz w:val="22"/>
          <w:szCs w:val="22"/>
        </w:rPr>
        <w:t xml:space="preserve">, MathML, and </w:t>
      </w:r>
      <w:proofErr w:type="spellStart"/>
      <w:r w:rsidRPr="613DD7AE">
        <w:rPr>
          <w:rFonts w:eastAsiaTheme="minorEastAsia" w:cstheme="minorBidi"/>
          <w:color w:val="000000" w:themeColor="text1"/>
          <w:sz w:val="22"/>
          <w:szCs w:val="22"/>
        </w:rPr>
        <w:t>AsciiMath</w:t>
      </w:r>
      <w:proofErr w:type="spellEnd"/>
      <w:r w:rsidRPr="613DD7AE">
        <w:rPr>
          <w:rFonts w:eastAsiaTheme="minorEastAsia" w:cstheme="minorBidi"/>
          <w:color w:val="000000" w:themeColor="text1"/>
          <w:sz w:val="22"/>
          <w:szCs w:val="22"/>
        </w:rPr>
        <w:t>. There are no setup requirements on the part of the user I.e. no big plugins to download or clunky software to install.</w:t>
      </w:r>
    </w:p>
    <w:p w14:paraId="6FA3C9C6" w14:textId="15C28E98" w:rsidR="0B281856" w:rsidRDefault="613DD7AE" w:rsidP="613DD7AE">
      <w:pPr>
        <w:rPr>
          <w:rFonts w:eastAsiaTheme="minorEastAsia" w:cstheme="minorBidi"/>
          <w:color w:val="000000" w:themeColor="text1"/>
          <w:sz w:val="22"/>
          <w:szCs w:val="22"/>
        </w:rPr>
      </w:pPr>
      <w:proofErr w:type="spellStart"/>
      <w:r w:rsidRPr="613DD7AE">
        <w:rPr>
          <w:rFonts w:eastAsiaTheme="minorEastAsia" w:cstheme="minorBidi"/>
          <w:color w:val="000000" w:themeColor="text1"/>
          <w:sz w:val="22"/>
          <w:szCs w:val="22"/>
        </w:rPr>
        <w:t>MathJax</w:t>
      </w:r>
      <w:proofErr w:type="spellEnd"/>
      <w:r w:rsidRPr="613DD7AE">
        <w:rPr>
          <w:rFonts w:eastAsiaTheme="minorEastAsia" w:cstheme="minorBidi"/>
          <w:color w:val="000000" w:themeColor="text1"/>
          <w:sz w:val="22"/>
          <w:szCs w:val="22"/>
        </w:rPr>
        <w:t xml:space="preserve"> does this by using web-based fonts in order to produce typesetting of a high-quality that can scale as well as print at full resolution, unlike traditional mathematical notation included as images. For accessibility purposes, </w:t>
      </w:r>
      <w:proofErr w:type="spellStart"/>
      <w:r w:rsidRPr="613DD7AE">
        <w:rPr>
          <w:rFonts w:eastAsiaTheme="minorEastAsia" w:cstheme="minorBidi"/>
          <w:color w:val="000000" w:themeColor="text1"/>
          <w:sz w:val="22"/>
          <w:szCs w:val="22"/>
        </w:rPr>
        <w:t>MathJax</w:t>
      </w:r>
      <w:proofErr w:type="spellEnd"/>
      <w:r w:rsidRPr="613DD7AE">
        <w:rPr>
          <w:rFonts w:eastAsiaTheme="minorEastAsia" w:cstheme="minorBidi"/>
          <w:color w:val="000000" w:themeColor="text1"/>
          <w:sz w:val="22"/>
          <w:szCs w:val="22"/>
        </w:rPr>
        <w:t xml:space="preserve"> can be used with screen readers, so that those with disadvantaged eyesight and those who are visually impaired can also use the website.</w:t>
      </w:r>
    </w:p>
    <w:p w14:paraId="4D508571" w14:textId="77777777" w:rsidR="00832036" w:rsidRDefault="00832036">
      <w:pPr>
        <w:rPr>
          <w:sz w:val="21"/>
          <w:szCs w:val="21"/>
          <w:u w:val="single"/>
        </w:rPr>
      </w:pPr>
      <w:r>
        <w:rPr>
          <w:sz w:val="21"/>
          <w:szCs w:val="21"/>
          <w:u w:val="single"/>
        </w:rPr>
        <w:br w:type="page"/>
      </w:r>
    </w:p>
    <w:p w14:paraId="4889CAF7" w14:textId="4D082A6D" w:rsidR="0B281856" w:rsidRDefault="0B281856" w:rsidP="0B281856">
      <w:pPr>
        <w:rPr>
          <w:sz w:val="21"/>
          <w:szCs w:val="21"/>
          <w:u w:val="single"/>
        </w:rPr>
      </w:pPr>
      <w:r w:rsidRPr="0B281856">
        <w:rPr>
          <w:sz w:val="21"/>
          <w:szCs w:val="21"/>
          <w:u w:val="single"/>
        </w:rPr>
        <w:lastRenderedPageBreak/>
        <w:t xml:space="preserve">Abstraction diagram (flowchart and </w:t>
      </w:r>
      <w:proofErr w:type="spellStart"/>
      <w:r w:rsidRPr="0B281856">
        <w:rPr>
          <w:sz w:val="21"/>
          <w:szCs w:val="21"/>
          <w:u w:val="single"/>
        </w:rPr>
        <w:t>pseudocode</w:t>
      </w:r>
      <w:proofErr w:type="spellEnd"/>
      <w:r w:rsidRPr="0B281856">
        <w:rPr>
          <w:sz w:val="21"/>
          <w:szCs w:val="21"/>
          <w:u w:val="single"/>
        </w:rPr>
        <w:t>)</w:t>
      </w:r>
    </w:p>
    <w:p w14:paraId="7AD7094E" w14:textId="21259501" w:rsidR="0B281856" w:rsidRDefault="613DD7AE" w:rsidP="0B281856">
      <w:pPr>
        <w:rPr>
          <w:sz w:val="21"/>
          <w:szCs w:val="21"/>
        </w:rPr>
      </w:pPr>
      <w:r w:rsidRPr="613DD7AE">
        <w:rPr>
          <w:sz w:val="21"/>
          <w:szCs w:val="21"/>
        </w:rPr>
        <w:t xml:space="preserve">I Have chosen to use a flowchart as my abstraction diagram to show how my algorithm works and how the different webpages connect together. I have chosen to use ‘code2flow’ to make my abstraction diagram as I can type up my diagram in </w:t>
      </w:r>
      <w:proofErr w:type="spellStart"/>
      <w:r w:rsidRPr="613DD7AE">
        <w:rPr>
          <w:sz w:val="21"/>
          <w:szCs w:val="21"/>
        </w:rPr>
        <w:t>pseudocode</w:t>
      </w:r>
      <w:proofErr w:type="spellEnd"/>
      <w:r w:rsidRPr="613DD7AE">
        <w:rPr>
          <w:sz w:val="21"/>
          <w:szCs w:val="21"/>
        </w:rPr>
        <w:t xml:space="preserve"> so I can visualise the different constructs easily.</w:t>
      </w:r>
    </w:p>
    <w:p w14:paraId="1632598F" w14:textId="3D854E67" w:rsidR="613DD7AE" w:rsidRDefault="613DD7AE" w:rsidP="613DD7AE">
      <w:pPr>
        <w:rPr>
          <w:rFonts w:ascii="Tw Cen MT" w:eastAsia="Tw Cen MT" w:hAnsi="Tw Cen MT" w:cs="Tw Cen MT"/>
          <w:sz w:val="21"/>
          <w:szCs w:val="21"/>
        </w:rPr>
      </w:pPr>
    </w:p>
    <w:p w14:paraId="5EF720F4" w14:textId="033EF4E8" w:rsidR="613DD7AE" w:rsidRDefault="613DD7AE" w:rsidP="613DD7AE">
      <w:pPr>
        <w:rPr>
          <w:rFonts w:ascii="Tw Cen MT" w:eastAsia="Tw Cen MT" w:hAnsi="Tw Cen MT" w:cs="Tw Cen MT"/>
          <w:sz w:val="21"/>
          <w:szCs w:val="21"/>
        </w:rPr>
      </w:pPr>
      <w:r w:rsidRPr="613DD7AE">
        <w:rPr>
          <w:rFonts w:ascii="Tw Cen MT" w:eastAsia="Tw Cen MT" w:hAnsi="Tw Cen MT" w:cs="Tw Cen MT"/>
          <w:sz w:val="21"/>
          <w:szCs w:val="21"/>
        </w:rPr>
        <w:t xml:space="preserve">code2flow </w:t>
      </w:r>
      <w:proofErr w:type="spellStart"/>
      <w:r w:rsidRPr="613DD7AE">
        <w:rPr>
          <w:rFonts w:ascii="Tw Cen MT" w:eastAsia="Tw Cen MT" w:hAnsi="Tw Cen MT" w:cs="Tw Cen MT"/>
          <w:sz w:val="21"/>
          <w:szCs w:val="21"/>
        </w:rPr>
        <w:t>pseudocode</w:t>
      </w:r>
      <w:proofErr w:type="spellEnd"/>
    </w:p>
    <w:p w14:paraId="0676C0B3" w14:textId="4D8FA1CD" w:rsidR="613DD7AE" w:rsidRDefault="613DD7AE">
      <w:r w:rsidRPr="613DD7AE">
        <w:rPr>
          <w:rFonts w:ascii="Tw Cen MT" w:eastAsia="Tw Cen MT" w:hAnsi="Tw Cen MT" w:cs="Tw Cen MT"/>
          <w:sz w:val="21"/>
          <w:szCs w:val="21"/>
        </w:rPr>
        <w:t>start:</w:t>
      </w:r>
    </w:p>
    <w:p w14:paraId="38EC0359" w14:textId="38EB4E5E" w:rsidR="613DD7AE" w:rsidRDefault="613DD7AE">
      <w:r w:rsidRPr="613DD7AE">
        <w:rPr>
          <w:rFonts w:ascii="Tw Cen MT" w:eastAsia="Tw Cen MT" w:hAnsi="Tw Cen MT" w:cs="Tw Cen MT"/>
          <w:sz w:val="21"/>
          <w:szCs w:val="21"/>
        </w:rPr>
        <w:t>Load Arctic Math Homepage in Browser;//</w:t>
      </w:r>
      <w:proofErr w:type="spellStart"/>
      <w:r w:rsidRPr="613DD7AE">
        <w:rPr>
          <w:rFonts w:ascii="Tw Cen MT" w:eastAsia="Tw Cen MT" w:hAnsi="Tw Cen MT" w:cs="Tw Cen MT"/>
          <w:sz w:val="21"/>
          <w:szCs w:val="21"/>
        </w:rPr>
        <w:t>Homescreen</w:t>
      </w:r>
      <w:proofErr w:type="spellEnd"/>
    </w:p>
    <w:p w14:paraId="138A3426" w14:textId="2FFAF47C" w:rsidR="613DD7AE" w:rsidRDefault="613DD7AE">
      <w:r w:rsidRPr="613DD7AE">
        <w:rPr>
          <w:rFonts w:ascii="Tw Cen MT" w:eastAsia="Tw Cen MT" w:hAnsi="Tw Cen MT" w:cs="Tw Cen MT"/>
          <w:sz w:val="21"/>
          <w:szCs w:val="21"/>
        </w:rPr>
        <w:t>branch(login) [login/signup button clicked]{</w:t>
      </w:r>
    </w:p>
    <w:p w14:paraId="59FBAD30" w14:textId="187BC2E5" w:rsidR="613DD7AE" w:rsidRDefault="613DD7AE">
      <w:r w:rsidRPr="613DD7AE">
        <w:rPr>
          <w:rFonts w:ascii="Tw Cen MT" w:eastAsia="Tw Cen MT" w:hAnsi="Tw Cen MT" w:cs="Tw Cen MT"/>
          <w:sz w:val="21"/>
          <w:szCs w:val="21"/>
        </w:rPr>
        <w:t xml:space="preserve">  if (print "Hi there. Have you used Arctic Math before?")[Yes]{</w:t>
      </w:r>
    </w:p>
    <w:p w14:paraId="0ECC2421" w14:textId="28F59E8E" w:rsidR="613DD7AE" w:rsidRDefault="613DD7AE">
      <w:r w:rsidRPr="613DD7AE">
        <w:rPr>
          <w:rFonts w:ascii="Tw Cen MT" w:eastAsia="Tw Cen MT" w:hAnsi="Tw Cen MT" w:cs="Tw Cen MT"/>
          <w:sz w:val="21"/>
          <w:szCs w:val="21"/>
        </w:rPr>
        <w:t xml:space="preserve">       if (print "Would you like to login?")[Yes]{</w:t>
      </w:r>
    </w:p>
    <w:p w14:paraId="7B11FA54" w14:textId="05157435" w:rsidR="613DD7AE" w:rsidRDefault="613DD7AE">
      <w:r w:rsidRPr="613DD7AE">
        <w:rPr>
          <w:rFonts w:ascii="Tw Cen MT" w:eastAsia="Tw Cen MT" w:hAnsi="Tw Cen MT" w:cs="Tw Cen MT"/>
          <w:sz w:val="21"/>
          <w:szCs w:val="21"/>
        </w:rPr>
        <w:t xml:space="preserve">         </w:t>
      </w:r>
    </w:p>
    <w:p w14:paraId="4F69A214" w14:textId="16186B9C" w:rsidR="613DD7AE" w:rsidRDefault="613DD7AE">
      <w:r w:rsidRPr="613DD7AE">
        <w:rPr>
          <w:rFonts w:ascii="Tw Cen MT" w:eastAsia="Tw Cen MT" w:hAnsi="Tw Cen MT" w:cs="Tw Cen MT"/>
          <w:sz w:val="21"/>
          <w:szCs w:val="21"/>
        </w:rPr>
        <w:t xml:space="preserve">         if(print "Sure. How would you like to login?")[Regular Sign in clicked]{</w:t>
      </w:r>
    </w:p>
    <w:p w14:paraId="5B46B957" w14:textId="311F55F3"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int</w:t>
      </w:r>
      <w:proofErr w:type="spellEnd"/>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i</w:t>
      </w:r>
      <w:proofErr w:type="spellEnd"/>
      <w:r w:rsidRPr="613DD7AE">
        <w:rPr>
          <w:rFonts w:ascii="Tw Cen MT" w:eastAsia="Tw Cen MT" w:hAnsi="Tw Cen MT" w:cs="Tw Cen MT"/>
          <w:sz w:val="21"/>
          <w:szCs w:val="21"/>
        </w:rPr>
        <w:t xml:space="preserve"> = 0;</w:t>
      </w:r>
    </w:p>
    <w:p w14:paraId="2609954F" w14:textId="14AF155B"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before_regular_login</w:t>
      </w:r>
      <w:proofErr w:type="spellEnd"/>
      <w:r w:rsidRPr="613DD7AE">
        <w:rPr>
          <w:rFonts w:ascii="Tw Cen MT" w:eastAsia="Tw Cen MT" w:hAnsi="Tw Cen MT" w:cs="Tw Cen MT"/>
          <w:sz w:val="21"/>
          <w:szCs w:val="21"/>
        </w:rPr>
        <w:t>:</w:t>
      </w:r>
    </w:p>
    <w:p w14:paraId="3CEBF9C5" w14:textId="50604190"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i</w:t>
      </w:r>
      <w:proofErr w:type="spellEnd"/>
      <w:r w:rsidRPr="613DD7AE">
        <w:rPr>
          <w:rFonts w:ascii="Tw Cen MT" w:eastAsia="Tw Cen MT" w:hAnsi="Tw Cen MT" w:cs="Tw Cen MT"/>
          <w:sz w:val="21"/>
          <w:szCs w:val="21"/>
        </w:rPr>
        <w:t>=i+1;</w:t>
      </w:r>
    </w:p>
    <w:p w14:paraId="66E1D8DF" w14:textId="03810E3A" w:rsidR="613DD7AE" w:rsidRDefault="613DD7AE">
      <w:r w:rsidRPr="613DD7AE">
        <w:rPr>
          <w:rFonts w:ascii="Tw Cen MT" w:eastAsia="Tw Cen MT" w:hAnsi="Tw Cen MT" w:cs="Tw Cen MT"/>
          <w:sz w:val="21"/>
          <w:szCs w:val="21"/>
        </w:rPr>
        <w:t xml:space="preserve">           if (</w:t>
      </w:r>
      <w:proofErr w:type="spellStart"/>
      <w:r w:rsidRPr="613DD7AE">
        <w:rPr>
          <w:rFonts w:ascii="Tw Cen MT" w:eastAsia="Tw Cen MT" w:hAnsi="Tw Cen MT" w:cs="Tw Cen MT"/>
          <w:sz w:val="21"/>
          <w:szCs w:val="21"/>
        </w:rPr>
        <w:t>i</w:t>
      </w:r>
      <w:proofErr w:type="spellEnd"/>
      <w:r w:rsidRPr="613DD7AE">
        <w:rPr>
          <w:rFonts w:ascii="Tw Cen MT" w:eastAsia="Tw Cen MT" w:hAnsi="Tw Cen MT" w:cs="Tw Cen MT"/>
          <w:sz w:val="21"/>
          <w:szCs w:val="21"/>
        </w:rPr>
        <w:t>=5)[Login Failure Limit Achieved]{</w:t>
      </w:r>
    </w:p>
    <w:p w14:paraId="0B076374" w14:textId="5E6C4073" w:rsidR="613DD7AE" w:rsidRDefault="613DD7AE">
      <w:r w:rsidRPr="613DD7AE">
        <w:rPr>
          <w:rFonts w:ascii="Tw Cen MT" w:eastAsia="Tw Cen MT" w:hAnsi="Tw Cen MT" w:cs="Tw Cen MT"/>
          <w:sz w:val="21"/>
          <w:szCs w:val="21"/>
        </w:rPr>
        <w:t xml:space="preserve">             print "Too many failed attempts. Please retry </w:t>
      </w:r>
      <w:r w:rsidR="002516BB" w:rsidRPr="613DD7AE">
        <w:rPr>
          <w:rFonts w:ascii="Tw Cen MT" w:eastAsia="Tw Cen MT" w:hAnsi="Tw Cen MT" w:cs="Tw Cen MT"/>
          <w:sz w:val="21"/>
          <w:szCs w:val="21"/>
        </w:rPr>
        <w:t>tomorrow</w:t>
      </w:r>
      <w:r w:rsidRPr="613DD7AE">
        <w:rPr>
          <w:rFonts w:ascii="Tw Cen MT" w:eastAsia="Tw Cen MT" w:hAnsi="Tw Cen MT" w:cs="Tw Cen MT"/>
          <w:sz w:val="21"/>
          <w:szCs w:val="21"/>
        </w:rPr>
        <w:t>.";</w:t>
      </w:r>
    </w:p>
    <w:p w14:paraId="09703F7C" w14:textId="7EE8E22B" w:rsidR="613DD7AE" w:rsidRDefault="613DD7AE">
      <w:r w:rsidRPr="613DD7AE">
        <w:rPr>
          <w:rFonts w:ascii="Tw Cen MT" w:eastAsia="Tw Cen MT" w:hAnsi="Tw Cen MT" w:cs="Tw Cen MT"/>
          <w:sz w:val="21"/>
          <w:szCs w:val="21"/>
        </w:rPr>
        <w:t xml:space="preserve">             return </w:t>
      </w:r>
      <w:proofErr w:type="spellStart"/>
      <w:r w:rsidRPr="613DD7AE">
        <w:rPr>
          <w:rFonts w:ascii="Tw Cen MT" w:eastAsia="Tw Cen MT" w:hAnsi="Tw Cen MT" w:cs="Tw Cen MT"/>
          <w:sz w:val="21"/>
          <w:szCs w:val="21"/>
        </w:rPr>
        <w:t>complete_failure</w:t>
      </w:r>
      <w:proofErr w:type="spellEnd"/>
      <w:r w:rsidRPr="613DD7AE">
        <w:rPr>
          <w:rFonts w:ascii="Tw Cen MT" w:eastAsia="Tw Cen MT" w:hAnsi="Tw Cen MT" w:cs="Tw Cen MT"/>
          <w:sz w:val="21"/>
          <w:szCs w:val="21"/>
        </w:rPr>
        <w:t>;</w:t>
      </w:r>
    </w:p>
    <w:p w14:paraId="1AE5860A" w14:textId="5AA6F544" w:rsidR="613DD7AE" w:rsidRDefault="613DD7AE">
      <w:r w:rsidRPr="613DD7AE">
        <w:rPr>
          <w:rFonts w:ascii="Tw Cen MT" w:eastAsia="Tw Cen MT" w:hAnsi="Tw Cen MT" w:cs="Tw Cen MT"/>
          <w:sz w:val="21"/>
          <w:szCs w:val="21"/>
        </w:rPr>
        <w:t xml:space="preserve">           }</w:t>
      </w:r>
    </w:p>
    <w:p w14:paraId="4B66ECC0" w14:textId="57D4001E" w:rsidR="613DD7AE" w:rsidRDefault="613DD7AE">
      <w:r w:rsidRPr="613DD7AE">
        <w:rPr>
          <w:rFonts w:ascii="Tw Cen MT" w:eastAsia="Tw Cen MT" w:hAnsi="Tw Cen MT" w:cs="Tw Cen MT"/>
          <w:sz w:val="21"/>
          <w:szCs w:val="21"/>
        </w:rPr>
        <w:t xml:space="preserve">           Enter Username or Email;</w:t>
      </w:r>
    </w:p>
    <w:p w14:paraId="4978F224" w14:textId="36DDA654" w:rsidR="613DD7AE" w:rsidRDefault="613DD7AE">
      <w:r w:rsidRPr="613DD7AE">
        <w:rPr>
          <w:rFonts w:ascii="Tw Cen MT" w:eastAsia="Tw Cen MT" w:hAnsi="Tw Cen MT" w:cs="Tw Cen MT"/>
          <w:sz w:val="21"/>
          <w:szCs w:val="21"/>
        </w:rPr>
        <w:t xml:space="preserve">           Enter Password;</w:t>
      </w:r>
    </w:p>
    <w:p w14:paraId="51E28ED8" w14:textId="31FF42B6" w:rsidR="613DD7AE" w:rsidRDefault="613DD7AE">
      <w:r w:rsidRPr="613DD7AE">
        <w:rPr>
          <w:rFonts w:ascii="Tw Cen MT" w:eastAsia="Tw Cen MT" w:hAnsi="Tw Cen MT" w:cs="Tw Cen MT"/>
          <w:sz w:val="21"/>
          <w:szCs w:val="21"/>
        </w:rPr>
        <w:t xml:space="preserve">           if (click on LOGIN Button)[</w:t>
      </w:r>
      <w:r w:rsidR="00BF0C11" w:rsidRPr="613DD7AE">
        <w:rPr>
          <w:rFonts w:ascii="Tw Cen MT" w:eastAsia="Tw Cen MT" w:hAnsi="Tw Cen MT" w:cs="Tw Cen MT"/>
          <w:sz w:val="21"/>
          <w:szCs w:val="21"/>
        </w:rPr>
        <w:t>Successful</w:t>
      </w:r>
      <w:r w:rsidRPr="613DD7AE">
        <w:rPr>
          <w:rFonts w:ascii="Tw Cen MT" w:eastAsia="Tw Cen MT" w:hAnsi="Tw Cen MT" w:cs="Tw Cen MT"/>
          <w:sz w:val="21"/>
          <w:szCs w:val="21"/>
        </w:rPr>
        <w:t>]{</w:t>
      </w:r>
    </w:p>
    <w:p w14:paraId="3EB7702C" w14:textId="60419D72"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print"Welcome</w:t>
      </w:r>
      <w:proofErr w:type="spellEnd"/>
      <w:r w:rsidRPr="613DD7AE">
        <w:rPr>
          <w:rFonts w:ascii="Tw Cen MT" w:eastAsia="Tw Cen MT" w:hAnsi="Tw Cen MT" w:cs="Tw Cen MT"/>
          <w:sz w:val="21"/>
          <w:szCs w:val="21"/>
        </w:rPr>
        <w:t>";</w:t>
      </w:r>
    </w:p>
    <w:p w14:paraId="3F0B07E1" w14:textId="0954A4DC" w:rsidR="613DD7AE" w:rsidRDefault="613DD7AE">
      <w:r w:rsidRPr="613DD7AE">
        <w:rPr>
          <w:rFonts w:ascii="Tw Cen MT" w:eastAsia="Tw Cen MT" w:hAnsi="Tw Cen MT" w:cs="Tw Cen MT"/>
          <w:sz w:val="21"/>
          <w:szCs w:val="21"/>
        </w:rPr>
        <w:t xml:space="preserve">           } else[Failure]{</w:t>
      </w:r>
    </w:p>
    <w:p w14:paraId="773353E7" w14:textId="7732FF09" w:rsidR="613DD7AE" w:rsidRDefault="613DD7AE">
      <w:r w:rsidRPr="613DD7AE">
        <w:rPr>
          <w:rFonts w:ascii="Tw Cen MT" w:eastAsia="Tw Cen MT" w:hAnsi="Tw Cen MT" w:cs="Tw Cen MT"/>
          <w:sz w:val="21"/>
          <w:szCs w:val="21"/>
        </w:rPr>
        <w:t xml:space="preserve">             Please try again;</w:t>
      </w:r>
    </w:p>
    <w:p w14:paraId="38241BB6" w14:textId="63E2C441" w:rsidR="613DD7AE" w:rsidRDefault="613DD7AE">
      <w:r w:rsidRPr="613DD7AE">
        <w:rPr>
          <w:rFonts w:ascii="Tw Cen MT" w:eastAsia="Tw Cen MT" w:hAnsi="Tw Cen MT" w:cs="Tw Cen MT"/>
          <w:sz w:val="21"/>
          <w:szCs w:val="21"/>
        </w:rPr>
        <w:t xml:space="preserve">             </w:t>
      </w:r>
    </w:p>
    <w:p w14:paraId="39F4ADD1" w14:textId="710729ED" w:rsidR="613DD7AE" w:rsidRDefault="613DD7AE">
      <w:r w:rsidRPr="613DD7AE">
        <w:rPr>
          <w:rFonts w:ascii="Tw Cen MT" w:eastAsia="Tw Cen MT" w:hAnsi="Tw Cen MT" w:cs="Tw Cen MT"/>
          <w:sz w:val="21"/>
          <w:szCs w:val="21"/>
        </w:rPr>
        <w:t xml:space="preserve">             loop  </w:t>
      </w:r>
      <w:proofErr w:type="spellStart"/>
      <w:r w:rsidRPr="613DD7AE">
        <w:rPr>
          <w:rFonts w:ascii="Tw Cen MT" w:eastAsia="Tw Cen MT" w:hAnsi="Tw Cen MT" w:cs="Tw Cen MT"/>
          <w:sz w:val="21"/>
          <w:szCs w:val="21"/>
        </w:rPr>
        <w:t>before_regular_login</w:t>
      </w:r>
      <w:proofErr w:type="spellEnd"/>
    </w:p>
    <w:p w14:paraId="526E3DB0" w14:textId="6DD49FC0" w:rsidR="613DD7AE" w:rsidRDefault="613DD7AE">
      <w:r w:rsidRPr="613DD7AE">
        <w:rPr>
          <w:rFonts w:ascii="Tw Cen MT" w:eastAsia="Tw Cen MT" w:hAnsi="Tw Cen MT" w:cs="Tw Cen MT"/>
          <w:sz w:val="21"/>
          <w:szCs w:val="21"/>
        </w:rPr>
        <w:t xml:space="preserve">           }</w:t>
      </w:r>
    </w:p>
    <w:p w14:paraId="2DED9A15" w14:textId="267F9A12" w:rsidR="613DD7AE" w:rsidRDefault="613DD7AE">
      <w:r w:rsidRPr="613DD7AE">
        <w:rPr>
          <w:rFonts w:ascii="Tw Cen MT" w:eastAsia="Tw Cen MT" w:hAnsi="Tw Cen MT" w:cs="Tw Cen MT"/>
          <w:sz w:val="21"/>
          <w:szCs w:val="21"/>
        </w:rPr>
        <w:t xml:space="preserve">         }</w:t>
      </w:r>
    </w:p>
    <w:p w14:paraId="3D22FC17" w14:textId="44EC75B4" w:rsidR="613DD7AE" w:rsidRDefault="613DD7AE">
      <w:r w:rsidRPr="613DD7AE">
        <w:rPr>
          <w:rFonts w:ascii="Tw Cen MT" w:eastAsia="Tw Cen MT" w:hAnsi="Tw Cen MT" w:cs="Tw Cen MT"/>
          <w:sz w:val="21"/>
          <w:szCs w:val="21"/>
        </w:rPr>
        <w:t xml:space="preserve">         else[Google Sign In Clicked]{User types in Google Account and Password;// Google handles this</w:t>
      </w:r>
    </w:p>
    <w:p w14:paraId="1BCA6BE3" w14:textId="7F7BF2C9" w:rsidR="613DD7AE" w:rsidRDefault="613DD7AE">
      <w:r w:rsidRPr="613DD7AE">
        <w:rPr>
          <w:rFonts w:ascii="Tw Cen MT" w:eastAsia="Tw Cen MT" w:hAnsi="Tw Cen MT" w:cs="Tw Cen MT"/>
          <w:sz w:val="21"/>
          <w:szCs w:val="21"/>
        </w:rPr>
        <w:lastRenderedPageBreak/>
        <w:t xml:space="preserve">         </w:t>
      </w:r>
      <w:proofErr w:type="spellStart"/>
      <w:r w:rsidRPr="613DD7AE">
        <w:rPr>
          <w:rFonts w:ascii="Tw Cen MT" w:eastAsia="Tw Cen MT" w:hAnsi="Tw Cen MT" w:cs="Tw Cen MT"/>
          <w:sz w:val="21"/>
          <w:szCs w:val="21"/>
        </w:rPr>
        <w:t>int</w:t>
      </w:r>
      <w:proofErr w:type="spellEnd"/>
      <w:r w:rsidRPr="613DD7AE">
        <w:rPr>
          <w:rFonts w:ascii="Tw Cen MT" w:eastAsia="Tw Cen MT" w:hAnsi="Tw Cen MT" w:cs="Tw Cen MT"/>
          <w:sz w:val="21"/>
          <w:szCs w:val="21"/>
        </w:rPr>
        <w:t xml:space="preserve"> j=0;</w:t>
      </w:r>
    </w:p>
    <w:p w14:paraId="0624F377" w14:textId="335D939B"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before_google_login</w:t>
      </w:r>
      <w:proofErr w:type="spellEnd"/>
      <w:r w:rsidRPr="613DD7AE">
        <w:rPr>
          <w:rFonts w:ascii="Tw Cen MT" w:eastAsia="Tw Cen MT" w:hAnsi="Tw Cen MT" w:cs="Tw Cen MT"/>
          <w:sz w:val="21"/>
          <w:szCs w:val="21"/>
        </w:rPr>
        <w:t>:</w:t>
      </w:r>
    </w:p>
    <w:p w14:paraId="335A2F11" w14:textId="01959446"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int</w:t>
      </w:r>
      <w:proofErr w:type="spellEnd"/>
      <w:r w:rsidRPr="613DD7AE">
        <w:rPr>
          <w:rFonts w:ascii="Tw Cen MT" w:eastAsia="Tw Cen MT" w:hAnsi="Tw Cen MT" w:cs="Tw Cen MT"/>
          <w:sz w:val="21"/>
          <w:szCs w:val="21"/>
        </w:rPr>
        <w:t xml:space="preserve"> j=j+1;</w:t>
      </w:r>
    </w:p>
    <w:p w14:paraId="678A7A05" w14:textId="50956FAD" w:rsidR="613DD7AE" w:rsidRDefault="613DD7AE">
      <w:r w:rsidRPr="613DD7AE">
        <w:rPr>
          <w:rFonts w:ascii="Tw Cen MT" w:eastAsia="Tw Cen MT" w:hAnsi="Tw Cen MT" w:cs="Tw Cen MT"/>
          <w:sz w:val="21"/>
          <w:szCs w:val="21"/>
        </w:rPr>
        <w:t xml:space="preserve">           if (j=5)[Login Failure Limit Achieved]{</w:t>
      </w:r>
    </w:p>
    <w:p w14:paraId="0284ADF7" w14:textId="2942CC17" w:rsidR="613DD7AE" w:rsidRDefault="613DD7AE">
      <w:r w:rsidRPr="613DD7AE">
        <w:rPr>
          <w:rFonts w:ascii="Tw Cen MT" w:eastAsia="Tw Cen MT" w:hAnsi="Tw Cen MT" w:cs="Tw Cen MT"/>
          <w:sz w:val="21"/>
          <w:szCs w:val="21"/>
        </w:rPr>
        <w:t xml:space="preserve">             print "Too many failed attempts. Please retry </w:t>
      </w:r>
      <w:r w:rsidR="00DA62CD" w:rsidRPr="613DD7AE">
        <w:rPr>
          <w:rFonts w:ascii="Tw Cen MT" w:eastAsia="Tw Cen MT" w:hAnsi="Tw Cen MT" w:cs="Tw Cen MT"/>
          <w:sz w:val="21"/>
          <w:szCs w:val="21"/>
        </w:rPr>
        <w:t>tomorrow</w:t>
      </w:r>
      <w:r w:rsidRPr="613DD7AE">
        <w:rPr>
          <w:rFonts w:ascii="Tw Cen MT" w:eastAsia="Tw Cen MT" w:hAnsi="Tw Cen MT" w:cs="Tw Cen MT"/>
          <w:sz w:val="21"/>
          <w:szCs w:val="21"/>
        </w:rPr>
        <w:t>.";</w:t>
      </w:r>
    </w:p>
    <w:p w14:paraId="7590F4EF" w14:textId="321B2DEA" w:rsidR="613DD7AE" w:rsidRDefault="613DD7AE">
      <w:r w:rsidRPr="613DD7AE">
        <w:rPr>
          <w:rFonts w:ascii="Tw Cen MT" w:eastAsia="Tw Cen MT" w:hAnsi="Tw Cen MT" w:cs="Tw Cen MT"/>
          <w:sz w:val="21"/>
          <w:szCs w:val="21"/>
        </w:rPr>
        <w:t xml:space="preserve">             return </w:t>
      </w:r>
      <w:proofErr w:type="spellStart"/>
      <w:r w:rsidRPr="613DD7AE">
        <w:rPr>
          <w:rFonts w:ascii="Tw Cen MT" w:eastAsia="Tw Cen MT" w:hAnsi="Tw Cen MT" w:cs="Tw Cen MT"/>
          <w:sz w:val="21"/>
          <w:szCs w:val="21"/>
        </w:rPr>
        <w:t>complete_failure</w:t>
      </w:r>
      <w:proofErr w:type="spellEnd"/>
      <w:r w:rsidRPr="613DD7AE">
        <w:rPr>
          <w:rFonts w:ascii="Tw Cen MT" w:eastAsia="Tw Cen MT" w:hAnsi="Tw Cen MT" w:cs="Tw Cen MT"/>
          <w:sz w:val="21"/>
          <w:szCs w:val="21"/>
        </w:rPr>
        <w:t>;</w:t>
      </w:r>
    </w:p>
    <w:p w14:paraId="7DFAA3FC" w14:textId="2D1BD000" w:rsidR="613DD7AE" w:rsidRDefault="613DD7AE">
      <w:r w:rsidRPr="613DD7AE">
        <w:rPr>
          <w:rFonts w:ascii="Tw Cen MT" w:eastAsia="Tw Cen MT" w:hAnsi="Tw Cen MT" w:cs="Tw Cen MT"/>
          <w:sz w:val="21"/>
          <w:szCs w:val="21"/>
        </w:rPr>
        <w:t xml:space="preserve">             </w:t>
      </w:r>
    </w:p>
    <w:p w14:paraId="0C55B6BD" w14:textId="30ACCB31" w:rsidR="613DD7AE" w:rsidRDefault="613DD7AE">
      <w:r w:rsidRPr="613DD7AE">
        <w:rPr>
          <w:rFonts w:ascii="Tw Cen MT" w:eastAsia="Tw Cen MT" w:hAnsi="Tw Cen MT" w:cs="Tw Cen MT"/>
          <w:sz w:val="21"/>
          <w:szCs w:val="21"/>
        </w:rPr>
        <w:t xml:space="preserve">           }</w:t>
      </w:r>
    </w:p>
    <w:p w14:paraId="0CA906A3" w14:textId="7D783FEC" w:rsidR="613DD7AE" w:rsidRDefault="613DD7AE">
      <w:r w:rsidRPr="613DD7AE">
        <w:rPr>
          <w:rFonts w:ascii="Tw Cen MT" w:eastAsia="Tw Cen MT" w:hAnsi="Tw Cen MT" w:cs="Tw Cen MT"/>
          <w:sz w:val="21"/>
          <w:szCs w:val="21"/>
        </w:rPr>
        <w:t xml:space="preserve">         if (Google gives account)[</w:t>
      </w:r>
      <w:r w:rsidR="00711138" w:rsidRPr="613DD7AE">
        <w:rPr>
          <w:rFonts w:ascii="Tw Cen MT" w:eastAsia="Tw Cen MT" w:hAnsi="Tw Cen MT" w:cs="Tw Cen MT"/>
          <w:sz w:val="21"/>
          <w:szCs w:val="21"/>
        </w:rPr>
        <w:t>Successful</w:t>
      </w:r>
      <w:r w:rsidRPr="613DD7AE">
        <w:rPr>
          <w:rFonts w:ascii="Tw Cen MT" w:eastAsia="Tw Cen MT" w:hAnsi="Tw Cen MT" w:cs="Tw Cen MT"/>
          <w:sz w:val="21"/>
          <w:szCs w:val="21"/>
        </w:rPr>
        <w:t>]{</w:t>
      </w:r>
    </w:p>
    <w:p w14:paraId="6B6CA98F" w14:textId="0A2A6676" w:rsidR="613DD7AE" w:rsidRDefault="613DD7AE">
      <w:r w:rsidRPr="613DD7AE">
        <w:rPr>
          <w:rFonts w:ascii="Tw Cen MT" w:eastAsia="Tw Cen MT" w:hAnsi="Tw Cen MT" w:cs="Tw Cen MT"/>
          <w:sz w:val="21"/>
          <w:szCs w:val="21"/>
        </w:rPr>
        <w:t xml:space="preserve">           </w:t>
      </w:r>
    </w:p>
    <w:p w14:paraId="0CD134D0" w14:textId="393EF2D4"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print"Welcome</w:t>
      </w:r>
      <w:proofErr w:type="spellEnd"/>
      <w:r w:rsidRPr="613DD7AE">
        <w:rPr>
          <w:rFonts w:ascii="Tw Cen MT" w:eastAsia="Tw Cen MT" w:hAnsi="Tw Cen MT" w:cs="Tw Cen MT"/>
          <w:sz w:val="21"/>
          <w:szCs w:val="21"/>
        </w:rPr>
        <w:t>";</w:t>
      </w:r>
    </w:p>
    <w:p w14:paraId="48C944E9" w14:textId="19F1BC25" w:rsidR="613DD7AE" w:rsidRDefault="613DD7AE">
      <w:r w:rsidRPr="613DD7AE">
        <w:rPr>
          <w:rFonts w:ascii="Tw Cen MT" w:eastAsia="Tw Cen MT" w:hAnsi="Tw Cen MT" w:cs="Tw Cen MT"/>
          <w:sz w:val="21"/>
          <w:szCs w:val="21"/>
        </w:rPr>
        <w:t xml:space="preserve">           } else[Failure]{</w:t>
      </w:r>
    </w:p>
    <w:p w14:paraId="11C1EA92" w14:textId="4B7F6862" w:rsidR="613DD7AE" w:rsidRDefault="613DD7AE">
      <w:r w:rsidRPr="613DD7AE">
        <w:rPr>
          <w:rFonts w:ascii="Tw Cen MT" w:eastAsia="Tw Cen MT" w:hAnsi="Tw Cen MT" w:cs="Tw Cen MT"/>
          <w:sz w:val="21"/>
          <w:szCs w:val="21"/>
        </w:rPr>
        <w:t xml:space="preserve">             Retry Google Login;</w:t>
      </w:r>
    </w:p>
    <w:p w14:paraId="1F6BED1D" w14:textId="4C7B215A" w:rsidR="613DD7AE" w:rsidRDefault="613DD7AE">
      <w:r w:rsidRPr="613DD7AE">
        <w:rPr>
          <w:rFonts w:ascii="Tw Cen MT" w:eastAsia="Tw Cen MT" w:hAnsi="Tw Cen MT" w:cs="Tw Cen MT"/>
          <w:sz w:val="21"/>
          <w:szCs w:val="21"/>
        </w:rPr>
        <w:t xml:space="preserve">             </w:t>
      </w:r>
    </w:p>
    <w:p w14:paraId="7FAAF0FB" w14:textId="3324C5E5" w:rsidR="613DD7AE" w:rsidRDefault="613DD7AE">
      <w:r w:rsidRPr="613DD7AE">
        <w:rPr>
          <w:rFonts w:ascii="Tw Cen MT" w:eastAsia="Tw Cen MT" w:hAnsi="Tw Cen MT" w:cs="Tw Cen MT"/>
          <w:sz w:val="21"/>
          <w:szCs w:val="21"/>
        </w:rPr>
        <w:t xml:space="preserve">             loop </w:t>
      </w:r>
      <w:proofErr w:type="spellStart"/>
      <w:r w:rsidRPr="613DD7AE">
        <w:rPr>
          <w:rFonts w:ascii="Tw Cen MT" w:eastAsia="Tw Cen MT" w:hAnsi="Tw Cen MT" w:cs="Tw Cen MT"/>
          <w:sz w:val="21"/>
          <w:szCs w:val="21"/>
        </w:rPr>
        <w:t>before_google_login</w:t>
      </w:r>
      <w:proofErr w:type="spellEnd"/>
      <w:r w:rsidRPr="613DD7AE">
        <w:rPr>
          <w:rFonts w:ascii="Tw Cen MT" w:eastAsia="Tw Cen MT" w:hAnsi="Tw Cen MT" w:cs="Tw Cen MT"/>
          <w:sz w:val="21"/>
          <w:szCs w:val="21"/>
        </w:rPr>
        <w:t>;</w:t>
      </w:r>
    </w:p>
    <w:p w14:paraId="51E60F4F" w14:textId="1588B10E" w:rsidR="613DD7AE" w:rsidRDefault="613DD7AE">
      <w:r w:rsidRPr="613DD7AE">
        <w:rPr>
          <w:rFonts w:ascii="Tw Cen MT" w:eastAsia="Tw Cen MT" w:hAnsi="Tw Cen MT" w:cs="Tw Cen MT"/>
          <w:sz w:val="21"/>
          <w:szCs w:val="21"/>
        </w:rPr>
        <w:t xml:space="preserve">           }</w:t>
      </w:r>
    </w:p>
    <w:p w14:paraId="1DE9C937" w14:textId="126BE1CD" w:rsidR="613DD7AE" w:rsidRDefault="613DD7AE">
      <w:r w:rsidRPr="613DD7AE">
        <w:rPr>
          <w:rFonts w:ascii="Tw Cen MT" w:eastAsia="Tw Cen MT" w:hAnsi="Tw Cen MT" w:cs="Tw Cen MT"/>
          <w:sz w:val="21"/>
          <w:szCs w:val="21"/>
        </w:rPr>
        <w:t xml:space="preserve">         }</w:t>
      </w:r>
    </w:p>
    <w:p w14:paraId="24BBDF91" w14:textId="107F023F" w:rsidR="613DD7AE" w:rsidRDefault="613DD7AE">
      <w:r w:rsidRPr="613DD7AE">
        <w:rPr>
          <w:rFonts w:ascii="Tw Cen MT" w:eastAsia="Tw Cen MT" w:hAnsi="Tw Cen MT" w:cs="Tw Cen MT"/>
          <w:sz w:val="21"/>
          <w:szCs w:val="21"/>
        </w:rPr>
        <w:t xml:space="preserve">         }</w:t>
      </w:r>
    </w:p>
    <w:p w14:paraId="313B1AE4" w14:textId="3E780E8A" w:rsidR="613DD7AE" w:rsidRDefault="613DD7AE">
      <w:r w:rsidRPr="613DD7AE">
        <w:rPr>
          <w:rFonts w:ascii="Tw Cen MT" w:eastAsia="Tw Cen MT" w:hAnsi="Tw Cen MT" w:cs="Tw Cen MT"/>
          <w:sz w:val="21"/>
          <w:szCs w:val="21"/>
        </w:rPr>
        <w:t xml:space="preserve">       }else[No]{</w:t>
      </w:r>
    </w:p>
    <w:p w14:paraId="5F8E882E" w14:textId="542D3EE6"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print"NP</w:t>
      </w:r>
      <w:proofErr w:type="spellEnd"/>
      <w:r w:rsidRPr="613DD7AE">
        <w:rPr>
          <w:rFonts w:ascii="Tw Cen MT" w:eastAsia="Tw Cen MT" w:hAnsi="Tw Cen MT" w:cs="Tw Cen MT"/>
          <w:sz w:val="21"/>
          <w:szCs w:val="21"/>
        </w:rPr>
        <w:t>";</w:t>
      </w:r>
    </w:p>
    <w:p w14:paraId="551FD514" w14:textId="268F9515" w:rsidR="613DD7AE" w:rsidRDefault="613DD7AE">
      <w:r w:rsidRPr="613DD7AE">
        <w:rPr>
          <w:rFonts w:ascii="Tw Cen MT" w:eastAsia="Tw Cen MT" w:hAnsi="Tw Cen MT" w:cs="Tw Cen MT"/>
          <w:sz w:val="21"/>
          <w:szCs w:val="21"/>
        </w:rPr>
        <w:t xml:space="preserve">       }</w:t>
      </w:r>
    </w:p>
    <w:p w14:paraId="5CBE713A" w14:textId="1976C98F" w:rsidR="613DD7AE" w:rsidRDefault="613DD7AE">
      <w:r w:rsidRPr="613DD7AE">
        <w:rPr>
          <w:rFonts w:ascii="Tw Cen MT" w:eastAsia="Tw Cen MT" w:hAnsi="Tw Cen MT" w:cs="Tw Cen MT"/>
          <w:sz w:val="21"/>
          <w:szCs w:val="21"/>
        </w:rPr>
        <w:t xml:space="preserve">  }else{</w:t>
      </w:r>
    </w:p>
    <w:p w14:paraId="53F0795E" w14:textId="0CAE6600" w:rsidR="613DD7AE" w:rsidRDefault="613DD7AE">
      <w:r w:rsidRPr="613DD7AE">
        <w:rPr>
          <w:rFonts w:ascii="Tw Cen MT" w:eastAsia="Tw Cen MT" w:hAnsi="Tw Cen MT" w:cs="Tw Cen MT"/>
          <w:sz w:val="21"/>
          <w:szCs w:val="21"/>
        </w:rPr>
        <w:t xml:space="preserve">    if (print "Would you like to make an account with Arctic Math or use Google Sign in?")[Yes]{</w:t>
      </w:r>
    </w:p>
    <w:p w14:paraId="1BF32DCE" w14:textId="79D289D8" w:rsidR="613DD7AE" w:rsidRDefault="613DD7AE">
      <w:r w:rsidRPr="613DD7AE">
        <w:rPr>
          <w:rFonts w:ascii="Tw Cen MT" w:eastAsia="Tw Cen MT" w:hAnsi="Tw Cen MT" w:cs="Tw Cen MT"/>
          <w:sz w:val="21"/>
          <w:szCs w:val="21"/>
        </w:rPr>
        <w:t xml:space="preserve">      if(print "Sure. How would you like to make an account?")[Regular Sign in clicked]{</w:t>
      </w:r>
    </w:p>
    <w:p w14:paraId="56A973E2" w14:textId="05A4FF57" w:rsidR="613DD7AE" w:rsidRDefault="613DD7AE">
      <w:r w:rsidRPr="613DD7AE">
        <w:rPr>
          <w:rFonts w:ascii="Tw Cen MT" w:eastAsia="Tw Cen MT" w:hAnsi="Tw Cen MT" w:cs="Tw Cen MT"/>
          <w:sz w:val="21"/>
          <w:szCs w:val="21"/>
        </w:rPr>
        <w:t xml:space="preserve">        Enter First Name;</w:t>
      </w:r>
    </w:p>
    <w:p w14:paraId="591EB0AA" w14:textId="3C044892" w:rsidR="613DD7AE" w:rsidRDefault="613DD7AE">
      <w:r w:rsidRPr="613DD7AE">
        <w:rPr>
          <w:rFonts w:ascii="Tw Cen MT" w:eastAsia="Tw Cen MT" w:hAnsi="Tw Cen MT" w:cs="Tw Cen MT"/>
          <w:sz w:val="21"/>
          <w:szCs w:val="21"/>
        </w:rPr>
        <w:t xml:space="preserve">        Enter Surname;</w:t>
      </w:r>
    </w:p>
    <w:p w14:paraId="2DC558B0" w14:textId="381E03DD" w:rsidR="613DD7AE" w:rsidRDefault="613DD7AE">
      <w:r w:rsidRPr="613DD7AE">
        <w:rPr>
          <w:rFonts w:ascii="Tw Cen MT" w:eastAsia="Tw Cen MT" w:hAnsi="Tw Cen MT" w:cs="Tw Cen MT"/>
          <w:sz w:val="21"/>
          <w:szCs w:val="21"/>
        </w:rPr>
        <w:t xml:space="preserve">        Enter Phone Number;//Optional</w:t>
      </w:r>
    </w:p>
    <w:p w14:paraId="5B5F2E9E" w14:textId="7BFD0740" w:rsidR="613DD7AE" w:rsidRDefault="613DD7AE">
      <w:r w:rsidRPr="613DD7AE">
        <w:rPr>
          <w:rFonts w:ascii="Tw Cen MT" w:eastAsia="Tw Cen MT" w:hAnsi="Tw Cen MT" w:cs="Tw Cen MT"/>
          <w:sz w:val="21"/>
          <w:szCs w:val="21"/>
        </w:rPr>
        <w:t xml:space="preserve">        Enter DOB;//Optional</w:t>
      </w:r>
    </w:p>
    <w:p w14:paraId="3851775E" w14:textId="5DACFB46" w:rsidR="613DD7AE" w:rsidRDefault="613DD7AE">
      <w:r w:rsidRPr="613DD7AE">
        <w:rPr>
          <w:rFonts w:ascii="Tw Cen MT" w:eastAsia="Tw Cen MT" w:hAnsi="Tw Cen MT" w:cs="Tw Cen MT"/>
          <w:sz w:val="21"/>
          <w:szCs w:val="21"/>
        </w:rPr>
        <w:t xml:space="preserve">        Enter Gender;//Optional</w:t>
      </w:r>
    </w:p>
    <w:p w14:paraId="082F66A0" w14:textId="7F25F1A7" w:rsidR="613DD7AE" w:rsidRDefault="613DD7AE">
      <w:r w:rsidRPr="613DD7AE">
        <w:rPr>
          <w:rFonts w:ascii="Tw Cen MT" w:eastAsia="Tw Cen MT" w:hAnsi="Tw Cen MT" w:cs="Tw Cen MT"/>
          <w:sz w:val="21"/>
          <w:szCs w:val="21"/>
        </w:rPr>
        <w:t xml:space="preserve">        Enter Email;</w:t>
      </w:r>
    </w:p>
    <w:p w14:paraId="5DDB7AF9" w14:textId="6446A853" w:rsidR="613DD7AE" w:rsidRDefault="613DD7AE">
      <w:r w:rsidRPr="613DD7AE">
        <w:rPr>
          <w:rFonts w:ascii="Tw Cen MT" w:eastAsia="Tw Cen MT" w:hAnsi="Tw Cen MT" w:cs="Tw Cen MT"/>
          <w:sz w:val="21"/>
          <w:szCs w:val="21"/>
        </w:rPr>
        <w:lastRenderedPageBreak/>
        <w:t xml:space="preserve">        Enter Username;</w:t>
      </w:r>
    </w:p>
    <w:p w14:paraId="020C0669" w14:textId="5F4553E3" w:rsidR="613DD7AE" w:rsidRDefault="613DD7AE">
      <w:r w:rsidRPr="613DD7AE">
        <w:rPr>
          <w:rFonts w:ascii="Tw Cen MT" w:eastAsia="Tw Cen MT" w:hAnsi="Tw Cen MT" w:cs="Tw Cen MT"/>
          <w:sz w:val="21"/>
          <w:szCs w:val="21"/>
        </w:rPr>
        <w:t xml:space="preserve">        Enter Password;</w:t>
      </w:r>
    </w:p>
    <w:p w14:paraId="197B6E92" w14:textId="3A8C84A2" w:rsidR="613DD7AE" w:rsidRDefault="613DD7AE">
      <w:r w:rsidRPr="613DD7AE">
        <w:rPr>
          <w:rFonts w:ascii="Tw Cen MT" w:eastAsia="Tw Cen MT" w:hAnsi="Tw Cen MT" w:cs="Tw Cen MT"/>
          <w:sz w:val="21"/>
          <w:szCs w:val="21"/>
        </w:rPr>
        <w:t xml:space="preserve">        print "Why we process it";</w:t>
      </w:r>
    </w:p>
    <w:p w14:paraId="4A400E31" w14:textId="2F2A1BD6" w:rsidR="613DD7AE" w:rsidRDefault="613DD7AE">
      <w:proofErr w:type="spellStart"/>
      <w:r w:rsidRPr="613DD7AE">
        <w:rPr>
          <w:rFonts w:ascii="Tw Cen MT" w:eastAsia="Tw Cen MT" w:hAnsi="Tw Cen MT" w:cs="Tw Cen MT"/>
          <w:sz w:val="21"/>
          <w:szCs w:val="21"/>
        </w:rPr>
        <w:t>print"We</w:t>
      </w:r>
      <w:proofErr w:type="spellEnd"/>
      <w:r w:rsidRPr="613DD7AE">
        <w:rPr>
          <w:rFonts w:ascii="Tw Cen MT" w:eastAsia="Tw Cen MT" w:hAnsi="Tw Cen MT" w:cs="Tw Cen MT"/>
          <w:sz w:val="21"/>
          <w:szCs w:val="21"/>
        </w:rPr>
        <w:t xml:space="preserve"> process this data for the purposes described in our policy, including to:";</w:t>
      </w:r>
    </w:p>
    <w:p w14:paraId="3E9DEE49" w14:textId="6CBFF884" w:rsidR="613DD7AE" w:rsidRDefault="613DD7AE">
      <w:proofErr w:type="spellStart"/>
      <w:r w:rsidRPr="613DD7AE">
        <w:rPr>
          <w:rFonts w:ascii="Tw Cen MT" w:eastAsia="Tw Cen MT" w:hAnsi="Tw Cen MT" w:cs="Tw Cen MT"/>
          <w:sz w:val="21"/>
          <w:szCs w:val="21"/>
        </w:rPr>
        <w:t>print"Help</w:t>
      </w:r>
      <w:proofErr w:type="spellEnd"/>
      <w:r w:rsidRPr="613DD7AE">
        <w:rPr>
          <w:rFonts w:ascii="Tw Cen MT" w:eastAsia="Tw Cen MT" w:hAnsi="Tw Cen MT" w:cs="Tw Cen MT"/>
          <w:sz w:val="21"/>
          <w:szCs w:val="21"/>
        </w:rPr>
        <w:t xml:space="preserve"> our services deliver more useful, customized content such as more questions you are struggling on";</w:t>
      </w:r>
    </w:p>
    <w:p w14:paraId="130F19B9" w14:textId="750F83FF" w:rsidR="613DD7AE" w:rsidRDefault="613DD7AE">
      <w:proofErr w:type="spellStart"/>
      <w:r w:rsidRPr="613DD7AE">
        <w:rPr>
          <w:rFonts w:ascii="Tw Cen MT" w:eastAsia="Tw Cen MT" w:hAnsi="Tw Cen MT" w:cs="Tw Cen MT"/>
          <w:sz w:val="21"/>
          <w:szCs w:val="21"/>
        </w:rPr>
        <w:t>print"Improve</w:t>
      </w:r>
      <w:proofErr w:type="spellEnd"/>
      <w:r w:rsidRPr="613DD7AE">
        <w:rPr>
          <w:rFonts w:ascii="Tw Cen MT" w:eastAsia="Tw Cen MT" w:hAnsi="Tw Cen MT" w:cs="Tw Cen MT"/>
          <w:sz w:val="21"/>
          <w:szCs w:val="21"/>
        </w:rPr>
        <w:t xml:space="preserve"> the quality of our services and develop new ones";</w:t>
      </w:r>
    </w:p>
    <w:p w14:paraId="0A6FB970" w14:textId="3A85668E" w:rsidR="613DD7AE" w:rsidRDefault="613DD7AE">
      <w:proofErr w:type="spellStart"/>
      <w:r w:rsidRPr="613DD7AE">
        <w:rPr>
          <w:rFonts w:ascii="Tw Cen MT" w:eastAsia="Tw Cen MT" w:hAnsi="Tw Cen MT" w:cs="Tw Cen MT"/>
          <w:sz w:val="21"/>
          <w:szCs w:val="21"/>
        </w:rPr>
        <w:t>print"Conduct</w:t>
      </w:r>
      <w:proofErr w:type="spellEnd"/>
      <w:r w:rsidRPr="613DD7AE">
        <w:rPr>
          <w:rFonts w:ascii="Tw Cen MT" w:eastAsia="Tw Cen MT" w:hAnsi="Tw Cen MT" w:cs="Tw Cen MT"/>
          <w:sz w:val="21"/>
          <w:szCs w:val="21"/>
        </w:rPr>
        <w:t xml:space="preserve"> analytics and measurement to understand how our services are used. ";</w:t>
      </w:r>
    </w:p>
    <w:p w14:paraId="5216E908" w14:textId="01B750F4" w:rsidR="613DD7AE" w:rsidRDefault="613DD7AE">
      <w:r w:rsidRPr="613DD7AE">
        <w:rPr>
          <w:rFonts w:ascii="Tw Cen MT" w:eastAsia="Tw Cen MT" w:hAnsi="Tw Cen MT" w:cs="Tw Cen MT"/>
          <w:sz w:val="21"/>
          <w:szCs w:val="21"/>
        </w:rPr>
        <w:t xml:space="preserve"> </w:t>
      </w:r>
    </w:p>
    <w:p w14:paraId="18AB3A2E" w14:textId="383E581D" w:rsidR="613DD7AE" w:rsidRDefault="613DD7AE">
      <w:r w:rsidRPr="613DD7AE">
        <w:rPr>
          <w:rFonts w:ascii="Tw Cen MT" w:eastAsia="Tw Cen MT" w:hAnsi="Tw Cen MT" w:cs="Tw Cen MT"/>
          <w:sz w:val="21"/>
          <w:szCs w:val="21"/>
        </w:rPr>
        <w:t xml:space="preserve">        if(click "I agree to the Arctic Math Terms of Service"){</w:t>
      </w:r>
    </w:p>
    <w:p w14:paraId="3019A3FB" w14:textId="3F07238F" w:rsidR="613DD7AE" w:rsidRDefault="613DD7AE">
      <w:r w:rsidRPr="613DD7AE">
        <w:rPr>
          <w:rFonts w:ascii="Tw Cen MT" w:eastAsia="Tw Cen MT" w:hAnsi="Tw Cen MT" w:cs="Tw Cen MT"/>
          <w:sz w:val="21"/>
          <w:szCs w:val="21"/>
        </w:rPr>
        <w:t xml:space="preserve">        if(click "I agree to the processing of my information as described above and further explained in the Privacy Policy"){</w:t>
      </w:r>
    </w:p>
    <w:p w14:paraId="78A85396" w14:textId="436B6F2C" w:rsidR="613DD7AE" w:rsidRDefault="613DD7AE">
      <w:r w:rsidRPr="613DD7AE">
        <w:rPr>
          <w:rFonts w:ascii="Tw Cen MT" w:eastAsia="Tw Cen MT" w:hAnsi="Tw Cen MT" w:cs="Tw Cen MT"/>
          <w:sz w:val="21"/>
          <w:szCs w:val="21"/>
        </w:rPr>
        <w:t xml:space="preserve">           if (click on LOGIN Button)[Username available]{</w:t>
      </w:r>
    </w:p>
    <w:p w14:paraId="73D6067D" w14:textId="51A2398C"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print"Welcome</w:t>
      </w:r>
      <w:proofErr w:type="spellEnd"/>
      <w:r w:rsidRPr="613DD7AE">
        <w:rPr>
          <w:rFonts w:ascii="Tw Cen MT" w:eastAsia="Tw Cen MT" w:hAnsi="Tw Cen MT" w:cs="Tw Cen MT"/>
          <w:sz w:val="21"/>
          <w:szCs w:val="21"/>
        </w:rPr>
        <w:t>";</w:t>
      </w:r>
    </w:p>
    <w:p w14:paraId="6991CB7B" w14:textId="34640EA1" w:rsidR="613DD7AE" w:rsidRDefault="613DD7AE">
      <w:r w:rsidRPr="613DD7AE">
        <w:rPr>
          <w:rFonts w:ascii="Tw Cen MT" w:eastAsia="Tw Cen MT" w:hAnsi="Tw Cen MT" w:cs="Tw Cen MT"/>
          <w:sz w:val="21"/>
          <w:szCs w:val="21"/>
        </w:rPr>
        <w:t xml:space="preserve">           } else[Failure]{</w:t>
      </w:r>
    </w:p>
    <w:p w14:paraId="2B9FD7E0" w14:textId="75D7D9E3" w:rsidR="613DD7AE" w:rsidRDefault="613DD7AE">
      <w:r w:rsidRPr="613DD7AE">
        <w:rPr>
          <w:rFonts w:ascii="Tw Cen MT" w:eastAsia="Tw Cen MT" w:hAnsi="Tw Cen MT" w:cs="Tw Cen MT"/>
          <w:sz w:val="21"/>
          <w:szCs w:val="21"/>
        </w:rPr>
        <w:t xml:space="preserve">            </w:t>
      </w:r>
    </w:p>
    <w:p w14:paraId="2D91C84E" w14:textId="5C6012B7" w:rsidR="613DD7AE" w:rsidRDefault="613DD7AE">
      <w:r w:rsidRPr="613DD7AE">
        <w:rPr>
          <w:rFonts w:ascii="Tw Cen MT" w:eastAsia="Tw Cen MT" w:hAnsi="Tw Cen MT" w:cs="Tw Cen MT"/>
          <w:sz w:val="21"/>
          <w:szCs w:val="21"/>
        </w:rPr>
        <w:t xml:space="preserve">           }}</w:t>
      </w:r>
    </w:p>
    <w:p w14:paraId="502FB65E" w14:textId="42D626CE" w:rsidR="613DD7AE" w:rsidRDefault="613DD7AE">
      <w:r w:rsidRPr="613DD7AE">
        <w:rPr>
          <w:rFonts w:ascii="Tw Cen MT" w:eastAsia="Tw Cen MT" w:hAnsi="Tw Cen MT" w:cs="Tw Cen MT"/>
          <w:sz w:val="21"/>
          <w:szCs w:val="21"/>
        </w:rPr>
        <w:t xml:space="preserve">           </w:t>
      </w:r>
    </w:p>
    <w:p w14:paraId="1147248E" w14:textId="42F31312" w:rsidR="613DD7AE" w:rsidRDefault="613DD7AE">
      <w:r w:rsidRPr="613DD7AE">
        <w:rPr>
          <w:rFonts w:ascii="Tw Cen MT" w:eastAsia="Tw Cen MT" w:hAnsi="Tw Cen MT" w:cs="Tw Cen MT"/>
          <w:sz w:val="21"/>
          <w:szCs w:val="21"/>
        </w:rPr>
        <w:t xml:space="preserve">           else{</w:t>
      </w:r>
      <w:proofErr w:type="spellStart"/>
      <w:r w:rsidRPr="613DD7AE">
        <w:rPr>
          <w:rFonts w:ascii="Tw Cen MT" w:eastAsia="Tw Cen MT" w:hAnsi="Tw Cen MT" w:cs="Tw Cen MT"/>
          <w:sz w:val="21"/>
          <w:szCs w:val="21"/>
        </w:rPr>
        <w:t>print"Sorry</w:t>
      </w:r>
      <w:proofErr w:type="spellEnd"/>
      <w:r w:rsidRPr="613DD7AE">
        <w:rPr>
          <w:rFonts w:ascii="Tw Cen MT" w:eastAsia="Tw Cen MT" w:hAnsi="Tw Cen MT" w:cs="Tw Cen MT"/>
          <w:sz w:val="21"/>
          <w:szCs w:val="21"/>
        </w:rPr>
        <w:t xml:space="preserve"> to see to feel that way";</w:t>
      </w:r>
    </w:p>
    <w:p w14:paraId="79B0D6B1" w14:textId="64461B1A" w:rsidR="613DD7AE" w:rsidRDefault="613DD7AE">
      <w:r w:rsidRPr="613DD7AE">
        <w:rPr>
          <w:rFonts w:ascii="Tw Cen MT" w:eastAsia="Tw Cen MT" w:hAnsi="Tw Cen MT" w:cs="Tw Cen MT"/>
          <w:sz w:val="21"/>
          <w:szCs w:val="21"/>
        </w:rPr>
        <w:t xml:space="preserve">           }</w:t>
      </w:r>
    </w:p>
    <w:p w14:paraId="2B4A27B0" w14:textId="568B66D0" w:rsidR="613DD7AE" w:rsidRDefault="613DD7AE">
      <w:r w:rsidRPr="613DD7AE">
        <w:rPr>
          <w:rFonts w:ascii="Tw Cen MT" w:eastAsia="Tw Cen MT" w:hAnsi="Tw Cen MT" w:cs="Tw Cen MT"/>
          <w:sz w:val="21"/>
          <w:szCs w:val="21"/>
        </w:rPr>
        <w:t xml:space="preserve">         }</w:t>
      </w:r>
    </w:p>
    <w:p w14:paraId="242458AD" w14:textId="6AEF04D7" w:rsidR="613DD7AE" w:rsidRDefault="613DD7AE">
      <w:r w:rsidRPr="613DD7AE">
        <w:rPr>
          <w:rFonts w:ascii="Tw Cen MT" w:eastAsia="Tw Cen MT" w:hAnsi="Tw Cen MT" w:cs="Tw Cen MT"/>
          <w:sz w:val="21"/>
          <w:szCs w:val="21"/>
        </w:rPr>
        <w:t xml:space="preserve">         else</w:t>
      </w:r>
    </w:p>
    <w:p w14:paraId="2C0843D0" w14:textId="61D56A02"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print"Sorry</w:t>
      </w:r>
      <w:proofErr w:type="spellEnd"/>
      <w:r w:rsidRPr="613DD7AE">
        <w:rPr>
          <w:rFonts w:ascii="Tw Cen MT" w:eastAsia="Tw Cen MT" w:hAnsi="Tw Cen MT" w:cs="Tw Cen MT"/>
          <w:sz w:val="21"/>
          <w:szCs w:val="21"/>
        </w:rPr>
        <w:t xml:space="preserve"> to see to feel that way";</w:t>
      </w:r>
    </w:p>
    <w:p w14:paraId="3198573E" w14:textId="6B433FE2" w:rsidR="613DD7AE" w:rsidRDefault="613DD7AE">
      <w:r w:rsidRPr="613DD7AE">
        <w:rPr>
          <w:rFonts w:ascii="Tw Cen MT" w:eastAsia="Tw Cen MT" w:hAnsi="Tw Cen MT" w:cs="Tw Cen MT"/>
          <w:sz w:val="21"/>
          <w:szCs w:val="21"/>
        </w:rPr>
        <w:t xml:space="preserve">           </w:t>
      </w:r>
    </w:p>
    <w:p w14:paraId="11D82FCB" w14:textId="28FDE11B" w:rsidR="613DD7AE" w:rsidRDefault="613DD7AE">
      <w:r w:rsidRPr="613DD7AE">
        <w:rPr>
          <w:rFonts w:ascii="Tw Cen MT" w:eastAsia="Tw Cen MT" w:hAnsi="Tw Cen MT" w:cs="Tw Cen MT"/>
          <w:sz w:val="21"/>
          <w:szCs w:val="21"/>
        </w:rPr>
        <w:t xml:space="preserve">         }</w:t>
      </w:r>
    </w:p>
    <w:p w14:paraId="5A9AF6E9" w14:textId="556EEB54" w:rsidR="613DD7AE" w:rsidRDefault="613DD7AE">
      <w:r w:rsidRPr="613DD7AE">
        <w:rPr>
          <w:rFonts w:ascii="Tw Cen MT" w:eastAsia="Tw Cen MT" w:hAnsi="Tw Cen MT" w:cs="Tw Cen MT"/>
          <w:sz w:val="21"/>
          <w:szCs w:val="21"/>
        </w:rPr>
        <w:t xml:space="preserve">    }</w:t>
      </w:r>
    </w:p>
    <w:p w14:paraId="3E1B50A4" w14:textId="109159E9" w:rsidR="613DD7AE" w:rsidRDefault="613DD7AE">
      <w:r w:rsidRPr="613DD7AE">
        <w:rPr>
          <w:rFonts w:ascii="Tw Cen MT" w:eastAsia="Tw Cen MT" w:hAnsi="Tw Cen MT" w:cs="Tw Cen MT"/>
          <w:sz w:val="21"/>
          <w:szCs w:val="21"/>
        </w:rPr>
        <w:t xml:space="preserve">    else[No]{</w:t>
      </w:r>
    </w:p>
    <w:p w14:paraId="315C3581" w14:textId="612CE68A" w:rsidR="613DD7AE" w:rsidRDefault="613DD7AE">
      <w:r w:rsidRPr="613DD7AE">
        <w:rPr>
          <w:rFonts w:ascii="Tw Cen MT" w:eastAsia="Tw Cen MT" w:hAnsi="Tw Cen MT" w:cs="Tw Cen MT"/>
          <w:sz w:val="21"/>
          <w:szCs w:val="21"/>
        </w:rPr>
        <w:t xml:space="preserve">       </w:t>
      </w:r>
      <w:proofErr w:type="spellStart"/>
      <w:r w:rsidRPr="613DD7AE">
        <w:rPr>
          <w:rFonts w:ascii="Tw Cen MT" w:eastAsia="Tw Cen MT" w:hAnsi="Tw Cen MT" w:cs="Tw Cen MT"/>
          <w:sz w:val="21"/>
          <w:szCs w:val="21"/>
        </w:rPr>
        <w:t>print"NP</w:t>
      </w:r>
      <w:proofErr w:type="spellEnd"/>
      <w:r w:rsidRPr="613DD7AE">
        <w:rPr>
          <w:rFonts w:ascii="Tw Cen MT" w:eastAsia="Tw Cen MT" w:hAnsi="Tw Cen MT" w:cs="Tw Cen MT"/>
          <w:sz w:val="21"/>
          <w:szCs w:val="21"/>
        </w:rPr>
        <w:t>";</w:t>
      </w:r>
    </w:p>
    <w:p w14:paraId="0404CC83" w14:textId="1E493A3A" w:rsidR="613DD7AE" w:rsidRDefault="613DD7AE">
      <w:r w:rsidRPr="613DD7AE">
        <w:rPr>
          <w:rFonts w:ascii="Tw Cen MT" w:eastAsia="Tw Cen MT" w:hAnsi="Tw Cen MT" w:cs="Tw Cen MT"/>
          <w:sz w:val="21"/>
          <w:szCs w:val="21"/>
        </w:rPr>
        <w:t xml:space="preserve">    }</w:t>
      </w:r>
    </w:p>
    <w:p w14:paraId="6F6677BD" w14:textId="4B7AD907" w:rsidR="613DD7AE" w:rsidRDefault="02FD5318" w:rsidP="613DD7AE">
      <w:r w:rsidRPr="02FD5318">
        <w:rPr>
          <w:rFonts w:ascii="Tw Cen MT" w:eastAsia="Tw Cen MT" w:hAnsi="Tw Cen MT" w:cs="Tw Cen MT"/>
          <w:sz w:val="21"/>
          <w:szCs w:val="21"/>
        </w:rPr>
        <w:t xml:space="preserve">  }</w:t>
      </w:r>
    </w:p>
    <w:p w14:paraId="3123534D" w14:textId="73C28D26" w:rsidR="02FD5318" w:rsidRDefault="02FD5318">
      <w:r>
        <w:br w:type="page"/>
      </w:r>
    </w:p>
    <w:p w14:paraId="40CDF02D" w14:textId="18A2F136" w:rsidR="109C298E" w:rsidRDefault="02FD5318" w:rsidP="004A66D5">
      <w:pPr>
        <w:pStyle w:val="CoverPageTitle"/>
      </w:pPr>
      <w:r w:rsidRPr="004A66D5">
        <w:lastRenderedPageBreak/>
        <w:t>Development</w:t>
      </w:r>
    </w:p>
    <w:p w14:paraId="3DA1351F" w14:textId="7DEDF2D9" w:rsidR="02FD5318" w:rsidRDefault="00F40A83" w:rsidP="02FD5318">
      <w:r>
        <w:t xml:space="preserve">To create this website I have used HTML, CSS and PHP. </w:t>
      </w:r>
    </w:p>
    <w:p w14:paraId="20E136F6" w14:textId="48D3C766" w:rsidR="02FD5318" w:rsidRDefault="02FD5318" w:rsidP="02FD5318">
      <w:r>
        <w:t>User Interface</w:t>
      </w:r>
    </w:p>
    <w:p w14:paraId="7F956EF0" w14:textId="26D33D6D" w:rsidR="005E501D" w:rsidRPr="00D1462F" w:rsidRDefault="005E501D" w:rsidP="02FD5318">
      <w:pPr>
        <w:rPr>
          <w:u w:val="single"/>
        </w:rPr>
      </w:pPr>
      <w:r w:rsidRPr="00D1462F">
        <w:rPr>
          <w:u w:val="single"/>
        </w:rPr>
        <w:t>Home Page</w:t>
      </w:r>
    </w:p>
    <w:p w14:paraId="595EB6AA" w14:textId="77777777" w:rsidR="005E501D" w:rsidRDefault="005E501D" w:rsidP="005E501D">
      <w:r>
        <w:t>&lt;!DOCTYPE html&gt;</w:t>
      </w:r>
    </w:p>
    <w:p w14:paraId="21928707" w14:textId="77777777" w:rsidR="005E501D" w:rsidRDefault="005E501D" w:rsidP="005E501D">
      <w:r>
        <w:t xml:space="preserve">&lt;html </w:t>
      </w:r>
      <w:proofErr w:type="spellStart"/>
      <w:r>
        <w:t>lang</w:t>
      </w:r>
      <w:proofErr w:type="spellEnd"/>
      <w:r>
        <w:t>="</w:t>
      </w:r>
      <w:proofErr w:type="spellStart"/>
      <w:r>
        <w:t>en</w:t>
      </w:r>
      <w:proofErr w:type="spellEnd"/>
      <w:r>
        <w:t>-UK"&gt;</w:t>
      </w:r>
    </w:p>
    <w:p w14:paraId="0D52E745" w14:textId="77777777" w:rsidR="005E501D" w:rsidRDefault="005E501D" w:rsidP="005E501D">
      <w:r>
        <w:t>&lt;meta charset="UTF-8"&gt;</w:t>
      </w:r>
    </w:p>
    <w:p w14:paraId="407EFFBC" w14:textId="77777777" w:rsidR="005E501D" w:rsidRDefault="005E501D" w:rsidP="005E501D">
      <w:r>
        <w:t>&lt;meta content="width=device-width, initial-scale=1" name="viewport"&gt;</w:t>
      </w:r>
    </w:p>
    <w:p w14:paraId="63259594" w14:textId="77777777" w:rsidR="005E501D" w:rsidRDefault="005E501D" w:rsidP="005E501D">
      <w:r>
        <w:t xml:space="preserve">&lt;link </w:t>
      </w:r>
      <w:proofErr w:type="spellStart"/>
      <w:r>
        <w:t>href</w:t>
      </w:r>
      <w:proofErr w:type="spellEnd"/>
      <w:r>
        <w:t>="</w:t>
      </w:r>
      <w:proofErr w:type="spellStart"/>
      <w:r>
        <w:t>style.css</w:t>
      </w:r>
      <w:proofErr w:type="spellEnd"/>
      <w:r>
        <w:t xml:space="preserve">" </w:t>
      </w:r>
      <w:proofErr w:type="spellStart"/>
      <w:r>
        <w:t>rel</w:t>
      </w:r>
      <w:proofErr w:type="spellEnd"/>
      <w:r>
        <w:t>="stylesheet" type="text/</w:t>
      </w:r>
      <w:proofErr w:type="spellStart"/>
      <w:r>
        <w:t>css</w:t>
      </w:r>
      <w:proofErr w:type="spellEnd"/>
      <w:r>
        <w:t>"&gt;</w:t>
      </w:r>
    </w:p>
    <w:p w14:paraId="33E83724" w14:textId="77777777" w:rsidR="005E501D" w:rsidRDefault="005E501D" w:rsidP="005E501D">
      <w:r>
        <w:t>&lt;head&gt;</w:t>
      </w:r>
    </w:p>
    <w:p w14:paraId="6E983AE4" w14:textId="77777777" w:rsidR="005E501D" w:rsidRDefault="005E501D" w:rsidP="005E501D">
      <w:r>
        <w:t xml:space="preserve">    &lt;title&gt;Arctic Math&lt;/title&gt;</w:t>
      </w:r>
    </w:p>
    <w:p w14:paraId="61181C5C" w14:textId="77777777" w:rsidR="005E501D" w:rsidRDefault="005E501D" w:rsidP="005E501D">
      <w:r>
        <w:t>&lt;/head&gt;</w:t>
      </w:r>
    </w:p>
    <w:p w14:paraId="7504E609" w14:textId="77777777" w:rsidR="005E501D" w:rsidRDefault="005E501D" w:rsidP="005E501D"/>
    <w:p w14:paraId="57F9E7B2" w14:textId="77777777" w:rsidR="005E501D" w:rsidRDefault="005E501D" w:rsidP="005E501D">
      <w:r>
        <w:t>&lt;div id="g-</w:t>
      </w:r>
      <w:proofErr w:type="spellStart"/>
      <w:r>
        <w:t>signin</w:t>
      </w:r>
      <w:proofErr w:type="spellEnd"/>
      <w:r>
        <w:t>"&gt;</w:t>
      </w:r>
    </w:p>
    <w:p w14:paraId="293A7E64" w14:textId="77777777" w:rsidR="005E501D" w:rsidRDefault="005E501D" w:rsidP="005E501D">
      <w:r>
        <w:t xml:space="preserve">    &lt;script </w:t>
      </w:r>
      <w:proofErr w:type="spellStart"/>
      <w:r>
        <w:t>src</w:t>
      </w:r>
      <w:proofErr w:type="spellEnd"/>
      <w:r>
        <w:t xml:space="preserve">="https://apis.google.com/js/platform.js" </w:t>
      </w:r>
      <w:proofErr w:type="spellStart"/>
      <w:r>
        <w:t>async</w:t>
      </w:r>
      <w:proofErr w:type="spellEnd"/>
      <w:r>
        <w:t xml:space="preserve"> defer&gt;&lt;/script&gt;</w:t>
      </w:r>
    </w:p>
    <w:p w14:paraId="440F9D4B" w14:textId="77777777" w:rsidR="005E501D" w:rsidRDefault="005E501D" w:rsidP="005E501D"/>
    <w:p w14:paraId="26120D5B" w14:textId="77777777" w:rsidR="005E501D" w:rsidRDefault="005E501D" w:rsidP="005E501D">
      <w:r>
        <w:t xml:space="preserve">        &lt;meta name="google-</w:t>
      </w:r>
      <w:proofErr w:type="spellStart"/>
      <w:r>
        <w:t>signin</w:t>
      </w:r>
      <w:proofErr w:type="spellEnd"/>
      <w:r>
        <w:t>-scope" content="profile email"&gt;</w:t>
      </w:r>
    </w:p>
    <w:p w14:paraId="1D971DFF" w14:textId="77777777" w:rsidR="005E501D" w:rsidRDefault="005E501D" w:rsidP="005E501D">
      <w:r>
        <w:t xml:space="preserve">        &lt;meta name="google-</w:t>
      </w:r>
      <w:proofErr w:type="spellStart"/>
      <w:r>
        <w:t>signin</w:t>
      </w:r>
      <w:proofErr w:type="spellEnd"/>
      <w:r>
        <w:t>-</w:t>
      </w:r>
      <w:proofErr w:type="spellStart"/>
      <w:r>
        <w:t>client_id</w:t>
      </w:r>
      <w:proofErr w:type="spellEnd"/>
      <w:r>
        <w:t>" content="215405045709-h89405dp4slh64sfdli5903i881a1flq.apps.googleusercontent.com"&gt;</w:t>
      </w:r>
    </w:p>
    <w:p w14:paraId="4966937B" w14:textId="77777777" w:rsidR="005E501D" w:rsidRDefault="005E501D" w:rsidP="005E501D">
      <w:r>
        <w:t xml:space="preserve">        &lt;script </w:t>
      </w:r>
      <w:proofErr w:type="spellStart"/>
      <w:r>
        <w:t>src</w:t>
      </w:r>
      <w:proofErr w:type="spellEnd"/>
      <w:r>
        <w:t xml:space="preserve">="https://apis.google.com/js/platform.js" </w:t>
      </w:r>
      <w:proofErr w:type="spellStart"/>
      <w:r>
        <w:t>async</w:t>
      </w:r>
      <w:proofErr w:type="spellEnd"/>
      <w:r>
        <w:t xml:space="preserve"> defer&gt;&lt;/script&gt;</w:t>
      </w:r>
    </w:p>
    <w:p w14:paraId="7F34B956" w14:textId="77777777" w:rsidR="005E501D" w:rsidRDefault="005E501D" w:rsidP="005E501D"/>
    <w:p w14:paraId="24B70869" w14:textId="77777777" w:rsidR="005E501D" w:rsidRDefault="005E501D" w:rsidP="005E501D">
      <w:r>
        <w:t xml:space="preserve">    &lt;div class="g-signin2" data-</w:t>
      </w:r>
      <w:proofErr w:type="spellStart"/>
      <w:r>
        <w:t>onsuccess</w:t>
      </w:r>
      <w:proofErr w:type="spellEnd"/>
      <w:r>
        <w:t>="</w:t>
      </w:r>
      <w:proofErr w:type="spellStart"/>
      <w:r>
        <w:t>onSignIn</w:t>
      </w:r>
      <w:proofErr w:type="spellEnd"/>
      <w:r>
        <w:t>" data-theme="dark"&gt;&lt;/div&gt;</w:t>
      </w:r>
    </w:p>
    <w:p w14:paraId="1CCA7AD7" w14:textId="77777777" w:rsidR="005E501D" w:rsidRDefault="005E501D" w:rsidP="005E501D"/>
    <w:p w14:paraId="1ED743A7" w14:textId="77777777" w:rsidR="005E501D" w:rsidRDefault="005E501D" w:rsidP="005E501D">
      <w:r>
        <w:t>&lt;/div&gt;</w:t>
      </w:r>
    </w:p>
    <w:p w14:paraId="434B2453" w14:textId="77777777" w:rsidR="005E501D" w:rsidRDefault="005E501D" w:rsidP="005E501D"/>
    <w:p w14:paraId="34BD6902" w14:textId="77777777" w:rsidR="005E501D" w:rsidRDefault="005E501D" w:rsidP="005E501D">
      <w:r>
        <w:t xml:space="preserve">    &lt;body&gt;</w:t>
      </w:r>
    </w:p>
    <w:p w14:paraId="617237EF" w14:textId="77777777" w:rsidR="005E501D" w:rsidRDefault="005E501D" w:rsidP="005E501D">
      <w:r>
        <w:t xml:space="preserve">    &lt;h1&gt;Hello Mathematicians :)&lt;/h1&gt;</w:t>
      </w:r>
    </w:p>
    <w:p w14:paraId="75D8AD3A" w14:textId="77777777" w:rsidR="005E501D" w:rsidRDefault="005E501D" w:rsidP="005E501D">
      <w:r>
        <w:lastRenderedPageBreak/>
        <w:t xml:space="preserve">    &lt;hr&gt;</w:t>
      </w:r>
    </w:p>
    <w:p w14:paraId="147A8F5F" w14:textId="77777777" w:rsidR="005E501D" w:rsidRDefault="005E501D" w:rsidP="005E501D">
      <w:r>
        <w:t xml:space="preserve">    &lt;</w:t>
      </w:r>
      <w:proofErr w:type="spellStart"/>
      <w:r>
        <w:t>br</w:t>
      </w:r>
      <w:proofErr w:type="spellEnd"/>
      <w:r>
        <w:t>&gt;</w:t>
      </w:r>
    </w:p>
    <w:p w14:paraId="3CDAE862" w14:textId="77777777" w:rsidR="005E501D" w:rsidRDefault="005E501D" w:rsidP="005E501D">
      <w:r>
        <w:t xml:space="preserve">    &lt;p&gt;Welcome to a great study resource for any A Level Mathematician</w:t>
      </w:r>
    </w:p>
    <w:p w14:paraId="3511CC46" w14:textId="77777777" w:rsidR="005E501D" w:rsidRDefault="005E501D" w:rsidP="005E501D">
      <w:r>
        <w:t xml:space="preserve">        &lt;</w:t>
      </w:r>
      <w:proofErr w:type="spellStart"/>
      <w:r>
        <w:t>br</w:t>
      </w:r>
      <w:proofErr w:type="spellEnd"/>
      <w:r>
        <w:t>&gt;&lt;strong&gt;as well as&lt;/strong&gt;&lt;</w:t>
      </w:r>
      <w:proofErr w:type="spellStart"/>
      <w:r>
        <w:t>br</w:t>
      </w:r>
      <w:proofErr w:type="spellEnd"/>
      <w:r>
        <w:t>&gt; for anyone looking for extension/revision work.</w:t>
      </w:r>
    </w:p>
    <w:p w14:paraId="06D656A6" w14:textId="77777777" w:rsidR="005E501D" w:rsidRDefault="005E501D" w:rsidP="005E501D">
      <w:r>
        <w:t xml:space="preserve">    &lt;/p&gt;</w:t>
      </w:r>
    </w:p>
    <w:p w14:paraId="67C6E123" w14:textId="77777777" w:rsidR="005E501D" w:rsidRDefault="005E501D" w:rsidP="005E501D">
      <w:r>
        <w:t xml:space="preserve">    &lt;</w:t>
      </w:r>
      <w:proofErr w:type="spellStart"/>
      <w:r>
        <w:t>br</w:t>
      </w:r>
      <w:proofErr w:type="spellEnd"/>
      <w:r>
        <w:t>&gt;</w:t>
      </w:r>
    </w:p>
    <w:p w14:paraId="53B7FCD1" w14:textId="77777777" w:rsidR="005E501D" w:rsidRDefault="005E501D" w:rsidP="005E501D">
      <w:r>
        <w:tab/>
        <w:t xml:space="preserve">&lt;p&gt; Why don't you see a random topic. How about  &lt;a </w:t>
      </w:r>
      <w:proofErr w:type="spellStart"/>
      <w:r>
        <w:t>href</w:t>
      </w:r>
      <w:proofErr w:type="spellEnd"/>
      <w:r>
        <w:t>="</w:t>
      </w:r>
      <w:proofErr w:type="spellStart"/>
      <w:r>
        <w:t>QuadraticEquationsDisplay.php</w:t>
      </w:r>
      <w:proofErr w:type="spellEnd"/>
      <w:r>
        <w:t>"&gt;this.&lt;/a&gt;&lt;/p&gt;</w:t>
      </w:r>
    </w:p>
    <w:p w14:paraId="546AB67D" w14:textId="77777777" w:rsidR="005E501D" w:rsidRDefault="005E501D" w:rsidP="005E501D">
      <w:r>
        <w:t xml:space="preserve">    &lt;/body&gt;</w:t>
      </w:r>
    </w:p>
    <w:p w14:paraId="1CE7CE13" w14:textId="77777777" w:rsidR="005E501D" w:rsidRDefault="005E501D" w:rsidP="005E501D"/>
    <w:p w14:paraId="03D981A1" w14:textId="77777777" w:rsidR="005E501D" w:rsidRDefault="005E501D" w:rsidP="005E501D">
      <w:r>
        <w:t xml:space="preserve">&lt;h2&gt;Copyright &amp;copy; 2018 Mark R. </w:t>
      </w:r>
      <w:proofErr w:type="spellStart"/>
      <w:r>
        <w:t>Sounthararajah</w:t>
      </w:r>
      <w:proofErr w:type="spellEnd"/>
      <w:r>
        <w:t>&lt;/h2&gt;</w:t>
      </w:r>
    </w:p>
    <w:p w14:paraId="4A4E9EFB" w14:textId="77777777" w:rsidR="005E501D" w:rsidRDefault="005E501D" w:rsidP="005E501D"/>
    <w:p w14:paraId="10E834ED" w14:textId="3F89940C" w:rsidR="005E501D" w:rsidRDefault="005E501D" w:rsidP="005E501D">
      <w:r>
        <w:t>&lt;/html&gt;</w:t>
      </w:r>
    </w:p>
    <w:p w14:paraId="1C0177C3" w14:textId="7F5C40CA" w:rsidR="005E501D" w:rsidRDefault="005E501D" w:rsidP="005E501D"/>
    <w:p w14:paraId="112E7421" w14:textId="1FC5B318" w:rsidR="005E501D" w:rsidRPr="00D1462F" w:rsidRDefault="005E501D" w:rsidP="005E501D">
      <w:pPr>
        <w:rPr>
          <w:u w:val="single"/>
        </w:rPr>
      </w:pPr>
      <w:r w:rsidRPr="00D1462F">
        <w:rPr>
          <w:u w:val="single"/>
        </w:rPr>
        <w:t>CSS for Home Page</w:t>
      </w:r>
    </w:p>
    <w:p w14:paraId="2573523F" w14:textId="77777777" w:rsidR="00834C23" w:rsidRDefault="00834C23" w:rsidP="00834C23">
      <w:r>
        <w:t>title {</w:t>
      </w:r>
    </w:p>
    <w:p w14:paraId="5426F568" w14:textId="77777777" w:rsidR="00834C23" w:rsidRDefault="00834C23" w:rsidP="00834C23">
      <w:r>
        <w:t xml:space="preserve">    font-family: '</w:t>
      </w:r>
      <w:proofErr w:type="spellStart"/>
      <w:r>
        <w:t>Roboto</w:t>
      </w:r>
      <w:proofErr w:type="spellEnd"/>
      <w:r>
        <w:t>', sans-serif;</w:t>
      </w:r>
    </w:p>
    <w:p w14:paraId="75A16B4C" w14:textId="77777777" w:rsidR="00834C23" w:rsidRDefault="00834C23" w:rsidP="00834C23">
      <w:r>
        <w:t xml:space="preserve">    /*background-</w:t>
      </w:r>
      <w:proofErr w:type="spellStart"/>
      <w:r>
        <w:t>color</w:t>
      </w:r>
      <w:proofErr w:type="spellEnd"/>
      <w:r>
        <w:t>: #000000;*/</w:t>
      </w:r>
    </w:p>
    <w:p w14:paraId="4C9E3E9E" w14:textId="77777777" w:rsidR="00834C23" w:rsidRDefault="00834C23" w:rsidP="00834C23">
      <w:r>
        <w:t>}</w:t>
      </w:r>
    </w:p>
    <w:p w14:paraId="6DD4FE8D" w14:textId="77777777" w:rsidR="00834C23" w:rsidRDefault="00834C23" w:rsidP="00834C23"/>
    <w:p w14:paraId="1F36482F" w14:textId="77777777" w:rsidR="00834C23" w:rsidRDefault="00834C23" w:rsidP="00834C23">
      <w:r>
        <w:t>body {</w:t>
      </w:r>
    </w:p>
    <w:p w14:paraId="007BE85A" w14:textId="77777777" w:rsidR="00834C23" w:rsidRDefault="00834C23" w:rsidP="00834C23">
      <w:r>
        <w:t xml:space="preserve">    background-</w:t>
      </w:r>
      <w:proofErr w:type="spellStart"/>
      <w:r>
        <w:t>color</w:t>
      </w:r>
      <w:proofErr w:type="spellEnd"/>
      <w:r>
        <w:t xml:space="preserve">: </w:t>
      </w:r>
      <w:proofErr w:type="spellStart"/>
      <w:r>
        <w:t>floralwhite</w:t>
      </w:r>
      <w:proofErr w:type="spellEnd"/>
      <w:r>
        <w:t>;</w:t>
      </w:r>
    </w:p>
    <w:p w14:paraId="2C8D7DCB" w14:textId="77777777" w:rsidR="00834C23" w:rsidRDefault="00834C23" w:rsidP="00834C23">
      <w:r>
        <w:t xml:space="preserve">    /*background-image: </w:t>
      </w:r>
      <w:proofErr w:type="spellStart"/>
      <w:r>
        <w:t>url</w:t>
      </w:r>
      <w:proofErr w:type="spellEnd"/>
      <w:r>
        <w:t>("</w:t>
      </w:r>
      <w:proofErr w:type="spellStart"/>
      <w:r>
        <w:t>MathFrontCover.jpg</w:t>
      </w:r>
      <w:proofErr w:type="spellEnd"/>
      <w:r>
        <w:t>");*/</w:t>
      </w:r>
    </w:p>
    <w:p w14:paraId="4B1F97F5" w14:textId="77777777" w:rsidR="00834C23" w:rsidRDefault="00834C23" w:rsidP="00834C23">
      <w:r>
        <w:t>}</w:t>
      </w:r>
    </w:p>
    <w:p w14:paraId="161574BA" w14:textId="77777777" w:rsidR="00834C23" w:rsidRDefault="00834C23" w:rsidP="00834C23"/>
    <w:p w14:paraId="502BAFC7" w14:textId="77777777" w:rsidR="00834C23" w:rsidRDefault="00834C23" w:rsidP="00834C23">
      <w:r>
        <w:t>#g-signin {</w:t>
      </w:r>
    </w:p>
    <w:p w14:paraId="37034594" w14:textId="77777777" w:rsidR="00834C23" w:rsidRDefault="00834C23" w:rsidP="00834C23">
      <w:r>
        <w:t xml:space="preserve">    margin-left:40px;</w:t>
      </w:r>
    </w:p>
    <w:p w14:paraId="139101E8" w14:textId="77777777" w:rsidR="00834C23" w:rsidRDefault="00834C23" w:rsidP="00834C23">
      <w:r>
        <w:t xml:space="preserve">    margin-top: auto;</w:t>
      </w:r>
    </w:p>
    <w:p w14:paraId="3D02CB2B" w14:textId="77777777" w:rsidR="00834C23" w:rsidRDefault="00834C23" w:rsidP="00834C23">
      <w:r>
        <w:t xml:space="preserve">    margin-right: auto;</w:t>
      </w:r>
    </w:p>
    <w:p w14:paraId="2F38F8B4" w14:textId="77777777" w:rsidR="00834C23" w:rsidRDefault="00834C23" w:rsidP="00834C23">
      <w:r>
        <w:lastRenderedPageBreak/>
        <w:t>}</w:t>
      </w:r>
    </w:p>
    <w:p w14:paraId="37A9E131" w14:textId="77777777" w:rsidR="00834C23" w:rsidRDefault="00834C23" w:rsidP="00834C23"/>
    <w:p w14:paraId="0B30D970" w14:textId="77777777" w:rsidR="00834C23" w:rsidRDefault="00834C23" w:rsidP="00834C23">
      <w:r>
        <w:t>h1 {</w:t>
      </w:r>
    </w:p>
    <w:p w14:paraId="6C125FD9" w14:textId="77777777" w:rsidR="00834C23" w:rsidRDefault="00834C23" w:rsidP="00834C23">
      <w:r>
        <w:t xml:space="preserve">    </w:t>
      </w:r>
      <w:proofErr w:type="spellStart"/>
      <w:r>
        <w:t>color</w:t>
      </w:r>
      <w:proofErr w:type="spellEnd"/>
      <w:r>
        <w:t xml:space="preserve">: </w:t>
      </w:r>
      <w:proofErr w:type="spellStart"/>
      <w:r>
        <w:t>lightblue</w:t>
      </w:r>
      <w:proofErr w:type="spellEnd"/>
      <w:r>
        <w:t>;</w:t>
      </w:r>
    </w:p>
    <w:p w14:paraId="17F3F096" w14:textId="77777777" w:rsidR="00834C23" w:rsidRDefault="00834C23" w:rsidP="00834C23">
      <w:r>
        <w:t xml:space="preserve">    text-align: </w:t>
      </w:r>
      <w:proofErr w:type="spellStart"/>
      <w:r>
        <w:t>center</w:t>
      </w:r>
      <w:proofErr w:type="spellEnd"/>
      <w:r>
        <w:t>;</w:t>
      </w:r>
    </w:p>
    <w:p w14:paraId="04615B93" w14:textId="77777777" w:rsidR="00834C23" w:rsidRDefault="00834C23" w:rsidP="00834C23">
      <w:r>
        <w:t xml:space="preserve">    margin-left: auto;</w:t>
      </w:r>
    </w:p>
    <w:p w14:paraId="2602C8E8" w14:textId="77777777" w:rsidR="00834C23" w:rsidRDefault="00834C23" w:rsidP="00834C23">
      <w:r>
        <w:t xml:space="preserve">    margin-right: auto;</w:t>
      </w:r>
    </w:p>
    <w:p w14:paraId="53E23017" w14:textId="77777777" w:rsidR="00834C23" w:rsidRDefault="00834C23" w:rsidP="00834C23">
      <w:r>
        <w:t>}</w:t>
      </w:r>
    </w:p>
    <w:p w14:paraId="275BCAF5" w14:textId="77777777" w:rsidR="00834C23" w:rsidRDefault="00834C23" w:rsidP="00834C23"/>
    <w:p w14:paraId="0785E25D" w14:textId="77777777" w:rsidR="00834C23" w:rsidRDefault="00834C23" w:rsidP="00834C23">
      <w:r>
        <w:t>h2 {</w:t>
      </w:r>
    </w:p>
    <w:p w14:paraId="3649B698" w14:textId="77777777" w:rsidR="00834C23" w:rsidRDefault="00834C23" w:rsidP="00834C23">
      <w:r>
        <w:t xml:space="preserve">    text-align: </w:t>
      </w:r>
      <w:proofErr w:type="spellStart"/>
      <w:r>
        <w:t>center</w:t>
      </w:r>
      <w:proofErr w:type="spellEnd"/>
      <w:r>
        <w:t>;</w:t>
      </w:r>
    </w:p>
    <w:p w14:paraId="44EEB086" w14:textId="77777777" w:rsidR="00834C23" w:rsidRDefault="00834C23" w:rsidP="00834C23">
      <w:r>
        <w:t>}</w:t>
      </w:r>
    </w:p>
    <w:p w14:paraId="13F6CD37" w14:textId="77777777" w:rsidR="00834C23" w:rsidRDefault="00834C23" w:rsidP="00834C23"/>
    <w:p w14:paraId="7E2B63DC" w14:textId="77777777" w:rsidR="00834C23" w:rsidRDefault="00834C23" w:rsidP="00834C23">
      <w:r>
        <w:t>p {</w:t>
      </w:r>
    </w:p>
    <w:p w14:paraId="61A2E78E" w14:textId="77777777" w:rsidR="00834C23" w:rsidRDefault="00834C23" w:rsidP="00834C23">
      <w:r>
        <w:t xml:space="preserve">    </w:t>
      </w:r>
      <w:proofErr w:type="spellStart"/>
      <w:r>
        <w:t>color</w:t>
      </w:r>
      <w:proofErr w:type="spellEnd"/>
      <w:r>
        <w:t xml:space="preserve">: </w:t>
      </w:r>
      <w:proofErr w:type="spellStart"/>
      <w:r>
        <w:t>darkblue</w:t>
      </w:r>
      <w:proofErr w:type="spellEnd"/>
      <w:r>
        <w:t>;</w:t>
      </w:r>
    </w:p>
    <w:p w14:paraId="419A1D82" w14:textId="77777777" w:rsidR="00834C23" w:rsidRDefault="00834C23" w:rsidP="00834C23">
      <w:r>
        <w:t xml:space="preserve">    text-align: </w:t>
      </w:r>
      <w:proofErr w:type="spellStart"/>
      <w:r>
        <w:t>center</w:t>
      </w:r>
      <w:proofErr w:type="spellEnd"/>
      <w:r>
        <w:t>;</w:t>
      </w:r>
    </w:p>
    <w:p w14:paraId="506AE5C8" w14:textId="77777777" w:rsidR="00834C23" w:rsidRDefault="00834C23" w:rsidP="00834C23">
      <w:r>
        <w:tab/>
        <w:t>font-family: '</w:t>
      </w:r>
      <w:proofErr w:type="spellStart"/>
      <w:r>
        <w:t>Roboto</w:t>
      </w:r>
      <w:proofErr w:type="spellEnd"/>
      <w:r>
        <w:t>', sans-serif;</w:t>
      </w:r>
    </w:p>
    <w:p w14:paraId="7E747296" w14:textId="2FFE1687" w:rsidR="00834C23" w:rsidRDefault="00834C23" w:rsidP="00834C23">
      <w:r>
        <w:t>}</w:t>
      </w:r>
    </w:p>
    <w:p w14:paraId="462F8B8D" w14:textId="77777777" w:rsidR="00D1462F" w:rsidRDefault="00D1462F">
      <w:pPr>
        <w:rPr>
          <w:u w:val="single"/>
        </w:rPr>
      </w:pPr>
      <w:r>
        <w:rPr>
          <w:u w:val="single"/>
        </w:rPr>
        <w:br w:type="page"/>
      </w:r>
    </w:p>
    <w:p w14:paraId="43F63900" w14:textId="49C92F7C" w:rsidR="00621957" w:rsidRPr="00D1462F" w:rsidRDefault="00621957" w:rsidP="02FD5318">
      <w:pPr>
        <w:rPr>
          <w:u w:val="single"/>
        </w:rPr>
      </w:pPr>
      <w:r w:rsidRPr="00D1462F">
        <w:rPr>
          <w:u w:val="single"/>
        </w:rPr>
        <w:lastRenderedPageBreak/>
        <w:t>Quadratic Equations Displaying</w:t>
      </w:r>
    </w:p>
    <w:p w14:paraId="424F7249" w14:textId="77777777" w:rsidR="00012020" w:rsidRDefault="00012020" w:rsidP="00012020">
      <w:r>
        <w:t>&lt;!DOCTYPE html&gt;</w:t>
      </w:r>
    </w:p>
    <w:p w14:paraId="7CE044D7" w14:textId="77777777" w:rsidR="00012020" w:rsidRDefault="00012020" w:rsidP="00012020">
      <w:r>
        <w:t>&lt;html&gt;</w:t>
      </w:r>
    </w:p>
    <w:p w14:paraId="42BDE2A4" w14:textId="77777777" w:rsidR="00012020" w:rsidRDefault="00012020" w:rsidP="00012020">
      <w:r>
        <w:t xml:space="preserve">&lt;html </w:t>
      </w:r>
      <w:proofErr w:type="spellStart"/>
      <w:r>
        <w:t>lang</w:t>
      </w:r>
      <w:proofErr w:type="spellEnd"/>
      <w:r>
        <w:t>="</w:t>
      </w:r>
      <w:proofErr w:type="spellStart"/>
      <w:r>
        <w:t>en</w:t>
      </w:r>
      <w:proofErr w:type="spellEnd"/>
      <w:r>
        <w:t>-UK"&gt;</w:t>
      </w:r>
    </w:p>
    <w:p w14:paraId="09AC9535" w14:textId="77777777" w:rsidR="00012020" w:rsidRDefault="00012020" w:rsidP="00012020">
      <w:r>
        <w:t>&lt;meta charset="UTF-8"&gt;</w:t>
      </w:r>
    </w:p>
    <w:p w14:paraId="3CE4CDBF" w14:textId="77777777" w:rsidR="00012020" w:rsidRDefault="00012020" w:rsidP="00012020">
      <w:r>
        <w:t>&lt;meta content="width=device-width, initial-scale=1" name="viewport"&gt;</w:t>
      </w:r>
    </w:p>
    <w:p w14:paraId="30B5FAC5" w14:textId="77777777" w:rsidR="00012020" w:rsidRDefault="00012020" w:rsidP="00012020">
      <w:r>
        <w:t xml:space="preserve">&lt;link </w:t>
      </w:r>
      <w:proofErr w:type="spellStart"/>
      <w:r>
        <w:t>href</w:t>
      </w:r>
      <w:proofErr w:type="spellEnd"/>
      <w:r>
        <w:t>="</w:t>
      </w:r>
      <w:proofErr w:type="spellStart"/>
      <w:r>
        <w:t>QuadraticEquationsDisplay.css</w:t>
      </w:r>
      <w:proofErr w:type="spellEnd"/>
      <w:r>
        <w:t xml:space="preserve">" </w:t>
      </w:r>
      <w:proofErr w:type="spellStart"/>
      <w:r>
        <w:t>rel</w:t>
      </w:r>
      <w:proofErr w:type="spellEnd"/>
      <w:r>
        <w:t>="stylesheet" type="text/</w:t>
      </w:r>
      <w:proofErr w:type="spellStart"/>
      <w:r>
        <w:t>css</w:t>
      </w:r>
      <w:proofErr w:type="spellEnd"/>
      <w:r>
        <w:t>"&gt;</w:t>
      </w:r>
    </w:p>
    <w:p w14:paraId="50621E00" w14:textId="77777777" w:rsidR="00012020" w:rsidRDefault="00012020" w:rsidP="00012020">
      <w:r>
        <w:t>&lt;head&gt;</w:t>
      </w:r>
    </w:p>
    <w:p w14:paraId="5F25B5F2" w14:textId="77777777" w:rsidR="00012020" w:rsidRDefault="00012020" w:rsidP="00012020">
      <w:r>
        <w:t xml:space="preserve">    &lt;title&gt;Arctic Math&lt;/title&gt;</w:t>
      </w:r>
    </w:p>
    <w:p w14:paraId="44C1FDD9" w14:textId="77777777" w:rsidR="00012020" w:rsidRDefault="00012020" w:rsidP="00012020">
      <w:r>
        <w:t>&lt;/head&gt;</w:t>
      </w:r>
    </w:p>
    <w:p w14:paraId="61344E1D" w14:textId="77777777" w:rsidR="00012020" w:rsidRDefault="00012020" w:rsidP="00012020"/>
    <w:p w14:paraId="2EA59809" w14:textId="77777777" w:rsidR="00012020" w:rsidRDefault="00012020" w:rsidP="00012020">
      <w:r>
        <w:t>&lt;h1&gt;Quadratic Equation&lt;/h1&gt;</w:t>
      </w:r>
    </w:p>
    <w:p w14:paraId="21C66185" w14:textId="77777777" w:rsidR="00012020" w:rsidRDefault="00012020" w:rsidP="00012020"/>
    <w:p w14:paraId="5297F366" w14:textId="77777777" w:rsidR="00012020" w:rsidRDefault="00012020" w:rsidP="00012020">
      <w:r>
        <w:t xml:space="preserve">    &lt;body&gt;</w:t>
      </w:r>
    </w:p>
    <w:p w14:paraId="2A615FDB" w14:textId="77777777" w:rsidR="00012020" w:rsidRDefault="00012020" w:rsidP="00012020"/>
    <w:p w14:paraId="74A71931" w14:textId="77777777" w:rsidR="00012020" w:rsidRDefault="00012020" w:rsidP="00012020">
      <w:r>
        <w:t xml:space="preserve">     &lt;p&gt;To solve a &lt;a href="https://en.wikipedia.org/wiki/Quadratic_equation"&gt;Quadratic equations.&lt;/a&gt; of the form </w:t>
      </w:r>
      <w:proofErr w:type="spellStart"/>
      <w:r>
        <w:t>ax</w:t>
      </w:r>
      <w:proofErr w:type="spellEnd"/>
      <w:r>
        <w:t xml:space="preserve">&lt;sup&gt;2&lt;/sup&gt; + </w:t>
      </w:r>
      <w:proofErr w:type="spellStart"/>
      <w:r>
        <w:t>bx</w:t>
      </w:r>
      <w:proofErr w:type="spellEnd"/>
      <w:r>
        <w:t xml:space="preserve"> + c = 0 there are some steps you need to take rather than just putting it in a calculator.</w:t>
      </w:r>
    </w:p>
    <w:p w14:paraId="497E5553" w14:textId="77777777" w:rsidR="00012020" w:rsidRDefault="00012020" w:rsidP="00012020">
      <w:r>
        <w:tab/>
        <w:t xml:space="preserve">  &lt;</w:t>
      </w:r>
      <w:proofErr w:type="spellStart"/>
      <w:r>
        <w:t>br</w:t>
      </w:r>
      <w:proofErr w:type="spellEnd"/>
      <w:r>
        <w:t>&gt; In an Examination you need to show your working for crucial method marks .</w:t>
      </w:r>
    </w:p>
    <w:p w14:paraId="0E9C39FB" w14:textId="77777777" w:rsidR="00012020" w:rsidRDefault="00012020" w:rsidP="00012020">
      <w:r>
        <w:tab/>
        <w:t xml:space="preserve">  &lt;</w:t>
      </w:r>
      <w:proofErr w:type="spellStart"/>
      <w:r>
        <w:t>br</w:t>
      </w:r>
      <w:proofErr w:type="spellEnd"/>
      <w:r>
        <w:t>&gt;You can &lt;a href="http://www.mathcentre.ac.uk/resources/workbooks/mathcentre/web-factorisingquadratics.pdf"&gt;factorise&lt;/a&gt; the equation or try to &lt;a href="http://www.mathcentre.ac.uk/resources/uploaded/mc-ty-completingsquare2-2009-1.pdf"&gt;complete the square&lt;/a&gt;.</w:t>
      </w:r>
    </w:p>
    <w:p w14:paraId="1A690A15" w14:textId="77777777" w:rsidR="00012020" w:rsidRDefault="00012020" w:rsidP="00012020">
      <w:r>
        <w:tab/>
        <w:t xml:space="preserve">  &lt;</w:t>
      </w:r>
      <w:proofErr w:type="spellStart"/>
      <w:r>
        <w:t>br</w:t>
      </w:r>
      <w:proofErr w:type="spellEnd"/>
      <w:r>
        <w:t>&gt; if you can't or unable to do the two preceding methods then For those types of equations you should use the formula: &lt;/p&gt;</w:t>
      </w:r>
    </w:p>
    <w:p w14:paraId="4AB48E70" w14:textId="77777777" w:rsidR="00012020" w:rsidRDefault="00012020" w:rsidP="00012020">
      <w:r>
        <w:t>&lt;div id="Div1"name="</w:t>
      </w:r>
      <w:proofErr w:type="spellStart"/>
      <w:r>
        <w:t>QuadEqnFor</w:t>
      </w:r>
      <w:proofErr w:type="spellEnd"/>
      <w:r>
        <w:t>" title="Quadratic Formula";&gt;</w:t>
      </w:r>
    </w:p>
    <w:p w14:paraId="0BC92B1E" w14:textId="77777777" w:rsidR="00012020" w:rsidRDefault="00012020" w:rsidP="00012020">
      <w:r>
        <w:t xml:space="preserve">  &lt;input type="image" src="https://wikimedia.org/api/rest_v1/media/math/render/svg/2a9804ca8ce019507e3199ca8fced800fb5b7d7c" /&gt;</w:t>
      </w:r>
    </w:p>
    <w:p w14:paraId="3F87DBDD" w14:textId="77777777" w:rsidR="00012020" w:rsidRDefault="00012020" w:rsidP="00012020">
      <w:r>
        <w:t xml:space="preserve">    &lt;/div&gt;</w:t>
      </w:r>
    </w:p>
    <w:p w14:paraId="5A0A8F71" w14:textId="77777777" w:rsidR="00012020" w:rsidRDefault="00012020" w:rsidP="00012020">
      <w:r>
        <w:t>&lt;hr&gt;</w:t>
      </w:r>
    </w:p>
    <w:p w14:paraId="622DB9F1" w14:textId="77777777" w:rsidR="00012020" w:rsidRDefault="00012020" w:rsidP="00012020"/>
    <w:p w14:paraId="0F432EDE" w14:textId="77777777" w:rsidR="00012020" w:rsidRDefault="00012020" w:rsidP="00012020">
      <w:r>
        <w:t xml:space="preserve"> &lt;?</w:t>
      </w:r>
      <w:proofErr w:type="spellStart"/>
      <w:r>
        <w:t>php</w:t>
      </w:r>
      <w:proofErr w:type="spellEnd"/>
    </w:p>
    <w:p w14:paraId="1F69A5BC" w14:textId="77777777" w:rsidR="00012020" w:rsidRDefault="00012020" w:rsidP="00012020">
      <w:r>
        <w:lastRenderedPageBreak/>
        <w:t xml:space="preserve"> include ('</w:t>
      </w:r>
      <w:proofErr w:type="spellStart"/>
      <w:r>
        <w:t>QuadraticEquations.php</w:t>
      </w:r>
      <w:proofErr w:type="spellEnd"/>
      <w:r>
        <w:t>');</w:t>
      </w:r>
    </w:p>
    <w:p w14:paraId="506D903E" w14:textId="2F956AF7" w:rsidR="00012020" w:rsidRDefault="00012020" w:rsidP="00012020">
      <w:r>
        <w:t>?&gt;</w:t>
      </w:r>
    </w:p>
    <w:p w14:paraId="16438B85" w14:textId="77777777" w:rsidR="00012020" w:rsidRDefault="00012020" w:rsidP="00012020">
      <w:r>
        <w:t xml:space="preserve">&lt;h2&gt;Copyright &amp;copy; 2018 Mark R. </w:t>
      </w:r>
      <w:proofErr w:type="spellStart"/>
      <w:r>
        <w:t>Sounthararajah</w:t>
      </w:r>
      <w:proofErr w:type="spellEnd"/>
      <w:r>
        <w:t>&lt;/h2&gt;</w:t>
      </w:r>
    </w:p>
    <w:p w14:paraId="384C1D7F" w14:textId="77777777" w:rsidR="00012020" w:rsidRDefault="00012020" w:rsidP="00012020"/>
    <w:p w14:paraId="5B14631B" w14:textId="77777777" w:rsidR="00012020" w:rsidRDefault="00012020" w:rsidP="00012020">
      <w:r>
        <w:t xml:space="preserve">    &lt;/body&gt;</w:t>
      </w:r>
    </w:p>
    <w:p w14:paraId="382AF812" w14:textId="77777777" w:rsidR="00012020" w:rsidRDefault="00012020" w:rsidP="00012020">
      <w:r>
        <w:t>&lt;/html&gt;</w:t>
      </w:r>
    </w:p>
    <w:p w14:paraId="637BAEA4" w14:textId="7A13D332" w:rsidR="00012020" w:rsidRPr="00D1462F" w:rsidRDefault="00621957" w:rsidP="00012020">
      <w:pPr>
        <w:rPr>
          <w:u w:val="single"/>
        </w:rPr>
      </w:pPr>
      <w:r w:rsidRPr="00D1462F">
        <w:rPr>
          <w:u w:val="single"/>
        </w:rPr>
        <w:t xml:space="preserve">The CSS for displaying the </w:t>
      </w:r>
      <w:r w:rsidR="005E501D" w:rsidRPr="00D1462F">
        <w:rPr>
          <w:u w:val="single"/>
        </w:rPr>
        <w:t>Quadratic Equation Topic</w:t>
      </w:r>
    </w:p>
    <w:p w14:paraId="01BA9E85" w14:textId="77777777" w:rsidR="005E501D" w:rsidRDefault="005E501D" w:rsidP="005E501D">
      <w:r>
        <w:t>title {</w:t>
      </w:r>
    </w:p>
    <w:p w14:paraId="6F5FF2BC" w14:textId="77777777" w:rsidR="005E501D" w:rsidRDefault="005E501D" w:rsidP="005E501D">
      <w:r>
        <w:t xml:space="preserve">    font-family: '</w:t>
      </w:r>
      <w:proofErr w:type="spellStart"/>
      <w:r>
        <w:t>Roboto</w:t>
      </w:r>
      <w:proofErr w:type="spellEnd"/>
      <w:r>
        <w:t>', sans-serif;</w:t>
      </w:r>
    </w:p>
    <w:p w14:paraId="4EF00CC3" w14:textId="77777777" w:rsidR="005E501D" w:rsidRDefault="005E501D" w:rsidP="005E501D">
      <w:r>
        <w:t xml:space="preserve">    /*background-</w:t>
      </w:r>
      <w:proofErr w:type="spellStart"/>
      <w:r>
        <w:t>color</w:t>
      </w:r>
      <w:proofErr w:type="spellEnd"/>
      <w:r>
        <w:t>: #000000;*/</w:t>
      </w:r>
    </w:p>
    <w:p w14:paraId="5E2369E2" w14:textId="583DB045" w:rsidR="005E501D" w:rsidRDefault="005E501D" w:rsidP="005E501D">
      <w:r>
        <w:t>}</w:t>
      </w:r>
    </w:p>
    <w:p w14:paraId="0FA1EE2D" w14:textId="77777777" w:rsidR="005E501D" w:rsidRDefault="005E501D" w:rsidP="005E501D">
      <w:r>
        <w:t>body {</w:t>
      </w:r>
    </w:p>
    <w:p w14:paraId="523AFD7A" w14:textId="77777777" w:rsidR="005E501D" w:rsidRDefault="005E501D" w:rsidP="005E501D">
      <w:r>
        <w:t xml:space="preserve">    background-</w:t>
      </w:r>
      <w:proofErr w:type="spellStart"/>
      <w:r>
        <w:t>color</w:t>
      </w:r>
      <w:proofErr w:type="spellEnd"/>
      <w:r>
        <w:t xml:space="preserve">: </w:t>
      </w:r>
      <w:proofErr w:type="spellStart"/>
      <w:r>
        <w:t>floralwhite</w:t>
      </w:r>
      <w:proofErr w:type="spellEnd"/>
      <w:r>
        <w:t>;</w:t>
      </w:r>
    </w:p>
    <w:p w14:paraId="3C1B15F3" w14:textId="77777777" w:rsidR="005E501D" w:rsidRDefault="005E501D" w:rsidP="005E501D">
      <w:r>
        <w:t xml:space="preserve">    /*background-image: </w:t>
      </w:r>
      <w:proofErr w:type="spellStart"/>
      <w:r>
        <w:t>url</w:t>
      </w:r>
      <w:proofErr w:type="spellEnd"/>
      <w:r>
        <w:t>("</w:t>
      </w:r>
      <w:proofErr w:type="spellStart"/>
      <w:r>
        <w:t>MathFrontCover.jpg</w:t>
      </w:r>
      <w:proofErr w:type="spellEnd"/>
      <w:r>
        <w:t>");*/</w:t>
      </w:r>
    </w:p>
    <w:p w14:paraId="1D2498AD" w14:textId="3AB377AC" w:rsidR="005E501D" w:rsidRDefault="00D1462F" w:rsidP="005E501D">
      <w:r>
        <w:t>}</w:t>
      </w:r>
    </w:p>
    <w:p w14:paraId="2001EF2E" w14:textId="77777777" w:rsidR="005E501D" w:rsidRDefault="005E501D" w:rsidP="005E501D">
      <w:r>
        <w:t>h1 {</w:t>
      </w:r>
    </w:p>
    <w:p w14:paraId="05417262" w14:textId="77777777" w:rsidR="005E501D" w:rsidRDefault="005E501D" w:rsidP="005E501D">
      <w:r>
        <w:t xml:space="preserve">    </w:t>
      </w:r>
      <w:proofErr w:type="spellStart"/>
      <w:r>
        <w:t>color</w:t>
      </w:r>
      <w:proofErr w:type="spellEnd"/>
      <w:r>
        <w:t xml:space="preserve">: </w:t>
      </w:r>
      <w:proofErr w:type="spellStart"/>
      <w:r>
        <w:t>lightblue</w:t>
      </w:r>
      <w:proofErr w:type="spellEnd"/>
      <w:r>
        <w:t>;</w:t>
      </w:r>
    </w:p>
    <w:p w14:paraId="3ACDD5B2" w14:textId="77777777" w:rsidR="005E501D" w:rsidRDefault="005E501D" w:rsidP="005E501D">
      <w:r>
        <w:t xml:space="preserve">    text-align: </w:t>
      </w:r>
      <w:proofErr w:type="spellStart"/>
      <w:r>
        <w:t>center</w:t>
      </w:r>
      <w:proofErr w:type="spellEnd"/>
      <w:r>
        <w:t>;</w:t>
      </w:r>
    </w:p>
    <w:p w14:paraId="058BDB12" w14:textId="77777777" w:rsidR="005E501D" w:rsidRDefault="005E501D" w:rsidP="005E501D">
      <w:r>
        <w:t xml:space="preserve">    margin-left: auto;</w:t>
      </w:r>
    </w:p>
    <w:p w14:paraId="615FE700" w14:textId="77777777" w:rsidR="005E501D" w:rsidRDefault="005E501D" w:rsidP="005E501D">
      <w:r>
        <w:t xml:space="preserve">    margin-right: auto;</w:t>
      </w:r>
    </w:p>
    <w:p w14:paraId="769C8775" w14:textId="31037E35" w:rsidR="005E501D" w:rsidRDefault="005E501D" w:rsidP="005E501D">
      <w:r>
        <w:t>}</w:t>
      </w:r>
    </w:p>
    <w:p w14:paraId="6E058EC2" w14:textId="77777777" w:rsidR="005E501D" w:rsidRDefault="005E501D" w:rsidP="005E501D">
      <w:r>
        <w:t>h2 {</w:t>
      </w:r>
    </w:p>
    <w:p w14:paraId="6642A109" w14:textId="77777777" w:rsidR="005E501D" w:rsidRDefault="005E501D" w:rsidP="005E501D">
      <w:r>
        <w:t xml:space="preserve">    text-align: </w:t>
      </w:r>
      <w:proofErr w:type="spellStart"/>
      <w:r>
        <w:t>center</w:t>
      </w:r>
      <w:proofErr w:type="spellEnd"/>
      <w:r>
        <w:t>;</w:t>
      </w:r>
    </w:p>
    <w:p w14:paraId="267A2284" w14:textId="642F2C2C" w:rsidR="005E501D" w:rsidRDefault="005E501D" w:rsidP="005E501D">
      <w:r>
        <w:t>}</w:t>
      </w:r>
    </w:p>
    <w:p w14:paraId="368AEC35" w14:textId="77777777" w:rsidR="005E501D" w:rsidRDefault="005E501D" w:rsidP="005E501D">
      <w:r>
        <w:t>p {</w:t>
      </w:r>
    </w:p>
    <w:p w14:paraId="0A948752" w14:textId="77777777" w:rsidR="005E501D" w:rsidRDefault="005E501D" w:rsidP="005E501D">
      <w:r>
        <w:t xml:space="preserve">    </w:t>
      </w:r>
      <w:proofErr w:type="spellStart"/>
      <w:r>
        <w:t>color</w:t>
      </w:r>
      <w:proofErr w:type="spellEnd"/>
      <w:r>
        <w:t xml:space="preserve">: </w:t>
      </w:r>
      <w:proofErr w:type="spellStart"/>
      <w:r>
        <w:t>darkblue</w:t>
      </w:r>
      <w:proofErr w:type="spellEnd"/>
      <w:r>
        <w:t>;</w:t>
      </w:r>
    </w:p>
    <w:p w14:paraId="7F181500" w14:textId="77777777" w:rsidR="005E501D" w:rsidRDefault="005E501D" w:rsidP="005E501D">
      <w:r>
        <w:t xml:space="preserve">    text-align: </w:t>
      </w:r>
      <w:proofErr w:type="spellStart"/>
      <w:r>
        <w:t>center</w:t>
      </w:r>
      <w:proofErr w:type="spellEnd"/>
      <w:r>
        <w:t>;</w:t>
      </w:r>
    </w:p>
    <w:p w14:paraId="59EA9463" w14:textId="77777777" w:rsidR="005E501D" w:rsidRDefault="005E501D" w:rsidP="005E501D">
      <w:r>
        <w:tab/>
        <w:t>font-family: '</w:t>
      </w:r>
      <w:proofErr w:type="spellStart"/>
      <w:r>
        <w:t>Roboto</w:t>
      </w:r>
      <w:proofErr w:type="spellEnd"/>
      <w:r>
        <w:t>', sans-serif;</w:t>
      </w:r>
    </w:p>
    <w:p w14:paraId="659A0E70" w14:textId="174B8FAE" w:rsidR="005E501D" w:rsidRDefault="005E501D" w:rsidP="005E501D">
      <w:r>
        <w:t>}</w:t>
      </w:r>
    </w:p>
    <w:p w14:paraId="38BFDC80" w14:textId="42A1B755" w:rsidR="02FD5318" w:rsidRPr="0093224D" w:rsidRDefault="00D1462F" w:rsidP="0093224D">
      <w:pPr>
        <w:pStyle w:val="CoverPageTitle"/>
        <w:rPr>
          <w:sz w:val="52"/>
        </w:rPr>
      </w:pPr>
      <w:r>
        <w:rPr>
          <w:sz w:val="52"/>
        </w:rPr>
        <w:lastRenderedPageBreak/>
        <w:t xml:space="preserve"> </w:t>
      </w:r>
      <w:r w:rsidR="02FD5318" w:rsidRPr="0093224D">
        <w:rPr>
          <w:sz w:val="52"/>
        </w:rPr>
        <w:t>Question Algorithms</w:t>
      </w:r>
    </w:p>
    <w:p w14:paraId="6D4E211E" w14:textId="4A1A6DBF" w:rsidR="02FD5318" w:rsidRDefault="02FD5318" w:rsidP="02FD5318"/>
    <w:p w14:paraId="3B4FABBE" w14:textId="112777B8" w:rsidR="02FD5318" w:rsidRDefault="02FD5318" w:rsidP="02FD5318">
      <w:r>
        <w:t xml:space="preserve">The question algorithms have been placed in separate PHP Files so that there is little interdependence bar a </w:t>
      </w:r>
      <w:r w:rsidR="003A3368">
        <w:t>PHP</w:t>
      </w:r>
      <w:r>
        <w:t xml:space="preserve"> file which contains some reused algorithms that are useful in a large breadth of scenarios.</w:t>
      </w:r>
    </w:p>
    <w:p w14:paraId="2F12C532" w14:textId="77777777" w:rsidR="00832036" w:rsidRDefault="00832036" w:rsidP="02FD5318"/>
    <w:p w14:paraId="093731E1" w14:textId="5CF842D8" w:rsidR="02FD5318" w:rsidRDefault="02FD5318" w:rsidP="02FD5318">
      <w:r>
        <w:t xml:space="preserve">Quadratic </w:t>
      </w:r>
      <w:r w:rsidR="00DD3E4A">
        <w:t>Equation</w:t>
      </w:r>
    </w:p>
    <w:p w14:paraId="4363B4E3" w14:textId="77777777" w:rsidR="00832036" w:rsidRDefault="00832036" w:rsidP="02FD5318"/>
    <w:p w14:paraId="42C4D2B3" w14:textId="7E23EDB8" w:rsidR="02FD5318" w:rsidRDefault="02FD5318" w:rsidP="02FD5318">
      <w:r>
        <w:t>The aim of this function is to generate solvable Quadratic Equations.</w:t>
      </w:r>
    </w:p>
    <w:p w14:paraId="42872D44" w14:textId="77777777" w:rsidR="00832036" w:rsidRDefault="00832036">
      <w:pPr>
        <w:rPr>
          <w:rFonts w:ascii="Tw Cen MT" w:eastAsia="Tw Cen MT" w:hAnsi="Tw Cen MT" w:cs="Tw Cen MT"/>
        </w:rPr>
      </w:pPr>
    </w:p>
    <w:p w14:paraId="618BB29F" w14:textId="631F4AD8" w:rsidR="02FD5318" w:rsidRDefault="02FD5318">
      <w:r w:rsidRPr="02FD5318">
        <w:rPr>
          <w:rFonts w:ascii="Tw Cen MT" w:eastAsia="Tw Cen MT" w:hAnsi="Tw Cen MT" w:cs="Tw Cen MT"/>
        </w:rPr>
        <w:t>&lt;?</w:t>
      </w:r>
      <w:proofErr w:type="spellStart"/>
      <w:r w:rsidRPr="02FD5318">
        <w:rPr>
          <w:rFonts w:ascii="Tw Cen MT" w:eastAsia="Tw Cen MT" w:hAnsi="Tw Cen MT" w:cs="Tw Cen MT"/>
        </w:rPr>
        <w:t>php</w:t>
      </w:r>
      <w:proofErr w:type="spellEnd"/>
      <w:r w:rsidRPr="02FD5318">
        <w:rPr>
          <w:rFonts w:ascii="Tw Cen MT" w:eastAsia="Tw Cen MT" w:hAnsi="Tw Cen MT" w:cs="Tw Cen MT"/>
        </w:rPr>
        <w:t xml:space="preserve"> </w:t>
      </w:r>
    </w:p>
    <w:p w14:paraId="625D8162" w14:textId="56D0FAF1" w:rsidR="02FD5318" w:rsidRDefault="02FD5318">
      <w:r w:rsidRPr="02FD5318">
        <w:rPr>
          <w:rFonts w:ascii="Tw Cen MT" w:eastAsia="Tw Cen MT" w:hAnsi="Tw Cen MT" w:cs="Tw Cen MT"/>
        </w:rPr>
        <w:t xml:space="preserve">         $a = (double)0;</w:t>
      </w:r>
    </w:p>
    <w:p w14:paraId="6B360B86" w14:textId="3BB03C88" w:rsidR="02FD5318" w:rsidRDefault="02FD5318">
      <w:r w:rsidRPr="02FD5318">
        <w:rPr>
          <w:rFonts w:ascii="Tw Cen MT" w:eastAsia="Tw Cen MT" w:hAnsi="Tw Cen MT" w:cs="Tw Cen MT"/>
        </w:rPr>
        <w:t xml:space="preserve">        $b = (double)0;</w:t>
      </w:r>
    </w:p>
    <w:p w14:paraId="1A4DAD8E" w14:textId="63774A54" w:rsidR="02FD5318" w:rsidRDefault="02FD5318">
      <w:r w:rsidRPr="02FD5318">
        <w:rPr>
          <w:rFonts w:ascii="Tw Cen MT" w:eastAsia="Tw Cen MT" w:hAnsi="Tw Cen MT" w:cs="Tw Cen MT"/>
        </w:rPr>
        <w:t xml:space="preserve">        $c = (double)0;</w:t>
      </w:r>
    </w:p>
    <w:p w14:paraId="4482A09D" w14:textId="39F92A50" w:rsidR="02FD5318" w:rsidRDefault="02FD5318">
      <w:r w:rsidRPr="02FD5318">
        <w:rPr>
          <w:rFonts w:ascii="Tw Cen MT" w:eastAsia="Tw Cen MT" w:hAnsi="Tw Cen MT" w:cs="Tw Cen MT"/>
        </w:rPr>
        <w:t xml:space="preserve">        $d = (double)0;                    </w:t>
      </w:r>
    </w:p>
    <w:p w14:paraId="2A4E2477" w14:textId="65CD0ACC" w:rsidR="02FD5318" w:rsidRDefault="02FD5318">
      <w:r w:rsidRPr="02FD5318">
        <w:rPr>
          <w:rFonts w:ascii="Tw Cen MT" w:eastAsia="Tw Cen MT" w:hAnsi="Tw Cen MT" w:cs="Tw Cen MT"/>
        </w:rPr>
        <w:t xml:space="preserve">    do{</w:t>
      </w:r>
    </w:p>
    <w:p w14:paraId="5D5A9E3F" w14:textId="2D34E8CA" w:rsidR="02FD5318" w:rsidRDefault="02FD5318">
      <w:r w:rsidRPr="02FD5318">
        <w:rPr>
          <w:rFonts w:ascii="Tw Cen MT" w:eastAsia="Tw Cen MT" w:hAnsi="Tw Cen MT" w:cs="Tw Cen MT"/>
        </w:rPr>
        <w:t xml:space="preserve">            do {      </w:t>
      </w:r>
    </w:p>
    <w:p w14:paraId="373034B6" w14:textId="4B8D0F96" w:rsidR="02FD5318" w:rsidRDefault="02FD5318">
      <w:r w:rsidRPr="02FD5318">
        <w:rPr>
          <w:rFonts w:ascii="Tw Cen MT" w:eastAsia="Tw Cen MT" w:hAnsi="Tw Cen MT" w:cs="Tw Cen MT"/>
        </w:rPr>
        <w:t xml:space="preserve">                        try {</w:t>
      </w:r>
    </w:p>
    <w:p w14:paraId="585B9A43" w14:textId="7189D043" w:rsidR="02FD5318" w:rsidRDefault="02FD5318">
      <w:r w:rsidRPr="02FD5318">
        <w:rPr>
          <w:rFonts w:ascii="Tw Cen MT" w:eastAsia="Tw Cen MT" w:hAnsi="Tw Cen MT" w:cs="Tw Cen MT"/>
        </w:rPr>
        <w:t xml:space="preserve">                            $a = </w:t>
      </w:r>
      <w:proofErr w:type="spellStart"/>
      <w:r w:rsidRPr="02FD5318">
        <w:rPr>
          <w:rFonts w:ascii="Tw Cen MT" w:eastAsia="Tw Cen MT" w:hAnsi="Tw Cen MT" w:cs="Tw Cen MT"/>
        </w:rPr>
        <w:t>random_int</w:t>
      </w:r>
      <w:proofErr w:type="spellEnd"/>
      <w:r w:rsidRPr="02FD5318">
        <w:rPr>
          <w:rFonts w:ascii="Tw Cen MT" w:eastAsia="Tw Cen MT" w:hAnsi="Tw Cen MT" w:cs="Tw Cen MT"/>
        </w:rPr>
        <w:t>(-5, 5);</w:t>
      </w:r>
    </w:p>
    <w:p w14:paraId="48EC1869" w14:textId="6675146D" w:rsidR="02FD5318" w:rsidRDefault="02FD5318">
      <w:r w:rsidRPr="02FD5318">
        <w:rPr>
          <w:rFonts w:ascii="Tw Cen MT" w:eastAsia="Tw Cen MT" w:hAnsi="Tw Cen MT" w:cs="Tw Cen MT"/>
        </w:rPr>
        <w:t xml:space="preserve">                        } catch (Exception $e) {</w:t>
      </w:r>
    </w:p>
    <w:p w14:paraId="233CD2A2" w14:textId="7898567F" w:rsidR="02FD5318" w:rsidRDefault="02FD5318">
      <w:r w:rsidRPr="02FD5318">
        <w:rPr>
          <w:rFonts w:ascii="Tw Cen MT" w:eastAsia="Tw Cen MT" w:hAnsi="Tw Cen MT" w:cs="Tw Cen MT"/>
        </w:rPr>
        <w:t xml:space="preserve">                        }</w:t>
      </w:r>
    </w:p>
    <w:p w14:paraId="09C77E35" w14:textId="7126EAF0" w:rsidR="02FD5318" w:rsidRDefault="02FD5318">
      <w:r w:rsidRPr="02FD5318">
        <w:rPr>
          <w:rFonts w:ascii="Tw Cen MT" w:eastAsia="Tw Cen MT" w:hAnsi="Tw Cen MT" w:cs="Tw Cen MT"/>
        </w:rPr>
        <w:t xml:space="preserve">                        try {</w:t>
      </w:r>
    </w:p>
    <w:p w14:paraId="22C8518F" w14:textId="6767A173" w:rsidR="02FD5318" w:rsidRDefault="02FD5318">
      <w:r w:rsidRPr="02FD5318">
        <w:rPr>
          <w:rFonts w:ascii="Tw Cen MT" w:eastAsia="Tw Cen MT" w:hAnsi="Tw Cen MT" w:cs="Tw Cen MT"/>
        </w:rPr>
        <w:t xml:space="preserve">                            $b = </w:t>
      </w:r>
      <w:proofErr w:type="spellStart"/>
      <w:r w:rsidRPr="02FD5318">
        <w:rPr>
          <w:rFonts w:ascii="Tw Cen MT" w:eastAsia="Tw Cen MT" w:hAnsi="Tw Cen MT" w:cs="Tw Cen MT"/>
        </w:rPr>
        <w:t>random_int</w:t>
      </w:r>
      <w:proofErr w:type="spellEnd"/>
      <w:r w:rsidRPr="02FD5318">
        <w:rPr>
          <w:rFonts w:ascii="Tw Cen MT" w:eastAsia="Tw Cen MT" w:hAnsi="Tw Cen MT" w:cs="Tw Cen MT"/>
        </w:rPr>
        <w:t>(-10, 10);</w:t>
      </w:r>
    </w:p>
    <w:p w14:paraId="31FE1DE2" w14:textId="280D1D12" w:rsidR="02FD5318" w:rsidRDefault="02FD5318">
      <w:r w:rsidRPr="02FD5318">
        <w:rPr>
          <w:rFonts w:ascii="Tw Cen MT" w:eastAsia="Tw Cen MT" w:hAnsi="Tw Cen MT" w:cs="Tw Cen MT"/>
        </w:rPr>
        <w:t xml:space="preserve">                        } catch (Exception $e) {</w:t>
      </w:r>
    </w:p>
    <w:p w14:paraId="7856FD35" w14:textId="1D1849D3" w:rsidR="02FD5318" w:rsidRDefault="02FD5318">
      <w:r w:rsidRPr="02FD5318">
        <w:rPr>
          <w:rFonts w:ascii="Tw Cen MT" w:eastAsia="Tw Cen MT" w:hAnsi="Tw Cen MT" w:cs="Tw Cen MT"/>
        </w:rPr>
        <w:t xml:space="preserve">                        }</w:t>
      </w:r>
    </w:p>
    <w:p w14:paraId="214DB260" w14:textId="16ECA8A9" w:rsidR="02FD5318" w:rsidRDefault="02FD5318">
      <w:r w:rsidRPr="02FD5318">
        <w:rPr>
          <w:rFonts w:ascii="Tw Cen MT" w:eastAsia="Tw Cen MT" w:hAnsi="Tw Cen MT" w:cs="Tw Cen MT"/>
        </w:rPr>
        <w:t xml:space="preserve">                        try {</w:t>
      </w:r>
    </w:p>
    <w:p w14:paraId="396C9B9E" w14:textId="33297D32" w:rsidR="02FD5318" w:rsidRDefault="02FD5318">
      <w:r w:rsidRPr="02FD5318">
        <w:rPr>
          <w:rFonts w:ascii="Tw Cen MT" w:eastAsia="Tw Cen MT" w:hAnsi="Tw Cen MT" w:cs="Tw Cen MT"/>
        </w:rPr>
        <w:t xml:space="preserve">                            $c = </w:t>
      </w:r>
      <w:proofErr w:type="spellStart"/>
      <w:r w:rsidRPr="02FD5318">
        <w:rPr>
          <w:rFonts w:ascii="Tw Cen MT" w:eastAsia="Tw Cen MT" w:hAnsi="Tw Cen MT" w:cs="Tw Cen MT"/>
        </w:rPr>
        <w:t>random_int</w:t>
      </w:r>
      <w:proofErr w:type="spellEnd"/>
      <w:r w:rsidRPr="02FD5318">
        <w:rPr>
          <w:rFonts w:ascii="Tw Cen MT" w:eastAsia="Tw Cen MT" w:hAnsi="Tw Cen MT" w:cs="Tw Cen MT"/>
        </w:rPr>
        <w:t>(-5, 5);</w:t>
      </w:r>
    </w:p>
    <w:p w14:paraId="10DF1082" w14:textId="1EBA4084" w:rsidR="02FD5318" w:rsidRDefault="02FD5318">
      <w:r w:rsidRPr="02FD5318">
        <w:rPr>
          <w:rFonts w:ascii="Tw Cen MT" w:eastAsia="Tw Cen MT" w:hAnsi="Tw Cen MT" w:cs="Tw Cen MT"/>
        </w:rPr>
        <w:t xml:space="preserve">                        } catch (Exception $e) {</w:t>
      </w:r>
    </w:p>
    <w:p w14:paraId="286D5E3C" w14:textId="13B5ADFA" w:rsidR="02FD5318" w:rsidRDefault="02FD5318">
      <w:r w:rsidRPr="02FD5318">
        <w:rPr>
          <w:rFonts w:ascii="Tw Cen MT" w:eastAsia="Tw Cen MT" w:hAnsi="Tw Cen MT" w:cs="Tw Cen MT"/>
        </w:rPr>
        <w:t xml:space="preserve">                        }</w:t>
      </w:r>
    </w:p>
    <w:p w14:paraId="5569F299" w14:textId="55AF1449" w:rsidR="02FD5318" w:rsidRDefault="02FD5318">
      <w:r w:rsidRPr="02FD5318">
        <w:rPr>
          <w:rFonts w:ascii="Tw Cen MT" w:eastAsia="Tw Cen MT" w:hAnsi="Tw Cen MT" w:cs="Tw Cen MT"/>
        </w:rPr>
        <w:t xml:space="preserve">                        try {</w:t>
      </w:r>
    </w:p>
    <w:p w14:paraId="0A227C73" w14:textId="12FDD7FC" w:rsidR="02FD5318" w:rsidRDefault="02FD5318">
      <w:r w:rsidRPr="02FD5318">
        <w:rPr>
          <w:rFonts w:ascii="Tw Cen MT" w:eastAsia="Tw Cen MT" w:hAnsi="Tw Cen MT" w:cs="Tw Cen MT"/>
        </w:rPr>
        <w:lastRenderedPageBreak/>
        <w:t xml:space="preserve">                            $d = </w:t>
      </w:r>
      <w:proofErr w:type="spellStart"/>
      <w:r w:rsidRPr="02FD5318">
        <w:rPr>
          <w:rFonts w:ascii="Tw Cen MT" w:eastAsia="Tw Cen MT" w:hAnsi="Tw Cen MT" w:cs="Tw Cen MT"/>
        </w:rPr>
        <w:t>random_int</w:t>
      </w:r>
      <w:proofErr w:type="spellEnd"/>
      <w:r w:rsidRPr="02FD5318">
        <w:rPr>
          <w:rFonts w:ascii="Tw Cen MT" w:eastAsia="Tw Cen MT" w:hAnsi="Tw Cen MT" w:cs="Tw Cen MT"/>
        </w:rPr>
        <w:t>(-10, 10);</w:t>
      </w:r>
    </w:p>
    <w:p w14:paraId="4A4D0447" w14:textId="3039151E" w:rsidR="02FD5318" w:rsidRDefault="02FD5318">
      <w:r w:rsidRPr="02FD5318">
        <w:rPr>
          <w:rFonts w:ascii="Tw Cen MT" w:eastAsia="Tw Cen MT" w:hAnsi="Tw Cen MT" w:cs="Tw Cen MT"/>
        </w:rPr>
        <w:t xml:space="preserve">                        } catch (Exception $e) {</w:t>
      </w:r>
    </w:p>
    <w:p w14:paraId="61BEFA77" w14:textId="226E8EF5" w:rsidR="02FD5318" w:rsidRDefault="02FD5318">
      <w:r w:rsidRPr="02FD5318">
        <w:rPr>
          <w:rFonts w:ascii="Tw Cen MT" w:eastAsia="Tw Cen MT" w:hAnsi="Tw Cen MT" w:cs="Tw Cen MT"/>
        </w:rPr>
        <w:t xml:space="preserve">                        }</w:t>
      </w:r>
    </w:p>
    <w:p w14:paraId="4A2ECBBA" w14:textId="46CF14A0" w:rsidR="02FD5318" w:rsidRDefault="02FD5318">
      <w:r w:rsidRPr="02FD5318">
        <w:rPr>
          <w:rFonts w:ascii="Tw Cen MT" w:eastAsia="Tw Cen MT" w:hAnsi="Tw Cen MT" w:cs="Tw Cen MT"/>
        </w:rPr>
        <w:t xml:space="preserve">                    } while ($a === 0 || $b === 0 || $c === 0 || $d === 0);//Start with (</w:t>
      </w:r>
      <w:proofErr w:type="spellStart"/>
      <w:r w:rsidRPr="02FD5318">
        <w:rPr>
          <w:rFonts w:ascii="Tw Cen MT" w:eastAsia="Tw Cen MT" w:hAnsi="Tw Cen MT" w:cs="Tw Cen MT"/>
        </w:rPr>
        <w:t>ax</w:t>
      </w:r>
      <w:proofErr w:type="spellEnd"/>
      <w:r w:rsidRPr="02FD5318">
        <w:rPr>
          <w:rFonts w:ascii="Tw Cen MT" w:eastAsia="Tw Cen MT" w:hAnsi="Tw Cen MT" w:cs="Tw Cen MT"/>
        </w:rPr>
        <w:t>-b)(cx-d)=0</w:t>
      </w:r>
    </w:p>
    <w:p w14:paraId="594E3A6B" w14:textId="36B1D45D" w:rsidR="02FD5318" w:rsidRDefault="02FD5318">
      <w:r w:rsidRPr="02FD5318">
        <w:rPr>
          <w:rFonts w:ascii="Tw Cen MT" w:eastAsia="Tw Cen MT" w:hAnsi="Tw Cen MT" w:cs="Tw Cen MT"/>
        </w:rPr>
        <w:t xml:space="preserve">                     </w:t>
      </w:r>
    </w:p>
    <w:p w14:paraId="5A107C4A" w14:textId="6FED83F3" w:rsidR="02FD5318" w:rsidRDefault="02FD5318">
      <w:r w:rsidRPr="02FD5318">
        <w:rPr>
          <w:rFonts w:ascii="Tw Cen MT" w:eastAsia="Tw Cen MT" w:hAnsi="Tw Cen MT" w:cs="Tw Cen MT"/>
        </w:rPr>
        <w:t xml:space="preserve">        $g = $a * $c;</w:t>
      </w:r>
    </w:p>
    <w:p w14:paraId="6BECDF91" w14:textId="79F2D246" w:rsidR="02FD5318" w:rsidRDefault="02FD5318">
      <w:r w:rsidRPr="02FD5318">
        <w:rPr>
          <w:rFonts w:ascii="Tw Cen MT" w:eastAsia="Tw Cen MT" w:hAnsi="Tw Cen MT" w:cs="Tw Cen MT"/>
        </w:rPr>
        <w:t xml:space="preserve">        $h = -(($a * $d) + ($b * $c));</w:t>
      </w:r>
    </w:p>
    <w:p w14:paraId="4263C99C" w14:textId="3F255814" w:rsidR="02FD5318" w:rsidRDefault="02FD5318">
      <w:r w:rsidRPr="02FD5318">
        <w:rPr>
          <w:rFonts w:ascii="Tw Cen MT" w:eastAsia="Tw Cen MT" w:hAnsi="Tw Cen MT" w:cs="Tw Cen MT"/>
        </w:rPr>
        <w:t xml:space="preserve">        $k = $b * $d;</w:t>
      </w:r>
    </w:p>
    <w:p w14:paraId="680FE8E2" w14:textId="75E35778" w:rsidR="02FD5318" w:rsidRDefault="02FD5318">
      <w:r w:rsidRPr="02FD5318">
        <w:rPr>
          <w:rFonts w:ascii="Tw Cen MT" w:eastAsia="Tw Cen MT" w:hAnsi="Tw Cen MT" w:cs="Tw Cen MT"/>
        </w:rPr>
        <w:t xml:space="preserve">        //Coefficients of the equation generated by the expansion of (</w:t>
      </w:r>
      <w:proofErr w:type="spellStart"/>
      <w:r w:rsidRPr="02FD5318">
        <w:rPr>
          <w:rFonts w:ascii="Tw Cen MT" w:eastAsia="Tw Cen MT" w:hAnsi="Tw Cen MT" w:cs="Tw Cen MT"/>
        </w:rPr>
        <w:t>ax</w:t>
      </w:r>
      <w:proofErr w:type="spellEnd"/>
      <w:r w:rsidRPr="02FD5318">
        <w:rPr>
          <w:rFonts w:ascii="Tw Cen MT" w:eastAsia="Tw Cen MT" w:hAnsi="Tw Cen MT" w:cs="Tw Cen MT"/>
        </w:rPr>
        <w:t>-b)(cx-d)</w:t>
      </w:r>
    </w:p>
    <w:p w14:paraId="3A791D6A" w14:textId="6FE4E070" w:rsidR="02FD5318" w:rsidRDefault="02FD5318">
      <w:r w:rsidRPr="02FD5318">
        <w:rPr>
          <w:rFonts w:ascii="Tw Cen MT" w:eastAsia="Tw Cen MT" w:hAnsi="Tw Cen MT" w:cs="Tw Cen MT"/>
        </w:rPr>
        <w:t xml:space="preserve">                 $d1 = ($h ** 2) - (4 * $g * $k);</w:t>
      </w:r>
    </w:p>
    <w:p w14:paraId="2D1457AC" w14:textId="4C94D34D" w:rsidR="02FD5318" w:rsidRDefault="02FD5318">
      <w:r w:rsidRPr="02FD5318">
        <w:rPr>
          <w:rFonts w:ascii="Tw Cen MT" w:eastAsia="Tw Cen MT" w:hAnsi="Tw Cen MT" w:cs="Tw Cen MT"/>
        </w:rPr>
        <w:t xml:space="preserve">                //The discriminant of the newly generated equation</w:t>
      </w:r>
    </w:p>
    <w:p w14:paraId="14A6E011" w14:textId="2A8B532A" w:rsidR="02FD5318" w:rsidRDefault="02FD5318">
      <w:r w:rsidRPr="02FD5318">
        <w:rPr>
          <w:rFonts w:ascii="Tw Cen MT" w:eastAsia="Tw Cen MT" w:hAnsi="Tw Cen MT" w:cs="Tw Cen MT"/>
        </w:rPr>
        <w:t xml:space="preserve">    </w:t>
      </w:r>
    </w:p>
    <w:p w14:paraId="3D78ECE8" w14:textId="10A89648"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turning_point_prefix</w:t>
      </w:r>
      <w:proofErr w:type="spellEnd"/>
      <w:r w:rsidRPr="02FD5318">
        <w:rPr>
          <w:rFonts w:ascii="Tw Cen MT" w:eastAsia="Tw Cen MT" w:hAnsi="Tw Cen MT" w:cs="Tw Cen MT"/>
        </w:rPr>
        <w:t>='The turning point of the quadratic equation is ';</w:t>
      </w:r>
    </w:p>
    <w:p w14:paraId="327CC761" w14:textId="2BC9F158"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turning_point_suffix</w:t>
      </w:r>
      <w:proofErr w:type="spellEnd"/>
      <w:r w:rsidRPr="02FD5318">
        <w:rPr>
          <w:rFonts w:ascii="Tw Cen MT" w:eastAsia="Tw Cen MT" w:hAnsi="Tw Cen MT" w:cs="Tw Cen MT"/>
        </w:rPr>
        <w:t>=' This is a ';</w:t>
      </w:r>
    </w:p>
    <w:p w14:paraId="3C6971A7" w14:textId="516FBC93"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x_turning_point</w:t>
      </w:r>
      <w:proofErr w:type="spellEnd"/>
      <w:r w:rsidRPr="02FD5318">
        <w:rPr>
          <w:rFonts w:ascii="Tw Cen MT" w:eastAsia="Tw Cen MT" w:hAnsi="Tw Cen MT" w:cs="Tw Cen MT"/>
        </w:rPr>
        <w:t>=(-$h)/(2*$g);</w:t>
      </w:r>
    </w:p>
    <w:p w14:paraId="54335AF5" w14:textId="27E8420D"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y_turning_point</w:t>
      </w:r>
      <w:proofErr w:type="spellEnd"/>
      <w:r w:rsidRPr="02FD5318">
        <w:rPr>
          <w:rFonts w:ascii="Tw Cen MT" w:eastAsia="Tw Cen MT" w:hAnsi="Tw Cen MT" w:cs="Tw Cen MT"/>
        </w:rPr>
        <w:t xml:space="preserve"> = $k - (($h ** 2) / (4 * $g));</w:t>
      </w:r>
    </w:p>
    <w:p w14:paraId="3F7952BF" w14:textId="75FB037A"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type_of_turning_point</w:t>
      </w:r>
      <w:proofErr w:type="spellEnd"/>
      <w:r w:rsidRPr="02FD5318">
        <w:rPr>
          <w:rFonts w:ascii="Tw Cen MT" w:eastAsia="Tw Cen MT" w:hAnsi="Tw Cen MT" w:cs="Tw Cen MT"/>
        </w:rPr>
        <w:t>='turning point of the quadratic equation.';</w:t>
      </w:r>
    </w:p>
    <w:p w14:paraId="5284D9C8" w14:textId="593179A1" w:rsidR="02FD5318" w:rsidRDefault="02FD5318">
      <w:r w:rsidRPr="02FD5318">
        <w:rPr>
          <w:rFonts w:ascii="Tw Cen MT" w:eastAsia="Tw Cen MT" w:hAnsi="Tw Cen MT" w:cs="Tw Cen MT"/>
        </w:rPr>
        <w:t xml:space="preserve">                $concavity = 2 * $g;//The coefficient of x in the gradient or the 2nd Derivative</w:t>
      </w:r>
    </w:p>
    <w:p w14:paraId="7987DEB1" w14:textId="60849467" w:rsidR="02FD5318" w:rsidRDefault="02FD5318">
      <w:r w:rsidRPr="02FD5318">
        <w:rPr>
          <w:rFonts w:ascii="Tw Cen MT" w:eastAsia="Tw Cen MT" w:hAnsi="Tw Cen MT" w:cs="Tw Cen MT"/>
        </w:rPr>
        <w:t xml:space="preserve">    </w:t>
      </w:r>
    </w:p>
    <w:p w14:paraId="0904FECB" w14:textId="3699EA50" w:rsidR="02FD5318" w:rsidRDefault="02FD5318">
      <w:r w:rsidRPr="02FD5318">
        <w:rPr>
          <w:rFonts w:ascii="Tw Cen MT" w:eastAsia="Tw Cen MT" w:hAnsi="Tw Cen MT" w:cs="Tw Cen MT"/>
        </w:rPr>
        <w:t xml:space="preserve">                if ($concavity &gt; 0) {</w:t>
      </w:r>
    </w:p>
    <w:p w14:paraId="1D984DCF" w14:textId="493744C0"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type_of_turning_point</w:t>
      </w:r>
      <w:proofErr w:type="spellEnd"/>
      <w:r w:rsidRPr="02FD5318">
        <w:rPr>
          <w:rFonts w:ascii="Tw Cen MT" w:eastAsia="Tw Cen MT" w:hAnsi="Tw Cen MT" w:cs="Tw Cen MT"/>
        </w:rPr>
        <w:t>='local minimum';</w:t>
      </w:r>
    </w:p>
    <w:p w14:paraId="42856CB0" w14:textId="12E28075" w:rsidR="02FD5318" w:rsidRDefault="02FD5318">
      <w:r w:rsidRPr="02FD5318">
        <w:rPr>
          <w:rFonts w:ascii="Tw Cen MT" w:eastAsia="Tw Cen MT" w:hAnsi="Tw Cen MT" w:cs="Tw Cen MT"/>
        </w:rPr>
        <w:t xml:space="preserve">    </w:t>
      </w:r>
    </w:p>
    <w:p w14:paraId="30FA6FF3" w14:textId="18DADCA6" w:rsidR="02FD5318" w:rsidRDefault="02FD5318">
      <w:r w:rsidRPr="02FD5318">
        <w:rPr>
          <w:rFonts w:ascii="Tw Cen MT" w:eastAsia="Tw Cen MT" w:hAnsi="Tw Cen MT" w:cs="Tw Cen MT"/>
        </w:rPr>
        <w:t xml:space="preserve">                } else if ($concavity &lt; 0) {</w:t>
      </w:r>
    </w:p>
    <w:p w14:paraId="78D79AA3" w14:textId="09454B43"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type_of_turning_point</w:t>
      </w:r>
      <w:proofErr w:type="spellEnd"/>
      <w:r w:rsidRPr="02FD5318">
        <w:rPr>
          <w:rFonts w:ascii="Tw Cen MT" w:eastAsia="Tw Cen MT" w:hAnsi="Tw Cen MT" w:cs="Tw Cen MT"/>
        </w:rPr>
        <w:t>='local maximum';</w:t>
      </w:r>
    </w:p>
    <w:p w14:paraId="1252DCB6" w14:textId="535F4CB4" w:rsidR="02FD5318" w:rsidRDefault="02FD5318">
      <w:r w:rsidRPr="02FD5318">
        <w:rPr>
          <w:rFonts w:ascii="Tw Cen MT" w:eastAsia="Tw Cen MT" w:hAnsi="Tw Cen MT" w:cs="Tw Cen MT"/>
        </w:rPr>
        <w:t xml:space="preserve">                }</w:t>
      </w:r>
    </w:p>
    <w:p w14:paraId="7378DD52" w14:textId="30732A59" w:rsidR="02FD5318" w:rsidRDefault="02FD5318">
      <w:r w:rsidRPr="02FD5318">
        <w:rPr>
          <w:rFonts w:ascii="Tw Cen MT" w:eastAsia="Tw Cen MT" w:hAnsi="Tw Cen MT" w:cs="Tw Cen MT"/>
        </w:rPr>
        <w:t xml:space="preserve">    </w:t>
      </w:r>
    </w:p>
    <w:p w14:paraId="145840A4" w14:textId="673780E2" w:rsidR="02FD5318" w:rsidRDefault="02FD5318">
      <w:r w:rsidRPr="02FD5318">
        <w:rPr>
          <w:rFonts w:ascii="Tw Cen MT" w:eastAsia="Tw Cen MT" w:hAnsi="Tw Cen MT" w:cs="Tw Cen MT"/>
        </w:rPr>
        <w:t xml:space="preserve">                $turning_point=$turning_point_prefix.$x_turning_point.$y_turning_point.$turning_point_suffix.$type_of_turning_point;</w:t>
      </w:r>
    </w:p>
    <w:p w14:paraId="18F379D2" w14:textId="6810FE0E" w:rsidR="02FD5318" w:rsidRDefault="02FD5318">
      <w:r w:rsidRPr="02FD5318">
        <w:rPr>
          <w:rFonts w:ascii="Tw Cen MT" w:eastAsia="Tw Cen MT" w:hAnsi="Tw Cen MT" w:cs="Tw Cen MT"/>
        </w:rPr>
        <w:t xml:space="preserve">    </w:t>
      </w:r>
    </w:p>
    <w:p w14:paraId="02F5313F" w14:textId="089629AC" w:rsidR="02FD5318" w:rsidRDefault="02FD5318">
      <w:r w:rsidRPr="02FD5318">
        <w:rPr>
          <w:rFonts w:ascii="Tw Cen MT" w:eastAsia="Tw Cen MT" w:hAnsi="Tw Cen MT" w:cs="Tw Cen MT"/>
        </w:rPr>
        <w:lastRenderedPageBreak/>
        <w:t xml:space="preserve">                $root1 = $b / $a;</w:t>
      </w:r>
    </w:p>
    <w:p w14:paraId="27055FEF" w14:textId="5EB85F79" w:rsidR="02FD5318" w:rsidRDefault="02FD5318">
      <w:r w:rsidRPr="02FD5318">
        <w:rPr>
          <w:rFonts w:ascii="Tw Cen MT" w:eastAsia="Tw Cen MT" w:hAnsi="Tw Cen MT" w:cs="Tw Cen MT"/>
        </w:rPr>
        <w:t xml:space="preserve">                $root2 = $d / $c;</w:t>
      </w:r>
    </w:p>
    <w:p w14:paraId="534946D1" w14:textId="7D544D2D" w:rsidR="02FD5318" w:rsidRDefault="02FD5318">
      <w:r w:rsidRPr="02FD5318">
        <w:rPr>
          <w:rFonts w:ascii="Tw Cen MT" w:eastAsia="Tw Cen MT" w:hAnsi="Tw Cen MT" w:cs="Tw Cen MT"/>
        </w:rPr>
        <w:t xml:space="preserve">                </w:t>
      </w:r>
    </w:p>
    <w:p w14:paraId="6CC8412D" w14:textId="5A86931C" w:rsidR="02FD5318" w:rsidRDefault="02FD5318">
      <w:r w:rsidRPr="02FD5318">
        <w:rPr>
          <w:rFonts w:ascii="Tw Cen MT" w:eastAsia="Tw Cen MT" w:hAnsi="Tw Cen MT" w:cs="Tw Cen MT"/>
        </w:rPr>
        <w:t xml:space="preserve">                if($root1!==$root2) {</w:t>
      </w:r>
    </w:p>
    <w:p w14:paraId="20DD69FB" w14:textId="6BA572FE" w:rsidR="02FD5318" w:rsidRDefault="02FD5318">
      <w:r w:rsidRPr="02FD5318">
        <w:rPr>
          <w:rFonts w:ascii="Tw Cen MT" w:eastAsia="Tw Cen MT" w:hAnsi="Tw Cen MT" w:cs="Tw Cen MT"/>
        </w:rPr>
        <w:t xml:space="preserve">                    $roots = array(</w:t>
      </w:r>
      <w:r w:rsidR="00EF7022" w:rsidRPr="00EF7022">
        <w:rPr>
          <w:rFonts w:ascii="Tw Cen MT" w:eastAsia="Tw Cen MT" w:hAnsi="Tw Cen MT" w:cs="Tw Cen MT"/>
        </w:rPr>
        <w:t>'Root 1' =&gt; </w:t>
      </w:r>
      <w:r w:rsidRPr="02FD5318">
        <w:rPr>
          <w:rFonts w:ascii="Tw Cen MT" w:eastAsia="Tw Cen MT" w:hAnsi="Tw Cen MT" w:cs="Tw Cen MT"/>
        </w:rPr>
        <w:t xml:space="preserve">$root1, </w:t>
      </w:r>
      <w:r w:rsidR="00EF7022" w:rsidRPr="00EF7022">
        <w:rPr>
          <w:rFonts w:ascii="Tw Cen MT" w:eastAsia="Tw Cen MT" w:hAnsi="Tw Cen MT" w:cs="Tw Cen MT"/>
        </w:rPr>
        <w:t>'Root </w:t>
      </w:r>
      <w:r w:rsidR="00EF7022">
        <w:rPr>
          <w:rFonts w:ascii="Tw Cen MT" w:eastAsia="Tw Cen MT" w:hAnsi="Tw Cen MT" w:cs="Tw Cen MT"/>
        </w:rPr>
        <w:t>2</w:t>
      </w:r>
      <w:r w:rsidR="00EF7022" w:rsidRPr="00EF7022">
        <w:rPr>
          <w:rFonts w:ascii="Tw Cen MT" w:eastAsia="Tw Cen MT" w:hAnsi="Tw Cen MT" w:cs="Tw Cen MT"/>
        </w:rPr>
        <w:t>' =&gt; </w:t>
      </w:r>
      <w:r w:rsidRPr="02FD5318">
        <w:rPr>
          <w:rFonts w:ascii="Tw Cen MT" w:eastAsia="Tw Cen MT" w:hAnsi="Tw Cen MT" w:cs="Tw Cen MT"/>
        </w:rPr>
        <w:t>$root2);</w:t>
      </w:r>
    </w:p>
    <w:p w14:paraId="63947114" w14:textId="3A35EF4E"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root_type</w:t>
      </w:r>
      <w:proofErr w:type="spellEnd"/>
      <w:r w:rsidRPr="02FD5318">
        <w:rPr>
          <w:rFonts w:ascii="Tw Cen MT" w:eastAsia="Tw Cen MT" w:hAnsi="Tw Cen MT" w:cs="Tw Cen MT"/>
        </w:rPr>
        <w:t xml:space="preserve"> = 'This quadratic equation has 2 distinct real roots.';</w:t>
      </w:r>
    </w:p>
    <w:p w14:paraId="59A93E88" w14:textId="13C86170"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equation_suffix</w:t>
      </w:r>
      <w:proofErr w:type="spellEnd"/>
      <w:r w:rsidRPr="02FD5318">
        <w:rPr>
          <w:rFonts w:ascii="Tw Cen MT" w:eastAsia="Tw Cen MT" w:hAnsi="Tw Cen MT" w:cs="Tw Cen MT"/>
        </w:rPr>
        <w:t xml:space="preserve"> = 'Find the possible values of x when y crosses the x-axis.';</w:t>
      </w:r>
    </w:p>
    <w:p w14:paraId="5DA78320" w14:textId="75DD281B" w:rsidR="02FD5318" w:rsidRDefault="02FD5318">
      <w:r w:rsidRPr="02FD5318">
        <w:rPr>
          <w:rFonts w:ascii="Tw Cen MT" w:eastAsia="Tw Cen MT" w:hAnsi="Tw Cen MT" w:cs="Tw Cen MT"/>
        </w:rPr>
        <w:t xml:space="preserve">    </w:t>
      </w:r>
    </w:p>
    <w:p w14:paraId="29791E07" w14:textId="5BF0B4D0" w:rsidR="02FD5318" w:rsidRDefault="02FD5318">
      <w:r w:rsidRPr="02FD5318">
        <w:rPr>
          <w:rFonts w:ascii="Tw Cen MT" w:eastAsia="Tw Cen MT" w:hAnsi="Tw Cen MT" w:cs="Tw Cen MT"/>
        </w:rPr>
        <w:t xml:space="preserve">                }</w:t>
      </w:r>
    </w:p>
    <w:p w14:paraId="3D02C5FC" w14:textId="462C2B88" w:rsidR="02FD5318" w:rsidRDefault="02FD5318">
      <w:r w:rsidRPr="02FD5318">
        <w:rPr>
          <w:rFonts w:ascii="Tw Cen MT" w:eastAsia="Tw Cen MT" w:hAnsi="Tw Cen MT" w:cs="Tw Cen MT"/>
        </w:rPr>
        <w:t xml:space="preserve">                </w:t>
      </w:r>
    </w:p>
    <w:p w14:paraId="12D08E73" w14:textId="19A7A080" w:rsidR="02FD5318" w:rsidRDefault="02FD5318">
      <w:r w:rsidRPr="02FD5318">
        <w:rPr>
          <w:rFonts w:ascii="Tw Cen MT" w:eastAsia="Tw Cen MT" w:hAnsi="Tw Cen MT" w:cs="Tw Cen MT"/>
        </w:rPr>
        <w:t xml:space="preserve">                else {</w:t>
      </w:r>
    </w:p>
    <w:p w14:paraId="1A4E9E52" w14:textId="4341B8DF" w:rsidR="02FD5318" w:rsidRDefault="02FD5318">
      <w:r w:rsidRPr="02FD5318">
        <w:rPr>
          <w:rFonts w:ascii="Tw Cen MT" w:eastAsia="Tw Cen MT" w:hAnsi="Tw Cen MT" w:cs="Tw Cen MT"/>
        </w:rPr>
        <w:t xml:space="preserve">                    $roots=array(</w:t>
      </w:r>
      <w:r w:rsidR="00EF7022" w:rsidRPr="00EF7022">
        <w:rPr>
          <w:rFonts w:ascii="Tw Cen MT" w:eastAsia="Tw Cen MT" w:hAnsi="Tw Cen MT" w:cs="Tw Cen MT"/>
        </w:rPr>
        <w:t>'Root 1' =&gt; </w:t>
      </w:r>
      <w:r w:rsidRPr="02FD5318">
        <w:rPr>
          <w:rFonts w:ascii="Tw Cen MT" w:eastAsia="Tw Cen MT" w:hAnsi="Tw Cen MT" w:cs="Tw Cen MT"/>
        </w:rPr>
        <w:t>$root1);//This is the repeated root</w:t>
      </w:r>
    </w:p>
    <w:p w14:paraId="1552ACA4" w14:textId="273816EF"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root_type</w:t>
      </w:r>
      <w:proofErr w:type="spellEnd"/>
      <w:r w:rsidRPr="02FD5318">
        <w:rPr>
          <w:rFonts w:ascii="Tw Cen MT" w:eastAsia="Tw Cen MT" w:hAnsi="Tw Cen MT" w:cs="Tw Cen MT"/>
        </w:rPr>
        <w:t xml:space="preserve"> = 'This quadratic equation has a single repeated real root.';</w:t>
      </w:r>
    </w:p>
    <w:p w14:paraId="232A4345" w14:textId="328AC03D"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equation_suffix</w:t>
      </w:r>
      <w:proofErr w:type="spellEnd"/>
      <w:r w:rsidRPr="02FD5318">
        <w:rPr>
          <w:rFonts w:ascii="Tw Cen MT" w:eastAsia="Tw Cen MT" w:hAnsi="Tw Cen MT" w:cs="Tw Cen MT"/>
        </w:rPr>
        <w:t xml:space="preserve"> = 'Find the value of x when y crosses the x-axis.';</w:t>
      </w:r>
    </w:p>
    <w:p w14:paraId="5135D65A" w14:textId="7EC896E2" w:rsidR="02FD5318" w:rsidRDefault="02FD5318">
      <w:r w:rsidRPr="02FD5318">
        <w:rPr>
          <w:rFonts w:ascii="Tw Cen MT" w:eastAsia="Tw Cen MT" w:hAnsi="Tw Cen MT" w:cs="Tw Cen MT"/>
        </w:rPr>
        <w:t xml:space="preserve">                }// Root Type could be implemented as a hint</w:t>
      </w:r>
    </w:p>
    <w:p w14:paraId="03B883C6" w14:textId="472093B9" w:rsidR="02FD5318" w:rsidRDefault="02FD5318">
      <w:r w:rsidRPr="02FD5318">
        <w:rPr>
          <w:rFonts w:ascii="Tw Cen MT" w:eastAsia="Tw Cen MT" w:hAnsi="Tw Cen MT" w:cs="Tw Cen MT"/>
        </w:rPr>
        <w:t xml:space="preserve">                </w:t>
      </w:r>
    </w:p>
    <w:p w14:paraId="2C6C2A6C" w14:textId="10E84FD8" w:rsidR="02FD5318" w:rsidRDefault="02FD5318">
      <w:r w:rsidRPr="02FD5318">
        <w:rPr>
          <w:rFonts w:ascii="Tw Cen MT" w:eastAsia="Tw Cen MT" w:hAnsi="Tw Cen MT" w:cs="Tw Cen MT"/>
        </w:rPr>
        <w:t xml:space="preserve"> </w:t>
      </w:r>
    </w:p>
    <w:p w14:paraId="6D27E2A3" w14:textId="2C406454" w:rsidR="02FD5318" w:rsidRDefault="02FD5318">
      <w:r w:rsidRPr="02FD5318">
        <w:rPr>
          <w:rFonts w:ascii="Tw Cen MT" w:eastAsia="Tw Cen MT" w:hAnsi="Tw Cen MT" w:cs="Tw Cen MT"/>
        </w:rPr>
        <w:t xml:space="preserve">                </w:t>
      </w:r>
    </w:p>
    <w:p w14:paraId="63CB390F" w14:textId="1EB735F2" w:rsidR="02FD5318" w:rsidRDefault="02FD5318">
      <w:r w:rsidRPr="02FD5318">
        <w:rPr>
          <w:rFonts w:ascii="Tw Cen MT" w:eastAsia="Tw Cen MT" w:hAnsi="Tw Cen MT" w:cs="Tw Cen MT"/>
        </w:rPr>
        <w:t xml:space="preserve">                 } while ($g === 0 || $h === 0 || $k === 0 ||$d1 &lt; 0);</w:t>
      </w:r>
    </w:p>
    <w:p w14:paraId="4249335D" w14:textId="3F36A56F" w:rsidR="02FD5318" w:rsidRDefault="02FD5318">
      <w:r w:rsidRPr="02FD5318">
        <w:rPr>
          <w:rFonts w:ascii="Tw Cen MT" w:eastAsia="Tw Cen MT" w:hAnsi="Tw Cen MT" w:cs="Tw Cen MT"/>
        </w:rPr>
        <w:t xml:space="preserve">            echo $</w:t>
      </w:r>
      <w:proofErr w:type="spellStart"/>
      <w:r w:rsidRPr="02FD5318">
        <w:rPr>
          <w:rFonts w:ascii="Tw Cen MT" w:eastAsia="Tw Cen MT" w:hAnsi="Tw Cen MT" w:cs="Tw Cen MT"/>
        </w:rPr>
        <w:t>g.",".$h.",".$k</w:t>
      </w:r>
      <w:proofErr w:type="spellEnd"/>
      <w:r w:rsidRPr="02FD5318">
        <w:rPr>
          <w:rFonts w:ascii="Tw Cen MT" w:eastAsia="Tw Cen MT" w:hAnsi="Tw Cen MT" w:cs="Tw Cen MT"/>
        </w:rPr>
        <w:t>.".";</w:t>
      </w:r>
    </w:p>
    <w:p w14:paraId="158A6AE1" w14:textId="42A4CCBE" w:rsidR="02FD5318" w:rsidRDefault="02FD5318">
      <w:r w:rsidRPr="02FD5318">
        <w:rPr>
          <w:rFonts w:ascii="Tw Cen MT" w:eastAsia="Tw Cen MT" w:hAnsi="Tw Cen MT" w:cs="Tw Cen MT"/>
        </w:rPr>
        <w:t xml:space="preserve">                </w:t>
      </w:r>
    </w:p>
    <w:p w14:paraId="199DFC84" w14:textId="44B53B23" w:rsidR="02FD5318" w:rsidRDefault="02FD5318">
      <w:r w:rsidRPr="02FD5318">
        <w:rPr>
          <w:rFonts w:ascii="Tw Cen MT" w:eastAsia="Tw Cen MT" w:hAnsi="Tw Cen MT" w:cs="Tw Cen MT"/>
        </w:rPr>
        <w:t xml:space="preserve">                </w:t>
      </w:r>
    </w:p>
    <w:p w14:paraId="5199B4EB" w14:textId="0B3161B9" w:rsidR="02FD5318" w:rsidRDefault="02FD5318">
      <w:r w:rsidRPr="02FD5318">
        <w:rPr>
          <w:rFonts w:ascii="Tw Cen MT" w:eastAsia="Tw Cen MT" w:hAnsi="Tw Cen MT" w:cs="Tw Cen MT"/>
        </w:rPr>
        <w:t xml:space="preserve">            </w:t>
      </w:r>
    </w:p>
    <w:p w14:paraId="4F3E04EB" w14:textId="0091A6B3" w:rsidR="02FD5318" w:rsidRDefault="02FD5318">
      <w:r w:rsidRPr="02FD5318">
        <w:rPr>
          <w:rFonts w:ascii="Tw Cen MT" w:eastAsia="Tw Cen MT" w:hAnsi="Tw Cen MT" w:cs="Tw Cen MT"/>
        </w:rPr>
        <w:t xml:space="preserve">            $bar = '----------------------------------------------------------------------------------';</w:t>
      </w:r>
    </w:p>
    <w:p w14:paraId="32DFF146" w14:textId="31112F83" w:rsidR="02FD5318" w:rsidRDefault="02FD5318">
      <w:r w:rsidRPr="02FD5318">
        <w:rPr>
          <w:rFonts w:ascii="Tw Cen MT" w:eastAsia="Tw Cen MT" w:hAnsi="Tw Cen MT" w:cs="Tw Cen MT"/>
        </w:rPr>
        <w:t xml:space="preserve">            </w:t>
      </w:r>
    </w:p>
    <w:p w14:paraId="3307E02A" w14:textId="12E53A44" w:rsidR="02FD5318" w:rsidRDefault="02FD5318">
      <w:r w:rsidRPr="02FD5318">
        <w:rPr>
          <w:rFonts w:ascii="Tw Cen MT" w:eastAsia="Tw Cen MT" w:hAnsi="Tw Cen MT" w:cs="Tw Cen MT"/>
        </w:rPr>
        <w:t xml:space="preserve">        if ($g===1){  $g1=null;}</w:t>
      </w:r>
    </w:p>
    <w:p w14:paraId="2E4F8689" w14:textId="32889DAB" w:rsidR="02FD5318" w:rsidRDefault="02FD5318">
      <w:r w:rsidRPr="02FD5318">
        <w:rPr>
          <w:rFonts w:ascii="Tw Cen MT" w:eastAsia="Tw Cen MT" w:hAnsi="Tw Cen MT" w:cs="Tw Cen MT"/>
        </w:rPr>
        <w:t xml:space="preserve">        </w:t>
      </w:r>
    </w:p>
    <w:p w14:paraId="3BF11AA5" w14:textId="13DC1E4B"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elseif</w:t>
      </w:r>
      <w:proofErr w:type="spellEnd"/>
      <w:r w:rsidRPr="02FD5318">
        <w:rPr>
          <w:rFonts w:ascii="Tw Cen MT" w:eastAsia="Tw Cen MT" w:hAnsi="Tw Cen MT" w:cs="Tw Cen MT"/>
        </w:rPr>
        <w:t xml:space="preserve"> ($g=== -1){$g1=null; $g1=</w:t>
      </w:r>
      <w:proofErr w:type="spellStart"/>
      <w:r w:rsidRPr="02FD5318">
        <w:rPr>
          <w:rFonts w:ascii="Tw Cen MT" w:eastAsia="Tw Cen MT" w:hAnsi="Tw Cen MT" w:cs="Tw Cen MT"/>
        </w:rPr>
        <w:t>sprintf</w:t>
      </w:r>
      <w:proofErr w:type="spellEnd"/>
      <w:r w:rsidRPr="02FD5318">
        <w:rPr>
          <w:rFonts w:ascii="Tw Cen MT" w:eastAsia="Tw Cen MT" w:hAnsi="Tw Cen MT" w:cs="Tw Cen MT"/>
        </w:rPr>
        <w:t>('%-</w:t>
      </w:r>
      <w:proofErr w:type="spellStart"/>
      <w:r w:rsidRPr="02FD5318">
        <w:rPr>
          <w:rFonts w:ascii="Tw Cen MT" w:eastAsia="Tw Cen MT" w:hAnsi="Tw Cen MT" w:cs="Tw Cen MT"/>
        </w:rPr>
        <w:t>d',$g</w:t>
      </w:r>
      <w:proofErr w:type="spellEnd"/>
      <w:r w:rsidRPr="02FD5318">
        <w:rPr>
          <w:rFonts w:ascii="Tw Cen MT" w:eastAsia="Tw Cen MT" w:hAnsi="Tw Cen MT" w:cs="Tw Cen MT"/>
        </w:rPr>
        <w:t>);}</w:t>
      </w:r>
    </w:p>
    <w:p w14:paraId="45B7CA6C" w14:textId="539006C2" w:rsidR="02FD5318" w:rsidRDefault="02FD5318">
      <w:r w:rsidRPr="02FD5318">
        <w:rPr>
          <w:rFonts w:ascii="Tw Cen MT" w:eastAsia="Tw Cen MT" w:hAnsi="Tw Cen MT" w:cs="Tw Cen MT"/>
        </w:rPr>
        <w:t xml:space="preserve">        </w:t>
      </w:r>
    </w:p>
    <w:p w14:paraId="562E248C" w14:textId="7FF92DAB" w:rsidR="02FD5318" w:rsidRDefault="02FD5318">
      <w:r w:rsidRPr="02FD5318">
        <w:rPr>
          <w:rFonts w:ascii="Tw Cen MT" w:eastAsia="Tw Cen MT" w:hAnsi="Tw Cen MT" w:cs="Tw Cen MT"/>
        </w:rPr>
        <w:lastRenderedPageBreak/>
        <w:t xml:space="preserve">                else {$g1=$g;}</w:t>
      </w:r>
    </w:p>
    <w:p w14:paraId="53D14200" w14:textId="3EBDF694" w:rsidR="02FD5318" w:rsidRDefault="02FD5318">
      <w:r w:rsidRPr="02FD5318">
        <w:rPr>
          <w:rFonts w:ascii="Tw Cen MT" w:eastAsia="Tw Cen MT" w:hAnsi="Tw Cen MT" w:cs="Tw Cen MT"/>
        </w:rPr>
        <w:t xml:space="preserve">                </w:t>
      </w:r>
    </w:p>
    <w:p w14:paraId="2B6F906A" w14:textId="27E1A4F0" w:rsidR="02FD5318" w:rsidRDefault="02FD5318">
      <w:r w:rsidRPr="02FD5318">
        <w:rPr>
          <w:rFonts w:ascii="Tw Cen MT" w:eastAsia="Tw Cen MT" w:hAnsi="Tw Cen MT" w:cs="Tw Cen MT"/>
        </w:rPr>
        <w:t xml:space="preserve">        </w:t>
      </w:r>
    </w:p>
    <w:p w14:paraId="20AABE01" w14:textId="43E6F3FF" w:rsidR="02FD5318" w:rsidRDefault="02FD5318">
      <w:r w:rsidRPr="02FD5318">
        <w:rPr>
          <w:rFonts w:ascii="Tw Cen MT" w:eastAsia="Tw Cen MT" w:hAnsi="Tw Cen MT" w:cs="Tw Cen MT"/>
        </w:rPr>
        <w:t xml:space="preserve">        if ($h===1){$h1=null;$h1=</w:t>
      </w:r>
      <w:proofErr w:type="spellStart"/>
      <w:r w:rsidRPr="02FD5318">
        <w:rPr>
          <w:rFonts w:ascii="Tw Cen MT" w:eastAsia="Tw Cen MT" w:hAnsi="Tw Cen MT" w:cs="Tw Cen MT"/>
        </w:rPr>
        <w:t>sprintf</w:t>
      </w:r>
      <w:proofErr w:type="spellEnd"/>
      <w:r w:rsidRPr="02FD5318">
        <w:rPr>
          <w:rFonts w:ascii="Tw Cen MT" w:eastAsia="Tw Cen MT" w:hAnsi="Tw Cen MT" w:cs="Tw Cen MT"/>
        </w:rPr>
        <w:t>('%+d',$h1);}</w:t>
      </w:r>
    </w:p>
    <w:p w14:paraId="7397A0B5" w14:textId="5F46B2B9" w:rsidR="02FD5318" w:rsidRDefault="02FD5318">
      <w:r w:rsidRPr="02FD5318">
        <w:rPr>
          <w:rFonts w:ascii="Tw Cen MT" w:eastAsia="Tw Cen MT" w:hAnsi="Tw Cen MT" w:cs="Tw Cen MT"/>
        </w:rPr>
        <w:t xml:space="preserve">        </w:t>
      </w:r>
    </w:p>
    <w:p w14:paraId="507FC8B1" w14:textId="3F03E4AB"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elseif</w:t>
      </w:r>
      <w:proofErr w:type="spellEnd"/>
      <w:r w:rsidRPr="02FD5318">
        <w:rPr>
          <w:rFonts w:ascii="Tw Cen MT" w:eastAsia="Tw Cen MT" w:hAnsi="Tw Cen MT" w:cs="Tw Cen MT"/>
        </w:rPr>
        <w:t xml:space="preserve"> ($h=== -1){$h1=null; $h1=</w:t>
      </w:r>
      <w:proofErr w:type="spellStart"/>
      <w:r w:rsidRPr="02FD5318">
        <w:rPr>
          <w:rFonts w:ascii="Tw Cen MT" w:eastAsia="Tw Cen MT" w:hAnsi="Tw Cen MT" w:cs="Tw Cen MT"/>
        </w:rPr>
        <w:t>sprintf</w:t>
      </w:r>
      <w:proofErr w:type="spellEnd"/>
      <w:r w:rsidRPr="02FD5318">
        <w:rPr>
          <w:rFonts w:ascii="Tw Cen MT" w:eastAsia="Tw Cen MT" w:hAnsi="Tw Cen MT" w:cs="Tw Cen MT"/>
        </w:rPr>
        <w:t>('%-</w:t>
      </w:r>
      <w:proofErr w:type="spellStart"/>
      <w:r w:rsidRPr="02FD5318">
        <w:rPr>
          <w:rFonts w:ascii="Tw Cen MT" w:eastAsia="Tw Cen MT" w:hAnsi="Tw Cen MT" w:cs="Tw Cen MT"/>
        </w:rPr>
        <w:t>d',$h</w:t>
      </w:r>
      <w:proofErr w:type="spellEnd"/>
      <w:r w:rsidRPr="02FD5318">
        <w:rPr>
          <w:rFonts w:ascii="Tw Cen MT" w:eastAsia="Tw Cen MT" w:hAnsi="Tw Cen MT" w:cs="Tw Cen MT"/>
        </w:rPr>
        <w:t>)}</w:t>
      </w:r>
    </w:p>
    <w:p w14:paraId="0E85DBE9" w14:textId="0CCB4C57" w:rsidR="02FD5318" w:rsidRDefault="02FD5318">
      <w:r w:rsidRPr="02FD5318">
        <w:rPr>
          <w:rFonts w:ascii="Tw Cen MT" w:eastAsia="Tw Cen MT" w:hAnsi="Tw Cen MT" w:cs="Tw Cen MT"/>
        </w:rPr>
        <w:t xml:space="preserve">        </w:t>
      </w:r>
    </w:p>
    <w:p w14:paraId="69B6F617" w14:textId="45293B37"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elseif</w:t>
      </w:r>
      <w:proofErr w:type="spellEnd"/>
      <w:r w:rsidRPr="02FD5318">
        <w:rPr>
          <w:rFonts w:ascii="Tw Cen MT" w:eastAsia="Tw Cen MT" w:hAnsi="Tw Cen MT" w:cs="Tw Cen MT"/>
        </w:rPr>
        <w:t xml:space="preserve"> ($h&lt; 0){$h1 = $h;}</w:t>
      </w:r>
    </w:p>
    <w:p w14:paraId="67B6AC6B" w14:textId="5817DB21" w:rsidR="02FD5318" w:rsidRDefault="02FD5318">
      <w:r w:rsidRPr="02FD5318">
        <w:rPr>
          <w:rFonts w:ascii="Tw Cen MT" w:eastAsia="Tw Cen MT" w:hAnsi="Tw Cen MT" w:cs="Tw Cen MT"/>
        </w:rPr>
        <w:t xml:space="preserve">        </w:t>
      </w:r>
    </w:p>
    <w:p w14:paraId="5F1B6DEF" w14:textId="0D5AD165" w:rsidR="02FD5318" w:rsidRDefault="02FD5318">
      <w:r w:rsidRPr="02FD5318">
        <w:rPr>
          <w:rFonts w:ascii="Tw Cen MT" w:eastAsia="Tw Cen MT" w:hAnsi="Tw Cen MT" w:cs="Tw Cen MT"/>
        </w:rPr>
        <w:t xml:space="preserve">                else {$h1=</w:t>
      </w:r>
      <w:proofErr w:type="spellStart"/>
      <w:r w:rsidRPr="02FD5318">
        <w:rPr>
          <w:rFonts w:ascii="Tw Cen MT" w:eastAsia="Tw Cen MT" w:hAnsi="Tw Cen MT" w:cs="Tw Cen MT"/>
        </w:rPr>
        <w:t>sprintf</w:t>
      </w:r>
      <w:proofErr w:type="spellEnd"/>
      <w:r w:rsidRPr="02FD5318">
        <w:rPr>
          <w:rFonts w:ascii="Tw Cen MT" w:eastAsia="Tw Cen MT" w:hAnsi="Tw Cen MT" w:cs="Tw Cen MT"/>
        </w:rPr>
        <w:t>('%+d',$h1);}</w:t>
      </w:r>
    </w:p>
    <w:p w14:paraId="6B387F35" w14:textId="0A2F8D80" w:rsidR="02FD5318" w:rsidRDefault="02FD5318">
      <w:r w:rsidRPr="02FD5318">
        <w:rPr>
          <w:rFonts w:ascii="Tw Cen MT" w:eastAsia="Tw Cen MT" w:hAnsi="Tw Cen MT" w:cs="Tw Cen MT"/>
        </w:rPr>
        <w:t xml:space="preserve">                </w:t>
      </w:r>
    </w:p>
    <w:p w14:paraId="15886CA6" w14:textId="0A3302D1" w:rsidR="02FD5318" w:rsidRDefault="02FD5318">
      <w:r w:rsidRPr="02FD5318">
        <w:rPr>
          <w:rFonts w:ascii="Tw Cen MT" w:eastAsia="Tw Cen MT" w:hAnsi="Tw Cen MT" w:cs="Tw Cen MT"/>
        </w:rPr>
        <w:t xml:space="preserve">        </w:t>
      </w:r>
    </w:p>
    <w:p w14:paraId="7A07E710" w14:textId="4689CDD6" w:rsidR="02FD5318" w:rsidRDefault="02FD5318">
      <w:r w:rsidRPr="02FD5318">
        <w:rPr>
          <w:rFonts w:ascii="Tw Cen MT" w:eastAsia="Tw Cen MT" w:hAnsi="Tw Cen MT" w:cs="Tw Cen MT"/>
        </w:rPr>
        <w:t xml:space="preserve">        if ($k&gt;0){$k1 = </w:t>
      </w:r>
      <w:proofErr w:type="spellStart"/>
      <w:r w:rsidRPr="02FD5318">
        <w:rPr>
          <w:rFonts w:ascii="Tw Cen MT" w:eastAsia="Tw Cen MT" w:hAnsi="Tw Cen MT" w:cs="Tw Cen MT"/>
        </w:rPr>
        <w:t>sprintf</w:t>
      </w:r>
      <w:proofErr w:type="spellEnd"/>
      <w:r w:rsidRPr="02FD5318">
        <w:rPr>
          <w:rFonts w:ascii="Tw Cen MT" w:eastAsia="Tw Cen MT" w:hAnsi="Tw Cen MT" w:cs="Tw Cen MT"/>
        </w:rPr>
        <w:t>('%+</w:t>
      </w:r>
      <w:proofErr w:type="spellStart"/>
      <w:r w:rsidRPr="02FD5318">
        <w:rPr>
          <w:rFonts w:ascii="Tw Cen MT" w:eastAsia="Tw Cen MT" w:hAnsi="Tw Cen MT" w:cs="Tw Cen MT"/>
        </w:rPr>
        <w:t>d',$k</w:t>
      </w:r>
      <w:proofErr w:type="spellEnd"/>
      <w:r w:rsidRPr="02FD5318">
        <w:rPr>
          <w:rFonts w:ascii="Tw Cen MT" w:eastAsia="Tw Cen MT" w:hAnsi="Tw Cen MT" w:cs="Tw Cen MT"/>
        </w:rPr>
        <w:t>);}</w:t>
      </w:r>
    </w:p>
    <w:p w14:paraId="3C712B68" w14:textId="3C442A96" w:rsidR="02FD5318" w:rsidRDefault="02FD5318">
      <w:r w:rsidRPr="02FD5318">
        <w:rPr>
          <w:rFonts w:ascii="Tw Cen MT" w:eastAsia="Tw Cen MT" w:hAnsi="Tw Cen MT" w:cs="Tw Cen MT"/>
        </w:rPr>
        <w:t xml:space="preserve">        </w:t>
      </w:r>
    </w:p>
    <w:p w14:paraId="7C92FB24" w14:textId="22AE2D00" w:rsidR="02FD5318" w:rsidRDefault="02FD5318">
      <w:r w:rsidRPr="02FD5318">
        <w:rPr>
          <w:rFonts w:ascii="Tw Cen MT" w:eastAsia="Tw Cen MT" w:hAnsi="Tw Cen MT" w:cs="Tw Cen MT"/>
        </w:rPr>
        <w:t xml:space="preserve">                else {$k1 = $k;}</w:t>
      </w:r>
    </w:p>
    <w:p w14:paraId="78C73F74" w14:textId="14EB8D4E" w:rsidR="02FD5318" w:rsidRDefault="02FD5318">
      <w:r w:rsidRPr="02FD5318">
        <w:rPr>
          <w:rFonts w:ascii="Tw Cen MT" w:eastAsia="Tw Cen MT" w:hAnsi="Tw Cen MT" w:cs="Tw Cen MT"/>
        </w:rPr>
        <w:t xml:space="preserve">        </w:t>
      </w:r>
    </w:p>
    <w:p w14:paraId="1E816E02" w14:textId="5B7C571C" w:rsidR="02FD5318" w:rsidRDefault="02FD5318">
      <w:r w:rsidRPr="02FD5318">
        <w:rPr>
          <w:rFonts w:ascii="Tw Cen MT" w:eastAsia="Tw Cen MT" w:hAnsi="Tw Cen MT" w:cs="Tw Cen MT"/>
        </w:rPr>
        <w:t xml:space="preserve">        </w:t>
      </w:r>
    </w:p>
    <w:p w14:paraId="1CDB46C4" w14:textId="763C8DE3" w:rsidR="02FD5318" w:rsidRDefault="02FD5318">
      <w:r w:rsidRPr="02FD5318">
        <w:rPr>
          <w:rFonts w:ascii="Tw Cen MT" w:eastAsia="Tw Cen MT" w:hAnsi="Tw Cen MT" w:cs="Tw Cen MT"/>
        </w:rPr>
        <w:t xml:space="preserve">        if ($concavity===1){  $concavity1=null;}</w:t>
      </w:r>
    </w:p>
    <w:p w14:paraId="2E50BC6C" w14:textId="75948D24" w:rsidR="02FD5318" w:rsidRDefault="02FD5318">
      <w:r w:rsidRPr="02FD5318">
        <w:rPr>
          <w:rFonts w:ascii="Tw Cen MT" w:eastAsia="Tw Cen MT" w:hAnsi="Tw Cen MT" w:cs="Tw Cen MT"/>
        </w:rPr>
        <w:t xml:space="preserve">        </w:t>
      </w:r>
    </w:p>
    <w:p w14:paraId="3D0129FC" w14:textId="38E677CB" w:rsidR="02FD5318" w:rsidRDefault="02FD5318">
      <w:r w:rsidRPr="02FD5318">
        <w:rPr>
          <w:rFonts w:ascii="Tw Cen MT" w:eastAsia="Tw Cen MT" w:hAnsi="Tw Cen MT" w:cs="Tw Cen MT"/>
        </w:rPr>
        <w:t xml:space="preserve">                </w:t>
      </w:r>
      <w:proofErr w:type="spellStart"/>
      <w:r w:rsidRPr="02FD5318">
        <w:rPr>
          <w:rFonts w:ascii="Tw Cen MT" w:eastAsia="Tw Cen MT" w:hAnsi="Tw Cen MT" w:cs="Tw Cen MT"/>
        </w:rPr>
        <w:t>elseif</w:t>
      </w:r>
      <w:proofErr w:type="spellEnd"/>
      <w:r w:rsidRPr="02FD5318">
        <w:rPr>
          <w:rFonts w:ascii="Tw Cen MT" w:eastAsia="Tw Cen MT" w:hAnsi="Tw Cen MT" w:cs="Tw Cen MT"/>
        </w:rPr>
        <w:t xml:space="preserve"> ($concavity=== -1){$concavity1=null; $concavity1=</w:t>
      </w:r>
      <w:proofErr w:type="spellStart"/>
      <w:r w:rsidRPr="02FD5318">
        <w:rPr>
          <w:rFonts w:ascii="Tw Cen MT" w:eastAsia="Tw Cen MT" w:hAnsi="Tw Cen MT" w:cs="Tw Cen MT"/>
        </w:rPr>
        <w:t>sprintf</w:t>
      </w:r>
      <w:proofErr w:type="spellEnd"/>
      <w:r w:rsidRPr="02FD5318">
        <w:rPr>
          <w:rFonts w:ascii="Tw Cen MT" w:eastAsia="Tw Cen MT" w:hAnsi="Tw Cen MT" w:cs="Tw Cen MT"/>
        </w:rPr>
        <w:t>('%-d',$concavity1);}</w:t>
      </w:r>
    </w:p>
    <w:p w14:paraId="71D0F192" w14:textId="23473408" w:rsidR="02FD5318" w:rsidRDefault="02FD5318">
      <w:r w:rsidRPr="02FD5318">
        <w:rPr>
          <w:rFonts w:ascii="Tw Cen MT" w:eastAsia="Tw Cen MT" w:hAnsi="Tw Cen MT" w:cs="Tw Cen MT"/>
        </w:rPr>
        <w:t xml:space="preserve">        </w:t>
      </w:r>
    </w:p>
    <w:p w14:paraId="488F49E0" w14:textId="2FC0F709" w:rsidR="02FD5318" w:rsidRDefault="02FD5318">
      <w:r w:rsidRPr="02FD5318">
        <w:rPr>
          <w:rFonts w:ascii="Tw Cen MT" w:eastAsia="Tw Cen MT" w:hAnsi="Tw Cen MT" w:cs="Tw Cen MT"/>
        </w:rPr>
        <w:t xml:space="preserve">                else {$concavity1=$concavity;}    </w:t>
      </w:r>
    </w:p>
    <w:p w14:paraId="364161C1" w14:textId="0BC3166C" w:rsidR="02FD5318" w:rsidRDefault="02FD5318">
      <w:r w:rsidRPr="02FD5318">
        <w:rPr>
          <w:rFonts w:ascii="Tw Cen MT" w:eastAsia="Tw Cen MT" w:hAnsi="Tw Cen MT" w:cs="Tw Cen MT"/>
        </w:rPr>
        <w:t xml:space="preserve">            </w:t>
      </w:r>
    </w:p>
    <w:p w14:paraId="6BEC1C03" w14:textId="73609A10" w:rsidR="02FD5318" w:rsidRDefault="02FD5318">
      <w:r w:rsidRPr="02FD5318">
        <w:rPr>
          <w:rFonts w:ascii="Tw Cen MT" w:eastAsia="Tw Cen MT" w:hAnsi="Tw Cen MT" w:cs="Tw Cen MT"/>
        </w:rPr>
        <w:t xml:space="preserve">        if ($h&gt; 0){$h = </w:t>
      </w:r>
      <w:proofErr w:type="spellStart"/>
      <w:r w:rsidRPr="02FD5318">
        <w:rPr>
          <w:rFonts w:ascii="Tw Cen MT" w:eastAsia="Tw Cen MT" w:hAnsi="Tw Cen MT" w:cs="Tw Cen MT"/>
        </w:rPr>
        <w:t>sprintf</w:t>
      </w:r>
      <w:proofErr w:type="spellEnd"/>
      <w:r w:rsidRPr="02FD5318">
        <w:rPr>
          <w:rFonts w:ascii="Tw Cen MT" w:eastAsia="Tw Cen MT" w:hAnsi="Tw Cen MT" w:cs="Tw Cen MT"/>
        </w:rPr>
        <w:t>('%+</w:t>
      </w:r>
      <w:proofErr w:type="spellStart"/>
      <w:r w:rsidRPr="02FD5318">
        <w:rPr>
          <w:rFonts w:ascii="Tw Cen MT" w:eastAsia="Tw Cen MT" w:hAnsi="Tw Cen MT" w:cs="Tw Cen MT"/>
        </w:rPr>
        <w:t>d',$h</w:t>
      </w:r>
      <w:proofErr w:type="spellEnd"/>
      <w:r w:rsidRPr="02FD5318">
        <w:rPr>
          <w:rFonts w:ascii="Tw Cen MT" w:eastAsia="Tw Cen MT" w:hAnsi="Tw Cen MT" w:cs="Tw Cen MT"/>
        </w:rPr>
        <w:t xml:space="preserve">);}        </w:t>
      </w:r>
    </w:p>
    <w:p w14:paraId="18B842BA" w14:textId="2386E75F" w:rsidR="02FD5318" w:rsidRDefault="02FD5318">
      <w:r w:rsidRPr="02FD5318">
        <w:rPr>
          <w:rFonts w:ascii="Tw Cen MT" w:eastAsia="Tw Cen MT" w:hAnsi="Tw Cen MT" w:cs="Tw Cen MT"/>
        </w:rPr>
        <w:t xml:space="preserve">        </w:t>
      </w:r>
    </w:p>
    <w:p w14:paraId="0F5DC8A8" w14:textId="6AB85A67" w:rsidR="02FD5318" w:rsidRDefault="02FD5318">
      <w:r w:rsidRPr="02FD5318">
        <w:rPr>
          <w:rFonts w:ascii="Tw Cen MT" w:eastAsia="Tw Cen MT" w:hAnsi="Tw Cen MT" w:cs="Tw Cen MT"/>
        </w:rPr>
        <w:t xml:space="preserve">        $equation = ' y = ' . $g1 . 'x^2 ' . $h1 . 'x ' . $k1 . "\n";</w:t>
      </w:r>
    </w:p>
    <w:p w14:paraId="19610DE4" w14:textId="4680FEE6" w:rsidR="02FD5318" w:rsidRDefault="02FD5318">
      <w:r w:rsidRPr="02FD5318">
        <w:rPr>
          <w:rFonts w:ascii="Tw Cen MT" w:eastAsia="Tw Cen MT" w:hAnsi="Tw Cen MT" w:cs="Tw Cen MT"/>
        </w:rPr>
        <w:t xml:space="preserve">   </w:t>
      </w:r>
    </w:p>
    <w:p w14:paraId="4A885292" w14:textId="5EB260ED" w:rsidR="02FD5318" w:rsidRDefault="02FD5318">
      <w:r w:rsidRPr="02FD5318">
        <w:rPr>
          <w:rFonts w:ascii="Tw Cen MT" w:eastAsia="Tw Cen MT" w:hAnsi="Tw Cen MT" w:cs="Tw Cen MT"/>
        </w:rPr>
        <w:t xml:space="preserve"> </w:t>
      </w:r>
    </w:p>
    <w:p w14:paraId="126016A8" w14:textId="676B45DE" w:rsidR="02FD5318" w:rsidRDefault="02FD5318">
      <w:r w:rsidRPr="02FD5318">
        <w:rPr>
          <w:rFonts w:ascii="Tw Cen MT" w:eastAsia="Tw Cen MT" w:hAnsi="Tw Cen MT" w:cs="Tw Cen MT"/>
        </w:rPr>
        <w:t xml:space="preserve">        $gradient = $concavity . 'x ' . $h;</w:t>
      </w:r>
    </w:p>
    <w:p w14:paraId="4C1A4F59" w14:textId="5C960837" w:rsidR="02FD5318" w:rsidRDefault="02FD5318">
      <w:r w:rsidRPr="02FD5318">
        <w:rPr>
          <w:rFonts w:ascii="Tw Cen MT" w:eastAsia="Tw Cen MT" w:hAnsi="Tw Cen MT" w:cs="Tw Cen MT"/>
        </w:rPr>
        <w:lastRenderedPageBreak/>
        <w:t xml:space="preserve"> </w:t>
      </w:r>
    </w:p>
    <w:p w14:paraId="0A2C95AF" w14:textId="380CACE7" w:rsidR="02FD5318" w:rsidRDefault="02FD5318">
      <w:r w:rsidRPr="02FD5318">
        <w:rPr>
          <w:rFonts w:ascii="Tw Cen MT" w:eastAsia="Tw Cen MT" w:hAnsi="Tw Cen MT" w:cs="Tw Cen MT"/>
        </w:rPr>
        <w:t xml:space="preserve">        //echo 'y = ' . $g . 'x^2 ' . $h . 'x ' . $k . "\n";</w:t>
      </w:r>
    </w:p>
    <w:p w14:paraId="29E8D869" w14:textId="725F9F87" w:rsidR="02FD5318" w:rsidRDefault="02FD5318">
      <w:r w:rsidRPr="02FD5318">
        <w:rPr>
          <w:rFonts w:ascii="Tw Cen MT" w:eastAsia="Tw Cen MT" w:hAnsi="Tw Cen MT" w:cs="Tw Cen MT"/>
        </w:rPr>
        <w:t xml:space="preserve">        echo  "   ".$equation . "\n" . $bar . "\n";</w:t>
      </w:r>
    </w:p>
    <w:p w14:paraId="06964EF5" w14:textId="77B30027" w:rsidR="02FD5318" w:rsidRDefault="02FD5318">
      <w:r w:rsidRPr="02FD5318">
        <w:rPr>
          <w:rFonts w:ascii="Tw Cen MT" w:eastAsia="Tw Cen MT" w:hAnsi="Tw Cen MT" w:cs="Tw Cen MT"/>
        </w:rPr>
        <w:t xml:space="preserve"> </w:t>
      </w:r>
    </w:p>
    <w:p w14:paraId="286A4C55" w14:textId="10EB01B7" w:rsidR="02FD5318" w:rsidRDefault="02FD5318">
      <w:r w:rsidRPr="02FD5318">
        <w:rPr>
          <w:rFonts w:ascii="Tw Cen MT" w:eastAsia="Tw Cen MT" w:hAnsi="Tw Cen MT" w:cs="Tw Cen MT"/>
        </w:rPr>
        <w:t xml:space="preserve">  </w:t>
      </w:r>
    </w:p>
    <w:p w14:paraId="07B737A5" w14:textId="553063DB" w:rsidR="02FD5318" w:rsidRDefault="02FD5318">
      <w:r w:rsidRPr="02FD5318">
        <w:rPr>
          <w:rFonts w:ascii="Tw Cen MT" w:eastAsia="Tw Cen MT" w:hAnsi="Tw Cen MT" w:cs="Tw Cen MT"/>
        </w:rPr>
        <w:t xml:space="preserve">    /* This generates a valid quadratic equation as well as a hint and its roots*/        </w:t>
      </w:r>
    </w:p>
    <w:p w14:paraId="140D369B" w14:textId="03C70D33" w:rsidR="02FD5318" w:rsidRDefault="02FD5318">
      <w:r w:rsidRPr="02FD5318">
        <w:rPr>
          <w:rFonts w:ascii="Tw Cen MT" w:eastAsia="Tw Cen MT" w:hAnsi="Tw Cen MT" w:cs="Tw Cen MT"/>
        </w:rPr>
        <w:t xml:space="preserve"> ?&gt;</w:t>
      </w:r>
    </w:p>
    <w:p w14:paraId="5187042A" w14:textId="3A09C7F1" w:rsidR="02FD5318" w:rsidRDefault="02FD5318" w:rsidP="02FD5318">
      <w:pPr>
        <w:rPr>
          <w:rFonts w:ascii="Tw Cen MT" w:eastAsia="Tw Cen MT" w:hAnsi="Tw Cen MT" w:cs="Tw Cen MT"/>
        </w:rPr>
      </w:pPr>
    </w:p>
    <w:p w14:paraId="17EAD5EC" w14:textId="42574BE2" w:rsidR="02FD5318" w:rsidRDefault="02FD5318" w:rsidP="02FD5318">
      <w:pPr>
        <w:rPr>
          <w:rFonts w:ascii="Tw Cen MT" w:eastAsia="Tw Cen MT" w:hAnsi="Tw Cen MT" w:cs="Tw Cen MT"/>
        </w:rPr>
      </w:pPr>
    </w:p>
    <w:p w14:paraId="71E5CAAD" w14:textId="1E022989" w:rsidR="12A5C2AF" w:rsidRDefault="4141E322" w:rsidP="4141E322">
      <w:pPr>
        <w:rPr>
          <w:rFonts w:ascii="Tw Cen MT" w:eastAsia="Tw Cen MT" w:hAnsi="Tw Cen MT" w:cs="Tw Cen MT"/>
        </w:rPr>
      </w:pPr>
      <w:r w:rsidRPr="4141E322">
        <w:rPr>
          <w:rFonts w:ascii="Tw Cen MT" w:eastAsia="Tw Cen MT" w:hAnsi="Tw Cen MT" w:cs="Tw Cen MT"/>
        </w:rPr>
        <w:t xml:space="preserve">Firstly, the variables </w:t>
      </w:r>
      <w:proofErr w:type="spellStart"/>
      <w:r w:rsidRPr="4141E322">
        <w:rPr>
          <w:rFonts w:ascii="Tw Cen MT" w:eastAsia="Tw Cen MT" w:hAnsi="Tw Cen MT" w:cs="Tw Cen MT"/>
        </w:rPr>
        <w:t>a,b,c</w:t>
      </w:r>
      <w:proofErr w:type="spellEnd"/>
      <w:r w:rsidRPr="4141E322">
        <w:rPr>
          <w:rFonts w:ascii="Tw Cen MT" w:eastAsia="Tw Cen MT" w:hAnsi="Tw Cen MT" w:cs="Tw Cen MT"/>
        </w:rPr>
        <w:t xml:space="preserve"> and d are initialized as doubles. PHP is a loosely typed language so initialising of variables is not typically required but PHPs’ typecasting did cause some problems later on so this was prevented. Following this a do while loop generates random values for a and c between –5 and 5 and b and d between –10 and 10. This is give suitable numbers to simulate an expansion of the equation (</w:t>
      </w:r>
      <w:proofErr w:type="spellStart"/>
      <w:r w:rsidRPr="4141E322">
        <w:rPr>
          <w:rFonts w:ascii="Tw Cen MT" w:eastAsia="Tw Cen MT" w:hAnsi="Tw Cen MT" w:cs="Tw Cen MT"/>
        </w:rPr>
        <w:t>ax</w:t>
      </w:r>
      <w:proofErr w:type="spellEnd"/>
      <w:r w:rsidRPr="4141E322">
        <w:rPr>
          <w:rFonts w:ascii="Tw Cen MT" w:eastAsia="Tw Cen MT" w:hAnsi="Tw Cen MT" w:cs="Tw Cen MT"/>
        </w:rPr>
        <w:t xml:space="preserve">-b)(cx-d)=0 . This is contained within another do while loop where the variables g , h and k are made. </w:t>
      </w:r>
    </w:p>
    <w:p w14:paraId="00FA1CFE" w14:textId="308DE954" w:rsidR="12A5C2AF" w:rsidRDefault="4141E322" w:rsidP="4141E322">
      <w:pPr>
        <w:rPr>
          <w:rFonts w:ascii="Tw Cen MT" w:eastAsia="Tw Cen MT" w:hAnsi="Tw Cen MT" w:cs="Tw Cen MT"/>
        </w:rPr>
      </w:pPr>
      <w:r w:rsidRPr="4141E322">
        <w:rPr>
          <w:rFonts w:ascii="Tw Cen MT" w:eastAsia="Tw Cen MT" w:hAnsi="Tw Cen MT" w:cs="Tw Cen MT"/>
        </w:rPr>
        <w:t xml:space="preserve">The variable g is set to the value of the variable a multiplied by the variable c whilst the variable h is set to the value of minus 1 multiplied by the sum of the multiplication of a and d and the multiplication of b and c . The variable k is set to the value of the b multiplied by d. This </w:t>
      </w:r>
      <w:r w:rsidRPr="4141E322">
        <w:rPr>
          <w:rFonts w:ascii="Tw Cen MT" w:eastAsia="Tw Cen MT" w:hAnsi="Tw Cen MT" w:cs="Tw Cen MT"/>
          <w:sz w:val="22"/>
          <w:szCs w:val="22"/>
        </w:rPr>
        <w:t xml:space="preserve">generates </w:t>
      </w:r>
      <w:r w:rsidRPr="4141E322">
        <w:rPr>
          <w:rFonts w:ascii="Tw Cen MT" w:eastAsia="Tw Cen MT" w:hAnsi="Tw Cen MT" w:cs="Tw Cen MT"/>
        </w:rPr>
        <w:t>a new equation of the form gx</w:t>
      </w:r>
      <w:r w:rsidRPr="4141E322">
        <w:rPr>
          <w:rFonts w:ascii="Tw Cen MT" w:eastAsia="Tw Cen MT" w:hAnsi="Tw Cen MT" w:cs="Tw Cen MT"/>
          <w:vertAlign w:val="superscript"/>
        </w:rPr>
        <w:t>2</w:t>
      </w:r>
      <w:r w:rsidRPr="4141E322">
        <w:rPr>
          <w:rFonts w:ascii="Tw Cen MT" w:eastAsia="Tw Cen MT" w:hAnsi="Tw Cen MT" w:cs="Tw Cen MT"/>
        </w:rPr>
        <w:t>+hx+k=0</w:t>
      </w:r>
    </w:p>
    <w:p w14:paraId="57F3B6AE" w14:textId="789C0A2B" w:rsidR="12A5C2AF" w:rsidRDefault="4141E322" w:rsidP="4141E322">
      <w:pPr>
        <w:ind w:firstLine="720"/>
        <w:rPr>
          <w:rFonts w:ascii="Tw Cen MT" w:eastAsia="Tw Cen MT" w:hAnsi="Tw Cen MT" w:cs="Tw Cen MT"/>
        </w:rPr>
      </w:pPr>
      <w:r w:rsidRPr="4141E322">
        <w:rPr>
          <w:rFonts w:ascii="Tw Cen MT" w:eastAsia="Tw Cen MT" w:hAnsi="Tw Cen MT" w:cs="Tw Cen MT"/>
        </w:rPr>
        <w:t>After these variables have been created, the variable d1 is set to the value of h squared take away 4 multiplied by g and multiplied by k. This is where d1 is the new discriminant of gx</w:t>
      </w:r>
      <w:r w:rsidRPr="4141E322">
        <w:rPr>
          <w:rFonts w:ascii="Tw Cen MT" w:eastAsia="Tw Cen MT" w:hAnsi="Tw Cen MT" w:cs="Tw Cen MT"/>
          <w:vertAlign w:val="superscript"/>
        </w:rPr>
        <w:t>2</w:t>
      </w:r>
      <w:r w:rsidRPr="4141E322">
        <w:rPr>
          <w:rFonts w:ascii="Tw Cen MT" w:eastAsia="Tw Cen MT" w:hAnsi="Tw Cen MT" w:cs="Tw Cen MT"/>
        </w:rPr>
        <w:t>+hx+k=0.</w:t>
      </w:r>
    </w:p>
    <w:p w14:paraId="201C9A2D" w14:textId="71F3ECFE" w:rsidR="12A5C2AF" w:rsidRDefault="4141E322" w:rsidP="4141E322">
      <w:pPr>
        <w:rPr>
          <w:rFonts w:ascii="Tw Cen MT" w:eastAsia="Tw Cen MT" w:hAnsi="Tw Cen MT" w:cs="Tw Cen MT"/>
        </w:rPr>
      </w:pPr>
      <w:r w:rsidRPr="4141E322">
        <w:rPr>
          <w:rFonts w:ascii="Tw Cen MT" w:eastAsia="Tw Cen MT" w:hAnsi="Tw Cen MT" w:cs="Tw Cen MT"/>
        </w:rPr>
        <w:t>For later use details about the turning point are stored in an array. The concavity is stored where it is the 2nd Derivative of gx</w:t>
      </w:r>
      <w:r w:rsidRPr="4141E322">
        <w:rPr>
          <w:rFonts w:ascii="Tw Cen MT" w:eastAsia="Tw Cen MT" w:hAnsi="Tw Cen MT" w:cs="Tw Cen MT"/>
          <w:vertAlign w:val="superscript"/>
        </w:rPr>
        <w:t>2</w:t>
      </w:r>
      <w:r w:rsidRPr="4141E322">
        <w:rPr>
          <w:rFonts w:ascii="Tw Cen MT" w:eastAsia="Tw Cen MT" w:hAnsi="Tw Cen MT" w:cs="Tw Cen MT"/>
        </w:rPr>
        <w:t>+hx+k .The roots are placed into an array which helps form the end part of the question as it is dependent on how many roots there are.</w:t>
      </w:r>
    </w:p>
    <w:p w14:paraId="07B6AF50" w14:textId="006DECA3" w:rsidR="12A5C2AF" w:rsidRDefault="4141E322">
      <w:r w:rsidRPr="4141E322">
        <w:rPr>
          <w:rFonts w:ascii="Tw Cen MT" w:eastAsia="Tw Cen MT" w:hAnsi="Tw Cen MT" w:cs="Tw Cen MT"/>
        </w:rPr>
        <w:t xml:space="preserve">There are a couple of if </w:t>
      </w:r>
      <w:proofErr w:type="spellStart"/>
      <w:r w:rsidRPr="4141E322">
        <w:rPr>
          <w:rFonts w:ascii="Tw Cen MT" w:eastAsia="Tw Cen MT" w:hAnsi="Tw Cen MT" w:cs="Tw Cen MT"/>
        </w:rPr>
        <w:t>elseif</w:t>
      </w:r>
      <w:proofErr w:type="spellEnd"/>
      <w:r w:rsidRPr="4141E322">
        <w:rPr>
          <w:rFonts w:ascii="Tw Cen MT" w:eastAsia="Tw Cen MT" w:hAnsi="Tw Cen MT" w:cs="Tw Cen MT"/>
        </w:rPr>
        <w:t xml:space="preserve"> else blocks to ensure that accurate equations are outputted which is another problem I came across.</w:t>
      </w:r>
      <w:r w:rsidR="12A5C2AF">
        <w:br w:type="page"/>
      </w:r>
    </w:p>
    <w:p w14:paraId="5DE20B74" w14:textId="5953A274" w:rsidR="02FD5318" w:rsidRDefault="02FD5318" w:rsidP="02FD5318"/>
    <w:p w14:paraId="0786F44C" w14:textId="40A91CBD" w:rsidR="02FD5318" w:rsidRPr="001D5BE8" w:rsidRDefault="2B254075" w:rsidP="0093224D">
      <w:pPr>
        <w:pStyle w:val="CoverPageTitle"/>
        <w:rPr>
          <w:sz w:val="52"/>
        </w:rPr>
      </w:pPr>
      <w:r w:rsidRPr="001D5BE8">
        <w:rPr>
          <w:sz w:val="52"/>
        </w:rPr>
        <w:t>PROBLEMS</w:t>
      </w:r>
      <w:r w:rsidR="009329A7" w:rsidRPr="001D5BE8">
        <w:rPr>
          <w:sz w:val="52"/>
        </w:rPr>
        <w:t xml:space="preserve"> DURING DEVELOPMENT</w:t>
      </w:r>
    </w:p>
    <w:p w14:paraId="57808194" w14:textId="55D2401C" w:rsidR="2B254075" w:rsidRPr="00EE181A" w:rsidRDefault="2B254075" w:rsidP="2B254075">
      <w:pPr>
        <w:rPr>
          <w:u w:val="single"/>
        </w:rPr>
      </w:pPr>
      <w:r w:rsidRPr="00EE181A">
        <w:rPr>
          <w:u w:val="single"/>
        </w:rPr>
        <w:t>Outputting Errors</w:t>
      </w:r>
    </w:p>
    <w:p w14:paraId="215A6FB5" w14:textId="588DE30E" w:rsidR="2B254075" w:rsidRDefault="55A47439" w:rsidP="2B254075">
      <w:r>
        <w:t xml:space="preserve">As positive are stored without signage, when outputting the h and k values there would be problems with an incorrect display. To fix this the </w:t>
      </w:r>
      <w:proofErr w:type="spellStart"/>
      <w:r>
        <w:t>sprintf</w:t>
      </w:r>
      <w:proofErr w:type="spellEnd"/>
      <w:r>
        <w:t xml:space="preserve"> string handling function was used. However, this unearthed another problem. If g or h were plus or minus 1 they should not be fully outputted as non-prefixed algebraic terms are widely assumed to be of the value 1.</w:t>
      </w:r>
      <w:r w:rsidR="00832036">
        <w:t xml:space="preserve"> To </w:t>
      </w:r>
      <w:proofErr w:type="spellStart"/>
      <w:r w:rsidR="00832036">
        <w:t>conunter</w:t>
      </w:r>
      <w:proofErr w:type="spellEnd"/>
      <w:r w:rsidR="00832036">
        <w:t xml:space="preserve"> this I created new variables called g1 , h1 and k1 respec</w:t>
      </w:r>
      <w:r w:rsidR="00E65AB4">
        <w:t>t</w:t>
      </w:r>
      <w:r w:rsidR="00832036">
        <w:t>ively</w:t>
      </w:r>
      <w:r w:rsidR="00E65AB4">
        <w:t xml:space="preserve"> to </w:t>
      </w:r>
      <w:proofErr w:type="spellStart"/>
      <w:r w:rsidR="00E65AB4">
        <w:t>dislay</w:t>
      </w:r>
      <w:proofErr w:type="spellEnd"/>
      <w:r w:rsidR="00E65AB4">
        <w:t xml:space="preserve"> the final coefficients. </w:t>
      </w:r>
    </w:p>
    <w:p w14:paraId="11D8BC0C" w14:textId="624B5EA8" w:rsidR="2B254075" w:rsidRPr="00EE181A" w:rsidRDefault="2B254075" w:rsidP="2B254075">
      <w:pPr>
        <w:rPr>
          <w:u w:val="single"/>
        </w:rPr>
      </w:pPr>
      <w:r w:rsidRPr="00EE181A">
        <w:rPr>
          <w:u w:val="single"/>
        </w:rPr>
        <w:t>Mathematical errors</w:t>
      </w:r>
    </w:p>
    <w:p w14:paraId="6E44852E" w14:textId="0B5D334D" w:rsidR="2B254075" w:rsidRDefault="2B254075" w:rsidP="2B254075">
      <w:r>
        <w:t xml:space="preserve">My First approach to generating quadratic equations was not very </w:t>
      </w:r>
      <w:r w:rsidRPr="2B254075">
        <w:rPr>
          <w:rFonts w:ascii="Tw Cen MT" w:eastAsia="Tw Cen MT" w:hAnsi="Tw Cen MT" w:cs="Tw Cen MT"/>
        </w:rPr>
        <w:t>successful</w:t>
      </w:r>
      <w:r>
        <w:t xml:space="preserve">. What I Initially attempted to do was generate a , b and c of the equation. </w:t>
      </w:r>
    </w:p>
    <w:p w14:paraId="5DB89AFF" w14:textId="6BF7C070" w:rsidR="2B254075" w:rsidRDefault="2B254075">
      <w:r w:rsidRPr="2B254075">
        <w:rPr>
          <w:rFonts w:ascii="Tw Cen MT" w:eastAsia="Tw Cen MT" w:hAnsi="Tw Cen MT" w:cs="Tw Cen MT"/>
        </w:rPr>
        <w:t xml:space="preserve">try { $a = </w:t>
      </w:r>
      <w:proofErr w:type="spellStart"/>
      <w:r w:rsidRPr="2B254075">
        <w:rPr>
          <w:rFonts w:ascii="Tw Cen MT" w:eastAsia="Tw Cen MT" w:hAnsi="Tw Cen MT" w:cs="Tw Cen MT"/>
        </w:rPr>
        <w:t>random_int</w:t>
      </w:r>
      <w:proofErr w:type="spellEnd"/>
      <w:r w:rsidRPr="2B254075">
        <w:rPr>
          <w:rFonts w:ascii="Tw Cen MT" w:eastAsia="Tw Cen MT" w:hAnsi="Tw Cen MT" w:cs="Tw Cen MT"/>
        </w:rPr>
        <w:t>(-10, 10); } catch (Exception $e) {   }//Coefficient of x^2</w:t>
      </w:r>
    </w:p>
    <w:p w14:paraId="77A31A00" w14:textId="747D1A10" w:rsidR="2B254075" w:rsidRDefault="2B254075">
      <w:r w:rsidRPr="2B254075">
        <w:rPr>
          <w:rFonts w:ascii="Tw Cen MT" w:eastAsia="Tw Cen MT" w:hAnsi="Tw Cen MT" w:cs="Tw Cen MT"/>
        </w:rPr>
        <w:t xml:space="preserve">try { $b = </w:t>
      </w:r>
      <w:proofErr w:type="spellStart"/>
      <w:r w:rsidRPr="2B254075">
        <w:rPr>
          <w:rFonts w:ascii="Tw Cen MT" w:eastAsia="Tw Cen MT" w:hAnsi="Tw Cen MT" w:cs="Tw Cen MT"/>
        </w:rPr>
        <w:t>random_int</w:t>
      </w:r>
      <w:proofErr w:type="spellEnd"/>
      <w:r w:rsidRPr="2B254075">
        <w:rPr>
          <w:rFonts w:ascii="Tw Cen MT" w:eastAsia="Tw Cen MT" w:hAnsi="Tw Cen MT" w:cs="Tw Cen MT"/>
        </w:rPr>
        <w:t>(-50, 50); } catch (Exception $e) {  }//coefficient of x</w:t>
      </w:r>
    </w:p>
    <w:p w14:paraId="1FA3FC07" w14:textId="5A20368B" w:rsidR="2B254075" w:rsidRDefault="2B254075">
      <w:r w:rsidRPr="2B254075">
        <w:rPr>
          <w:rFonts w:ascii="Tw Cen MT" w:eastAsia="Tw Cen MT" w:hAnsi="Tw Cen MT" w:cs="Tw Cen MT"/>
        </w:rPr>
        <w:t xml:space="preserve"> try { $c = </w:t>
      </w:r>
      <w:proofErr w:type="spellStart"/>
      <w:r w:rsidRPr="2B254075">
        <w:rPr>
          <w:rFonts w:ascii="Tw Cen MT" w:eastAsia="Tw Cen MT" w:hAnsi="Tw Cen MT" w:cs="Tw Cen MT"/>
        </w:rPr>
        <w:t>random_int</w:t>
      </w:r>
      <w:proofErr w:type="spellEnd"/>
      <w:r w:rsidRPr="2B254075">
        <w:rPr>
          <w:rFonts w:ascii="Tw Cen MT" w:eastAsia="Tw Cen MT" w:hAnsi="Tw Cen MT" w:cs="Tw Cen MT"/>
        </w:rPr>
        <w:t>(-25, 25);  } catch (Exception $e) { }//y intercept</w:t>
      </w:r>
    </w:p>
    <w:p w14:paraId="26DF58EE" w14:textId="1FDA91D6" w:rsidR="2B254075" w:rsidRDefault="55A47439" w:rsidP="55A47439">
      <w:pPr>
        <w:rPr>
          <w:rFonts w:ascii="Tw Cen MT" w:eastAsia="Tw Cen MT" w:hAnsi="Tw Cen MT" w:cs="Tw Cen MT"/>
        </w:rPr>
      </w:pPr>
      <w:r w:rsidRPr="55A47439">
        <w:rPr>
          <w:rFonts w:ascii="Tw Cen MT" w:eastAsia="Tw Cen MT" w:hAnsi="Tw Cen MT" w:cs="Tw Cen MT"/>
        </w:rPr>
        <w:t>These values were later used to calculate the discriminant.</w:t>
      </w:r>
    </w:p>
    <w:p w14:paraId="230CFE24" w14:textId="4D0294EE" w:rsidR="2B254075" w:rsidRDefault="2B254075">
      <w:r w:rsidRPr="2B254075">
        <w:rPr>
          <w:rFonts w:ascii="Tw Cen MT" w:eastAsia="Tw Cen MT" w:hAnsi="Tw Cen MT" w:cs="Tw Cen MT"/>
        </w:rPr>
        <w:t xml:space="preserve">       $d = $b**2-4*$a*$c;</w:t>
      </w:r>
    </w:p>
    <w:p w14:paraId="38989250" w14:textId="5D688339" w:rsidR="2B254075" w:rsidRDefault="55A47439" w:rsidP="55A47439">
      <w:pPr>
        <w:rPr>
          <w:rFonts w:ascii="Tw Cen MT" w:eastAsia="Tw Cen MT" w:hAnsi="Tw Cen MT" w:cs="Tw Cen MT"/>
        </w:rPr>
      </w:pPr>
      <w:r w:rsidRPr="55A47439">
        <w:rPr>
          <w:rFonts w:ascii="Tw Cen MT" w:eastAsia="Tw Cen MT" w:hAnsi="Tw Cen MT" w:cs="Tw Cen MT"/>
        </w:rPr>
        <w:t xml:space="preserve">This value would sometimes become negative which was unavoidable in the current format of generating the coefficients. To calculate the roots (answers) one must square root the discriminant as it is said in the quadratic formula.  As any mathematician would tell you square rooting a negative value gives you an imaginary value where </w:t>
      </w:r>
      <w:proofErr w:type="spellStart"/>
      <w:r w:rsidRPr="55A47439">
        <w:rPr>
          <w:rFonts w:ascii="Tw Cen MT" w:eastAsia="Tw Cen MT" w:hAnsi="Tw Cen MT" w:cs="Tw Cen MT"/>
        </w:rPr>
        <w:t>i</w:t>
      </w:r>
      <w:proofErr w:type="spellEnd"/>
      <w:r w:rsidRPr="55A47439">
        <w:rPr>
          <w:rFonts w:ascii="Tw Cen MT" w:eastAsia="Tw Cen MT" w:hAnsi="Tw Cen MT" w:cs="Tw Cen MT"/>
        </w:rPr>
        <w:t xml:space="preserve"> is equal to the square root of –1. However, attempting to generate complex numbers in the PHP Engine proved to be too complex unfortunately. </w:t>
      </w:r>
    </w:p>
    <w:p w14:paraId="59FA8972" w14:textId="221E4418" w:rsidR="2B254075" w:rsidRDefault="55A47439" w:rsidP="55A47439">
      <w:pPr>
        <w:rPr>
          <w:rFonts w:eastAsiaTheme="minorEastAsia" w:cstheme="minorBidi"/>
          <w:sz w:val="22"/>
          <w:szCs w:val="22"/>
        </w:rPr>
      </w:pPr>
      <w:r w:rsidRPr="55A47439">
        <w:rPr>
          <w:rFonts w:eastAsiaTheme="minorEastAsia" w:cstheme="minorBidi"/>
          <w:color w:val="4C5258"/>
          <w:sz w:val="22"/>
          <w:szCs w:val="22"/>
        </w:rPr>
        <w:t xml:space="preserve">In addition, when I was </w:t>
      </w:r>
      <w:r w:rsidRPr="55A47439">
        <w:rPr>
          <w:rFonts w:eastAsiaTheme="minorEastAsia" w:cstheme="minorBidi"/>
          <w:sz w:val="22"/>
          <w:szCs w:val="22"/>
        </w:rPr>
        <w:t>starting off making the Quadratic Equation Generator, a common problem occurring was random crashes when adding values to an array. At the time, I was only adding the answers (roots) to an array to call later so I knew it had to be because of this. The values going into the array were derived by doing calculations from numbers created by the random number generator as It was generating 4 numbers a, b, c and d in order to later simulate the mathematical expansion of (</w:t>
      </w:r>
      <w:proofErr w:type="spellStart"/>
      <w:r w:rsidRPr="55A47439">
        <w:rPr>
          <w:rFonts w:eastAsiaTheme="minorEastAsia" w:cstheme="minorBidi"/>
          <w:sz w:val="22"/>
          <w:szCs w:val="22"/>
        </w:rPr>
        <w:t>ax+b</w:t>
      </w:r>
      <w:proofErr w:type="spellEnd"/>
      <w:r w:rsidRPr="55A47439">
        <w:rPr>
          <w:rFonts w:eastAsiaTheme="minorEastAsia" w:cstheme="minorBidi"/>
          <w:sz w:val="22"/>
          <w:szCs w:val="22"/>
        </w:rPr>
        <w:t>)</w:t>
      </w:r>
      <w:r w:rsidR="00E00795">
        <w:rPr>
          <w:rFonts w:eastAsiaTheme="minorEastAsia" w:cstheme="minorBidi"/>
          <w:sz w:val="22"/>
          <w:szCs w:val="22"/>
        </w:rPr>
        <w:t xml:space="preserve"> </w:t>
      </w:r>
      <w:r w:rsidRPr="55A47439">
        <w:rPr>
          <w:rFonts w:eastAsiaTheme="minorEastAsia" w:cstheme="minorBidi"/>
          <w:sz w:val="22"/>
          <w:szCs w:val="22"/>
        </w:rPr>
        <w:t>(</w:t>
      </w:r>
      <w:proofErr w:type="spellStart"/>
      <w:r w:rsidRPr="55A47439">
        <w:rPr>
          <w:rFonts w:eastAsiaTheme="minorEastAsia" w:cstheme="minorBidi"/>
          <w:sz w:val="22"/>
          <w:szCs w:val="22"/>
        </w:rPr>
        <w:t>cx+d</w:t>
      </w:r>
      <w:proofErr w:type="spellEnd"/>
      <w:r w:rsidRPr="55A47439">
        <w:rPr>
          <w:rFonts w:eastAsiaTheme="minorEastAsia" w:cstheme="minorBidi"/>
          <w:sz w:val="22"/>
          <w:szCs w:val="22"/>
        </w:rPr>
        <w:t>) . A and c were in the range of plus or minus 5 whilst b and d were generated in the range of plus or minus 10. Due to this a or c could have the value 0 generated as its value. This would mean later when the roots were calculated as -b/a and -d/c the program would attempt to divide by 0 which is not possible and so there would be an error. To remedy this problem, I placed the block of code generating the numbers in a do while loop ensuring that none of the values could be 0</w:t>
      </w:r>
    </w:p>
    <w:p w14:paraId="719D982D" w14:textId="538517EF" w:rsidR="2B254075" w:rsidRPr="00EE181A" w:rsidRDefault="2B254075" w:rsidP="2B254075">
      <w:pPr>
        <w:rPr>
          <w:rFonts w:eastAsiaTheme="minorEastAsia" w:cstheme="minorBidi"/>
          <w:sz w:val="22"/>
          <w:szCs w:val="22"/>
          <w:u w:val="single"/>
        </w:rPr>
      </w:pPr>
      <w:r w:rsidRPr="00EE181A">
        <w:rPr>
          <w:rFonts w:eastAsiaTheme="minorEastAsia" w:cstheme="minorBidi"/>
          <w:sz w:val="22"/>
          <w:szCs w:val="22"/>
          <w:u w:val="single"/>
        </w:rPr>
        <w:t>Logical errors</w:t>
      </w:r>
    </w:p>
    <w:p w14:paraId="4893EE41" w14:textId="3AD3F2EC" w:rsidR="2B254075" w:rsidRDefault="55A47439" w:rsidP="55A47439">
      <w:pPr>
        <w:rPr>
          <w:rFonts w:eastAsiaTheme="minorEastAsia" w:cstheme="minorBidi"/>
          <w:sz w:val="22"/>
          <w:szCs w:val="22"/>
        </w:rPr>
      </w:pPr>
      <w:r w:rsidRPr="55A47439">
        <w:rPr>
          <w:rFonts w:eastAsiaTheme="minorEastAsia" w:cstheme="minorBidi"/>
          <w:sz w:val="22"/>
          <w:szCs w:val="22"/>
        </w:rPr>
        <w:t xml:space="preserve">Whilst I was creating the do while loops for the Quadratic Equation Generator, I believed that I should use the &amp;&amp; (and) operator in my loops. I unfortunately was not aware at the time of the havocs this would wreak on my codes’ intended purpose. Following from earlier, I Had prevented division by 0 but the &amp;&amp; operator meant that the loop would not repeat unless all the conditions were satisfied which is not what I wanted to occur.  In my while loop I had 4 conditions of a, b, c and d === 0. A new set of numbers would not be generated even if 3, 2 or 1 of the values were 0 which would cause problems down the line when placing the roots (answers) into an array. </w:t>
      </w:r>
    </w:p>
    <w:p w14:paraId="501BE177" w14:textId="46902410" w:rsidR="4141E322" w:rsidRDefault="55A47439">
      <w:r w:rsidRPr="55A47439">
        <w:rPr>
          <w:rFonts w:eastAsiaTheme="minorEastAsia" w:cstheme="minorBidi"/>
          <w:sz w:val="22"/>
          <w:szCs w:val="22"/>
        </w:rPr>
        <w:t>To remedy this problem, it was suggested to me by a peer that I try and swap my logical operators to some other logical operator. Following this I found the || (or) operator which would ensure that the loop would be executed repeatedly until all of the conditions were false.  Due this there was no longer an error with sending the values of the roots to an array.</w:t>
      </w:r>
    </w:p>
    <w:p w14:paraId="0B3DA136" w14:textId="0730FB6C" w:rsidR="2B254075" w:rsidRDefault="2B254075" w:rsidP="001D5BE8">
      <w:pPr>
        <w:pStyle w:val="CoverPageTitle"/>
      </w:pPr>
      <w:r>
        <w:br w:type="page"/>
      </w:r>
      <w:r w:rsidR="55A47439">
        <w:t>Testing</w:t>
      </w:r>
    </w:p>
    <w:p w14:paraId="75CB1CFC" w14:textId="197531E5" w:rsidR="55A47439" w:rsidRDefault="10F9A857" w:rsidP="55A47439">
      <w:r>
        <w:t>White box testing</w:t>
      </w:r>
    </w:p>
    <w:p w14:paraId="5DFC4EF7" w14:textId="7179376E" w:rsidR="55A47439" w:rsidRDefault="10F9A857" w:rsidP="55A47439">
      <w:pPr>
        <w:rPr>
          <w:rFonts w:eastAsiaTheme="minorEastAsia" w:cstheme="minorBidi"/>
        </w:rPr>
      </w:pPr>
      <w:r w:rsidRPr="10F9A857">
        <w:rPr>
          <w:rFonts w:eastAsiaTheme="minorEastAsia" w:cstheme="minorBidi"/>
        </w:rPr>
        <w:t>This type of testing aims to test the internal structure of the application rather than the functionality which is done in black-box testing. To do white box testing I shall be testing the conditional loops in my code so that the expected output of the program is produced</w:t>
      </w:r>
      <w:r w:rsidR="00273BFA">
        <w:rPr>
          <w:rFonts w:eastAsiaTheme="minorEastAsia" w:cstheme="minorBidi"/>
        </w:rPr>
        <w:t xml:space="preserve">. This allows me to be </w:t>
      </w:r>
      <w:r w:rsidR="009329A7">
        <w:rPr>
          <w:rFonts w:eastAsiaTheme="minorEastAsia" w:cstheme="minorBidi"/>
        </w:rPr>
        <w:t>introspective about my development process</w:t>
      </w:r>
    </w:p>
    <w:p w14:paraId="208B2E9C" w14:textId="39367A67" w:rsidR="55A47439" w:rsidRDefault="55A47439" w:rsidP="55A47439"/>
    <w:tbl>
      <w:tblPr>
        <w:tblStyle w:val="TableGrid"/>
        <w:tblW w:w="10800" w:type="dxa"/>
        <w:tblLayout w:type="fixed"/>
        <w:tblLook w:val="06A0" w:firstRow="1" w:lastRow="0" w:firstColumn="1" w:lastColumn="0" w:noHBand="1" w:noVBand="1"/>
      </w:tblPr>
      <w:tblGrid>
        <w:gridCol w:w="988"/>
        <w:gridCol w:w="2268"/>
        <w:gridCol w:w="2144"/>
        <w:gridCol w:w="1575"/>
        <w:gridCol w:w="2115"/>
        <w:gridCol w:w="1710"/>
      </w:tblGrid>
      <w:tr w:rsidR="2B254075" w14:paraId="45954C3C" w14:textId="77777777" w:rsidTr="009329A7">
        <w:tc>
          <w:tcPr>
            <w:tcW w:w="988" w:type="dxa"/>
          </w:tcPr>
          <w:p w14:paraId="319F08BC" w14:textId="2998F909" w:rsidR="2B254075" w:rsidRDefault="2B254075" w:rsidP="2B254075">
            <w:r>
              <w:t>Test No</w:t>
            </w:r>
          </w:p>
        </w:tc>
        <w:tc>
          <w:tcPr>
            <w:tcW w:w="2268" w:type="dxa"/>
          </w:tcPr>
          <w:p w14:paraId="7A33B279" w14:textId="036683A3" w:rsidR="2B254075" w:rsidRDefault="2B254075" w:rsidP="2B254075">
            <w:r>
              <w:t>Test Description</w:t>
            </w:r>
          </w:p>
        </w:tc>
        <w:tc>
          <w:tcPr>
            <w:tcW w:w="2144" w:type="dxa"/>
          </w:tcPr>
          <w:p w14:paraId="1E4BDCAF" w14:textId="00BD2415" w:rsidR="2B254075" w:rsidRDefault="2B254075" w:rsidP="2B254075">
            <w:r>
              <w:t>Input</w:t>
            </w:r>
          </w:p>
        </w:tc>
        <w:tc>
          <w:tcPr>
            <w:tcW w:w="1575" w:type="dxa"/>
          </w:tcPr>
          <w:p w14:paraId="45B1165B" w14:textId="4081FFFF" w:rsidR="2B254075" w:rsidRDefault="2B254075" w:rsidP="2B254075">
            <w:r>
              <w:t>Data Type</w:t>
            </w:r>
          </w:p>
        </w:tc>
        <w:tc>
          <w:tcPr>
            <w:tcW w:w="2115" w:type="dxa"/>
          </w:tcPr>
          <w:p w14:paraId="01BD2D1B" w14:textId="0736F5CA" w:rsidR="2B254075" w:rsidRDefault="2B254075" w:rsidP="2B254075">
            <w:r>
              <w:t>Expected Result</w:t>
            </w:r>
          </w:p>
        </w:tc>
        <w:tc>
          <w:tcPr>
            <w:tcW w:w="1710" w:type="dxa"/>
          </w:tcPr>
          <w:p w14:paraId="0DD47958" w14:textId="62D4FC15" w:rsidR="2B254075" w:rsidRDefault="2B254075" w:rsidP="2B254075">
            <w:r>
              <w:t>Comment</w:t>
            </w:r>
          </w:p>
        </w:tc>
      </w:tr>
      <w:tr w:rsidR="2B254075" w14:paraId="115727B5" w14:textId="77777777" w:rsidTr="009329A7">
        <w:tc>
          <w:tcPr>
            <w:tcW w:w="988" w:type="dxa"/>
          </w:tcPr>
          <w:p w14:paraId="06D30FFF" w14:textId="29DA6B5F" w:rsidR="2B254075" w:rsidRDefault="2B254075" w:rsidP="2B254075">
            <w:r>
              <w:t>1</w:t>
            </w:r>
          </w:p>
        </w:tc>
        <w:tc>
          <w:tcPr>
            <w:tcW w:w="2268" w:type="dxa"/>
          </w:tcPr>
          <w:p w14:paraId="600E7B6B" w14:textId="74A77DCE" w:rsidR="2B254075" w:rsidRDefault="2B254075" w:rsidP="2B254075">
            <w:r>
              <w:t>Test Quadratic Equation Generator</w:t>
            </w:r>
          </w:p>
        </w:tc>
        <w:tc>
          <w:tcPr>
            <w:tcW w:w="2144" w:type="dxa"/>
          </w:tcPr>
          <w:p w14:paraId="5A27A5CD" w14:textId="50F9E8E3" w:rsidR="2B254075" w:rsidRDefault="2B254075" w:rsidP="2B254075">
            <w:proofErr w:type="spellStart"/>
            <w:r>
              <w:t>QuadraticEquationDisplay</w:t>
            </w:r>
            <w:proofErr w:type="spellEnd"/>
          </w:p>
        </w:tc>
        <w:tc>
          <w:tcPr>
            <w:tcW w:w="1575" w:type="dxa"/>
          </w:tcPr>
          <w:p w14:paraId="2D45C056" w14:textId="6D757D93" w:rsidR="2B254075" w:rsidRDefault="2B254075" w:rsidP="2B254075">
            <w:r>
              <w:t>Normal</w:t>
            </w:r>
          </w:p>
        </w:tc>
        <w:tc>
          <w:tcPr>
            <w:tcW w:w="2115" w:type="dxa"/>
          </w:tcPr>
          <w:p w14:paraId="318DEC15" w14:textId="421E908E" w:rsidR="2B254075" w:rsidRDefault="4141E322" w:rsidP="4141E322">
            <w:pPr>
              <w:rPr>
                <w:vertAlign w:val="superscript"/>
              </w:rPr>
            </w:pPr>
            <w:r>
              <w:t>A solvable Quadratic Equation of the form ax</w:t>
            </w:r>
            <w:r w:rsidRPr="4141E322">
              <w:rPr>
                <w:vertAlign w:val="superscript"/>
              </w:rPr>
              <w:t>2</w:t>
            </w:r>
            <w:r w:rsidRPr="4141E322">
              <w:t>+bx+c=0</w:t>
            </w:r>
            <w:r w:rsidR="00273BFA">
              <w:t xml:space="preserve"> </w:t>
            </w:r>
          </w:p>
        </w:tc>
        <w:tc>
          <w:tcPr>
            <w:tcW w:w="1710" w:type="dxa"/>
          </w:tcPr>
          <w:p w14:paraId="36FAF6CB" w14:textId="63777652" w:rsidR="2B254075" w:rsidRDefault="2B254075" w:rsidP="2B254075"/>
        </w:tc>
      </w:tr>
    </w:tbl>
    <w:p w14:paraId="4713F8AA" w14:textId="6296A6E1" w:rsidR="2B254075" w:rsidRDefault="2B254075" w:rsidP="2B254075"/>
    <w:p w14:paraId="6FF0C3FC" w14:textId="77777777" w:rsidR="00623A27" w:rsidRDefault="00623A27">
      <w:r>
        <w:t>Black Box Testing</w:t>
      </w:r>
    </w:p>
    <w:p w14:paraId="22C6B4F4" w14:textId="45514809" w:rsidR="00623A27" w:rsidRDefault="00623A27" w:rsidP="00623A27">
      <w:pPr>
        <w:rPr>
          <w:rFonts w:eastAsiaTheme="minorEastAsia" w:cstheme="minorBidi"/>
        </w:rPr>
      </w:pPr>
      <w:r w:rsidRPr="10F9A857">
        <w:rPr>
          <w:rFonts w:eastAsiaTheme="minorEastAsia" w:cstheme="minorBidi"/>
        </w:rPr>
        <w:t xml:space="preserve">This type of testing aims to test the application functionality To do </w:t>
      </w:r>
      <w:r>
        <w:rPr>
          <w:rFonts w:eastAsiaTheme="minorEastAsia" w:cstheme="minorBidi"/>
        </w:rPr>
        <w:t>black</w:t>
      </w:r>
      <w:r w:rsidRPr="10F9A857">
        <w:rPr>
          <w:rFonts w:eastAsiaTheme="minorEastAsia" w:cstheme="minorBidi"/>
        </w:rPr>
        <w:t xml:space="preserve"> box testing I shall be testing the </w:t>
      </w:r>
      <w:r>
        <w:rPr>
          <w:rFonts w:eastAsiaTheme="minorEastAsia" w:cstheme="minorBidi"/>
        </w:rPr>
        <w:t>application against the requirements.</w:t>
      </w:r>
    </w:p>
    <w:tbl>
      <w:tblPr>
        <w:tblStyle w:val="TableGrid"/>
        <w:tblW w:w="10800" w:type="dxa"/>
        <w:tblLayout w:type="fixed"/>
        <w:tblLook w:val="06A0" w:firstRow="1" w:lastRow="0" w:firstColumn="1" w:lastColumn="0" w:noHBand="1" w:noVBand="1"/>
      </w:tblPr>
      <w:tblGrid>
        <w:gridCol w:w="988"/>
        <w:gridCol w:w="2268"/>
        <w:gridCol w:w="2144"/>
        <w:gridCol w:w="1575"/>
        <w:gridCol w:w="2115"/>
        <w:gridCol w:w="1710"/>
      </w:tblGrid>
      <w:tr w:rsidR="00623A27" w14:paraId="7EB198A9" w14:textId="77777777" w:rsidTr="00027FF2">
        <w:tc>
          <w:tcPr>
            <w:tcW w:w="988" w:type="dxa"/>
          </w:tcPr>
          <w:p w14:paraId="0FA0EB7B" w14:textId="77777777" w:rsidR="00623A27" w:rsidRDefault="00623A27" w:rsidP="00027FF2">
            <w:r>
              <w:t>Test No</w:t>
            </w:r>
          </w:p>
        </w:tc>
        <w:tc>
          <w:tcPr>
            <w:tcW w:w="2268" w:type="dxa"/>
          </w:tcPr>
          <w:p w14:paraId="2B76988A" w14:textId="77777777" w:rsidR="00623A27" w:rsidRDefault="00623A27" w:rsidP="00027FF2">
            <w:r>
              <w:t>Test Description</w:t>
            </w:r>
          </w:p>
        </w:tc>
        <w:tc>
          <w:tcPr>
            <w:tcW w:w="2144" w:type="dxa"/>
          </w:tcPr>
          <w:p w14:paraId="7FC6AB37" w14:textId="77777777" w:rsidR="00623A27" w:rsidRDefault="00623A27" w:rsidP="00027FF2">
            <w:r>
              <w:t>Input</w:t>
            </w:r>
          </w:p>
        </w:tc>
        <w:tc>
          <w:tcPr>
            <w:tcW w:w="1575" w:type="dxa"/>
          </w:tcPr>
          <w:p w14:paraId="03A348F5" w14:textId="77777777" w:rsidR="00623A27" w:rsidRDefault="00623A27" w:rsidP="00027FF2">
            <w:r>
              <w:t>Data Type</w:t>
            </w:r>
          </w:p>
        </w:tc>
        <w:tc>
          <w:tcPr>
            <w:tcW w:w="2115" w:type="dxa"/>
          </w:tcPr>
          <w:p w14:paraId="2A3288BE" w14:textId="77777777" w:rsidR="00623A27" w:rsidRDefault="00623A27" w:rsidP="00027FF2">
            <w:r>
              <w:t>Expected Result</w:t>
            </w:r>
          </w:p>
        </w:tc>
        <w:tc>
          <w:tcPr>
            <w:tcW w:w="1710" w:type="dxa"/>
          </w:tcPr>
          <w:p w14:paraId="6FB49B2A" w14:textId="77777777" w:rsidR="00623A27" w:rsidRDefault="00623A27" w:rsidP="00027FF2">
            <w:r>
              <w:t>Comment</w:t>
            </w:r>
          </w:p>
        </w:tc>
      </w:tr>
      <w:tr w:rsidR="00623A27" w14:paraId="6ED2C73B" w14:textId="77777777" w:rsidTr="00027FF2">
        <w:tc>
          <w:tcPr>
            <w:tcW w:w="988" w:type="dxa"/>
          </w:tcPr>
          <w:p w14:paraId="7E3A75B7" w14:textId="77777777" w:rsidR="00623A27" w:rsidRDefault="00623A27" w:rsidP="00027FF2">
            <w:r>
              <w:t>1</w:t>
            </w:r>
          </w:p>
        </w:tc>
        <w:tc>
          <w:tcPr>
            <w:tcW w:w="2268" w:type="dxa"/>
          </w:tcPr>
          <w:p w14:paraId="23C2E418" w14:textId="77777777" w:rsidR="00623A27" w:rsidRDefault="00623A27" w:rsidP="00027FF2">
            <w:r>
              <w:t>Test Quadratic Equation Generator</w:t>
            </w:r>
          </w:p>
        </w:tc>
        <w:tc>
          <w:tcPr>
            <w:tcW w:w="2144" w:type="dxa"/>
          </w:tcPr>
          <w:p w14:paraId="06B534E1" w14:textId="77777777" w:rsidR="00623A27" w:rsidRDefault="00623A27" w:rsidP="00027FF2">
            <w:proofErr w:type="spellStart"/>
            <w:r>
              <w:t>QuadraticEquationDisplay</w:t>
            </w:r>
            <w:proofErr w:type="spellEnd"/>
          </w:p>
        </w:tc>
        <w:tc>
          <w:tcPr>
            <w:tcW w:w="1575" w:type="dxa"/>
          </w:tcPr>
          <w:p w14:paraId="70BA4C24" w14:textId="77777777" w:rsidR="00623A27" w:rsidRDefault="00623A27" w:rsidP="00027FF2">
            <w:r>
              <w:t>Normal</w:t>
            </w:r>
          </w:p>
        </w:tc>
        <w:tc>
          <w:tcPr>
            <w:tcW w:w="2115" w:type="dxa"/>
          </w:tcPr>
          <w:p w14:paraId="3607E7F5" w14:textId="77777777" w:rsidR="00623A27" w:rsidRDefault="00623A27" w:rsidP="00027FF2">
            <w:pPr>
              <w:rPr>
                <w:vertAlign w:val="superscript"/>
              </w:rPr>
            </w:pPr>
            <w:r>
              <w:t>A solvable Quadratic Equation of the form ax</w:t>
            </w:r>
            <w:r w:rsidRPr="4141E322">
              <w:rPr>
                <w:vertAlign w:val="superscript"/>
              </w:rPr>
              <w:t>2</w:t>
            </w:r>
            <w:r w:rsidRPr="4141E322">
              <w:t>+bx+c=0</w:t>
            </w:r>
            <w:r>
              <w:t xml:space="preserve"> </w:t>
            </w:r>
          </w:p>
        </w:tc>
        <w:tc>
          <w:tcPr>
            <w:tcW w:w="1710" w:type="dxa"/>
          </w:tcPr>
          <w:p w14:paraId="685A649D" w14:textId="77777777" w:rsidR="00623A27" w:rsidRDefault="00623A27" w:rsidP="00027FF2"/>
        </w:tc>
      </w:tr>
    </w:tbl>
    <w:p w14:paraId="20786A4C" w14:textId="77777777" w:rsidR="00F3097D" w:rsidRDefault="00F3097D"/>
    <w:p w14:paraId="707D9435" w14:textId="77777777" w:rsidR="00F3097D" w:rsidRDefault="00F3097D">
      <w:r>
        <w:t>Alpha Testing</w:t>
      </w:r>
    </w:p>
    <w:p w14:paraId="6B59F53A" w14:textId="6BB10F4B" w:rsidR="00B66353" w:rsidRDefault="00F3097D">
      <w:r>
        <w:t xml:space="preserve">This type of testing is acceptance testing . This will </w:t>
      </w:r>
      <w:r w:rsidR="00B66353">
        <w:t>simulate a user.</w:t>
      </w:r>
    </w:p>
    <w:tbl>
      <w:tblPr>
        <w:tblStyle w:val="TableGrid"/>
        <w:tblW w:w="0" w:type="auto"/>
        <w:tblLook w:val="04A0" w:firstRow="1" w:lastRow="0" w:firstColumn="1" w:lastColumn="0" w:noHBand="0" w:noVBand="1"/>
      </w:tblPr>
      <w:tblGrid>
        <w:gridCol w:w="2158"/>
        <w:gridCol w:w="2158"/>
        <w:gridCol w:w="2158"/>
        <w:gridCol w:w="2158"/>
        <w:gridCol w:w="2158"/>
      </w:tblGrid>
      <w:tr w:rsidR="00723A2A" w14:paraId="77423000" w14:textId="77777777" w:rsidTr="00723A2A">
        <w:tc>
          <w:tcPr>
            <w:tcW w:w="2158" w:type="dxa"/>
          </w:tcPr>
          <w:p w14:paraId="05A6CBD9" w14:textId="1FBB7A2A" w:rsidR="00723A2A" w:rsidRDefault="00A50E46">
            <w:r>
              <w:t>Test Subject</w:t>
            </w:r>
          </w:p>
        </w:tc>
        <w:tc>
          <w:tcPr>
            <w:tcW w:w="2158" w:type="dxa"/>
          </w:tcPr>
          <w:p w14:paraId="6AE6F3A2" w14:textId="630E576B" w:rsidR="00723A2A" w:rsidRDefault="00F87BAF">
            <w:r>
              <w:t>Test example</w:t>
            </w:r>
          </w:p>
        </w:tc>
        <w:tc>
          <w:tcPr>
            <w:tcW w:w="2158" w:type="dxa"/>
          </w:tcPr>
          <w:p w14:paraId="391D89B5" w14:textId="358D7A7A" w:rsidR="00723A2A" w:rsidRDefault="00F87BAF">
            <w:r>
              <w:t>Relation to success Criteria</w:t>
            </w:r>
          </w:p>
        </w:tc>
        <w:tc>
          <w:tcPr>
            <w:tcW w:w="2158" w:type="dxa"/>
          </w:tcPr>
          <w:p w14:paraId="3D38C856" w14:textId="109C152F" w:rsidR="00723A2A" w:rsidRDefault="00F87BAF">
            <w:r>
              <w:t>Explanation</w:t>
            </w:r>
          </w:p>
        </w:tc>
        <w:tc>
          <w:tcPr>
            <w:tcW w:w="2158" w:type="dxa"/>
          </w:tcPr>
          <w:p w14:paraId="466A4E14" w14:textId="0DBF6BF1" w:rsidR="00723A2A" w:rsidRDefault="00EF7DC4">
            <w:r>
              <w:t>Success Criteria Number</w:t>
            </w:r>
          </w:p>
        </w:tc>
      </w:tr>
      <w:tr w:rsidR="00723A2A" w14:paraId="66D14279" w14:textId="77777777" w:rsidTr="00723A2A">
        <w:tc>
          <w:tcPr>
            <w:tcW w:w="2158" w:type="dxa"/>
          </w:tcPr>
          <w:p w14:paraId="41386EEE" w14:textId="578207DC" w:rsidR="00723A2A" w:rsidRDefault="00A50E46">
            <w:r>
              <w:t>Hyperlinks</w:t>
            </w:r>
          </w:p>
        </w:tc>
        <w:tc>
          <w:tcPr>
            <w:tcW w:w="2158" w:type="dxa"/>
          </w:tcPr>
          <w:p w14:paraId="2D046EEA" w14:textId="6418B763" w:rsidR="00723A2A" w:rsidRDefault="001D5BE8">
            <w:r>
              <w:t>Clicking on a Hyperlink</w:t>
            </w:r>
          </w:p>
        </w:tc>
        <w:tc>
          <w:tcPr>
            <w:tcW w:w="2158" w:type="dxa"/>
          </w:tcPr>
          <w:p w14:paraId="1E1FC14E" w14:textId="73CD8694" w:rsidR="00723A2A" w:rsidRDefault="00875EA9">
            <w:r>
              <w:t>All Links should work and take users to the right page</w:t>
            </w:r>
          </w:p>
        </w:tc>
        <w:tc>
          <w:tcPr>
            <w:tcW w:w="2158" w:type="dxa"/>
          </w:tcPr>
          <w:p w14:paraId="43478CF3" w14:textId="0CA0D04F" w:rsidR="00723A2A" w:rsidRDefault="004A2663">
            <w:r>
              <w:t xml:space="preserve">This checks that each page </w:t>
            </w:r>
            <w:r w:rsidR="004055A9">
              <w:t>is consistent and flows. This also checks that th</w:t>
            </w:r>
            <w:r w:rsidR="003C761A">
              <w:t>at all the Hyperlinks work and take users to the intended destination</w:t>
            </w:r>
          </w:p>
        </w:tc>
        <w:tc>
          <w:tcPr>
            <w:tcW w:w="2158" w:type="dxa"/>
          </w:tcPr>
          <w:p w14:paraId="2AF72849" w14:textId="1F1E58B6" w:rsidR="00723A2A" w:rsidRDefault="00DC3821">
            <w:r>
              <w:t>1,3,5</w:t>
            </w:r>
          </w:p>
        </w:tc>
      </w:tr>
      <w:tr w:rsidR="00723A2A" w14:paraId="75CBB27B" w14:textId="77777777" w:rsidTr="00723A2A">
        <w:tc>
          <w:tcPr>
            <w:tcW w:w="2158" w:type="dxa"/>
          </w:tcPr>
          <w:p w14:paraId="04F00084" w14:textId="3B24DCE0" w:rsidR="00723A2A" w:rsidRDefault="00F87BAF">
            <w:r>
              <w:t>Viewing Question</w:t>
            </w:r>
          </w:p>
        </w:tc>
        <w:tc>
          <w:tcPr>
            <w:tcW w:w="2158" w:type="dxa"/>
          </w:tcPr>
          <w:p w14:paraId="0650724B" w14:textId="1905F659" w:rsidR="00723A2A" w:rsidRDefault="001D5BE8">
            <w:r>
              <w:t>Valid Question Generated</w:t>
            </w:r>
          </w:p>
        </w:tc>
        <w:tc>
          <w:tcPr>
            <w:tcW w:w="2158" w:type="dxa"/>
          </w:tcPr>
          <w:p w14:paraId="573D4C69" w14:textId="0CF38D7A" w:rsidR="00723A2A" w:rsidRDefault="004A2663">
            <w:r>
              <w:t>Give the users the ability to view random questions</w:t>
            </w:r>
          </w:p>
        </w:tc>
        <w:tc>
          <w:tcPr>
            <w:tcW w:w="2158" w:type="dxa"/>
          </w:tcPr>
          <w:p w14:paraId="65A93594" w14:textId="444966B8" w:rsidR="00723A2A" w:rsidRDefault="00CF0E94">
            <w:r>
              <w:t>This is checking that the user can actually solve the question.</w:t>
            </w:r>
          </w:p>
        </w:tc>
        <w:tc>
          <w:tcPr>
            <w:tcW w:w="2158" w:type="dxa"/>
          </w:tcPr>
          <w:p w14:paraId="27795C03" w14:textId="0EF143ED" w:rsidR="00723A2A" w:rsidRDefault="00DC3821">
            <w:r>
              <w:t>1,2,7</w:t>
            </w:r>
          </w:p>
        </w:tc>
      </w:tr>
    </w:tbl>
    <w:p w14:paraId="699747F9" w14:textId="58C79D09" w:rsidR="00B66353" w:rsidRDefault="00B66353"/>
    <w:p w14:paraId="7CE0361C" w14:textId="77777777" w:rsidR="00DC3821" w:rsidRDefault="00DC3821"/>
    <w:p w14:paraId="493DF9D9" w14:textId="77777777" w:rsidR="00B66353" w:rsidRDefault="00B66353">
      <w:r>
        <w:t>Beta Testing</w:t>
      </w:r>
    </w:p>
    <w:p w14:paraId="211AA552" w14:textId="77777777" w:rsidR="00EF7DC4" w:rsidRDefault="00B66353">
      <w:r>
        <w:t>This type of testing will be done by other prospective users.</w:t>
      </w:r>
    </w:p>
    <w:tbl>
      <w:tblPr>
        <w:tblStyle w:val="TableGrid"/>
        <w:tblW w:w="0" w:type="auto"/>
        <w:tblLook w:val="04A0" w:firstRow="1" w:lastRow="0" w:firstColumn="1" w:lastColumn="0" w:noHBand="0" w:noVBand="1"/>
      </w:tblPr>
      <w:tblGrid>
        <w:gridCol w:w="2158"/>
        <w:gridCol w:w="2158"/>
        <w:gridCol w:w="2158"/>
        <w:gridCol w:w="2158"/>
        <w:gridCol w:w="2158"/>
      </w:tblGrid>
      <w:tr w:rsidR="00EF7DC4" w14:paraId="19C39201" w14:textId="77777777" w:rsidTr="00027FF2">
        <w:tc>
          <w:tcPr>
            <w:tcW w:w="2158" w:type="dxa"/>
          </w:tcPr>
          <w:p w14:paraId="1644F95B" w14:textId="77777777" w:rsidR="00EF7DC4" w:rsidRDefault="00EF7DC4" w:rsidP="00027FF2">
            <w:r>
              <w:t>Test Subject</w:t>
            </w:r>
          </w:p>
        </w:tc>
        <w:tc>
          <w:tcPr>
            <w:tcW w:w="2158" w:type="dxa"/>
          </w:tcPr>
          <w:p w14:paraId="6F1EE53B" w14:textId="77777777" w:rsidR="00EF7DC4" w:rsidRDefault="00EF7DC4" w:rsidP="00027FF2">
            <w:r>
              <w:t>Test example</w:t>
            </w:r>
          </w:p>
        </w:tc>
        <w:tc>
          <w:tcPr>
            <w:tcW w:w="2158" w:type="dxa"/>
          </w:tcPr>
          <w:p w14:paraId="0F4D0C16" w14:textId="77777777" w:rsidR="00EF7DC4" w:rsidRDefault="00EF7DC4" w:rsidP="00027FF2">
            <w:r>
              <w:t>Relation to success Criteria</w:t>
            </w:r>
          </w:p>
        </w:tc>
        <w:tc>
          <w:tcPr>
            <w:tcW w:w="2158" w:type="dxa"/>
          </w:tcPr>
          <w:p w14:paraId="19D56104" w14:textId="77777777" w:rsidR="00EF7DC4" w:rsidRDefault="00EF7DC4" w:rsidP="00027FF2">
            <w:r>
              <w:t>Explanation</w:t>
            </w:r>
          </w:p>
        </w:tc>
        <w:tc>
          <w:tcPr>
            <w:tcW w:w="2158" w:type="dxa"/>
          </w:tcPr>
          <w:p w14:paraId="29F792B2" w14:textId="77777777" w:rsidR="00EF7DC4" w:rsidRDefault="00EF7DC4" w:rsidP="00027FF2">
            <w:r>
              <w:t>Success Criteria Number</w:t>
            </w:r>
          </w:p>
        </w:tc>
      </w:tr>
      <w:tr w:rsidR="00CF0E94" w14:paraId="15454823" w14:textId="77777777" w:rsidTr="00027FF2">
        <w:tc>
          <w:tcPr>
            <w:tcW w:w="2158" w:type="dxa"/>
          </w:tcPr>
          <w:p w14:paraId="7EC4F3F2" w14:textId="77777777" w:rsidR="00CF0E94" w:rsidRDefault="00CF0E94" w:rsidP="00CF0E94">
            <w:r>
              <w:t>Hyperlinks</w:t>
            </w:r>
          </w:p>
        </w:tc>
        <w:tc>
          <w:tcPr>
            <w:tcW w:w="2158" w:type="dxa"/>
          </w:tcPr>
          <w:p w14:paraId="64CF84F8" w14:textId="1804EAC3" w:rsidR="00CF0E94" w:rsidRDefault="00CF0E94" w:rsidP="00CF0E94">
            <w:r>
              <w:t>Click on random topic link</w:t>
            </w:r>
          </w:p>
        </w:tc>
        <w:tc>
          <w:tcPr>
            <w:tcW w:w="2158" w:type="dxa"/>
          </w:tcPr>
          <w:p w14:paraId="082D1A41" w14:textId="2E9DC2F4" w:rsidR="00CF0E94" w:rsidRDefault="00CF0E94" w:rsidP="00CF0E94">
            <w:r>
              <w:t>Clickable link that will take user to a different page</w:t>
            </w:r>
          </w:p>
        </w:tc>
        <w:tc>
          <w:tcPr>
            <w:tcW w:w="2158" w:type="dxa"/>
          </w:tcPr>
          <w:p w14:paraId="4554E244" w14:textId="57A63B1A" w:rsidR="00CF0E94" w:rsidRDefault="00C90FEB" w:rsidP="00CF0E94">
            <w:r>
              <w:t>Makes sure that users can go to a random topic</w:t>
            </w:r>
          </w:p>
        </w:tc>
        <w:tc>
          <w:tcPr>
            <w:tcW w:w="2158" w:type="dxa"/>
          </w:tcPr>
          <w:p w14:paraId="64791C73" w14:textId="33698129" w:rsidR="00CF0E94" w:rsidRDefault="00CF0E94" w:rsidP="00CF0E94">
            <w:r>
              <w:t>1,3,5</w:t>
            </w:r>
          </w:p>
        </w:tc>
      </w:tr>
      <w:tr w:rsidR="00CF0E94" w14:paraId="580FDDEE" w14:textId="77777777" w:rsidTr="00027FF2">
        <w:tc>
          <w:tcPr>
            <w:tcW w:w="2158" w:type="dxa"/>
          </w:tcPr>
          <w:p w14:paraId="1DED30D2" w14:textId="77777777" w:rsidR="00CF0E94" w:rsidRDefault="00CF0E94" w:rsidP="00CF0E94">
            <w:r>
              <w:t>Viewing Question</w:t>
            </w:r>
          </w:p>
        </w:tc>
        <w:tc>
          <w:tcPr>
            <w:tcW w:w="2158" w:type="dxa"/>
          </w:tcPr>
          <w:p w14:paraId="2F76B46B" w14:textId="5E327B40" w:rsidR="00CF0E94" w:rsidRDefault="00CF0E94" w:rsidP="00CF0E94">
            <w:r>
              <w:t>Valid Question Generated</w:t>
            </w:r>
          </w:p>
        </w:tc>
        <w:tc>
          <w:tcPr>
            <w:tcW w:w="2158" w:type="dxa"/>
          </w:tcPr>
          <w:p w14:paraId="77F43553" w14:textId="54F840E9" w:rsidR="00CF0E94" w:rsidRDefault="00CF0E94" w:rsidP="00CF0E94">
            <w:r>
              <w:t xml:space="preserve">Every question outputted should be </w:t>
            </w:r>
            <w:r w:rsidR="00335030">
              <w:t>solvable</w:t>
            </w:r>
          </w:p>
        </w:tc>
        <w:tc>
          <w:tcPr>
            <w:tcW w:w="2158" w:type="dxa"/>
          </w:tcPr>
          <w:p w14:paraId="6EAEA3CA" w14:textId="46E7AA6C" w:rsidR="00CF0E94" w:rsidRDefault="00C90FEB" w:rsidP="00CF0E94">
            <w:r>
              <w:t xml:space="preserve">Makes sure that users aren’t wasting their time trying to solve questions that are unsolvable </w:t>
            </w:r>
            <w:proofErr w:type="spellStart"/>
            <w:r>
              <w:t>withoit</w:t>
            </w:r>
            <w:proofErr w:type="spellEnd"/>
            <w:r>
              <w:t xml:space="preserve"> knowledge of A Level Further Mathematics i.e. Needing to use complex numbers </w:t>
            </w:r>
            <w:proofErr w:type="spellStart"/>
            <w:r>
              <w:t>wher</w:t>
            </w:r>
            <w:proofErr w:type="spellEnd"/>
          </w:p>
        </w:tc>
        <w:tc>
          <w:tcPr>
            <w:tcW w:w="2158" w:type="dxa"/>
          </w:tcPr>
          <w:p w14:paraId="3CCE794A" w14:textId="718CDCEE" w:rsidR="00CF0E94" w:rsidRDefault="00CF0E94" w:rsidP="00CF0E94">
            <w:r>
              <w:t>1,2,7</w:t>
            </w:r>
          </w:p>
        </w:tc>
      </w:tr>
    </w:tbl>
    <w:p w14:paraId="0A1A8DF6" w14:textId="6530EDAB" w:rsidR="55A47439" w:rsidRDefault="55A47439">
      <w:r>
        <w:br w:type="page"/>
      </w:r>
    </w:p>
    <w:p w14:paraId="69B5788D" w14:textId="7262D786" w:rsidR="109C298E" w:rsidRDefault="109C298E" w:rsidP="109C298E"/>
    <w:p w14:paraId="587F876B" w14:textId="653D7DDD" w:rsidR="4141E322" w:rsidRDefault="4141E322">
      <w:r>
        <w:br w:type="page"/>
      </w:r>
    </w:p>
    <w:p w14:paraId="6F2938B4" w14:textId="788BAE6B" w:rsidR="2B254075" w:rsidRDefault="2B254075" w:rsidP="2B254075"/>
    <w:p w14:paraId="122C56D3" w14:textId="01A023C9" w:rsidR="2B254075" w:rsidRDefault="2B254075" w:rsidP="2B254075">
      <w:r>
        <w:t>User Acceptance Testing</w:t>
      </w:r>
    </w:p>
    <w:tbl>
      <w:tblPr>
        <w:tblStyle w:val="TableGrid"/>
        <w:tblW w:w="10800" w:type="dxa"/>
        <w:tblLayout w:type="fixed"/>
        <w:tblLook w:val="06A0" w:firstRow="1" w:lastRow="0" w:firstColumn="1" w:lastColumn="0" w:noHBand="1" w:noVBand="1"/>
      </w:tblPr>
      <w:tblGrid>
        <w:gridCol w:w="1080"/>
        <w:gridCol w:w="3168"/>
        <w:gridCol w:w="6552"/>
      </w:tblGrid>
      <w:tr w:rsidR="2B254075" w14:paraId="00FA478B" w14:textId="77777777" w:rsidTr="00894257">
        <w:tc>
          <w:tcPr>
            <w:tcW w:w="1080" w:type="dxa"/>
          </w:tcPr>
          <w:p w14:paraId="025634C8" w14:textId="24EC5A08" w:rsidR="2B254075" w:rsidRDefault="2B254075" w:rsidP="2B254075">
            <w:r>
              <w:t>Test No.</w:t>
            </w:r>
          </w:p>
        </w:tc>
        <w:tc>
          <w:tcPr>
            <w:tcW w:w="3168" w:type="dxa"/>
          </w:tcPr>
          <w:p w14:paraId="7C8DBBC1" w14:textId="09A058BA" w:rsidR="2B254075" w:rsidRDefault="2B254075" w:rsidP="2B254075">
            <w:r>
              <w:t>Test Description</w:t>
            </w:r>
          </w:p>
        </w:tc>
        <w:tc>
          <w:tcPr>
            <w:tcW w:w="6552" w:type="dxa"/>
          </w:tcPr>
          <w:p w14:paraId="0CF3F385" w14:textId="6778FA09" w:rsidR="2B254075" w:rsidRDefault="2B254075" w:rsidP="2B254075">
            <w:r>
              <w:t>User Evaluation</w:t>
            </w:r>
          </w:p>
        </w:tc>
      </w:tr>
      <w:tr w:rsidR="2B254075" w14:paraId="6DC438B6" w14:textId="77777777" w:rsidTr="00894257">
        <w:tc>
          <w:tcPr>
            <w:tcW w:w="1080" w:type="dxa"/>
          </w:tcPr>
          <w:p w14:paraId="1F8C35E3" w14:textId="40E2527C" w:rsidR="2B254075" w:rsidRDefault="2B254075" w:rsidP="2B254075">
            <w:r>
              <w:t>1</w:t>
            </w:r>
          </w:p>
        </w:tc>
        <w:tc>
          <w:tcPr>
            <w:tcW w:w="3168" w:type="dxa"/>
          </w:tcPr>
          <w:p w14:paraId="506339D5" w14:textId="537242A4" w:rsidR="2B254075" w:rsidRDefault="2B254075" w:rsidP="2B254075">
            <w:r>
              <w:t>Easy to understand design</w:t>
            </w:r>
          </w:p>
        </w:tc>
        <w:tc>
          <w:tcPr>
            <w:tcW w:w="6552" w:type="dxa"/>
          </w:tcPr>
          <w:p w14:paraId="1FE699D3" w14:textId="37EC0830" w:rsidR="2B254075" w:rsidRDefault="2B254075" w:rsidP="2B254075">
            <w:r>
              <w:t>Client thought the minimalistic look of the website was helpful for revision as it reduced distraction</w:t>
            </w:r>
          </w:p>
        </w:tc>
      </w:tr>
      <w:tr w:rsidR="2B254075" w14:paraId="74FBC63D" w14:textId="77777777" w:rsidTr="00894257">
        <w:tc>
          <w:tcPr>
            <w:tcW w:w="1080" w:type="dxa"/>
          </w:tcPr>
          <w:p w14:paraId="24BB49FE" w14:textId="70647AFF" w:rsidR="2B254075" w:rsidRDefault="2B254075" w:rsidP="2B254075">
            <w:r>
              <w:t>2</w:t>
            </w:r>
          </w:p>
        </w:tc>
        <w:tc>
          <w:tcPr>
            <w:tcW w:w="3168" w:type="dxa"/>
          </w:tcPr>
          <w:p w14:paraId="322E2F70" w14:textId="5619EF45" w:rsidR="2B254075" w:rsidRDefault="2B254075" w:rsidP="2B254075">
            <w:r>
              <w:t>Random link</w:t>
            </w:r>
          </w:p>
        </w:tc>
        <w:tc>
          <w:tcPr>
            <w:tcW w:w="6552" w:type="dxa"/>
          </w:tcPr>
          <w:p w14:paraId="0BF7E059" w14:textId="3176C153" w:rsidR="2B254075" w:rsidRDefault="2B254075" w:rsidP="2B254075">
            <w:r>
              <w:t xml:space="preserve">The client is a repeat user of the  </w:t>
            </w:r>
            <w:hyperlink r:id="rId96">
              <w:r w:rsidRPr="2B254075">
                <w:rPr>
                  <w:rStyle w:val="Hyperlink"/>
                </w:rPr>
                <w:t>https://theuselessweb.com</w:t>
              </w:r>
            </w:hyperlink>
            <w:r>
              <w:t xml:space="preserve"> and so enjoyed the fact that the random link on the homepage took him to another topic</w:t>
            </w:r>
          </w:p>
        </w:tc>
      </w:tr>
      <w:tr w:rsidR="2B254075" w14:paraId="4253252C" w14:textId="77777777" w:rsidTr="00894257">
        <w:tc>
          <w:tcPr>
            <w:tcW w:w="1080" w:type="dxa"/>
          </w:tcPr>
          <w:p w14:paraId="42DD287D" w14:textId="21F9A6E4" w:rsidR="2B254075" w:rsidRDefault="2B254075" w:rsidP="2B254075">
            <w:r>
              <w:t>3</w:t>
            </w:r>
          </w:p>
        </w:tc>
        <w:tc>
          <w:tcPr>
            <w:tcW w:w="3168" w:type="dxa"/>
          </w:tcPr>
          <w:p w14:paraId="2D71DFE0" w14:textId="10A882AB" w:rsidR="2B254075" w:rsidRDefault="00D8219D" w:rsidP="2B254075">
            <w:r>
              <w:t>Solvable</w:t>
            </w:r>
            <w:r w:rsidR="2B254075">
              <w:t xml:space="preserve"> Questions validity</w:t>
            </w:r>
          </w:p>
        </w:tc>
        <w:tc>
          <w:tcPr>
            <w:tcW w:w="6552" w:type="dxa"/>
          </w:tcPr>
          <w:p w14:paraId="2BA73CD1" w14:textId="3834960F" w:rsidR="2B254075" w:rsidRDefault="2B254075" w:rsidP="2B254075">
            <w:r>
              <w:t xml:space="preserve">The Client was able to solve the questions with the right answer which can sometimes be problematic on </w:t>
            </w:r>
            <w:proofErr w:type="spellStart"/>
            <w:r w:rsidR="00F109DF">
              <w:t>MyMaths</w:t>
            </w:r>
            <w:proofErr w:type="spellEnd"/>
            <w:r>
              <w:t xml:space="preserve"> in </w:t>
            </w:r>
            <w:r w:rsidR="009E492C">
              <w:t>particular</w:t>
            </w:r>
            <w:r>
              <w:t xml:space="preserve"> which I </w:t>
            </w:r>
            <w:r w:rsidR="009662AE">
              <w:t>mentioned</w:t>
            </w:r>
            <w:r>
              <w:t xml:space="preserve"> earlier in my Analysis of competitors.  He did point out however that he would of prefer proper scripting </w:t>
            </w:r>
            <w:r w:rsidR="00CF401C">
              <w:t>I.e.</w:t>
            </w:r>
            <w:r w:rsidR="005D79F2">
              <w:t xml:space="preserve"> superscripting</w:t>
            </w:r>
            <w:r>
              <w:t xml:space="preserve"> for powers of x and subscripting when viewing Integrals of a certain parameter perhaps</w:t>
            </w:r>
            <w:r w:rsidR="00E0547F">
              <w:t xml:space="preserve"> in future</w:t>
            </w:r>
            <w:r w:rsidR="00315919">
              <w:t xml:space="preserve"> development iteration cycles</w:t>
            </w:r>
            <w:r w:rsidR="004B4877">
              <w:t xml:space="preserve"> </w:t>
            </w:r>
            <w:r>
              <w:t>.</w:t>
            </w:r>
          </w:p>
        </w:tc>
      </w:tr>
      <w:tr w:rsidR="2B254075" w14:paraId="2EA09D49" w14:textId="77777777" w:rsidTr="00894257">
        <w:tc>
          <w:tcPr>
            <w:tcW w:w="1080" w:type="dxa"/>
          </w:tcPr>
          <w:p w14:paraId="1F8AD090" w14:textId="509F98C6" w:rsidR="2B254075" w:rsidRDefault="2B254075" w:rsidP="2B254075"/>
        </w:tc>
        <w:tc>
          <w:tcPr>
            <w:tcW w:w="3168" w:type="dxa"/>
          </w:tcPr>
          <w:p w14:paraId="4BF7A31A" w14:textId="17F1B5EE" w:rsidR="2B254075" w:rsidRDefault="2B254075" w:rsidP="2B254075"/>
        </w:tc>
        <w:tc>
          <w:tcPr>
            <w:tcW w:w="6552" w:type="dxa"/>
          </w:tcPr>
          <w:p w14:paraId="20DC8878" w14:textId="17F1B5EE" w:rsidR="2B254075" w:rsidRDefault="2B254075" w:rsidP="2B254075"/>
        </w:tc>
      </w:tr>
    </w:tbl>
    <w:p w14:paraId="3F8F8DA4" w14:textId="2E822F2A" w:rsidR="2F6D7E32" w:rsidRDefault="2F6D7E32" w:rsidP="2F6D7E32"/>
    <w:p w14:paraId="66C4F505" w14:textId="48F12C25" w:rsidR="2B254075" w:rsidRDefault="2B254075">
      <w:r>
        <w:br w:type="page"/>
      </w:r>
    </w:p>
    <w:p w14:paraId="2AEC6AAC" w14:textId="1DD4D77A" w:rsidR="2B254075" w:rsidRDefault="2B254075" w:rsidP="00D1462F">
      <w:pPr>
        <w:pStyle w:val="CoverPageTitle"/>
      </w:pPr>
      <w:r>
        <w:t>Evaluation</w:t>
      </w:r>
    </w:p>
    <w:p w14:paraId="324F5686" w14:textId="14EA6B61" w:rsidR="2B254075" w:rsidRDefault="2B254075" w:rsidP="2B254075">
      <w:r>
        <w:t>Evaluation of Requirement Specification</w:t>
      </w:r>
    </w:p>
    <w:tbl>
      <w:tblPr>
        <w:tblStyle w:val="TableGrid"/>
        <w:tblW w:w="0" w:type="auto"/>
        <w:tblLayout w:type="fixed"/>
        <w:tblLook w:val="06A0" w:firstRow="1" w:lastRow="0" w:firstColumn="1" w:lastColumn="0" w:noHBand="1" w:noVBand="1"/>
      </w:tblPr>
      <w:tblGrid>
        <w:gridCol w:w="2700"/>
        <w:gridCol w:w="2700"/>
        <w:gridCol w:w="2700"/>
        <w:gridCol w:w="2700"/>
      </w:tblGrid>
      <w:tr w:rsidR="2B254075" w14:paraId="7362CECC" w14:textId="77777777" w:rsidTr="2B254075">
        <w:tc>
          <w:tcPr>
            <w:tcW w:w="2700" w:type="dxa"/>
          </w:tcPr>
          <w:p w14:paraId="3117C706" w14:textId="479E46FD" w:rsidR="2B254075" w:rsidRDefault="2B254075" w:rsidP="2B254075">
            <w:r>
              <w:t>Requirement Type</w:t>
            </w:r>
          </w:p>
        </w:tc>
        <w:tc>
          <w:tcPr>
            <w:tcW w:w="2700" w:type="dxa"/>
          </w:tcPr>
          <w:p w14:paraId="361A2659" w14:textId="1EF60651" w:rsidR="2B254075" w:rsidRDefault="2B254075" w:rsidP="2B254075">
            <w:r>
              <w:t>Requirements</w:t>
            </w:r>
          </w:p>
        </w:tc>
        <w:tc>
          <w:tcPr>
            <w:tcW w:w="2700" w:type="dxa"/>
          </w:tcPr>
          <w:p w14:paraId="1307023A" w14:textId="2EF93539" w:rsidR="2B254075" w:rsidRDefault="2B254075" w:rsidP="2B254075">
            <w:r>
              <w:t>Justification</w:t>
            </w:r>
          </w:p>
        </w:tc>
        <w:tc>
          <w:tcPr>
            <w:tcW w:w="2700" w:type="dxa"/>
          </w:tcPr>
          <w:p w14:paraId="6936ECF9" w14:textId="484EB036" w:rsidR="2B254075" w:rsidRDefault="2B254075" w:rsidP="2B254075">
            <w:r>
              <w:t>Evaluation</w:t>
            </w:r>
          </w:p>
        </w:tc>
      </w:tr>
      <w:tr w:rsidR="2B254075" w14:paraId="5F69DE83" w14:textId="77777777" w:rsidTr="2B254075">
        <w:tc>
          <w:tcPr>
            <w:tcW w:w="2700" w:type="dxa"/>
          </w:tcPr>
          <w:p w14:paraId="0478DF5E" w14:textId="52DF57AC" w:rsidR="2B254075" w:rsidRDefault="2B254075" w:rsidP="2B254075">
            <w:r>
              <w:t>Hardware</w:t>
            </w:r>
          </w:p>
        </w:tc>
        <w:tc>
          <w:tcPr>
            <w:tcW w:w="2700" w:type="dxa"/>
          </w:tcPr>
          <w:p w14:paraId="6D755F2C" w14:textId="7E566CE1" w:rsidR="2B254075" w:rsidRDefault="2B254075" w:rsidP="2B254075">
            <w:r>
              <w:t>internet capable device along with modem/router/telephone line / ADSL</w:t>
            </w:r>
          </w:p>
        </w:tc>
        <w:tc>
          <w:tcPr>
            <w:tcW w:w="2700" w:type="dxa"/>
          </w:tcPr>
          <w:p w14:paraId="69950755" w14:textId="763991D7" w:rsidR="2B254075" w:rsidRDefault="2B254075">
            <w:r>
              <w:t>A Modem/Router/Telephone line/ADSL is required to access the internet so that an internet capable device can to access the website.</w:t>
            </w:r>
          </w:p>
        </w:tc>
        <w:tc>
          <w:tcPr>
            <w:tcW w:w="2700" w:type="dxa"/>
          </w:tcPr>
          <w:p w14:paraId="663048ED" w14:textId="31F8DDD0" w:rsidR="2B254075" w:rsidRDefault="2B254075" w:rsidP="2B254075">
            <w:r>
              <w:t>The requirements were met</w:t>
            </w:r>
          </w:p>
        </w:tc>
      </w:tr>
      <w:tr w:rsidR="2B254075" w14:paraId="5258DB5B" w14:textId="77777777" w:rsidTr="2B254075">
        <w:tc>
          <w:tcPr>
            <w:tcW w:w="2700" w:type="dxa"/>
          </w:tcPr>
          <w:p w14:paraId="268076A4" w14:textId="03A0657E" w:rsidR="2B254075" w:rsidRDefault="2B254075" w:rsidP="2B254075">
            <w:r>
              <w:t>Software</w:t>
            </w:r>
          </w:p>
        </w:tc>
        <w:tc>
          <w:tcPr>
            <w:tcW w:w="2700" w:type="dxa"/>
          </w:tcPr>
          <w:p w14:paraId="63481FC6" w14:textId="41795CCA" w:rsidR="2B254075" w:rsidRDefault="2B254075">
            <w:r>
              <w:t>Web browser and ISP</w:t>
            </w:r>
          </w:p>
          <w:p w14:paraId="21BA7779" w14:textId="475D4703" w:rsidR="2B254075" w:rsidRDefault="2B254075" w:rsidP="2B254075"/>
        </w:tc>
        <w:tc>
          <w:tcPr>
            <w:tcW w:w="2700" w:type="dxa"/>
          </w:tcPr>
          <w:p w14:paraId="3DBA806D" w14:textId="05D4C67A" w:rsidR="2B254075" w:rsidRDefault="2B254075" w:rsidP="2B254075">
            <w:r>
              <w:t>This is needed to browse the pages on the revision site and to access external links. This is also so that internet access is allowed.</w:t>
            </w:r>
          </w:p>
        </w:tc>
        <w:tc>
          <w:tcPr>
            <w:tcW w:w="2700" w:type="dxa"/>
          </w:tcPr>
          <w:p w14:paraId="33FCC200" w14:textId="6292D316" w:rsidR="2B254075" w:rsidRDefault="2B254075" w:rsidP="2B254075">
            <w:r>
              <w:t xml:space="preserve">The requirements were met. The website </w:t>
            </w:r>
            <w:r w:rsidR="00CC43CE">
              <w:t>works in</w:t>
            </w:r>
            <w:r>
              <w:t xml:space="preserve"> Chrome and Safari which are by far the most popular browsers.</w:t>
            </w:r>
          </w:p>
          <w:p w14:paraId="66A4B325" w14:textId="64277AF2" w:rsidR="2B254075" w:rsidRDefault="2B254075" w:rsidP="2B254075"/>
        </w:tc>
      </w:tr>
    </w:tbl>
    <w:p w14:paraId="66E22864" w14:textId="4F20F240" w:rsidR="2B254075" w:rsidRDefault="2B254075" w:rsidP="2B254075"/>
    <w:p w14:paraId="60907D37" w14:textId="537C5606" w:rsidR="2B254075" w:rsidRDefault="2B254075" w:rsidP="2B254075">
      <w:r>
        <w:t>User Requirements</w:t>
      </w:r>
    </w:p>
    <w:tbl>
      <w:tblPr>
        <w:tblStyle w:val="TableGrid"/>
        <w:tblW w:w="0" w:type="auto"/>
        <w:tblLook w:val="04A0" w:firstRow="1" w:lastRow="0" w:firstColumn="1" w:lastColumn="0" w:noHBand="0" w:noVBand="1"/>
      </w:tblPr>
      <w:tblGrid>
        <w:gridCol w:w="3596"/>
        <w:gridCol w:w="3597"/>
        <w:gridCol w:w="3597"/>
      </w:tblGrid>
      <w:tr w:rsidR="2B254075" w14:paraId="19A8CD04" w14:textId="77777777" w:rsidTr="00D0573F">
        <w:tc>
          <w:tcPr>
            <w:tcW w:w="3596" w:type="dxa"/>
          </w:tcPr>
          <w:p w14:paraId="6B7C409F" w14:textId="4E8F9C2E" w:rsidR="2B254075" w:rsidRDefault="2B254075">
            <w:r>
              <w:t>Type of requirement</w:t>
            </w:r>
          </w:p>
        </w:tc>
        <w:tc>
          <w:tcPr>
            <w:tcW w:w="3597" w:type="dxa"/>
          </w:tcPr>
          <w:p w14:paraId="430CA26F" w14:textId="23508AC0" w:rsidR="2B254075" w:rsidRDefault="2B254075">
            <w:r>
              <w:t>Requirement</w:t>
            </w:r>
          </w:p>
        </w:tc>
        <w:tc>
          <w:tcPr>
            <w:tcW w:w="3597" w:type="dxa"/>
          </w:tcPr>
          <w:p w14:paraId="0A7083F0" w14:textId="2C723A92" w:rsidR="2B254075" w:rsidRDefault="2B254075" w:rsidP="2B254075">
            <w:r>
              <w:t>Evaluation</w:t>
            </w:r>
          </w:p>
        </w:tc>
      </w:tr>
      <w:tr w:rsidR="2B254075" w14:paraId="1F2F126A" w14:textId="77777777" w:rsidTr="00D0573F">
        <w:tc>
          <w:tcPr>
            <w:tcW w:w="3596" w:type="dxa"/>
          </w:tcPr>
          <w:p w14:paraId="24F1717A" w14:textId="4BCF9CFA" w:rsidR="2B254075" w:rsidRDefault="2B254075">
            <w:r>
              <w:t>Design</w:t>
            </w:r>
          </w:p>
        </w:tc>
        <w:tc>
          <w:tcPr>
            <w:tcW w:w="3597" w:type="dxa"/>
          </w:tcPr>
          <w:p w14:paraId="3D7FF92C" w14:textId="77777777" w:rsidR="2B254075" w:rsidRDefault="2B254075" w:rsidP="2B254075">
            <w:pPr>
              <w:pStyle w:val="ListParagraph"/>
              <w:numPr>
                <w:ilvl w:val="0"/>
                <w:numId w:val="42"/>
              </w:numPr>
            </w:pPr>
            <w:r>
              <w:t>A clear GUI</w:t>
            </w:r>
          </w:p>
          <w:p w14:paraId="5AB993E6" w14:textId="2A1FDFDB" w:rsidR="2B254075" w:rsidRDefault="2B254075" w:rsidP="2B254075">
            <w:pPr>
              <w:pStyle w:val="ListParagraph"/>
              <w:numPr>
                <w:ilvl w:val="0"/>
                <w:numId w:val="42"/>
              </w:numPr>
            </w:pPr>
            <w:r>
              <w:t>Must have A-Level Mathematics questions</w:t>
            </w:r>
          </w:p>
          <w:p w14:paraId="5963F8F1" w14:textId="460D12BD" w:rsidR="2B254075" w:rsidRDefault="2B254075" w:rsidP="2B254075">
            <w:pPr>
              <w:pStyle w:val="ListParagraph"/>
              <w:numPr>
                <w:ilvl w:val="0"/>
                <w:numId w:val="42"/>
              </w:numPr>
            </w:pPr>
            <w:r>
              <w:t>Appropriate Display of questions to ensure visibility and continuous design</w:t>
            </w:r>
          </w:p>
        </w:tc>
        <w:tc>
          <w:tcPr>
            <w:tcW w:w="3597" w:type="dxa"/>
          </w:tcPr>
          <w:p w14:paraId="56B4C8C4" w14:textId="2D6DF120" w:rsidR="2B254075" w:rsidRDefault="00AF4EC0" w:rsidP="2B254075">
            <w:pPr>
              <w:pStyle w:val="ListParagraph"/>
              <w:numPr>
                <w:ilvl w:val="0"/>
                <w:numId w:val="7"/>
              </w:numPr>
            </w:pPr>
            <w:r>
              <w:t>This requirement was met as there is not a CLI</w:t>
            </w:r>
          </w:p>
          <w:p w14:paraId="2B748FFE" w14:textId="67270CF2" w:rsidR="2B254075" w:rsidRDefault="2B254075" w:rsidP="2B254075">
            <w:pPr>
              <w:pStyle w:val="ListParagraph"/>
              <w:numPr>
                <w:ilvl w:val="0"/>
                <w:numId w:val="7"/>
              </w:numPr>
            </w:pPr>
            <w:r>
              <w:t>This requirement was also met as the questions were available</w:t>
            </w:r>
          </w:p>
          <w:p w14:paraId="4CA55C13" w14:textId="54EF5A43" w:rsidR="2B254075" w:rsidRDefault="2B254075" w:rsidP="2B254075">
            <w:pPr>
              <w:pStyle w:val="ListParagraph"/>
              <w:numPr>
                <w:ilvl w:val="0"/>
                <w:numId w:val="7"/>
              </w:numPr>
            </w:pPr>
            <w:r>
              <w:t xml:space="preserve">This requirement was met as the questions are displayed clearly </w:t>
            </w:r>
          </w:p>
        </w:tc>
      </w:tr>
      <w:tr w:rsidR="2B254075" w14:paraId="02395BF0" w14:textId="77777777" w:rsidTr="00D0573F">
        <w:tc>
          <w:tcPr>
            <w:tcW w:w="3596" w:type="dxa"/>
          </w:tcPr>
          <w:p w14:paraId="32671C71" w14:textId="25666677" w:rsidR="2B254075" w:rsidRDefault="2B254075">
            <w:r>
              <w:t>Input</w:t>
            </w:r>
          </w:p>
        </w:tc>
        <w:tc>
          <w:tcPr>
            <w:tcW w:w="3597" w:type="dxa"/>
          </w:tcPr>
          <w:p w14:paraId="4A28EEBF" w14:textId="5A854CB6" w:rsidR="2B254075" w:rsidRDefault="2B254075" w:rsidP="2B254075">
            <w:pPr>
              <w:pStyle w:val="ListParagraph"/>
              <w:numPr>
                <w:ilvl w:val="0"/>
                <w:numId w:val="43"/>
              </w:numPr>
            </w:pPr>
            <w:r>
              <w:t xml:space="preserve">Input can be taken from the user through a text box to verify numerical evaluations </w:t>
            </w:r>
          </w:p>
          <w:p w14:paraId="44129FC2" w14:textId="0AD1F959" w:rsidR="2B254075" w:rsidRDefault="2B254075" w:rsidP="2B254075">
            <w:pPr>
              <w:pStyle w:val="ListParagraph"/>
              <w:numPr>
                <w:ilvl w:val="0"/>
                <w:numId w:val="43"/>
              </w:numPr>
            </w:pPr>
            <w:r>
              <w:t>Users should be able to select questions from a list of topics</w:t>
            </w:r>
          </w:p>
          <w:p w14:paraId="59E979EC" w14:textId="2466508B" w:rsidR="2B254075" w:rsidRDefault="2B254075" w:rsidP="2B254075">
            <w:pPr>
              <w:pStyle w:val="ListParagraph"/>
              <w:numPr>
                <w:ilvl w:val="0"/>
                <w:numId w:val="43"/>
              </w:numPr>
            </w:pPr>
            <w:r>
              <w:t>Users should be able to select a button to give an answer.</w:t>
            </w:r>
          </w:p>
        </w:tc>
        <w:tc>
          <w:tcPr>
            <w:tcW w:w="3597" w:type="dxa"/>
          </w:tcPr>
          <w:p w14:paraId="1F4C18A6" w14:textId="49277E70" w:rsidR="2B254075" w:rsidRDefault="4141E322" w:rsidP="4141E322">
            <w:pPr>
              <w:pStyle w:val="ListParagraph"/>
              <w:numPr>
                <w:ilvl w:val="0"/>
                <w:numId w:val="4"/>
              </w:numPr>
            </w:pPr>
            <w:r w:rsidRPr="4141E322">
              <w:t>This requirement was disregarded during development, as users could mark their own answers if shown the appropriate steps needed to gain the marks in the exam as if they cheat, they do not affect others and are only hurting their own prospects.</w:t>
            </w:r>
          </w:p>
          <w:p w14:paraId="2D47D1B3" w14:textId="27413332" w:rsidR="2B254075" w:rsidRDefault="2B254075" w:rsidP="2B254075">
            <w:pPr>
              <w:pStyle w:val="ListParagraph"/>
              <w:numPr>
                <w:ilvl w:val="0"/>
                <w:numId w:val="4"/>
              </w:numPr>
            </w:pPr>
            <w:r>
              <w:t xml:space="preserve"> This requirement was partially met as there is only one topic currently functioning</w:t>
            </w:r>
          </w:p>
          <w:p w14:paraId="1482F999" w14:textId="77C2BCE7" w:rsidR="2B254075" w:rsidRDefault="2B254075" w:rsidP="2B254075">
            <w:pPr>
              <w:pStyle w:val="ListParagraph"/>
              <w:numPr>
                <w:ilvl w:val="0"/>
                <w:numId w:val="4"/>
              </w:numPr>
            </w:pPr>
            <w:r w:rsidRPr="2B254075">
              <w:t xml:space="preserve">This requirement was disregarded during development, as users could mark their own answers and in the 9MA0 exam there are no </w:t>
            </w:r>
            <w:r w:rsidR="004719E4" w:rsidRPr="2B254075">
              <w:t>Multiple-Choice</w:t>
            </w:r>
            <w:r w:rsidRPr="2B254075">
              <w:t xml:space="preserve"> Questions.</w:t>
            </w:r>
          </w:p>
        </w:tc>
      </w:tr>
      <w:tr w:rsidR="2B254075" w14:paraId="59F75250" w14:textId="77777777" w:rsidTr="00D0573F">
        <w:tc>
          <w:tcPr>
            <w:tcW w:w="3596" w:type="dxa"/>
          </w:tcPr>
          <w:p w14:paraId="0B2780A2" w14:textId="0F2BE388" w:rsidR="2B254075" w:rsidRDefault="2B254075">
            <w:r>
              <w:t>Output</w:t>
            </w:r>
          </w:p>
        </w:tc>
        <w:tc>
          <w:tcPr>
            <w:tcW w:w="3597" w:type="dxa"/>
          </w:tcPr>
          <w:p w14:paraId="4A8056E3" w14:textId="03C02A19" w:rsidR="2B254075" w:rsidRDefault="2B254075" w:rsidP="2B254075">
            <w:pPr>
              <w:pStyle w:val="ListParagraph"/>
              <w:numPr>
                <w:ilvl w:val="0"/>
                <w:numId w:val="44"/>
              </w:numPr>
            </w:pPr>
            <w:r>
              <w:t>Questions should be displayed appropriately for the user to clearly understand</w:t>
            </w:r>
          </w:p>
          <w:p w14:paraId="6FB9484C" w14:textId="77777777" w:rsidR="2B254075" w:rsidRDefault="2B254075" w:rsidP="2B254075">
            <w:pPr>
              <w:pStyle w:val="ListParagraph"/>
              <w:numPr>
                <w:ilvl w:val="0"/>
                <w:numId w:val="44"/>
              </w:numPr>
            </w:pPr>
            <w:r>
              <w:t>Users can see how progress they have made across a topic</w:t>
            </w:r>
          </w:p>
          <w:p w14:paraId="62A0F05E" w14:textId="2D0D2548" w:rsidR="2B254075" w:rsidRDefault="2B254075" w:rsidP="2B254075">
            <w:pPr>
              <w:pStyle w:val="ListParagraph"/>
              <w:numPr>
                <w:ilvl w:val="0"/>
                <w:numId w:val="44"/>
              </w:numPr>
            </w:pPr>
            <w:r>
              <w:t xml:space="preserve">Users can get instant feedback to </w:t>
            </w:r>
            <w:r w:rsidR="00BD1A08">
              <w:t>answer</w:t>
            </w:r>
            <w:r>
              <w:t xml:space="preserve"> that are answerable with Boolean condition</w:t>
            </w:r>
          </w:p>
        </w:tc>
        <w:tc>
          <w:tcPr>
            <w:tcW w:w="3597" w:type="dxa"/>
          </w:tcPr>
          <w:p w14:paraId="63D2483C" w14:textId="62C6E7DD" w:rsidR="2B254075" w:rsidRDefault="2B254075" w:rsidP="2B254075">
            <w:pPr>
              <w:pStyle w:val="ListParagraph"/>
              <w:numPr>
                <w:ilvl w:val="0"/>
                <w:numId w:val="2"/>
              </w:numPr>
            </w:pPr>
            <w:r>
              <w:t>This requirement was met as the questions are displayed clearly and are presentable</w:t>
            </w:r>
          </w:p>
          <w:p w14:paraId="44B76BDC" w14:textId="0530FB8F" w:rsidR="2B254075" w:rsidRDefault="2B254075" w:rsidP="2B254075">
            <w:pPr>
              <w:pStyle w:val="ListParagraph"/>
              <w:numPr>
                <w:ilvl w:val="0"/>
                <w:numId w:val="2"/>
              </w:numPr>
            </w:pPr>
            <w:r>
              <w:t>This requirement was not met due to the time constraints and wasting of time at the start of the project being pedantic</w:t>
            </w:r>
          </w:p>
          <w:p w14:paraId="0273C93F" w14:textId="4B1BDED4" w:rsidR="2B254075" w:rsidRDefault="2B254075" w:rsidP="2B254075">
            <w:pPr>
              <w:pStyle w:val="ListParagraph"/>
              <w:numPr>
                <w:ilvl w:val="0"/>
                <w:numId w:val="2"/>
              </w:numPr>
            </w:pPr>
            <w:r w:rsidRPr="2B254075">
              <w:t>This requirement was disregarded during development, as users could mark their own answers</w:t>
            </w:r>
          </w:p>
        </w:tc>
      </w:tr>
      <w:tr w:rsidR="2B254075" w14:paraId="2635E6F7" w14:textId="77777777" w:rsidTr="00D0573F">
        <w:tc>
          <w:tcPr>
            <w:tcW w:w="3596" w:type="dxa"/>
          </w:tcPr>
          <w:p w14:paraId="0E2DFEAD" w14:textId="478560F6" w:rsidR="2B254075" w:rsidRDefault="2B254075">
            <w:r>
              <w:t>Processing</w:t>
            </w:r>
          </w:p>
        </w:tc>
        <w:tc>
          <w:tcPr>
            <w:tcW w:w="3597" w:type="dxa"/>
          </w:tcPr>
          <w:p w14:paraId="6462753C" w14:textId="2FC5D6B7" w:rsidR="2B254075" w:rsidRDefault="001F3CAD" w:rsidP="2B254075">
            <w:pPr>
              <w:pStyle w:val="ListParagraph"/>
              <w:numPr>
                <w:ilvl w:val="0"/>
                <w:numId w:val="45"/>
              </w:numPr>
            </w:pPr>
            <w:r>
              <w:t>Summarize</w:t>
            </w:r>
            <w:r w:rsidR="2B254075">
              <w:t xml:space="preserve"> user progress</w:t>
            </w:r>
          </w:p>
          <w:p w14:paraId="5ADFACD2" w14:textId="77777777" w:rsidR="2B254075" w:rsidRDefault="2B254075" w:rsidP="2B254075">
            <w:pPr>
              <w:pStyle w:val="ListParagraph"/>
              <w:numPr>
                <w:ilvl w:val="0"/>
                <w:numId w:val="45"/>
              </w:numPr>
            </w:pPr>
            <w:r>
              <w:t>Validate the use of user input in cases of degrees of accuracy</w:t>
            </w:r>
          </w:p>
          <w:p w14:paraId="1DB4265D" w14:textId="47C4CBBA" w:rsidR="2B254075" w:rsidRDefault="2B254075" w:rsidP="2B254075">
            <w:pPr>
              <w:pStyle w:val="ListParagraph"/>
              <w:numPr>
                <w:ilvl w:val="0"/>
                <w:numId w:val="45"/>
              </w:numPr>
            </w:pPr>
            <w:r>
              <w:t>Sub topic Map of topic currently being viewed</w:t>
            </w:r>
          </w:p>
        </w:tc>
        <w:tc>
          <w:tcPr>
            <w:tcW w:w="3597" w:type="dxa"/>
          </w:tcPr>
          <w:p w14:paraId="75E1254E" w14:textId="335BB242" w:rsidR="2B254075" w:rsidRDefault="2B254075" w:rsidP="2B254075">
            <w:pPr>
              <w:pStyle w:val="ListParagraph"/>
              <w:numPr>
                <w:ilvl w:val="0"/>
                <w:numId w:val="1"/>
              </w:numPr>
            </w:pPr>
            <w:r>
              <w:t xml:space="preserve">This requirement was not met due to the lack of knowledge of the most effective display of progress as a negative display could </w:t>
            </w:r>
            <w:proofErr w:type="spellStart"/>
            <w:r w:rsidRPr="2B254075">
              <w:rPr>
                <w:rFonts w:eastAsiaTheme="minorEastAsia" w:cstheme="minorBidi"/>
                <w:color w:val="222222"/>
              </w:rPr>
              <w:t>disincentivize</w:t>
            </w:r>
            <w:proofErr w:type="spellEnd"/>
            <w:r w:rsidRPr="2B254075">
              <w:rPr>
                <w:rFonts w:eastAsiaTheme="minorEastAsia" w:cstheme="minorBidi"/>
                <w:color w:val="222222"/>
              </w:rPr>
              <w:t xml:space="preserve"> </w:t>
            </w:r>
            <w:r>
              <w:t>a student making them feel useless and may stop revision which is definitely not what is needed for the student.</w:t>
            </w:r>
          </w:p>
          <w:p w14:paraId="4A52DCBF" w14:textId="01FAA4EB" w:rsidR="2B254075" w:rsidRDefault="2B254075" w:rsidP="2B254075">
            <w:pPr>
              <w:pStyle w:val="ListParagraph"/>
              <w:numPr>
                <w:ilvl w:val="0"/>
                <w:numId w:val="1"/>
              </w:numPr>
              <w:spacing w:line="276" w:lineRule="auto"/>
            </w:pPr>
            <w:r>
              <w:t>This requirement was partially met as there is only one topic currently functioning and this does not require degrees of accuracy</w:t>
            </w:r>
          </w:p>
          <w:p w14:paraId="66E3FA29" w14:textId="3793919C" w:rsidR="2B254075" w:rsidRDefault="2B254075" w:rsidP="2B254075">
            <w:pPr>
              <w:pStyle w:val="ListParagraph"/>
              <w:numPr>
                <w:ilvl w:val="0"/>
                <w:numId w:val="1"/>
              </w:numPr>
              <w:spacing w:line="276" w:lineRule="auto"/>
            </w:pPr>
            <w:r>
              <w:t>This requirement was not met due to the time constraints and wasting of time at the start of the project.</w:t>
            </w:r>
          </w:p>
        </w:tc>
      </w:tr>
    </w:tbl>
    <w:p w14:paraId="24431BAA" w14:textId="0B23CFD1" w:rsidR="2B254075" w:rsidRDefault="2B254075" w:rsidP="2B254075"/>
    <w:p w14:paraId="2E86C249" w14:textId="7B865EA1" w:rsidR="2B254075" w:rsidRDefault="2B254075" w:rsidP="2B254075"/>
    <w:p w14:paraId="7A62D85D" w14:textId="22D5478A" w:rsidR="2B254075" w:rsidRDefault="2B254075" w:rsidP="2B254075">
      <w:r>
        <w:t>Possible Improvements</w:t>
      </w:r>
    </w:p>
    <w:p w14:paraId="2AB21E48" w14:textId="2D29FF03" w:rsidR="2B254075" w:rsidRDefault="2B254075" w:rsidP="2B254075">
      <w:r>
        <w:t>Reminders to Revise</w:t>
      </w:r>
    </w:p>
    <w:p w14:paraId="30B7A6D4" w14:textId="73A57FBF" w:rsidR="2B254075" w:rsidRDefault="2B254075" w:rsidP="2B254075">
      <w:pPr>
        <w:rPr>
          <w:rFonts w:eastAsiaTheme="minorEastAsia" w:cstheme="minorBidi"/>
          <w:sz w:val="22"/>
          <w:szCs w:val="22"/>
        </w:rPr>
      </w:pPr>
      <w:r w:rsidRPr="2B254075">
        <w:rPr>
          <w:rFonts w:eastAsiaTheme="minorEastAsia" w:cstheme="minorBidi"/>
          <w:sz w:val="22"/>
          <w:szCs w:val="22"/>
        </w:rPr>
        <w:t xml:space="preserve">A Reminder would let the user know that they should be revising if they haven’t visited the website by the most common time that they start revising on the website. </w:t>
      </w:r>
    </w:p>
    <w:p w14:paraId="26A06BEA" w14:textId="5FC91B65" w:rsidR="2B254075" w:rsidRDefault="4141E322" w:rsidP="4141E322">
      <w:pPr>
        <w:rPr>
          <w:rFonts w:eastAsiaTheme="minorEastAsia" w:cstheme="minorBidi"/>
          <w:sz w:val="22"/>
          <w:szCs w:val="22"/>
        </w:rPr>
      </w:pPr>
      <w:r w:rsidRPr="4141E322">
        <w:rPr>
          <w:rFonts w:eastAsiaTheme="minorEastAsia" w:cstheme="minorBidi"/>
          <w:sz w:val="22"/>
          <w:szCs w:val="22"/>
        </w:rPr>
        <w:t>To send a traditional reminder a text or email would be sent but storing these would have to comply with EU GDPR Regulations. Alternatively, there could be push notifications to phones however this would require additional permissions and A always on server connected to the internet mainly. This would take a large amount of additional work to ensure compliance and a database would be needed to store last logins and such.</w:t>
      </w:r>
    </w:p>
    <w:p w14:paraId="03421954" w14:textId="03C32646" w:rsidR="2B254075" w:rsidRDefault="2B254075" w:rsidP="2B254075"/>
    <w:p w14:paraId="45DBD5D4" w14:textId="5A63CE4B" w:rsidR="2B254075" w:rsidRDefault="2B254075" w:rsidP="2B254075">
      <w:r>
        <w:t>Generating a Report of Problem Areas and Strong Areas</w:t>
      </w:r>
    </w:p>
    <w:p w14:paraId="3D5476B0" w14:textId="4BC6803B" w:rsidR="2B254075" w:rsidRDefault="4141E322" w:rsidP="4141E322">
      <w:pPr>
        <w:rPr>
          <w:rFonts w:eastAsiaTheme="minorEastAsia" w:cstheme="minorBidi"/>
          <w:sz w:val="22"/>
          <w:szCs w:val="22"/>
        </w:rPr>
      </w:pPr>
      <w:r w:rsidRPr="4141E322">
        <w:rPr>
          <w:rFonts w:eastAsiaTheme="minorEastAsia" w:cstheme="minorBidi"/>
          <w:sz w:val="22"/>
          <w:szCs w:val="22"/>
        </w:rPr>
        <w:t>This would include sending users an email about all the questions that they have done and this could highlight their main strengths and weaknesses. The scores would already be stored in a database which users could see but the report could have a better statistical analysis of the users' progress.  This information should be easy to digest and have an option to filter out outliers as detected by the program or the user after confirmation.</w:t>
      </w:r>
    </w:p>
    <w:p w14:paraId="35DCC2CC" w14:textId="1B86BDE2" w:rsidR="2B254075" w:rsidRDefault="2B254075" w:rsidP="2B254075"/>
    <w:p w14:paraId="70B06CE6" w14:textId="4D906A74" w:rsidR="4141E322" w:rsidRDefault="4141E322" w:rsidP="4141E322">
      <w:r>
        <w:t>Limitations</w:t>
      </w:r>
    </w:p>
    <w:p w14:paraId="36B7463B" w14:textId="3ABCAAF1" w:rsidR="2B254075" w:rsidRDefault="4141E322" w:rsidP="4141E322">
      <w:r>
        <w:t>Maintenance</w:t>
      </w:r>
      <w:r w:rsidR="2B254075">
        <w:br/>
      </w:r>
    </w:p>
    <w:p w14:paraId="054F47F4" w14:textId="44E5CCB1" w:rsidR="2B254075" w:rsidRDefault="4141E322" w:rsidP="4141E322">
      <w:pPr>
        <w:rPr>
          <w:rFonts w:eastAsiaTheme="minorEastAsia" w:cstheme="minorBidi"/>
          <w:sz w:val="22"/>
          <w:szCs w:val="22"/>
        </w:rPr>
      </w:pPr>
      <w:r w:rsidRPr="4141E322">
        <w:rPr>
          <w:rFonts w:eastAsiaTheme="minorEastAsia" w:cstheme="minorBidi"/>
          <w:sz w:val="22"/>
          <w:szCs w:val="22"/>
        </w:rPr>
        <w:t>So that someone else or myself in the future can improve this program I have implemented certain characteristics into it. Firstly, I have annotated the important parts of my code heavily so that developers in the future can clearly see the purpose of what each block does. I have not used simple variable names like ‘a</w:t>
      </w:r>
      <w:r w:rsidR="0006358F" w:rsidRPr="4141E322">
        <w:rPr>
          <w:rFonts w:eastAsiaTheme="minorEastAsia" w:cstheme="minorBidi"/>
          <w:sz w:val="22"/>
          <w:szCs w:val="22"/>
        </w:rPr>
        <w:t>’,</w:t>
      </w:r>
      <w:r w:rsidRPr="4141E322">
        <w:rPr>
          <w:rFonts w:eastAsiaTheme="minorEastAsia" w:cstheme="minorBidi"/>
          <w:sz w:val="22"/>
          <w:szCs w:val="22"/>
        </w:rPr>
        <w:t xml:space="preserve"> ‘b’ or ‘c’ commonly and where I </w:t>
      </w:r>
      <w:r w:rsidR="00FF4A9E" w:rsidRPr="4141E322">
        <w:rPr>
          <w:rFonts w:eastAsiaTheme="minorEastAsia" w:cstheme="minorBidi"/>
          <w:sz w:val="22"/>
          <w:szCs w:val="22"/>
        </w:rPr>
        <w:t>have, I</w:t>
      </w:r>
      <w:r w:rsidRPr="4141E322">
        <w:rPr>
          <w:rFonts w:eastAsiaTheme="minorEastAsia" w:cstheme="minorBidi"/>
          <w:sz w:val="22"/>
          <w:szCs w:val="22"/>
        </w:rPr>
        <w:t xml:space="preserve"> have clearly shown what they mean in comments. This will ensure that the purpose of each variable can be seen clearly by anyone reading the code on GitHub. If someone makes an edit than they should comment what they have </w:t>
      </w:r>
      <w:r w:rsidRPr="4141E322">
        <w:t>edited</w:t>
      </w:r>
      <w:r w:rsidRPr="4141E322">
        <w:rPr>
          <w:rFonts w:eastAsiaTheme="minorEastAsia" w:cstheme="minorBidi"/>
          <w:sz w:val="22"/>
          <w:szCs w:val="22"/>
        </w:rPr>
        <w:t xml:space="preserve"> , their name and the date so if there are problems down the line then it can traced back to an origin point. I have indented my code so that it is easy to read and update swell as debug.</w:t>
      </w:r>
    </w:p>
    <w:p w14:paraId="45545040" w14:textId="5C699B7D" w:rsidR="2B254075" w:rsidRDefault="2B254075" w:rsidP="2B254075"/>
    <w:p w14:paraId="7696C0F8" w14:textId="1F1B1141" w:rsidR="2B254075" w:rsidRDefault="2B254075" w:rsidP="2B254075">
      <w:r>
        <w:t>Final Evaluation</w:t>
      </w:r>
    </w:p>
    <w:p w14:paraId="32D85F56" w14:textId="5C2593DA" w:rsidR="2B254075" w:rsidRDefault="4141E322" w:rsidP="2B254075">
      <w:r>
        <w:t xml:space="preserve">In Conclusion, unfortunately some of the user requirements were not met and therefore the website was not a success. The client agrees with this but is pleased that he can at least do some revision on the website. The remaining user requirements would need to be </w:t>
      </w:r>
      <w:r w:rsidRPr="4141E322">
        <w:rPr>
          <w:rFonts w:ascii="Tw Cen MT" w:eastAsia="Tw Cen MT" w:hAnsi="Tw Cen MT" w:cs="Tw Cen MT"/>
        </w:rPr>
        <w:t xml:space="preserve">accomplished </w:t>
      </w:r>
      <w:r>
        <w:t xml:space="preserve">through going back to the drawing board and implementing a more effective way of </w:t>
      </w:r>
      <w:r w:rsidRPr="4141E322">
        <w:rPr>
          <w:rFonts w:ascii="Tw Cen MT" w:eastAsia="Tw Cen MT" w:hAnsi="Tw Cen MT" w:cs="Tw Cen MT"/>
        </w:rPr>
        <w:t>accomplishing</w:t>
      </w:r>
      <w:r>
        <w:t xml:space="preserve"> the requirements.</w:t>
      </w:r>
    </w:p>
    <w:p w14:paraId="45D85DD6" w14:textId="05E2E6AE" w:rsidR="2F6D7E32" w:rsidRDefault="2F6D7E32" w:rsidP="2F6D7E32"/>
    <w:p w14:paraId="24F345F3" w14:textId="28BFD0E8" w:rsidR="2F6D7E32" w:rsidRDefault="2F6D7E32" w:rsidP="2F6D7E32">
      <w:pPr>
        <w:rPr>
          <w:rFonts w:ascii="Tw Cen MT" w:eastAsia="Tw Cen MT" w:hAnsi="Tw Cen MT" w:cs="Tw Cen MT"/>
        </w:rPr>
      </w:pPr>
    </w:p>
    <w:p w14:paraId="691E84E3" w14:textId="739C1617" w:rsidR="55A47439" w:rsidRDefault="55A47439" w:rsidP="55A47439"/>
    <w:p w14:paraId="56B58945" w14:textId="3E85361B" w:rsidR="2F6D7E32" w:rsidRDefault="2F6D7E32" w:rsidP="2F6D7E32">
      <w:pPr>
        <w:rPr>
          <w:rFonts w:ascii="Tw Cen MT" w:eastAsia="Tw Cen MT" w:hAnsi="Tw Cen MT" w:cs="Tw Cen MT"/>
        </w:rPr>
      </w:pPr>
    </w:p>
    <w:sectPr w:rsidR="2F6D7E32" w:rsidSect="00573B6B">
      <w:headerReference w:type="even" r:id="rId97"/>
      <w:headerReference w:type="default" r:id="rId98"/>
      <w:footerReference w:type="default" r:id="rId99"/>
      <w:headerReference w:type="first" r:id="rId100"/>
      <w:footerReference w:type="first" r:id="rId101"/>
      <w:type w:val="continuous"/>
      <w:pgSz w:w="12240" w:h="15840"/>
      <w:pgMar w:top="720" w:right="720" w:bottom="720" w:left="720" w:header="0" w:footer="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93598" w14:textId="77777777" w:rsidR="00935A10" w:rsidRDefault="00935A10">
      <w:pPr>
        <w:spacing w:after="0" w:line="240" w:lineRule="auto"/>
      </w:pPr>
      <w:r>
        <w:separator/>
      </w:r>
    </w:p>
  </w:endnote>
  <w:endnote w:type="continuationSeparator" w:id="0">
    <w:p w14:paraId="3D08E9C6" w14:textId="77777777" w:rsidR="00935A10" w:rsidRDefault="00935A10">
      <w:pPr>
        <w:spacing w:after="0" w:line="240" w:lineRule="auto"/>
      </w:pPr>
      <w:r>
        <w:continuationSeparator/>
      </w:r>
    </w:p>
  </w:endnote>
  <w:endnote w:type="continuationNotice" w:id="1">
    <w:p w14:paraId="1D311DD7" w14:textId="77777777" w:rsidR="00935A10" w:rsidRDefault="00935A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2596632"/>
      <w:docPartObj>
        <w:docPartGallery w:val="Page Numbers (Bottom of Page)"/>
        <w:docPartUnique/>
      </w:docPartObj>
    </w:sdtPr>
    <w:sdtEndPr>
      <w:rPr>
        <w:color w:val="7F7F7F" w:themeColor="background1" w:themeShade="7F"/>
        <w:spacing w:val="60"/>
      </w:rPr>
    </w:sdtEndPr>
    <w:sdtContent>
      <w:p w14:paraId="0B9D7F48" w14:textId="17EBDE67" w:rsidR="007C0D93" w:rsidRDefault="007C0D9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BE24DA" w14:textId="50B4CE3A" w:rsidR="00106B79" w:rsidRPr="007C0D93" w:rsidRDefault="00106B79" w:rsidP="007C0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shd w:val="clear" w:color="auto" w:fill="94B6D2" w:themeFill="accent1"/>
      <w:tblCellMar>
        <w:left w:w="115" w:type="dxa"/>
        <w:right w:w="115" w:type="dxa"/>
      </w:tblCellMar>
      <w:tblLook w:val="04A0" w:firstRow="1" w:lastRow="0" w:firstColumn="1" w:lastColumn="0" w:noHBand="0" w:noVBand="1"/>
    </w:tblPr>
    <w:tblGrid>
      <w:gridCol w:w="5400"/>
      <w:gridCol w:w="5400"/>
    </w:tblGrid>
    <w:tr w:rsidR="007B7E99" w14:paraId="165278D0" w14:textId="77777777">
      <w:tc>
        <w:tcPr>
          <w:tcW w:w="2500" w:type="pct"/>
          <w:shd w:val="clear" w:color="auto" w:fill="94B6D2" w:themeFill="accent1"/>
          <w:vAlign w:val="center"/>
        </w:tcPr>
        <w:p w14:paraId="6F2E7752" w14:textId="194AAFAE" w:rsidR="007B7E99" w:rsidRDefault="00984D4F">
          <w:pPr>
            <w:pStyle w:val="Footer"/>
            <w:spacing w:before="80" w:after="80"/>
            <w:jc w:val="both"/>
            <w:rPr>
              <w:caps/>
              <w:color w:val="FFFFFF" w:themeColor="background1"/>
              <w:sz w:val="18"/>
              <w:szCs w:val="18"/>
            </w:rPr>
          </w:pPr>
          <w:sdt>
            <w:sdtPr>
              <w:rPr>
                <w:caps/>
                <w:color w:val="FFFFFF" w:themeColor="background1"/>
                <w:sz w:val="18"/>
                <w:szCs w:val="18"/>
              </w:rPr>
              <w:alias w:val="Title"/>
              <w:tag w:val=""/>
              <w:id w:val="-578829839"/>
              <w:dataBinding w:prefixMappings="xmlns:ns0='http://purl.org/dc/elements/1.1/' xmlns:ns1='http://schemas.openxmlformats.org/package/2006/metadata/core-properties' " w:xpath="/ns1:coreProperties[1]/ns0:title[1]" w:storeItemID="{6C3C8BC8-F283-45AE-878A-BAB7291924A1}"/>
              <w:text/>
            </w:sdtPr>
            <w:sdtEndPr/>
            <w:sdtContent>
              <w:r w:rsidR="005D661B">
                <w:rPr>
                  <w:caps/>
                  <w:color w:val="FFFFFF" w:themeColor="background1"/>
                  <w:sz w:val="18"/>
                  <w:szCs w:val="18"/>
                </w:rPr>
                <w:t>Arctic Math</w:t>
              </w:r>
            </w:sdtContent>
          </w:sdt>
        </w:p>
      </w:tc>
      <w:tc>
        <w:tcPr>
          <w:tcW w:w="2500" w:type="pct"/>
          <w:shd w:val="clear" w:color="auto" w:fill="94B6D2" w:themeFill="accent1"/>
          <w:vAlign w:val="center"/>
        </w:tcPr>
        <w:sdt>
          <w:sdtPr>
            <w:rPr>
              <w:caps/>
              <w:color w:val="FFFFFF" w:themeColor="background1"/>
              <w:sz w:val="18"/>
              <w:szCs w:val="18"/>
            </w:rPr>
            <w:alias w:val="Author"/>
            <w:tag w:val=""/>
            <w:id w:val="-1822267932"/>
            <w:dataBinding w:prefixMappings="xmlns:ns0='http://purl.org/dc/elements/1.1/' xmlns:ns1='http://schemas.openxmlformats.org/package/2006/metadata/core-properties' " w:xpath="/ns1:coreProperties[1]/ns0:creator[1]" w:storeItemID="{6C3C8BC8-F283-45AE-878A-BAB7291924A1}"/>
            <w:text/>
          </w:sdtPr>
          <w:sdtEndPr/>
          <w:sdtContent>
            <w:p w14:paraId="64A4836A" w14:textId="26B98E97" w:rsidR="007B7E99" w:rsidRDefault="007B7E99">
              <w:pPr>
                <w:pStyle w:val="Footer"/>
                <w:spacing w:before="80" w:after="80"/>
                <w:jc w:val="right"/>
                <w:rPr>
                  <w:caps/>
                  <w:color w:val="FFFFFF" w:themeColor="background1"/>
                  <w:sz w:val="18"/>
                  <w:szCs w:val="18"/>
                </w:rPr>
              </w:pPr>
              <w:r>
                <w:rPr>
                  <w:caps/>
                  <w:color w:val="FFFFFF" w:themeColor="background1"/>
                  <w:sz w:val="18"/>
                  <w:szCs w:val="18"/>
                </w:rPr>
                <w:t>Mark Sounthararajah</w:t>
              </w:r>
            </w:p>
          </w:sdtContent>
        </w:sdt>
      </w:tc>
    </w:tr>
  </w:tbl>
  <w:p w14:paraId="5272265E" w14:textId="11B9EDB0" w:rsidR="007B7E99" w:rsidRDefault="007B7E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234ED" w14:textId="77777777" w:rsidR="00935A10" w:rsidRDefault="00935A10">
      <w:pPr>
        <w:spacing w:after="0" w:line="240" w:lineRule="auto"/>
      </w:pPr>
      <w:r>
        <w:separator/>
      </w:r>
    </w:p>
  </w:footnote>
  <w:footnote w:type="continuationSeparator" w:id="0">
    <w:p w14:paraId="6D095FA6" w14:textId="77777777" w:rsidR="00935A10" w:rsidRDefault="00935A10">
      <w:pPr>
        <w:spacing w:after="0" w:line="240" w:lineRule="auto"/>
      </w:pPr>
      <w:r>
        <w:continuationSeparator/>
      </w:r>
    </w:p>
  </w:footnote>
  <w:footnote w:type="continuationNotice" w:id="1">
    <w:p w14:paraId="7EAA0F18" w14:textId="77777777" w:rsidR="00935A10" w:rsidRDefault="00935A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740A9" w14:textId="1ADBB31B" w:rsidR="005225B2" w:rsidRPr="005225B2" w:rsidRDefault="007C0D93" w:rsidP="005225B2">
    <w:pPr>
      <w:pStyle w:val="HeaderEven"/>
    </w:pPr>
    <w:r>
      <w:rPr>
        <w:rFonts w:eastAsiaTheme="majorEastAsia"/>
      </w:rPr>
      <w:t>\</w:t>
    </w:r>
    <w:sdt>
      <w:sdtPr>
        <w:rPr>
          <w:rFonts w:eastAsiaTheme="majorEastAsia"/>
        </w:rPr>
        <w:alias w:val="Title:"/>
        <w:tag w:val="Title:"/>
        <w:id w:val="1030215961"/>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0406BE">
          <w:rPr>
            <w:rFonts w:eastAsiaTheme="majorEastAsia"/>
          </w:rPr>
          <w:t>Arctic Math</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A4654" w14:textId="44C8BDB3" w:rsidR="00106B79" w:rsidRPr="00431C36" w:rsidRDefault="00984D4F" w:rsidP="00431C36">
    <w:pPr>
      <w:pStyle w:val="HeaderOdd"/>
    </w:pPr>
    <w:sdt>
      <w:sdtPr>
        <w:rPr>
          <w:rFonts w:eastAsiaTheme="majorEastAsia"/>
        </w:rPr>
        <w:alias w:val="Title:"/>
        <w:tag w:val="Title:"/>
        <w:id w:val="-1458169766"/>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0406BE">
          <w:rPr>
            <w:rFonts w:eastAsiaTheme="majorEastAsia"/>
          </w:rPr>
          <w:t>Arctic Math</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6871198"/>
      <w:docPartObj>
        <w:docPartGallery w:val="Page Numbers (Top of Page)"/>
        <w:docPartUnique/>
      </w:docPartObj>
    </w:sdtPr>
    <w:sdtEndPr/>
    <w:sdtContent>
      <w:p w14:paraId="0D9A08CB" w14:textId="0C3CB536" w:rsidR="007B7E99" w:rsidRDefault="007B7E99">
        <w:pPr>
          <w:pStyle w:val="Header"/>
        </w:pPr>
        <w:r>
          <w:rPr>
            <w:noProof/>
          </w:rPr>
          <mc:AlternateContent>
            <mc:Choice Requires="wpg">
              <w:drawing>
                <wp:anchor distT="0" distB="0" distL="114300" distR="114300" simplePos="0" relativeHeight="251658240" behindDoc="0" locked="0" layoutInCell="1" allowOverlap="1" wp14:anchorId="29C82DAA" wp14:editId="53841C10">
                  <wp:simplePos x="0" y="0"/>
                  <wp:positionH relativeFrom="margin">
                    <wp:align>center</wp:align>
                  </wp:positionH>
                  <wp:positionV relativeFrom="topMargin">
                    <wp:align>center</wp:align>
                  </wp:positionV>
                  <wp:extent cx="5923280" cy="365760"/>
                  <wp:effectExtent l="9525" t="19050" r="10795" b="1524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4"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8"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7F8C960A" w14:textId="77777777" w:rsidR="007B7E99" w:rsidRDefault="007B7E9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29C82DAA" id="Group 2" o:spid="_x0000_s1027" style="position:absolute;margin-left:0;margin-top:0;width:466.4pt;height:28.8pt;z-index:251658240;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">
                  <v:shapetype id="_x0000_t32" coordsize="21600,21600" o:spt="32" o:oned="t" path="m,l21600,21600e" filled="f">
                    <v:path arrowok="t" fillok="f" o:connecttype="none"/>
                    <o:lock v:ext="edit" shapetype="t"/>
                  </v:shapetype>
                  <v:shape id="AutoShape 2" o:spid="_x0000_s1028" type="#_x0000_t32" style="position:absolute;left:1778;top:183413;width:86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&#13;&#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29" type="#_x0000_t185" style="position:absolute;left:5718;top:533;width:792;height:365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" filled="t" strokecolor="gray" strokeweight="2.25pt">
                    <v:textbox inset=",0,,0">
                      <w:txbxContent>
                        <w:p w14:paraId="7F8C960A" w14:textId="77777777" w:rsidR="007B7E99" w:rsidRDefault="007B7E99">
                          <w:pP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8D002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ListBullet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ListBullet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ListBullet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ListBullet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1904D6"/>
    <w:multiLevelType w:val="hybridMultilevel"/>
    <w:tmpl w:val="460A512C"/>
    <w:lvl w:ilvl="0" w:tplc="608AE2B4">
      <w:start w:val="1"/>
      <w:numFmt w:val="decimal"/>
      <w:lvlText w:val="%1."/>
      <w:lvlJc w:val="left"/>
      <w:pPr>
        <w:ind w:left="720" w:hanging="360"/>
      </w:pPr>
    </w:lvl>
    <w:lvl w:ilvl="1" w:tplc="91DC2144">
      <w:start w:val="1"/>
      <w:numFmt w:val="lowerLetter"/>
      <w:lvlText w:val="%2."/>
      <w:lvlJc w:val="left"/>
      <w:pPr>
        <w:ind w:left="1440" w:hanging="360"/>
      </w:pPr>
    </w:lvl>
    <w:lvl w:ilvl="2" w:tplc="A3265984">
      <w:start w:val="1"/>
      <w:numFmt w:val="lowerRoman"/>
      <w:lvlText w:val="%3."/>
      <w:lvlJc w:val="right"/>
      <w:pPr>
        <w:ind w:left="2160" w:hanging="180"/>
      </w:pPr>
    </w:lvl>
    <w:lvl w:ilvl="3" w:tplc="7D3269D2">
      <w:start w:val="1"/>
      <w:numFmt w:val="decimal"/>
      <w:lvlText w:val="%4."/>
      <w:lvlJc w:val="left"/>
      <w:pPr>
        <w:ind w:left="2880" w:hanging="360"/>
      </w:pPr>
    </w:lvl>
    <w:lvl w:ilvl="4" w:tplc="330CD106">
      <w:start w:val="1"/>
      <w:numFmt w:val="lowerLetter"/>
      <w:lvlText w:val="%5."/>
      <w:lvlJc w:val="left"/>
      <w:pPr>
        <w:ind w:left="3600" w:hanging="360"/>
      </w:pPr>
    </w:lvl>
    <w:lvl w:ilvl="5" w:tplc="592A1F24">
      <w:start w:val="1"/>
      <w:numFmt w:val="lowerRoman"/>
      <w:lvlText w:val="%6."/>
      <w:lvlJc w:val="right"/>
      <w:pPr>
        <w:ind w:left="4320" w:hanging="180"/>
      </w:pPr>
    </w:lvl>
    <w:lvl w:ilvl="6" w:tplc="084218A0">
      <w:start w:val="1"/>
      <w:numFmt w:val="decimal"/>
      <w:lvlText w:val="%7."/>
      <w:lvlJc w:val="left"/>
      <w:pPr>
        <w:ind w:left="5040" w:hanging="360"/>
      </w:pPr>
    </w:lvl>
    <w:lvl w:ilvl="7" w:tplc="101C4AEE">
      <w:start w:val="1"/>
      <w:numFmt w:val="lowerLetter"/>
      <w:lvlText w:val="%8."/>
      <w:lvlJc w:val="left"/>
      <w:pPr>
        <w:ind w:left="5760" w:hanging="360"/>
      </w:pPr>
    </w:lvl>
    <w:lvl w:ilvl="8" w:tplc="DE54FD92">
      <w:start w:val="1"/>
      <w:numFmt w:val="lowerRoman"/>
      <w:lvlText w:val="%9."/>
      <w:lvlJc w:val="right"/>
      <w:pPr>
        <w:ind w:left="6480" w:hanging="180"/>
      </w:pPr>
    </w:lvl>
  </w:abstractNum>
  <w:abstractNum w:abstractNumId="11" w15:restartNumberingAfterBreak="0">
    <w:nsid w:val="10B355A9"/>
    <w:multiLevelType w:val="hybridMultilevel"/>
    <w:tmpl w:val="E35026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1384DB6"/>
    <w:multiLevelType w:val="hybridMultilevel"/>
    <w:tmpl w:val="F3582E0E"/>
    <w:lvl w:ilvl="0" w:tplc="39AA8B36">
      <w:start w:val="1"/>
      <w:numFmt w:val="decimal"/>
      <w:lvlText w:val="%1."/>
      <w:lvlJc w:val="left"/>
      <w:pPr>
        <w:ind w:left="720" w:hanging="360"/>
      </w:pPr>
    </w:lvl>
    <w:lvl w:ilvl="1" w:tplc="18A25144">
      <w:start w:val="1"/>
      <w:numFmt w:val="lowerLetter"/>
      <w:lvlText w:val="%2."/>
      <w:lvlJc w:val="left"/>
      <w:pPr>
        <w:ind w:left="1440" w:hanging="360"/>
      </w:pPr>
    </w:lvl>
    <w:lvl w:ilvl="2" w:tplc="1EF0631E">
      <w:start w:val="1"/>
      <w:numFmt w:val="lowerRoman"/>
      <w:lvlText w:val="%3."/>
      <w:lvlJc w:val="right"/>
      <w:pPr>
        <w:ind w:left="2160" w:hanging="180"/>
      </w:pPr>
    </w:lvl>
    <w:lvl w:ilvl="3" w:tplc="05C4795C">
      <w:start w:val="1"/>
      <w:numFmt w:val="decimal"/>
      <w:lvlText w:val="%4."/>
      <w:lvlJc w:val="left"/>
      <w:pPr>
        <w:ind w:left="2880" w:hanging="360"/>
      </w:pPr>
    </w:lvl>
    <w:lvl w:ilvl="4" w:tplc="1ABABB84">
      <w:start w:val="1"/>
      <w:numFmt w:val="lowerLetter"/>
      <w:lvlText w:val="%5."/>
      <w:lvlJc w:val="left"/>
      <w:pPr>
        <w:ind w:left="3600" w:hanging="360"/>
      </w:pPr>
    </w:lvl>
    <w:lvl w:ilvl="5" w:tplc="46C2FAD8">
      <w:start w:val="1"/>
      <w:numFmt w:val="lowerRoman"/>
      <w:lvlText w:val="%6."/>
      <w:lvlJc w:val="right"/>
      <w:pPr>
        <w:ind w:left="4320" w:hanging="180"/>
      </w:pPr>
    </w:lvl>
    <w:lvl w:ilvl="6" w:tplc="F27C25CA">
      <w:start w:val="1"/>
      <w:numFmt w:val="decimal"/>
      <w:lvlText w:val="%7."/>
      <w:lvlJc w:val="left"/>
      <w:pPr>
        <w:ind w:left="5040" w:hanging="360"/>
      </w:pPr>
    </w:lvl>
    <w:lvl w:ilvl="7" w:tplc="1ACEBA62">
      <w:start w:val="1"/>
      <w:numFmt w:val="lowerLetter"/>
      <w:lvlText w:val="%8."/>
      <w:lvlJc w:val="left"/>
      <w:pPr>
        <w:ind w:left="5760" w:hanging="360"/>
      </w:pPr>
    </w:lvl>
    <w:lvl w:ilvl="8" w:tplc="C6AAD9E0">
      <w:start w:val="1"/>
      <w:numFmt w:val="lowerRoman"/>
      <w:lvlText w:val="%9."/>
      <w:lvlJc w:val="right"/>
      <w:pPr>
        <w:ind w:left="6480" w:hanging="180"/>
      </w:pPr>
    </w:lvl>
  </w:abstractNum>
  <w:abstractNum w:abstractNumId="13" w15:restartNumberingAfterBreak="0">
    <w:nsid w:val="12DA7BE0"/>
    <w:multiLevelType w:val="hybridMultilevel"/>
    <w:tmpl w:val="0E2CEE32"/>
    <w:lvl w:ilvl="0" w:tplc="854061B8">
      <w:start w:val="1"/>
      <w:numFmt w:val="bullet"/>
      <w:lvlText w:val=""/>
      <w:lvlJc w:val="left"/>
      <w:pPr>
        <w:ind w:left="720" w:hanging="360"/>
      </w:pPr>
      <w:rPr>
        <w:rFonts w:ascii="Symbol" w:hAnsi="Symbol" w:hint="default"/>
      </w:rPr>
    </w:lvl>
    <w:lvl w:ilvl="1" w:tplc="2EACFA9E">
      <w:start w:val="1"/>
      <w:numFmt w:val="bullet"/>
      <w:lvlText w:val="o"/>
      <w:lvlJc w:val="left"/>
      <w:pPr>
        <w:ind w:left="1440" w:hanging="360"/>
      </w:pPr>
      <w:rPr>
        <w:rFonts w:ascii="Courier New" w:hAnsi="Courier New" w:hint="default"/>
      </w:rPr>
    </w:lvl>
    <w:lvl w:ilvl="2" w:tplc="28DE3012">
      <w:start w:val="1"/>
      <w:numFmt w:val="bullet"/>
      <w:lvlText w:val=""/>
      <w:lvlJc w:val="left"/>
      <w:pPr>
        <w:ind w:left="2160" w:hanging="360"/>
      </w:pPr>
      <w:rPr>
        <w:rFonts w:ascii="Wingdings" w:hAnsi="Wingdings" w:hint="default"/>
      </w:rPr>
    </w:lvl>
    <w:lvl w:ilvl="3" w:tplc="8DFEC57A">
      <w:start w:val="1"/>
      <w:numFmt w:val="bullet"/>
      <w:lvlText w:val=""/>
      <w:lvlJc w:val="left"/>
      <w:pPr>
        <w:ind w:left="2880" w:hanging="360"/>
      </w:pPr>
      <w:rPr>
        <w:rFonts w:ascii="Symbol" w:hAnsi="Symbol" w:hint="default"/>
      </w:rPr>
    </w:lvl>
    <w:lvl w:ilvl="4" w:tplc="4FC6BFEE">
      <w:start w:val="1"/>
      <w:numFmt w:val="bullet"/>
      <w:lvlText w:val="o"/>
      <w:lvlJc w:val="left"/>
      <w:pPr>
        <w:ind w:left="3600" w:hanging="360"/>
      </w:pPr>
      <w:rPr>
        <w:rFonts w:ascii="Courier New" w:hAnsi="Courier New" w:hint="default"/>
      </w:rPr>
    </w:lvl>
    <w:lvl w:ilvl="5" w:tplc="903A7FE4">
      <w:start w:val="1"/>
      <w:numFmt w:val="bullet"/>
      <w:lvlText w:val=""/>
      <w:lvlJc w:val="left"/>
      <w:pPr>
        <w:ind w:left="4320" w:hanging="360"/>
      </w:pPr>
      <w:rPr>
        <w:rFonts w:ascii="Wingdings" w:hAnsi="Wingdings" w:hint="default"/>
      </w:rPr>
    </w:lvl>
    <w:lvl w:ilvl="6" w:tplc="C9BA9F40">
      <w:start w:val="1"/>
      <w:numFmt w:val="bullet"/>
      <w:lvlText w:val=""/>
      <w:lvlJc w:val="left"/>
      <w:pPr>
        <w:ind w:left="5040" w:hanging="360"/>
      </w:pPr>
      <w:rPr>
        <w:rFonts w:ascii="Symbol" w:hAnsi="Symbol" w:hint="default"/>
      </w:rPr>
    </w:lvl>
    <w:lvl w:ilvl="7" w:tplc="009A92B4">
      <w:start w:val="1"/>
      <w:numFmt w:val="bullet"/>
      <w:lvlText w:val="o"/>
      <w:lvlJc w:val="left"/>
      <w:pPr>
        <w:ind w:left="5760" w:hanging="360"/>
      </w:pPr>
      <w:rPr>
        <w:rFonts w:ascii="Courier New" w:hAnsi="Courier New" w:hint="default"/>
      </w:rPr>
    </w:lvl>
    <w:lvl w:ilvl="8" w:tplc="ACC45F08">
      <w:start w:val="1"/>
      <w:numFmt w:val="bullet"/>
      <w:lvlText w:val=""/>
      <w:lvlJc w:val="left"/>
      <w:pPr>
        <w:ind w:left="6480" w:hanging="360"/>
      </w:pPr>
      <w:rPr>
        <w:rFonts w:ascii="Wingdings" w:hAnsi="Wingdings" w:hint="default"/>
      </w:rPr>
    </w:lvl>
  </w:abstractNum>
  <w:abstractNum w:abstractNumId="14" w15:restartNumberingAfterBreak="0">
    <w:nsid w:val="12DD65CB"/>
    <w:multiLevelType w:val="hybridMultilevel"/>
    <w:tmpl w:val="C0006CF4"/>
    <w:lvl w:ilvl="0" w:tplc="6BDEB45E">
      <w:start w:val="1"/>
      <w:numFmt w:val="decimal"/>
      <w:lvlText w:val="%1."/>
      <w:lvlJc w:val="left"/>
      <w:pPr>
        <w:ind w:left="720" w:hanging="360"/>
      </w:pPr>
    </w:lvl>
    <w:lvl w:ilvl="1" w:tplc="E66ECC02">
      <w:start w:val="1"/>
      <w:numFmt w:val="lowerLetter"/>
      <w:lvlText w:val="%2."/>
      <w:lvlJc w:val="left"/>
      <w:pPr>
        <w:ind w:left="1440" w:hanging="360"/>
      </w:pPr>
    </w:lvl>
    <w:lvl w:ilvl="2" w:tplc="16AC071A">
      <w:start w:val="1"/>
      <w:numFmt w:val="lowerRoman"/>
      <w:lvlText w:val="%3."/>
      <w:lvlJc w:val="right"/>
      <w:pPr>
        <w:ind w:left="2160" w:hanging="180"/>
      </w:pPr>
    </w:lvl>
    <w:lvl w:ilvl="3" w:tplc="AB627E42">
      <w:start w:val="1"/>
      <w:numFmt w:val="decimal"/>
      <w:lvlText w:val="%4."/>
      <w:lvlJc w:val="left"/>
      <w:pPr>
        <w:ind w:left="2880" w:hanging="360"/>
      </w:pPr>
    </w:lvl>
    <w:lvl w:ilvl="4" w:tplc="18A4A486">
      <w:start w:val="1"/>
      <w:numFmt w:val="lowerLetter"/>
      <w:lvlText w:val="%5."/>
      <w:lvlJc w:val="left"/>
      <w:pPr>
        <w:ind w:left="3600" w:hanging="360"/>
      </w:pPr>
    </w:lvl>
    <w:lvl w:ilvl="5" w:tplc="5B483576">
      <w:start w:val="1"/>
      <w:numFmt w:val="lowerRoman"/>
      <w:lvlText w:val="%6."/>
      <w:lvlJc w:val="right"/>
      <w:pPr>
        <w:ind w:left="4320" w:hanging="180"/>
      </w:pPr>
    </w:lvl>
    <w:lvl w:ilvl="6" w:tplc="75E8CDA8">
      <w:start w:val="1"/>
      <w:numFmt w:val="decimal"/>
      <w:lvlText w:val="%7."/>
      <w:lvlJc w:val="left"/>
      <w:pPr>
        <w:ind w:left="5040" w:hanging="360"/>
      </w:pPr>
    </w:lvl>
    <w:lvl w:ilvl="7" w:tplc="1F7C48EA">
      <w:start w:val="1"/>
      <w:numFmt w:val="lowerLetter"/>
      <w:lvlText w:val="%8."/>
      <w:lvlJc w:val="left"/>
      <w:pPr>
        <w:ind w:left="5760" w:hanging="360"/>
      </w:pPr>
    </w:lvl>
    <w:lvl w:ilvl="8" w:tplc="A782BEB2">
      <w:start w:val="1"/>
      <w:numFmt w:val="lowerRoman"/>
      <w:lvlText w:val="%9."/>
      <w:lvlJc w:val="right"/>
      <w:pPr>
        <w:ind w:left="6480" w:hanging="180"/>
      </w:pPr>
    </w:lvl>
  </w:abstractNum>
  <w:abstractNum w:abstractNumId="15" w15:restartNumberingAfterBreak="0">
    <w:nsid w:val="14A35E82"/>
    <w:multiLevelType w:val="hybridMultilevel"/>
    <w:tmpl w:val="E5209454"/>
    <w:lvl w:ilvl="0" w:tplc="FFFFFFFF">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7DE48C7"/>
    <w:multiLevelType w:val="hybridMultilevel"/>
    <w:tmpl w:val="803E4000"/>
    <w:lvl w:ilvl="0" w:tplc="A140835C">
      <w:start w:val="1"/>
      <w:numFmt w:val="decimal"/>
      <w:lvlText w:val="%1."/>
      <w:lvlJc w:val="left"/>
      <w:pPr>
        <w:ind w:left="720" w:hanging="360"/>
      </w:pPr>
    </w:lvl>
    <w:lvl w:ilvl="1" w:tplc="EF60C44A">
      <w:start w:val="1"/>
      <w:numFmt w:val="decimal"/>
      <w:lvlText w:val="%2."/>
      <w:lvlJc w:val="left"/>
      <w:pPr>
        <w:ind w:left="1440" w:hanging="360"/>
      </w:pPr>
    </w:lvl>
    <w:lvl w:ilvl="2" w:tplc="D7C88D96">
      <w:start w:val="1"/>
      <w:numFmt w:val="lowerRoman"/>
      <w:lvlText w:val="%3."/>
      <w:lvlJc w:val="right"/>
      <w:pPr>
        <w:ind w:left="2160" w:hanging="180"/>
      </w:pPr>
    </w:lvl>
    <w:lvl w:ilvl="3" w:tplc="4BB60352">
      <w:start w:val="1"/>
      <w:numFmt w:val="decimal"/>
      <w:lvlText w:val="%4."/>
      <w:lvlJc w:val="left"/>
      <w:pPr>
        <w:ind w:left="2880" w:hanging="360"/>
      </w:pPr>
    </w:lvl>
    <w:lvl w:ilvl="4" w:tplc="CDCA579A">
      <w:start w:val="1"/>
      <w:numFmt w:val="lowerLetter"/>
      <w:lvlText w:val="%5."/>
      <w:lvlJc w:val="left"/>
      <w:pPr>
        <w:ind w:left="3600" w:hanging="360"/>
      </w:pPr>
    </w:lvl>
    <w:lvl w:ilvl="5" w:tplc="36ACE6D2">
      <w:start w:val="1"/>
      <w:numFmt w:val="lowerRoman"/>
      <w:lvlText w:val="%6."/>
      <w:lvlJc w:val="right"/>
      <w:pPr>
        <w:ind w:left="4320" w:hanging="180"/>
      </w:pPr>
    </w:lvl>
    <w:lvl w:ilvl="6" w:tplc="B51EF366">
      <w:start w:val="1"/>
      <w:numFmt w:val="decimal"/>
      <w:lvlText w:val="%7."/>
      <w:lvlJc w:val="left"/>
      <w:pPr>
        <w:ind w:left="5040" w:hanging="360"/>
      </w:pPr>
    </w:lvl>
    <w:lvl w:ilvl="7" w:tplc="41D01BD6">
      <w:start w:val="1"/>
      <w:numFmt w:val="lowerLetter"/>
      <w:lvlText w:val="%8."/>
      <w:lvlJc w:val="left"/>
      <w:pPr>
        <w:ind w:left="5760" w:hanging="360"/>
      </w:pPr>
    </w:lvl>
    <w:lvl w:ilvl="8" w:tplc="65BA113A">
      <w:start w:val="1"/>
      <w:numFmt w:val="lowerRoman"/>
      <w:lvlText w:val="%9."/>
      <w:lvlJc w:val="right"/>
      <w:pPr>
        <w:ind w:left="6480" w:hanging="180"/>
      </w:pPr>
    </w:lvl>
  </w:abstractNum>
  <w:abstractNum w:abstractNumId="17" w15:restartNumberingAfterBreak="0">
    <w:nsid w:val="21C40CD2"/>
    <w:multiLevelType w:val="hybridMultilevel"/>
    <w:tmpl w:val="FDC64356"/>
    <w:lvl w:ilvl="0" w:tplc="FFFFFFFF">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7D53E83"/>
    <w:multiLevelType w:val="hybridMultilevel"/>
    <w:tmpl w:val="EA880136"/>
    <w:lvl w:ilvl="0" w:tplc="EE4691A0">
      <w:start w:val="1"/>
      <w:numFmt w:val="decimal"/>
      <w:lvlText w:val="%1."/>
      <w:lvlJc w:val="left"/>
      <w:pPr>
        <w:ind w:left="720" w:hanging="360"/>
      </w:pPr>
    </w:lvl>
    <w:lvl w:ilvl="1" w:tplc="0A78DBA2">
      <w:start w:val="1"/>
      <w:numFmt w:val="lowerLetter"/>
      <w:lvlText w:val="%2."/>
      <w:lvlJc w:val="left"/>
      <w:pPr>
        <w:ind w:left="1440" w:hanging="360"/>
      </w:pPr>
    </w:lvl>
    <w:lvl w:ilvl="2" w:tplc="8E0274F4">
      <w:start w:val="1"/>
      <w:numFmt w:val="lowerRoman"/>
      <w:lvlText w:val="%3."/>
      <w:lvlJc w:val="right"/>
      <w:pPr>
        <w:ind w:left="2160" w:hanging="180"/>
      </w:pPr>
    </w:lvl>
    <w:lvl w:ilvl="3" w:tplc="42B69884">
      <w:start w:val="1"/>
      <w:numFmt w:val="decimal"/>
      <w:lvlText w:val="%4."/>
      <w:lvlJc w:val="left"/>
      <w:pPr>
        <w:ind w:left="2880" w:hanging="360"/>
      </w:pPr>
    </w:lvl>
    <w:lvl w:ilvl="4" w:tplc="A9D03140">
      <w:start w:val="1"/>
      <w:numFmt w:val="lowerLetter"/>
      <w:lvlText w:val="%5."/>
      <w:lvlJc w:val="left"/>
      <w:pPr>
        <w:ind w:left="3600" w:hanging="360"/>
      </w:pPr>
    </w:lvl>
    <w:lvl w:ilvl="5" w:tplc="AEDE2F1C">
      <w:start w:val="1"/>
      <w:numFmt w:val="lowerRoman"/>
      <w:lvlText w:val="%6."/>
      <w:lvlJc w:val="right"/>
      <w:pPr>
        <w:ind w:left="4320" w:hanging="180"/>
      </w:pPr>
    </w:lvl>
    <w:lvl w:ilvl="6" w:tplc="D5EA0DCC">
      <w:start w:val="1"/>
      <w:numFmt w:val="decimal"/>
      <w:lvlText w:val="%7."/>
      <w:lvlJc w:val="left"/>
      <w:pPr>
        <w:ind w:left="5040" w:hanging="360"/>
      </w:pPr>
    </w:lvl>
    <w:lvl w:ilvl="7" w:tplc="CA4A084A">
      <w:start w:val="1"/>
      <w:numFmt w:val="lowerLetter"/>
      <w:lvlText w:val="%8."/>
      <w:lvlJc w:val="left"/>
      <w:pPr>
        <w:ind w:left="5760" w:hanging="360"/>
      </w:pPr>
    </w:lvl>
    <w:lvl w:ilvl="8" w:tplc="798A2D18">
      <w:start w:val="1"/>
      <w:numFmt w:val="lowerRoman"/>
      <w:lvlText w:val="%9."/>
      <w:lvlJc w:val="right"/>
      <w:pPr>
        <w:ind w:left="6480" w:hanging="180"/>
      </w:pPr>
    </w:lvl>
  </w:abstractNum>
  <w:abstractNum w:abstractNumId="19" w15:restartNumberingAfterBreak="0">
    <w:nsid w:val="281B587D"/>
    <w:multiLevelType w:val="hybridMultilevel"/>
    <w:tmpl w:val="1B3C1CEE"/>
    <w:lvl w:ilvl="0" w:tplc="FFFFFFFF">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B9C3757"/>
    <w:multiLevelType w:val="hybridMultilevel"/>
    <w:tmpl w:val="887682B6"/>
    <w:lvl w:ilvl="0" w:tplc="225EB44C">
      <w:start w:val="1"/>
      <w:numFmt w:val="decimal"/>
      <w:lvlText w:val="%1."/>
      <w:lvlJc w:val="left"/>
      <w:pPr>
        <w:ind w:left="720" w:hanging="360"/>
      </w:pPr>
    </w:lvl>
    <w:lvl w:ilvl="1" w:tplc="77F6B9BA">
      <w:start w:val="1"/>
      <w:numFmt w:val="lowerLetter"/>
      <w:lvlText w:val="%2."/>
      <w:lvlJc w:val="left"/>
      <w:pPr>
        <w:ind w:left="1440" w:hanging="360"/>
      </w:pPr>
    </w:lvl>
    <w:lvl w:ilvl="2" w:tplc="89FCEE80">
      <w:start w:val="1"/>
      <w:numFmt w:val="lowerRoman"/>
      <w:lvlText w:val="%3."/>
      <w:lvlJc w:val="right"/>
      <w:pPr>
        <w:ind w:left="2160" w:hanging="180"/>
      </w:pPr>
    </w:lvl>
    <w:lvl w:ilvl="3" w:tplc="663EE4F0">
      <w:start w:val="1"/>
      <w:numFmt w:val="decimal"/>
      <w:lvlText w:val="%4."/>
      <w:lvlJc w:val="left"/>
      <w:pPr>
        <w:ind w:left="2880" w:hanging="360"/>
      </w:pPr>
    </w:lvl>
    <w:lvl w:ilvl="4" w:tplc="8618BC6A">
      <w:start w:val="1"/>
      <w:numFmt w:val="lowerLetter"/>
      <w:lvlText w:val="%5."/>
      <w:lvlJc w:val="left"/>
      <w:pPr>
        <w:ind w:left="3600" w:hanging="360"/>
      </w:pPr>
    </w:lvl>
    <w:lvl w:ilvl="5" w:tplc="E0607D72">
      <w:start w:val="1"/>
      <w:numFmt w:val="lowerRoman"/>
      <w:lvlText w:val="%6."/>
      <w:lvlJc w:val="right"/>
      <w:pPr>
        <w:ind w:left="4320" w:hanging="180"/>
      </w:pPr>
    </w:lvl>
    <w:lvl w:ilvl="6" w:tplc="DDF20C3E">
      <w:start w:val="1"/>
      <w:numFmt w:val="decimal"/>
      <w:lvlText w:val="%7."/>
      <w:lvlJc w:val="left"/>
      <w:pPr>
        <w:ind w:left="5040" w:hanging="360"/>
      </w:pPr>
    </w:lvl>
    <w:lvl w:ilvl="7" w:tplc="171C09B4">
      <w:start w:val="1"/>
      <w:numFmt w:val="lowerLetter"/>
      <w:lvlText w:val="%8."/>
      <w:lvlJc w:val="left"/>
      <w:pPr>
        <w:ind w:left="5760" w:hanging="360"/>
      </w:pPr>
    </w:lvl>
    <w:lvl w:ilvl="8" w:tplc="AC4C931C">
      <w:start w:val="1"/>
      <w:numFmt w:val="lowerRoman"/>
      <w:lvlText w:val="%9."/>
      <w:lvlJc w:val="right"/>
      <w:pPr>
        <w:ind w:left="6480" w:hanging="180"/>
      </w:pPr>
    </w:lvl>
  </w:abstractNum>
  <w:abstractNum w:abstractNumId="22" w15:restartNumberingAfterBreak="0">
    <w:nsid w:val="2C880799"/>
    <w:multiLevelType w:val="hybridMultilevel"/>
    <w:tmpl w:val="B7F49C8A"/>
    <w:lvl w:ilvl="0" w:tplc="557000B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48A49BB"/>
    <w:multiLevelType w:val="hybridMultilevel"/>
    <w:tmpl w:val="A2CE6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6B74635"/>
    <w:multiLevelType w:val="hybridMultilevel"/>
    <w:tmpl w:val="3D122746"/>
    <w:lvl w:ilvl="0" w:tplc="FCCCD2DC">
      <w:start w:val="1"/>
      <w:numFmt w:val="decimal"/>
      <w:lvlText w:val="%1."/>
      <w:lvlJc w:val="left"/>
      <w:pPr>
        <w:ind w:left="720" w:hanging="360"/>
      </w:pPr>
    </w:lvl>
    <w:lvl w:ilvl="1" w:tplc="BBC06F86">
      <w:start w:val="1"/>
      <w:numFmt w:val="lowerLetter"/>
      <w:lvlText w:val="%2."/>
      <w:lvlJc w:val="left"/>
      <w:pPr>
        <w:ind w:left="1440" w:hanging="360"/>
      </w:pPr>
    </w:lvl>
    <w:lvl w:ilvl="2" w:tplc="FBBE52DC">
      <w:start w:val="1"/>
      <w:numFmt w:val="lowerRoman"/>
      <w:lvlText w:val="%3."/>
      <w:lvlJc w:val="right"/>
      <w:pPr>
        <w:ind w:left="2160" w:hanging="180"/>
      </w:pPr>
    </w:lvl>
    <w:lvl w:ilvl="3" w:tplc="19DEC200">
      <w:start w:val="1"/>
      <w:numFmt w:val="decimal"/>
      <w:lvlText w:val="%4."/>
      <w:lvlJc w:val="left"/>
      <w:pPr>
        <w:ind w:left="2880" w:hanging="360"/>
      </w:pPr>
    </w:lvl>
    <w:lvl w:ilvl="4" w:tplc="FA900C7C">
      <w:start w:val="1"/>
      <w:numFmt w:val="lowerLetter"/>
      <w:lvlText w:val="%5."/>
      <w:lvlJc w:val="left"/>
      <w:pPr>
        <w:ind w:left="3600" w:hanging="360"/>
      </w:pPr>
    </w:lvl>
    <w:lvl w:ilvl="5" w:tplc="6AB04370">
      <w:start w:val="1"/>
      <w:numFmt w:val="lowerRoman"/>
      <w:lvlText w:val="%6."/>
      <w:lvlJc w:val="right"/>
      <w:pPr>
        <w:ind w:left="4320" w:hanging="180"/>
      </w:pPr>
    </w:lvl>
    <w:lvl w:ilvl="6" w:tplc="750480FC">
      <w:start w:val="1"/>
      <w:numFmt w:val="decimal"/>
      <w:lvlText w:val="%7."/>
      <w:lvlJc w:val="left"/>
      <w:pPr>
        <w:ind w:left="5040" w:hanging="360"/>
      </w:pPr>
    </w:lvl>
    <w:lvl w:ilvl="7" w:tplc="EA6CB480">
      <w:start w:val="1"/>
      <w:numFmt w:val="lowerLetter"/>
      <w:lvlText w:val="%8."/>
      <w:lvlJc w:val="left"/>
      <w:pPr>
        <w:ind w:left="5760" w:hanging="360"/>
      </w:pPr>
    </w:lvl>
    <w:lvl w:ilvl="8" w:tplc="45FEB82E">
      <w:start w:val="1"/>
      <w:numFmt w:val="lowerRoman"/>
      <w:lvlText w:val="%9."/>
      <w:lvlJc w:val="right"/>
      <w:pPr>
        <w:ind w:left="6480" w:hanging="180"/>
      </w:pPr>
    </w:lvl>
  </w:abstractNum>
  <w:abstractNum w:abstractNumId="25" w15:restartNumberingAfterBreak="0">
    <w:nsid w:val="3EC55F39"/>
    <w:multiLevelType w:val="hybridMultilevel"/>
    <w:tmpl w:val="AD38E890"/>
    <w:lvl w:ilvl="0" w:tplc="984AEB0A">
      <w:start w:val="1"/>
      <w:numFmt w:val="bullet"/>
      <w:lvlText w:val=""/>
      <w:lvlJc w:val="left"/>
      <w:pPr>
        <w:ind w:left="720" w:hanging="360"/>
      </w:pPr>
      <w:rPr>
        <w:rFonts w:ascii="Symbol" w:hAnsi="Symbol" w:hint="default"/>
      </w:rPr>
    </w:lvl>
    <w:lvl w:ilvl="1" w:tplc="A760AE64">
      <w:start w:val="1"/>
      <w:numFmt w:val="bullet"/>
      <w:lvlText w:val="o"/>
      <w:lvlJc w:val="left"/>
      <w:pPr>
        <w:ind w:left="1440" w:hanging="360"/>
      </w:pPr>
      <w:rPr>
        <w:rFonts w:ascii="Courier New" w:hAnsi="Courier New" w:hint="default"/>
      </w:rPr>
    </w:lvl>
    <w:lvl w:ilvl="2" w:tplc="E7EAA252">
      <w:start w:val="1"/>
      <w:numFmt w:val="bullet"/>
      <w:lvlText w:val=""/>
      <w:lvlJc w:val="left"/>
      <w:pPr>
        <w:ind w:left="2160" w:hanging="360"/>
      </w:pPr>
      <w:rPr>
        <w:rFonts w:ascii="Wingdings" w:hAnsi="Wingdings" w:hint="default"/>
      </w:rPr>
    </w:lvl>
    <w:lvl w:ilvl="3" w:tplc="C6FAE2E8">
      <w:start w:val="1"/>
      <w:numFmt w:val="bullet"/>
      <w:lvlText w:val=""/>
      <w:lvlJc w:val="left"/>
      <w:pPr>
        <w:ind w:left="2880" w:hanging="360"/>
      </w:pPr>
      <w:rPr>
        <w:rFonts w:ascii="Symbol" w:hAnsi="Symbol" w:hint="default"/>
      </w:rPr>
    </w:lvl>
    <w:lvl w:ilvl="4" w:tplc="9490CA84">
      <w:start w:val="1"/>
      <w:numFmt w:val="bullet"/>
      <w:lvlText w:val="o"/>
      <w:lvlJc w:val="left"/>
      <w:pPr>
        <w:ind w:left="3600" w:hanging="360"/>
      </w:pPr>
      <w:rPr>
        <w:rFonts w:ascii="Courier New" w:hAnsi="Courier New" w:hint="default"/>
      </w:rPr>
    </w:lvl>
    <w:lvl w:ilvl="5" w:tplc="C812EC00">
      <w:start w:val="1"/>
      <w:numFmt w:val="bullet"/>
      <w:lvlText w:val=""/>
      <w:lvlJc w:val="left"/>
      <w:pPr>
        <w:ind w:left="4320" w:hanging="360"/>
      </w:pPr>
      <w:rPr>
        <w:rFonts w:ascii="Wingdings" w:hAnsi="Wingdings" w:hint="default"/>
      </w:rPr>
    </w:lvl>
    <w:lvl w:ilvl="6" w:tplc="546038D0">
      <w:start w:val="1"/>
      <w:numFmt w:val="bullet"/>
      <w:lvlText w:val=""/>
      <w:lvlJc w:val="left"/>
      <w:pPr>
        <w:ind w:left="5040" w:hanging="360"/>
      </w:pPr>
      <w:rPr>
        <w:rFonts w:ascii="Symbol" w:hAnsi="Symbol" w:hint="default"/>
      </w:rPr>
    </w:lvl>
    <w:lvl w:ilvl="7" w:tplc="0B7CF468">
      <w:start w:val="1"/>
      <w:numFmt w:val="bullet"/>
      <w:lvlText w:val="o"/>
      <w:lvlJc w:val="left"/>
      <w:pPr>
        <w:ind w:left="5760" w:hanging="360"/>
      </w:pPr>
      <w:rPr>
        <w:rFonts w:ascii="Courier New" w:hAnsi="Courier New" w:hint="default"/>
      </w:rPr>
    </w:lvl>
    <w:lvl w:ilvl="8" w:tplc="DE3664AA">
      <w:start w:val="1"/>
      <w:numFmt w:val="bullet"/>
      <w:lvlText w:val=""/>
      <w:lvlJc w:val="left"/>
      <w:pPr>
        <w:ind w:left="6480" w:hanging="360"/>
      </w:pPr>
      <w:rPr>
        <w:rFonts w:ascii="Wingdings" w:hAnsi="Wingdings" w:hint="default"/>
      </w:rPr>
    </w:lvl>
  </w:abstractNum>
  <w:abstractNum w:abstractNumId="26" w15:restartNumberingAfterBreak="0">
    <w:nsid w:val="48C45B67"/>
    <w:multiLevelType w:val="hybridMultilevel"/>
    <w:tmpl w:val="8B84B18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EB28D6"/>
    <w:multiLevelType w:val="hybridMultilevel"/>
    <w:tmpl w:val="B33A5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D068EE"/>
    <w:multiLevelType w:val="hybridMultilevel"/>
    <w:tmpl w:val="8B84B1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9B64EA"/>
    <w:multiLevelType w:val="hybridMultilevel"/>
    <w:tmpl w:val="84F66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8C907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E1A06EA"/>
    <w:multiLevelType w:val="hybridMultilevel"/>
    <w:tmpl w:val="F230A43C"/>
    <w:lvl w:ilvl="0" w:tplc="FFFFFFFF">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21"/>
  </w:num>
  <w:num w:numId="3">
    <w:abstractNumId w:val="16"/>
  </w:num>
  <w:num w:numId="4">
    <w:abstractNumId w:val="12"/>
  </w:num>
  <w:num w:numId="5">
    <w:abstractNumId w:val="10"/>
  </w:num>
  <w:num w:numId="6">
    <w:abstractNumId w:val="24"/>
  </w:num>
  <w:num w:numId="7">
    <w:abstractNumId w:val="18"/>
  </w:num>
  <w:num w:numId="8">
    <w:abstractNumId w:val="25"/>
  </w:num>
  <w:num w:numId="9">
    <w:abstractNumId w:val="13"/>
  </w:num>
  <w:num w:numId="10">
    <w:abstractNumId w:val="9"/>
  </w:num>
  <w:num w:numId="11">
    <w:abstractNumId w:val="22"/>
  </w:num>
  <w:num w:numId="12">
    <w:abstractNumId w:val="7"/>
  </w:num>
  <w:num w:numId="13">
    <w:abstractNumId w:val="7"/>
  </w:num>
  <w:num w:numId="14">
    <w:abstractNumId w:val="6"/>
  </w:num>
  <w:num w:numId="15">
    <w:abstractNumId w:val="6"/>
  </w:num>
  <w:num w:numId="16">
    <w:abstractNumId w:val="5"/>
  </w:num>
  <w:num w:numId="17">
    <w:abstractNumId w:val="5"/>
  </w:num>
  <w:num w:numId="18">
    <w:abstractNumId w:val="4"/>
  </w:num>
  <w:num w:numId="19">
    <w:abstractNumId w:val="4"/>
  </w:num>
  <w:num w:numId="20">
    <w:abstractNumId w:val="20"/>
  </w:num>
  <w:num w:numId="21">
    <w:abstractNumId w:val="22"/>
  </w:num>
  <w:num w:numId="22">
    <w:abstractNumId w:val="7"/>
  </w:num>
  <w:num w:numId="23">
    <w:abstractNumId w:val="6"/>
  </w:num>
  <w:num w:numId="24">
    <w:abstractNumId w:val="5"/>
  </w:num>
  <w:num w:numId="25">
    <w:abstractNumId w:val="4"/>
  </w:num>
  <w:num w:numId="26">
    <w:abstractNumId w:val="20"/>
  </w:num>
  <w:num w:numId="27">
    <w:abstractNumId w:val="22"/>
  </w:num>
  <w:num w:numId="28">
    <w:abstractNumId w:val="7"/>
  </w:num>
  <w:num w:numId="29">
    <w:abstractNumId w:val="6"/>
  </w:num>
  <w:num w:numId="30">
    <w:abstractNumId w:val="5"/>
  </w:num>
  <w:num w:numId="31">
    <w:abstractNumId w:val="4"/>
  </w:num>
  <w:num w:numId="32">
    <w:abstractNumId w:val="20"/>
  </w:num>
  <w:num w:numId="33">
    <w:abstractNumId w:val="8"/>
  </w:num>
  <w:num w:numId="34">
    <w:abstractNumId w:val="3"/>
  </w:num>
  <w:num w:numId="35">
    <w:abstractNumId w:val="2"/>
  </w:num>
  <w:num w:numId="36">
    <w:abstractNumId w:val="1"/>
  </w:num>
  <w:num w:numId="37">
    <w:abstractNumId w:val="0"/>
  </w:num>
  <w:num w:numId="38">
    <w:abstractNumId w:val="26"/>
  </w:num>
  <w:num w:numId="39">
    <w:abstractNumId w:val="28"/>
  </w:num>
  <w:num w:numId="40">
    <w:abstractNumId w:val="29"/>
  </w:num>
  <w:num w:numId="41">
    <w:abstractNumId w:val="23"/>
  </w:num>
  <w:num w:numId="42">
    <w:abstractNumId w:val="17"/>
  </w:num>
  <w:num w:numId="43">
    <w:abstractNumId w:val="19"/>
  </w:num>
  <w:num w:numId="44">
    <w:abstractNumId w:val="15"/>
  </w:num>
  <w:num w:numId="45">
    <w:abstractNumId w:val="31"/>
  </w:num>
  <w:num w:numId="46">
    <w:abstractNumId w:val="27"/>
  </w:num>
  <w:num w:numId="47">
    <w:abstractNumId w:val="1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4"/>
  <w:activeWritingStyle w:appName="MSWord" w:lang="en-US" w:vendorID="64" w:dllVersion="4096" w:nlCheck="1" w:checkStyle="1"/>
  <w:activeWritingStyle w:appName="MSWord" w:lang="en-GB" w:vendorID="64" w:dllVersion="4096" w:nlCheck="1" w:checkStyle="0"/>
  <w:proofState w:spelling="clean" w:grammar="clean"/>
  <w:attachedTemplate r:id="rId1"/>
  <w:defaultTabStop w:val="720"/>
  <w:drawingGridHorizontalSpacing w:val="115"/>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D2"/>
    <w:rsid w:val="0000126B"/>
    <w:rsid w:val="00001B04"/>
    <w:rsid w:val="00001D85"/>
    <w:rsid w:val="000037BF"/>
    <w:rsid w:val="00006B6A"/>
    <w:rsid w:val="00011E67"/>
    <w:rsid w:val="00012020"/>
    <w:rsid w:val="00012A91"/>
    <w:rsid w:val="00023CDF"/>
    <w:rsid w:val="00025C3E"/>
    <w:rsid w:val="00026BBA"/>
    <w:rsid w:val="00027CC4"/>
    <w:rsid w:val="00033157"/>
    <w:rsid w:val="000406BE"/>
    <w:rsid w:val="000406E5"/>
    <w:rsid w:val="00040B27"/>
    <w:rsid w:val="00042189"/>
    <w:rsid w:val="00042268"/>
    <w:rsid w:val="00047A02"/>
    <w:rsid w:val="00052A4A"/>
    <w:rsid w:val="00054F78"/>
    <w:rsid w:val="00055282"/>
    <w:rsid w:val="00055724"/>
    <w:rsid w:val="0006358F"/>
    <w:rsid w:val="000647B5"/>
    <w:rsid w:val="00067163"/>
    <w:rsid w:val="00067337"/>
    <w:rsid w:val="000700BB"/>
    <w:rsid w:val="0007113A"/>
    <w:rsid w:val="0007494C"/>
    <w:rsid w:val="00077493"/>
    <w:rsid w:val="00077834"/>
    <w:rsid w:val="000809EE"/>
    <w:rsid w:val="000819A6"/>
    <w:rsid w:val="00082625"/>
    <w:rsid w:val="000834F1"/>
    <w:rsid w:val="000843D0"/>
    <w:rsid w:val="00091ABF"/>
    <w:rsid w:val="00092086"/>
    <w:rsid w:val="0009365A"/>
    <w:rsid w:val="000977DC"/>
    <w:rsid w:val="000A11FE"/>
    <w:rsid w:val="000A385C"/>
    <w:rsid w:val="000A50D4"/>
    <w:rsid w:val="000A764A"/>
    <w:rsid w:val="000B0046"/>
    <w:rsid w:val="000B108C"/>
    <w:rsid w:val="000B51B3"/>
    <w:rsid w:val="000B768C"/>
    <w:rsid w:val="000C0FC4"/>
    <w:rsid w:val="000C13D7"/>
    <w:rsid w:val="000C4065"/>
    <w:rsid w:val="000D45E5"/>
    <w:rsid w:val="000D718F"/>
    <w:rsid w:val="000D7BA5"/>
    <w:rsid w:val="000E080F"/>
    <w:rsid w:val="000E45E9"/>
    <w:rsid w:val="000E4681"/>
    <w:rsid w:val="000E4988"/>
    <w:rsid w:val="000E656B"/>
    <w:rsid w:val="000F0C5C"/>
    <w:rsid w:val="00100029"/>
    <w:rsid w:val="0010447E"/>
    <w:rsid w:val="001063F5"/>
    <w:rsid w:val="00106B79"/>
    <w:rsid w:val="00106E70"/>
    <w:rsid w:val="00112F00"/>
    <w:rsid w:val="001228AD"/>
    <w:rsid w:val="0012375F"/>
    <w:rsid w:val="00123F0A"/>
    <w:rsid w:val="00125A0D"/>
    <w:rsid w:val="00126236"/>
    <w:rsid w:val="00126596"/>
    <w:rsid w:val="00126EA2"/>
    <w:rsid w:val="00130538"/>
    <w:rsid w:val="00131B31"/>
    <w:rsid w:val="00132205"/>
    <w:rsid w:val="00134A83"/>
    <w:rsid w:val="00134CCD"/>
    <w:rsid w:val="001375F7"/>
    <w:rsid w:val="001402F5"/>
    <w:rsid w:val="00140568"/>
    <w:rsid w:val="00140BA6"/>
    <w:rsid w:val="00140CBE"/>
    <w:rsid w:val="00146219"/>
    <w:rsid w:val="00147B39"/>
    <w:rsid w:val="0015099E"/>
    <w:rsid w:val="00150CD7"/>
    <w:rsid w:val="00154700"/>
    <w:rsid w:val="0015497F"/>
    <w:rsid w:val="0016282D"/>
    <w:rsid w:val="001648A1"/>
    <w:rsid w:val="00171741"/>
    <w:rsid w:val="00173122"/>
    <w:rsid w:val="00177883"/>
    <w:rsid w:val="001813A7"/>
    <w:rsid w:val="00182AD9"/>
    <w:rsid w:val="0018544B"/>
    <w:rsid w:val="0019273E"/>
    <w:rsid w:val="0019783B"/>
    <w:rsid w:val="001A28AF"/>
    <w:rsid w:val="001A3BB9"/>
    <w:rsid w:val="001B2849"/>
    <w:rsid w:val="001B48AD"/>
    <w:rsid w:val="001B571B"/>
    <w:rsid w:val="001C41F9"/>
    <w:rsid w:val="001D029C"/>
    <w:rsid w:val="001D08F7"/>
    <w:rsid w:val="001D0C36"/>
    <w:rsid w:val="001D4151"/>
    <w:rsid w:val="001D4AE0"/>
    <w:rsid w:val="001D5BE8"/>
    <w:rsid w:val="001E2F40"/>
    <w:rsid w:val="001E3425"/>
    <w:rsid w:val="001E51BD"/>
    <w:rsid w:val="001F1C48"/>
    <w:rsid w:val="001F3437"/>
    <w:rsid w:val="001F3CAD"/>
    <w:rsid w:val="001F45C6"/>
    <w:rsid w:val="001F49DB"/>
    <w:rsid w:val="001F569D"/>
    <w:rsid w:val="001F6C6F"/>
    <w:rsid w:val="001F734A"/>
    <w:rsid w:val="00201F82"/>
    <w:rsid w:val="00202F72"/>
    <w:rsid w:val="0020367B"/>
    <w:rsid w:val="00203ED6"/>
    <w:rsid w:val="00204665"/>
    <w:rsid w:val="00206196"/>
    <w:rsid w:val="00211D62"/>
    <w:rsid w:val="002120CE"/>
    <w:rsid w:val="00216E53"/>
    <w:rsid w:val="002203ED"/>
    <w:rsid w:val="002334D2"/>
    <w:rsid w:val="00237B00"/>
    <w:rsid w:val="00237C63"/>
    <w:rsid w:val="002516BB"/>
    <w:rsid w:val="00252064"/>
    <w:rsid w:val="0025284F"/>
    <w:rsid w:val="002541B9"/>
    <w:rsid w:val="00254EAA"/>
    <w:rsid w:val="00256C14"/>
    <w:rsid w:val="00263711"/>
    <w:rsid w:val="00266817"/>
    <w:rsid w:val="00271E59"/>
    <w:rsid w:val="00273BFA"/>
    <w:rsid w:val="00275307"/>
    <w:rsid w:val="00281C1D"/>
    <w:rsid w:val="00281D6E"/>
    <w:rsid w:val="00284868"/>
    <w:rsid w:val="00286BF3"/>
    <w:rsid w:val="0029202F"/>
    <w:rsid w:val="00293BE7"/>
    <w:rsid w:val="0029405A"/>
    <w:rsid w:val="00295A45"/>
    <w:rsid w:val="00297596"/>
    <w:rsid w:val="002A184B"/>
    <w:rsid w:val="002A2DE0"/>
    <w:rsid w:val="002B029B"/>
    <w:rsid w:val="002B0ED7"/>
    <w:rsid w:val="002B2685"/>
    <w:rsid w:val="002B5A71"/>
    <w:rsid w:val="002C120D"/>
    <w:rsid w:val="002C5B7D"/>
    <w:rsid w:val="002C637A"/>
    <w:rsid w:val="002D3102"/>
    <w:rsid w:val="002D425F"/>
    <w:rsid w:val="002D4716"/>
    <w:rsid w:val="002D5872"/>
    <w:rsid w:val="002D673E"/>
    <w:rsid w:val="002F0826"/>
    <w:rsid w:val="002F2434"/>
    <w:rsid w:val="002F3DDE"/>
    <w:rsid w:val="003074CA"/>
    <w:rsid w:val="003079D3"/>
    <w:rsid w:val="00310839"/>
    <w:rsid w:val="003110EB"/>
    <w:rsid w:val="00315919"/>
    <w:rsid w:val="00320713"/>
    <w:rsid w:val="00320946"/>
    <w:rsid w:val="00321775"/>
    <w:rsid w:val="003231CF"/>
    <w:rsid w:val="00325245"/>
    <w:rsid w:val="003277D4"/>
    <w:rsid w:val="00331EED"/>
    <w:rsid w:val="0033260A"/>
    <w:rsid w:val="00333E56"/>
    <w:rsid w:val="00335030"/>
    <w:rsid w:val="0033603A"/>
    <w:rsid w:val="0033725F"/>
    <w:rsid w:val="00342CEE"/>
    <w:rsid w:val="00343E0B"/>
    <w:rsid w:val="00346AC1"/>
    <w:rsid w:val="003512CE"/>
    <w:rsid w:val="0035218C"/>
    <w:rsid w:val="00352497"/>
    <w:rsid w:val="003536ED"/>
    <w:rsid w:val="00355FB1"/>
    <w:rsid w:val="00355FCD"/>
    <w:rsid w:val="00356B91"/>
    <w:rsid w:val="003576D1"/>
    <w:rsid w:val="00364FF7"/>
    <w:rsid w:val="00365049"/>
    <w:rsid w:val="00365D18"/>
    <w:rsid w:val="00365E4C"/>
    <w:rsid w:val="00367103"/>
    <w:rsid w:val="003714FA"/>
    <w:rsid w:val="003719D5"/>
    <w:rsid w:val="00376EC3"/>
    <w:rsid w:val="003771EE"/>
    <w:rsid w:val="00380C17"/>
    <w:rsid w:val="00380F5F"/>
    <w:rsid w:val="00384049"/>
    <w:rsid w:val="00384221"/>
    <w:rsid w:val="003875BC"/>
    <w:rsid w:val="00392FCF"/>
    <w:rsid w:val="00396008"/>
    <w:rsid w:val="00396553"/>
    <w:rsid w:val="003A1A61"/>
    <w:rsid w:val="003A2F68"/>
    <w:rsid w:val="003A3368"/>
    <w:rsid w:val="003A3751"/>
    <w:rsid w:val="003A4328"/>
    <w:rsid w:val="003B0896"/>
    <w:rsid w:val="003B1389"/>
    <w:rsid w:val="003B1761"/>
    <w:rsid w:val="003B36AA"/>
    <w:rsid w:val="003B6FFD"/>
    <w:rsid w:val="003B7726"/>
    <w:rsid w:val="003C1BF0"/>
    <w:rsid w:val="003C1C46"/>
    <w:rsid w:val="003C27C2"/>
    <w:rsid w:val="003C43A3"/>
    <w:rsid w:val="003C6099"/>
    <w:rsid w:val="003C64B0"/>
    <w:rsid w:val="003C761A"/>
    <w:rsid w:val="003C7B97"/>
    <w:rsid w:val="003D3EF7"/>
    <w:rsid w:val="003D4331"/>
    <w:rsid w:val="003E0A2C"/>
    <w:rsid w:val="003E38BF"/>
    <w:rsid w:val="003E6CBD"/>
    <w:rsid w:val="004018DA"/>
    <w:rsid w:val="00402470"/>
    <w:rsid w:val="00402606"/>
    <w:rsid w:val="004055A9"/>
    <w:rsid w:val="00406E63"/>
    <w:rsid w:val="004112E7"/>
    <w:rsid w:val="004202AC"/>
    <w:rsid w:val="0042367C"/>
    <w:rsid w:val="00424505"/>
    <w:rsid w:val="00430CC5"/>
    <w:rsid w:val="00431B47"/>
    <w:rsid w:val="00431BEB"/>
    <w:rsid w:val="00431C36"/>
    <w:rsid w:val="00435546"/>
    <w:rsid w:val="00437448"/>
    <w:rsid w:val="004376A6"/>
    <w:rsid w:val="0044537E"/>
    <w:rsid w:val="00446BBD"/>
    <w:rsid w:val="00450DE1"/>
    <w:rsid w:val="00451FDC"/>
    <w:rsid w:val="004524A2"/>
    <w:rsid w:val="004537F2"/>
    <w:rsid w:val="004564FF"/>
    <w:rsid w:val="004565EA"/>
    <w:rsid w:val="004573EC"/>
    <w:rsid w:val="00461E2B"/>
    <w:rsid w:val="00470265"/>
    <w:rsid w:val="004719E4"/>
    <w:rsid w:val="0047655D"/>
    <w:rsid w:val="004812DC"/>
    <w:rsid w:val="00493BF9"/>
    <w:rsid w:val="00493EDB"/>
    <w:rsid w:val="00495308"/>
    <w:rsid w:val="0049775F"/>
    <w:rsid w:val="004A1AAD"/>
    <w:rsid w:val="004A240D"/>
    <w:rsid w:val="004A2663"/>
    <w:rsid w:val="004A2B78"/>
    <w:rsid w:val="004A5F82"/>
    <w:rsid w:val="004A66D5"/>
    <w:rsid w:val="004B0EF2"/>
    <w:rsid w:val="004B1E75"/>
    <w:rsid w:val="004B4877"/>
    <w:rsid w:val="004B62C6"/>
    <w:rsid w:val="004C57BB"/>
    <w:rsid w:val="004C6206"/>
    <w:rsid w:val="004E4BE4"/>
    <w:rsid w:val="004E5DB3"/>
    <w:rsid w:val="004E7D9A"/>
    <w:rsid w:val="004F0659"/>
    <w:rsid w:val="004F44B6"/>
    <w:rsid w:val="004F4625"/>
    <w:rsid w:val="004F627F"/>
    <w:rsid w:val="005047CB"/>
    <w:rsid w:val="0050567D"/>
    <w:rsid w:val="00511BDD"/>
    <w:rsid w:val="00512BBF"/>
    <w:rsid w:val="005132CE"/>
    <w:rsid w:val="00515374"/>
    <w:rsid w:val="00517CD2"/>
    <w:rsid w:val="005206EE"/>
    <w:rsid w:val="00522141"/>
    <w:rsid w:val="005225B2"/>
    <w:rsid w:val="0052473C"/>
    <w:rsid w:val="005330A6"/>
    <w:rsid w:val="00533884"/>
    <w:rsid w:val="00534D7B"/>
    <w:rsid w:val="00534E36"/>
    <w:rsid w:val="005376F7"/>
    <w:rsid w:val="00542582"/>
    <w:rsid w:val="005473E9"/>
    <w:rsid w:val="00551C6C"/>
    <w:rsid w:val="00552DF7"/>
    <w:rsid w:val="00553B21"/>
    <w:rsid w:val="00556243"/>
    <w:rsid w:val="00557AF7"/>
    <w:rsid w:val="005629FE"/>
    <w:rsid w:val="0056563A"/>
    <w:rsid w:val="005671F4"/>
    <w:rsid w:val="00570A2D"/>
    <w:rsid w:val="00573664"/>
    <w:rsid w:val="00573B6B"/>
    <w:rsid w:val="005774B7"/>
    <w:rsid w:val="0058323D"/>
    <w:rsid w:val="0058380E"/>
    <w:rsid w:val="0059013A"/>
    <w:rsid w:val="00593CD9"/>
    <w:rsid w:val="005A1D35"/>
    <w:rsid w:val="005A353D"/>
    <w:rsid w:val="005B18C0"/>
    <w:rsid w:val="005B237F"/>
    <w:rsid w:val="005B240D"/>
    <w:rsid w:val="005B2A86"/>
    <w:rsid w:val="005B43A0"/>
    <w:rsid w:val="005B528D"/>
    <w:rsid w:val="005B7E06"/>
    <w:rsid w:val="005B7FED"/>
    <w:rsid w:val="005C010D"/>
    <w:rsid w:val="005C2F8E"/>
    <w:rsid w:val="005D021B"/>
    <w:rsid w:val="005D661B"/>
    <w:rsid w:val="005D79F2"/>
    <w:rsid w:val="005E18C2"/>
    <w:rsid w:val="005E1AC5"/>
    <w:rsid w:val="005E2094"/>
    <w:rsid w:val="005E501D"/>
    <w:rsid w:val="005E5861"/>
    <w:rsid w:val="005E5D9C"/>
    <w:rsid w:val="005E7E51"/>
    <w:rsid w:val="005F0ACB"/>
    <w:rsid w:val="005F1A4A"/>
    <w:rsid w:val="005F272F"/>
    <w:rsid w:val="005F6B72"/>
    <w:rsid w:val="00602F18"/>
    <w:rsid w:val="00607F84"/>
    <w:rsid w:val="006114B5"/>
    <w:rsid w:val="006127B2"/>
    <w:rsid w:val="00621957"/>
    <w:rsid w:val="00622496"/>
    <w:rsid w:val="00623A27"/>
    <w:rsid w:val="00623F66"/>
    <w:rsid w:val="00633BDB"/>
    <w:rsid w:val="00635BC2"/>
    <w:rsid w:val="006366F9"/>
    <w:rsid w:val="00637DAB"/>
    <w:rsid w:val="00640A28"/>
    <w:rsid w:val="00640A40"/>
    <w:rsid w:val="00642F8F"/>
    <w:rsid w:val="00643631"/>
    <w:rsid w:val="0064466C"/>
    <w:rsid w:val="00646A0F"/>
    <w:rsid w:val="006475BB"/>
    <w:rsid w:val="00647F05"/>
    <w:rsid w:val="0065076A"/>
    <w:rsid w:val="006510DB"/>
    <w:rsid w:val="00651376"/>
    <w:rsid w:val="00653A22"/>
    <w:rsid w:val="00653C00"/>
    <w:rsid w:val="00654B4C"/>
    <w:rsid w:val="0065663D"/>
    <w:rsid w:val="006605FF"/>
    <w:rsid w:val="00661DD6"/>
    <w:rsid w:val="00662DA0"/>
    <w:rsid w:val="006645B9"/>
    <w:rsid w:val="00666B64"/>
    <w:rsid w:val="00673A9A"/>
    <w:rsid w:val="00675140"/>
    <w:rsid w:val="00676571"/>
    <w:rsid w:val="00682E40"/>
    <w:rsid w:val="00684AB4"/>
    <w:rsid w:val="006858DA"/>
    <w:rsid w:val="006878F0"/>
    <w:rsid w:val="00687FB5"/>
    <w:rsid w:val="00694D04"/>
    <w:rsid w:val="006A09D9"/>
    <w:rsid w:val="006A412E"/>
    <w:rsid w:val="006A6234"/>
    <w:rsid w:val="006A6939"/>
    <w:rsid w:val="006B3BA9"/>
    <w:rsid w:val="006B7174"/>
    <w:rsid w:val="006B75FE"/>
    <w:rsid w:val="006C0E99"/>
    <w:rsid w:val="006C119B"/>
    <w:rsid w:val="006C1C32"/>
    <w:rsid w:val="006C77C8"/>
    <w:rsid w:val="006C77EF"/>
    <w:rsid w:val="006D14CF"/>
    <w:rsid w:val="006D162E"/>
    <w:rsid w:val="006D2D54"/>
    <w:rsid w:val="006D3540"/>
    <w:rsid w:val="006D57C9"/>
    <w:rsid w:val="006E212B"/>
    <w:rsid w:val="006E47E3"/>
    <w:rsid w:val="006E5894"/>
    <w:rsid w:val="006F0D19"/>
    <w:rsid w:val="006F393E"/>
    <w:rsid w:val="006F4F32"/>
    <w:rsid w:val="00705AB7"/>
    <w:rsid w:val="007061B0"/>
    <w:rsid w:val="0070711A"/>
    <w:rsid w:val="0070779C"/>
    <w:rsid w:val="00711138"/>
    <w:rsid w:val="00712E7A"/>
    <w:rsid w:val="007130F8"/>
    <w:rsid w:val="00713135"/>
    <w:rsid w:val="00716FDD"/>
    <w:rsid w:val="00720F84"/>
    <w:rsid w:val="0072116C"/>
    <w:rsid w:val="007212B2"/>
    <w:rsid w:val="0072212C"/>
    <w:rsid w:val="00722666"/>
    <w:rsid w:val="00723001"/>
    <w:rsid w:val="00723A2A"/>
    <w:rsid w:val="007243F1"/>
    <w:rsid w:val="00726C9E"/>
    <w:rsid w:val="00727039"/>
    <w:rsid w:val="00730309"/>
    <w:rsid w:val="00730696"/>
    <w:rsid w:val="00735B8B"/>
    <w:rsid w:val="00736763"/>
    <w:rsid w:val="00736E4D"/>
    <w:rsid w:val="00736ED3"/>
    <w:rsid w:val="00741F1E"/>
    <w:rsid w:val="0074247E"/>
    <w:rsid w:val="00743368"/>
    <w:rsid w:val="00744515"/>
    <w:rsid w:val="00745479"/>
    <w:rsid w:val="00754098"/>
    <w:rsid w:val="00754BFF"/>
    <w:rsid w:val="0075580D"/>
    <w:rsid w:val="007567CB"/>
    <w:rsid w:val="007624E3"/>
    <w:rsid w:val="00765F7E"/>
    <w:rsid w:val="007673BA"/>
    <w:rsid w:val="007755EA"/>
    <w:rsid w:val="00775F3A"/>
    <w:rsid w:val="0077675D"/>
    <w:rsid w:val="00780FE3"/>
    <w:rsid w:val="0078214B"/>
    <w:rsid w:val="00783448"/>
    <w:rsid w:val="007835B9"/>
    <w:rsid w:val="00787015"/>
    <w:rsid w:val="007912ED"/>
    <w:rsid w:val="007A2652"/>
    <w:rsid w:val="007A5299"/>
    <w:rsid w:val="007B0A29"/>
    <w:rsid w:val="007B7E99"/>
    <w:rsid w:val="007C0D93"/>
    <w:rsid w:val="007D0437"/>
    <w:rsid w:val="007D052D"/>
    <w:rsid w:val="007D08D0"/>
    <w:rsid w:val="007D0FA9"/>
    <w:rsid w:val="007D3AFF"/>
    <w:rsid w:val="007D3F3E"/>
    <w:rsid w:val="007D5DA8"/>
    <w:rsid w:val="007D6B2E"/>
    <w:rsid w:val="007E3716"/>
    <w:rsid w:val="007E4401"/>
    <w:rsid w:val="007F24B8"/>
    <w:rsid w:val="007F2B9F"/>
    <w:rsid w:val="007F5223"/>
    <w:rsid w:val="007F6F6A"/>
    <w:rsid w:val="008005E9"/>
    <w:rsid w:val="008111FF"/>
    <w:rsid w:val="0081694F"/>
    <w:rsid w:val="008172CF"/>
    <w:rsid w:val="0082181A"/>
    <w:rsid w:val="0082281E"/>
    <w:rsid w:val="00832036"/>
    <w:rsid w:val="00833BB1"/>
    <w:rsid w:val="00833D43"/>
    <w:rsid w:val="00833F9D"/>
    <w:rsid w:val="00834580"/>
    <w:rsid w:val="00834C23"/>
    <w:rsid w:val="008362BC"/>
    <w:rsid w:val="008446AA"/>
    <w:rsid w:val="008478B5"/>
    <w:rsid w:val="00851283"/>
    <w:rsid w:val="0085276C"/>
    <w:rsid w:val="00857BCD"/>
    <w:rsid w:val="00862B5A"/>
    <w:rsid w:val="00863A41"/>
    <w:rsid w:val="008662AD"/>
    <w:rsid w:val="00866669"/>
    <w:rsid w:val="00870F53"/>
    <w:rsid w:val="008720EF"/>
    <w:rsid w:val="00873D7B"/>
    <w:rsid w:val="0087461E"/>
    <w:rsid w:val="008748A2"/>
    <w:rsid w:val="00875A2B"/>
    <w:rsid w:val="00875EA9"/>
    <w:rsid w:val="0087661B"/>
    <w:rsid w:val="00883A60"/>
    <w:rsid w:val="00894257"/>
    <w:rsid w:val="008949D3"/>
    <w:rsid w:val="0089579C"/>
    <w:rsid w:val="00896907"/>
    <w:rsid w:val="008A443A"/>
    <w:rsid w:val="008A4958"/>
    <w:rsid w:val="008A4D11"/>
    <w:rsid w:val="008A6241"/>
    <w:rsid w:val="008B5592"/>
    <w:rsid w:val="008C090A"/>
    <w:rsid w:val="008D5D17"/>
    <w:rsid w:val="008D7304"/>
    <w:rsid w:val="008D7B75"/>
    <w:rsid w:val="008D7C5C"/>
    <w:rsid w:val="008E114B"/>
    <w:rsid w:val="008E1879"/>
    <w:rsid w:val="008E239E"/>
    <w:rsid w:val="008E42D2"/>
    <w:rsid w:val="008E7245"/>
    <w:rsid w:val="008E7B27"/>
    <w:rsid w:val="008F56CC"/>
    <w:rsid w:val="008F5D62"/>
    <w:rsid w:val="008F6199"/>
    <w:rsid w:val="00902651"/>
    <w:rsid w:val="00903044"/>
    <w:rsid w:val="00912536"/>
    <w:rsid w:val="0091318D"/>
    <w:rsid w:val="00914C10"/>
    <w:rsid w:val="0092028F"/>
    <w:rsid w:val="00925005"/>
    <w:rsid w:val="00926F56"/>
    <w:rsid w:val="00930CCF"/>
    <w:rsid w:val="0093224D"/>
    <w:rsid w:val="009329A7"/>
    <w:rsid w:val="00933F4F"/>
    <w:rsid w:val="00935011"/>
    <w:rsid w:val="00935A10"/>
    <w:rsid w:val="009366D4"/>
    <w:rsid w:val="009445F6"/>
    <w:rsid w:val="00945981"/>
    <w:rsid w:val="00946682"/>
    <w:rsid w:val="00946CE3"/>
    <w:rsid w:val="00950A81"/>
    <w:rsid w:val="00952211"/>
    <w:rsid w:val="009566DB"/>
    <w:rsid w:val="00961BA3"/>
    <w:rsid w:val="00962415"/>
    <w:rsid w:val="00963BEA"/>
    <w:rsid w:val="00964046"/>
    <w:rsid w:val="009662AE"/>
    <w:rsid w:val="00966A2E"/>
    <w:rsid w:val="009713E0"/>
    <w:rsid w:val="0097175E"/>
    <w:rsid w:val="0097275F"/>
    <w:rsid w:val="009736F7"/>
    <w:rsid w:val="00976E85"/>
    <w:rsid w:val="00977381"/>
    <w:rsid w:val="00977FA8"/>
    <w:rsid w:val="0098056B"/>
    <w:rsid w:val="00984168"/>
    <w:rsid w:val="00984D4F"/>
    <w:rsid w:val="0098562C"/>
    <w:rsid w:val="0099264C"/>
    <w:rsid w:val="00997ACB"/>
    <w:rsid w:val="009A6959"/>
    <w:rsid w:val="009B04B6"/>
    <w:rsid w:val="009B1008"/>
    <w:rsid w:val="009B2CEC"/>
    <w:rsid w:val="009C4ED0"/>
    <w:rsid w:val="009C7A3B"/>
    <w:rsid w:val="009D165C"/>
    <w:rsid w:val="009D19E9"/>
    <w:rsid w:val="009D1AFC"/>
    <w:rsid w:val="009D314A"/>
    <w:rsid w:val="009D539D"/>
    <w:rsid w:val="009E0571"/>
    <w:rsid w:val="009E3AB7"/>
    <w:rsid w:val="009E408D"/>
    <w:rsid w:val="009E492C"/>
    <w:rsid w:val="009E5A4D"/>
    <w:rsid w:val="009E7B10"/>
    <w:rsid w:val="009F0EC5"/>
    <w:rsid w:val="009F1245"/>
    <w:rsid w:val="009F2CE3"/>
    <w:rsid w:val="009F45EE"/>
    <w:rsid w:val="009F4DDC"/>
    <w:rsid w:val="009F564D"/>
    <w:rsid w:val="00A04717"/>
    <w:rsid w:val="00A13A3E"/>
    <w:rsid w:val="00A13B90"/>
    <w:rsid w:val="00A1466F"/>
    <w:rsid w:val="00A16A2B"/>
    <w:rsid w:val="00A21EDE"/>
    <w:rsid w:val="00A24B67"/>
    <w:rsid w:val="00A26730"/>
    <w:rsid w:val="00A27BFD"/>
    <w:rsid w:val="00A329B9"/>
    <w:rsid w:val="00A413B2"/>
    <w:rsid w:val="00A41FD3"/>
    <w:rsid w:val="00A423C2"/>
    <w:rsid w:val="00A42E4F"/>
    <w:rsid w:val="00A44EAC"/>
    <w:rsid w:val="00A45EC6"/>
    <w:rsid w:val="00A46744"/>
    <w:rsid w:val="00A50E46"/>
    <w:rsid w:val="00A5429D"/>
    <w:rsid w:val="00A60150"/>
    <w:rsid w:val="00A60827"/>
    <w:rsid w:val="00A7039B"/>
    <w:rsid w:val="00A708E1"/>
    <w:rsid w:val="00A711F5"/>
    <w:rsid w:val="00A71B53"/>
    <w:rsid w:val="00A8329F"/>
    <w:rsid w:val="00A913B8"/>
    <w:rsid w:val="00A9198B"/>
    <w:rsid w:val="00A91EE5"/>
    <w:rsid w:val="00A923A3"/>
    <w:rsid w:val="00A95728"/>
    <w:rsid w:val="00A95A72"/>
    <w:rsid w:val="00A97166"/>
    <w:rsid w:val="00A97F40"/>
    <w:rsid w:val="00AB401D"/>
    <w:rsid w:val="00AC3CCB"/>
    <w:rsid w:val="00AC5445"/>
    <w:rsid w:val="00AC637C"/>
    <w:rsid w:val="00AC766E"/>
    <w:rsid w:val="00AD3C04"/>
    <w:rsid w:val="00AD6A78"/>
    <w:rsid w:val="00AD6E16"/>
    <w:rsid w:val="00AD6F22"/>
    <w:rsid w:val="00AF256D"/>
    <w:rsid w:val="00AF4EC0"/>
    <w:rsid w:val="00AF5D30"/>
    <w:rsid w:val="00AF7539"/>
    <w:rsid w:val="00B03065"/>
    <w:rsid w:val="00B0354B"/>
    <w:rsid w:val="00B044FB"/>
    <w:rsid w:val="00B04714"/>
    <w:rsid w:val="00B0569A"/>
    <w:rsid w:val="00B155C9"/>
    <w:rsid w:val="00B218B0"/>
    <w:rsid w:val="00B265C7"/>
    <w:rsid w:val="00B32A6A"/>
    <w:rsid w:val="00B40A75"/>
    <w:rsid w:val="00B424B2"/>
    <w:rsid w:val="00B4306E"/>
    <w:rsid w:val="00B47837"/>
    <w:rsid w:val="00B515E8"/>
    <w:rsid w:val="00B53561"/>
    <w:rsid w:val="00B54F64"/>
    <w:rsid w:val="00B61024"/>
    <w:rsid w:val="00B63734"/>
    <w:rsid w:val="00B64174"/>
    <w:rsid w:val="00B64C5A"/>
    <w:rsid w:val="00B66353"/>
    <w:rsid w:val="00B67A7D"/>
    <w:rsid w:val="00B70D03"/>
    <w:rsid w:val="00B76A87"/>
    <w:rsid w:val="00B82D58"/>
    <w:rsid w:val="00B83B40"/>
    <w:rsid w:val="00B840B8"/>
    <w:rsid w:val="00B84942"/>
    <w:rsid w:val="00B84B9C"/>
    <w:rsid w:val="00B91421"/>
    <w:rsid w:val="00B9400D"/>
    <w:rsid w:val="00B946AD"/>
    <w:rsid w:val="00BA101E"/>
    <w:rsid w:val="00BA155C"/>
    <w:rsid w:val="00BA5DA9"/>
    <w:rsid w:val="00BA6D5C"/>
    <w:rsid w:val="00BC04E1"/>
    <w:rsid w:val="00BC0A22"/>
    <w:rsid w:val="00BC21C8"/>
    <w:rsid w:val="00BC2DBB"/>
    <w:rsid w:val="00BC470C"/>
    <w:rsid w:val="00BD1A08"/>
    <w:rsid w:val="00BD4CEE"/>
    <w:rsid w:val="00BE4545"/>
    <w:rsid w:val="00BE6A70"/>
    <w:rsid w:val="00BF0C11"/>
    <w:rsid w:val="00BF3D15"/>
    <w:rsid w:val="00C00FA9"/>
    <w:rsid w:val="00C02016"/>
    <w:rsid w:val="00C03366"/>
    <w:rsid w:val="00C03A22"/>
    <w:rsid w:val="00C07A54"/>
    <w:rsid w:val="00C10CF8"/>
    <w:rsid w:val="00C12AE4"/>
    <w:rsid w:val="00C16F01"/>
    <w:rsid w:val="00C200AF"/>
    <w:rsid w:val="00C20F64"/>
    <w:rsid w:val="00C21D7E"/>
    <w:rsid w:val="00C22BCB"/>
    <w:rsid w:val="00C2495A"/>
    <w:rsid w:val="00C27182"/>
    <w:rsid w:val="00C27B14"/>
    <w:rsid w:val="00C31E47"/>
    <w:rsid w:val="00C36A9A"/>
    <w:rsid w:val="00C40320"/>
    <w:rsid w:val="00C42954"/>
    <w:rsid w:val="00C433C1"/>
    <w:rsid w:val="00C43E3C"/>
    <w:rsid w:val="00C52D47"/>
    <w:rsid w:val="00C6023A"/>
    <w:rsid w:val="00C60D98"/>
    <w:rsid w:val="00C6398C"/>
    <w:rsid w:val="00C714E0"/>
    <w:rsid w:val="00C74F5E"/>
    <w:rsid w:val="00C80687"/>
    <w:rsid w:val="00C81DDA"/>
    <w:rsid w:val="00C83549"/>
    <w:rsid w:val="00C84C1D"/>
    <w:rsid w:val="00C85AA2"/>
    <w:rsid w:val="00C8697B"/>
    <w:rsid w:val="00C86E71"/>
    <w:rsid w:val="00C90FEB"/>
    <w:rsid w:val="00C92E32"/>
    <w:rsid w:val="00C93511"/>
    <w:rsid w:val="00C93B8B"/>
    <w:rsid w:val="00C957D6"/>
    <w:rsid w:val="00C95D27"/>
    <w:rsid w:val="00CA4BE4"/>
    <w:rsid w:val="00CB09A9"/>
    <w:rsid w:val="00CB11C9"/>
    <w:rsid w:val="00CB4960"/>
    <w:rsid w:val="00CB61B6"/>
    <w:rsid w:val="00CB7F80"/>
    <w:rsid w:val="00CC10EA"/>
    <w:rsid w:val="00CC15A8"/>
    <w:rsid w:val="00CC20C8"/>
    <w:rsid w:val="00CC25DF"/>
    <w:rsid w:val="00CC306A"/>
    <w:rsid w:val="00CC383D"/>
    <w:rsid w:val="00CC43CE"/>
    <w:rsid w:val="00CD12DE"/>
    <w:rsid w:val="00CD321B"/>
    <w:rsid w:val="00CD380D"/>
    <w:rsid w:val="00CD4C72"/>
    <w:rsid w:val="00CD5103"/>
    <w:rsid w:val="00CE28C3"/>
    <w:rsid w:val="00CE7D78"/>
    <w:rsid w:val="00CF0E94"/>
    <w:rsid w:val="00CF401C"/>
    <w:rsid w:val="00CF50DC"/>
    <w:rsid w:val="00CF549D"/>
    <w:rsid w:val="00D002C5"/>
    <w:rsid w:val="00D026D4"/>
    <w:rsid w:val="00D03286"/>
    <w:rsid w:val="00D0573F"/>
    <w:rsid w:val="00D13C51"/>
    <w:rsid w:val="00D1462F"/>
    <w:rsid w:val="00D22C85"/>
    <w:rsid w:val="00D25220"/>
    <w:rsid w:val="00D30B7A"/>
    <w:rsid w:val="00D351DC"/>
    <w:rsid w:val="00D4019E"/>
    <w:rsid w:val="00D4032E"/>
    <w:rsid w:val="00D40633"/>
    <w:rsid w:val="00D40F37"/>
    <w:rsid w:val="00D471AB"/>
    <w:rsid w:val="00D473B4"/>
    <w:rsid w:val="00D4773D"/>
    <w:rsid w:val="00D5139B"/>
    <w:rsid w:val="00D56420"/>
    <w:rsid w:val="00D56F97"/>
    <w:rsid w:val="00D5741B"/>
    <w:rsid w:val="00D62024"/>
    <w:rsid w:val="00D627BD"/>
    <w:rsid w:val="00D65389"/>
    <w:rsid w:val="00D71EB6"/>
    <w:rsid w:val="00D733EE"/>
    <w:rsid w:val="00D7757C"/>
    <w:rsid w:val="00D8208B"/>
    <w:rsid w:val="00D8219D"/>
    <w:rsid w:val="00D82707"/>
    <w:rsid w:val="00D84BD0"/>
    <w:rsid w:val="00D876B5"/>
    <w:rsid w:val="00D87C35"/>
    <w:rsid w:val="00D92BF7"/>
    <w:rsid w:val="00D94DF5"/>
    <w:rsid w:val="00D9674A"/>
    <w:rsid w:val="00D9741A"/>
    <w:rsid w:val="00DA00F2"/>
    <w:rsid w:val="00DA3E99"/>
    <w:rsid w:val="00DA62CD"/>
    <w:rsid w:val="00DB2FF9"/>
    <w:rsid w:val="00DB427E"/>
    <w:rsid w:val="00DB42C0"/>
    <w:rsid w:val="00DB4F1C"/>
    <w:rsid w:val="00DB5981"/>
    <w:rsid w:val="00DC01F5"/>
    <w:rsid w:val="00DC0694"/>
    <w:rsid w:val="00DC305C"/>
    <w:rsid w:val="00DC3821"/>
    <w:rsid w:val="00DC4FD7"/>
    <w:rsid w:val="00DC5E47"/>
    <w:rsid w:val="00DC77B3"/>
    <w:rsid w:val="00DD1CA1"/>
    <w:rsid w:val="00DD2035"/>
    <w:rsid w:val="00DD209A"/>
    <w:rsid w:val="00DD3E4A"/>
    <w:rsid w:val="00DD4494"/>
    <w:rsid w:val="00DD67A1"/>
    <w:rsid w:val="00DE02D9"/>
    <w:rsid w:val="00DE0BB8"/>
    <w:rsid w:val="00DE13C9"/>
    <w:rsid w:val="00DE2739"/>
    <w:rsid w:val="00DE2A13"/>
    <w:rsid w:val="00DE5A42"/>
    <w:rsid w:val="00DE7342"/>
    <w:rsid w:val="00DF2A21"/>
    <w:rsid w:val="00DF335B"/>
    <w:rsid w:val="00DF5698"/>
    <w:rsid w:val="00E00795"/>
    <w:rsid w:val="00E0087D"/>
    <w:rsid w:val="00E04568"/>
    <w:rsid w:val="00E05381"/>
    <w:rsid w:val="00E0547F"/>
    <w:rsid w:val="00E05ADF"/>
    <w:rsid w:val="00E11783"/>
    <w:rsid w:val="00E13786"/>
    <w:rsid w:val="00E1766E"/>
    <w:rsid w:val="00E2225B"/>
    <w:rsid w:val="00E23462"/>
    <w:rsid w:val="00E2398C"/>
    <w:rsid w:val="00E23E92"/>
    <w:rsid w:val="00E27D03"/>
    <w:rsid w:val="00E326B6"/>
    <w:rsid w:val="00E335E4"/>
    <w:rsid w:val="00E3451C"/>
    <w:rsid w:val="00E35500"/>
    <w:rsid w:val="00E35B4E"/>
    <w:rsid w:val="00E4489C"/>
    <w:rsid w:val="00E44E60"/>
    <w:rsid w:val="00E56073"/>
    <w:rsid w:val="00E62939"/>
    <w:rsid w:val="00E629C3"/>
    <w:rsid w:val="00E64B9D"/>
    <w:rsid w:val="00E65AB4"/>
    <w:rsid w:val="00E72DF5"/>
    <w:rsid w:val="00E765D0"/>
    <w:rsid w:val="00E778F8"/>
    <w:rsid w:val="00E82CE2"/>
    <w:rsid w:val="00E83954"/>
    <w:rsid w:val="00E90D9F"/>
    <w:rsid w:val="00E959BE"/>
    <w:rsid w:val="00E9759F"/>
    <w:rsid w:val="00EA66AC"/>
    <w:rsid w:val="00EB37B5"/>
    <w:rsid w:val="00EB6E45"/>
    <w:rsid w:val="00EC1AE9"/>
    <w:rsid w:val="00EC1B06"/>
    <w:rsid w:val="00EC315D"/>
    <w:rsid w:val="00ED112D"/>
    <w:rsid w:val="00ED1452"/>
    <w:rsid w:val="00ED57C6"/>
    <w:rsid w:val="00ED6E67"/>
    <w:rsid w:val="00EE181A"/>
    <w:rsid w:val="00EE22CF"/>
    <w:rsid w:val="00EE3A1D"/>
    <w:rsid w:val="00EE4552"/>
    <w:rsid w:val="00EE4557"/>
    <w:rsid w:val="00EF1AB9"/>
    <w:rsid w:val="00EF4DCC"/>
    <w:rsid w:val="00EF6460"/>
    <w:rsid w:val="00EF68D0"/>
    <w:rsid w:val="00EF7022"/>
    <w:rsid w:val="00EF71D8"/>
    <w:rsid w:val="00EF7DC4"/>
    <w:rsid w:val="00F05396"/>
    <w:rsid w:val="00F07F4C"/>
    <w:rsid w:val="00F109DF"/>
    <w:rsid w:val="00F11BE0"/>
    <w:rsid w:val="00F13225"/>
    <w:rsid w:val="00F13D41"/>
    <w:rsid w:val="00F15AE1"/>
    <w:rsid w:val="00F20559"/>
    <w:rsid w:val="00F22934"/>
    <w:rsid w:val="00F3097D"/>
    <w:rsid w:val="00F32C67"/>
    <w:rsid w:val="00F34869"/>
    <w:rsid w:val="00F34F98"/>
    <w:rsid w:val="00F40A83"/>
    <w:rsid w:val="00F40B45"/>
    <w:rsid w:val="00F433C4"/>
    <w:rsid w:val="00F44056"/>
    <w:rsid w:val="00F445C0"/>
    <w:rsid w:val="00F45A7A"/>
    <w:rsid w:val="00F50CB4"/>
    <w:rsid w:val="00F50D56"/>
    <w:rsid w:val="00F55100"/>
    <w:rsid w:val="00F56675"/>
    <w:rsid w:val="00F57460"/>
    <w:rsid w:val="00F7301F"/>
    <w:rsid w:val="00F73687"/>
    <w:rsid w:val="00F74E08"/>
    <w:rsid w:val="00F8041D"/>
    <w:rsid w:val="00F829DB"/>
    <w:rsid w:val="00F834A3"/>
    <w:rsid w:val="00F835F7"/>
    <w:rsid w:val="00F84795"/>
    <w:rsid w:val="00F868B0"/>
    <w:rsid w:val="00F86DA9"/>
    <w:rsid w:val="00F87BAF"/>
    <w:rsid w:val="00F92A6D"/>
    <w:rsid w:val="00F92E96"/>
    <w:rsid w:val="00F932F5"/>
    <w:rsid w:val="00F9616B"/>
    <w:rsid w:val="00F9642A"/>
    <w:rsid w:val="00FA0F78"/>
    <w:rsid w:val="00FA2EAD"/>
    <w:rsid w:val="00FA3BDD"/>
    <w:rsid w:val="00FA4529"/>
    <w:rsid w:val="00FA6B26"/>
    <w:rsid w:val="00FB04D2"/>
    <w:rsid w:val="00FB0AFC"/>
    <w:rsid w:val="00FB0EF2"/>
    <w:rsid w:val="00FB444C"/>
    <w:rsid w:val="00FB52AA"/>
    <w:rsid w:val="00FB760C"/>
    <w:rsid w:val="00FC01CE"/>
    <w:rsid w:val="00FC29B0"/>
    <w:rsid w:val="00FC3A3D"/>
    <w:rsid w:val="00FD0414"/>
    <w:rsid w:val="00FD3468"/>
    <w:rsid w:val="00FD61D6"/>
    <w:rsid w:val="00FD6B14"/>
    <w:rsid w:val="00FE02D4"/>
    <w:rsid w:val="00FE5A91"/>
    <w:rsid w:val="00FE663D"/>
    <w:rsid w:val="00FE6667"/>
    <w:rsid w:val="00FE6C53"/>
    <w:rsid w:val="00FF37F7"/>
    <w:rsid w:val="00FF4A9E"/>
    <w:rsid w:val="00FF5903"/>
    <w:rsid w:val="02FD5318"/>
    <w:rsid w:val="0B281856"/>
    <w:rsid w:val="0B69C31B"/>
    <w:rsid w:val="109C298E"/>
    <w:rsid w:val="10F9A857"/>
    <w:rsid w:val="12A5C2AF"/>
    <w:rsid w:val="1B116A98"/>
    <w:rsid w:val="2610FCA6"/>
    <w:rsid w:val="2B254075"/>
    <w:rsid w:val="2C2A6351"/>
    <w:rsid w:val="2F6D7E32"/>
    <w:rsid w:val="31717F6B"/>
    <w:rsid w:val="33F0E140"/>
    <w:rsid w:val="393E9636"/>
    <w:rsid w:val="3D3F09BE"/>
    <w:rsid w:val="4141E322"/>
    <w:rsid w:val="4565F75A"/>
    <w:rsid w:val="47820184"/>
    <w:rsid w:val="4A179E14"/>
    <w:rsid w:val="4DE7B134"/>
    <w:rsid w:val="5498E759"/>
    <w:rsid w:val="55A47439"/>
    <w:rsid w:val="5639F8F5"/>
    <w:rsid w:val="5BC37996"/>
    <w:rsid w:val="5F70B2E4"/>
    <w:rsid w:val="613DD7AE"/>
    <w:rsid w:val="6D906705"/>
    <w:rsid w:val="71FBAD58"/>
    <w:rsid w:val="74913B8D"/>
    <w:rsid w:val="794B99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D76287C"/>
  <w14:defaultImageDpi w14:val="330"/>
  <w15:docId w15:val="{042325A8-1A36-4679-A79F-9731A18FA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kern w:val="24"/>
        <w:sz w:val="23"/>
        <w:szCs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7"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semiHidden="1" w:uiPriority="34" w:unhideWhenUsed="1" w:qFormat="1"/>
    <w:lsdException w:name="Quote" w:semiHidden="1" w:uiPriority="29" w:unhideWhenUsed="1"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8DA"/>
    <w:rPr>
      <w:lang w:val="en-GB"/>
    </w:rPr>
  </w:style>
  <w:style w:type="paragraph" w:styleId="Heading1">
    <w:name w:val="heading 1"/>
    <w:basedOn w:val="Normal"/>
    <w:link w:val="Heading1Char"/>
    <w:uiPriority w:val="9"/>
    <w:qFormat/>
    <w:rsid w:val="003E38BF"/>
    <w:pPr>
      <w:spacing w:line="240" w:lineRule="auto"/>
      <w:contextualSpacing/>
      <w:outlineLvl w:val="0"/>
    </w:pPr>
    <w:rPr>
      <w:rFonts w:asciiTheme="majorHAnsi" w:hAnsiTheme="majorHAnsi"/>
      <w:caps/>
      <w:color w:val="775F55" w:themeColor="text2"/>
      <w:sz w:val="32"/>
      <w:szCs w:val="32"/>
    </w:rPr>
  </w:style>
  <w:style w:type="paragraph" w:styleId="Heading2">
    <w:name w:val="heading 2"/>
    <w:basedOn w:val="Normal"/>
    <w:link w:val="Heading2Char"/>
    <w:uiPriority w:val="9"/>
    <w:unhideWhenUsed/>
    <w:qFormat/>
    <w:rsid w:val="003E38BF"/>
    <w:pPr>
      <w:spacing w:before="240" w:after="80"/>
      <w:contextualSpacing/>
      <w:outlineLvl w:val="1"/>
    </w:pPr>
    <w:rPr>
      <w:rFonts w:asciiTheme="majorHAnsi" w:hAnsiTheme="majorHAnsi"/>
      <w:b/>
      <w:color w:val="355D7E" w:themeColor="accent1" w:themeShade="80"/>
      <w:spacing w:val="20"/>
      <w:sz w:val="28"/>
      <w:szCs w:val="28"/>
    </w:rPr>
  </w:style>
  <w:style w:type="paragraph" w:styleId="Heading3">
    <w:name w:val="heading 3"/>
    <w:basedOn w:val="Normal"/>
    <w:link w:val="Heading3Char"/>
    <w:uiPriority w:val="9"/>
    <w:unhideWhenUsed/>
    <w:qFormat/>
    <w:rsid w:val="003E38BF"/>
    <w:pPr>
      <w:spacing w:before="240" w:after="60"/>
      <w:contextualSpacing/>
      <w:outlineLvl w:val="2"/>
    </w:pPr>
    <w:rPr>
      <w:rFonts w:asciiTheme="majorHAnsi" w:hAnsiTheme="majorHAnsi"/>
      <w:b/>
      <w:color w:val="000000" w:themeColor="text1"/>
      <w:spacing w:val="10"/>
      <w:szCs w:val="24"/>
    </w:rPr>
  </w:style>
  <w:style w:type="paragraph" w:styleId="Heading4">
    <w:name w:val="heading 4"/>
    <w:basedOn w:val="Normal"/>
    <w:next w:val="Normal"/>
    <w:link w:val="Heading4Char"/>
    <w:uiPriority w:val="9"/>
    <w:semiHidden/>
    <w:unhideWhenUsed/>
    <w:qFormat/>
    <w:rsid w:val="003E38BF"/>
    <w:pPr>
      <w:spacing w:before="240" w:after="0"/>
      <w:outlineLvl w:val="3"/>
    </w:pPr>
    <w:rPr>
      <w:rFonts w:asciiTheme="majorHAnsi" w:hAnsiTheme="majorHAnsi"/>
      <w:caps/>
      <w:spacing w:val="14"/>
      <w:szCs w:val="22"/>
    </w:rPr>
  </w:style>
  <w:style w:type="paragraph" w:styleId="Heading5">
    <w:name w:val="heading 5"/>
    <w:basedOn w:val="Normal"/>
    <w:next w:val="Normal"/>
    <w:link w:val="Heading5Char"/>
    <w:uiPriority w:val="9"/>
    <w:semiHidden/>
    <w:unhideWhenUsed/>
    <w:qFormat/>
    <w:rsid w:val="003E38BF"/>
    <w:pPr>
      <w:spacing w:before="200" w:after="0"/>
      <w:outlineLvl w:val="4"/>
    </w:pPr>
    <w:rPr>
      <w:rFonts w:asciiTheme="majorHAnsi" w:hAnsiTheme="majorHAnsi"/>
      <w:b/>
      <w:color w:val="775F55" w:themeColor="text2"/>
      <w:spacing w:val="10"/>
      <w:szCs w:val="26"/>
    </w:rPr>
  </w:style>
  <w:style w:type="paragraph" w:styleId="Heading6">
    <w:name w:val="heading 6"/>
    <w:basedOn w:val="Normal"/>
    <w:next w:val="Normal"/>
    <w:link w:val="Heading6Char"/>
    <w:uiPriority w:val="9"/>
    <w:semiHidden/>
    <w:unhideWhenUsed/>
    <w:qFormat/>
    <w:rsid w:val="003E38BF"/>
    <w:pPr>
      <w:spacing w:after="0"/>
      <w:outlineLvl w:val="5"/>
    </w:pPr>
    <w:rPr>
      <w:rFonts w:asciiTheme="majorHAnsi" w:hAnsiTheme="majorHAnsi"/>
      <w:b/>
      <w:color w:val="B85A22" w:themeColor="accent2" w:themeShade="BF"/>
      <w:spacing w:val="10"/>
    </w:rPr>
  </w:style>
  <w:style w:type="paragraph" w:styleId="Heading7">
    <w:name w:val="heading 7"/>
    <w:basedOn w:val="Normal"/>
    <w:next w:val="Normal"/>
    <w:link w:val="Heading7Char"/>
    <w:uiPriority w:val="9"/>
    <w:semiHidden/>
    <w:unhideWhenUsed/>
    <w:qFormat/>
    <w:rsid w:val="003E38BF"/>
    <w:pPr>
      <w:spacing w:after="0"/>
      <w:outlineLvl w:val="6"/>
    </w:pPr>
    <w:rPr>
      <w:rFonts w:asciiTheme="majorHAnsi" w:hAnsiTheme="majorHAnsi"/>
      <w:smallCaps/>
      <w:color w:val="000000" w:themeColor="text1"/>
      <w:spacing w:val="10"/>
    </w:rPr>
  </w:style>
  <w:style w:type="paragraph" w:styleId="Heading8">
    <w:name w:val="heading 8"/>
    <w:basedOn w:val="Normal"/>
    <w:next w:val="Normal"/>
    <w:link w:val="Heading8Char"/>
    <w:uiPriority w:val="9"/>
    <w:semiHidden/>
    <w:unhideWhenUsed/>
    <w:qFormat/>
    <w:rsid w:val="003E38BF"/>
    <w:pPr>
      <w:spacing w:after="0"/>
      <w:outlineLvl w:val="7"/>
    </w:pPr>
    <w:rPr>
      <w:rFonts w:asciiTheme="majorHAnsi" w:hAnsiTheme="majorHAnsi"/>
      <w:b/>
      <w:i/>
      <w:color w:val="355D7E" w:themeColor="accent1" w:themeShade="80"/>
      <w:spacing w:val="10"/>
      <w:sz w:val="22"/>
    </w:rPr>
  </w:style>
  <w:style w:type="paragraph" w:styleId="Heading9">
    <w:name w:val="heading 9"/>
    <w:basedOn w:val="Normal"/>
    <w:next w:val="Normal"/>
    <w:link w:val="Heading9Char"/>
    <w:uiPriority w:val="9"/>
    <w:semiHidden/>
    <w:unhideWhenUsed/>
    <w:qFormat/>
    <w:rsid w:val="003E38BF"/>
    <w:pPr>
      <w:spacing w:after="0"/>
      <w:outlineLvl w:val="8"/>
    </w:pPr>
    <w:rPr>
      <w:rFonts w:asciiTheme="majorHAnsi" w:hAnsiTheme="majorHAnsi"/>
      <w:b/>
      <w:caps/>
      <w:color w:val="555A3C" w:themeColor="accent3"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8BF"/>
    <w:rPr>
      <w:rFonts w:asciiTheme="majorHAnsi" w:hAnsiTheme="majorHAnsi"/>
      <w:caps/>
      <w:color w:val="775F55" w:themeColor="text2"/>
      <w:sz w:val="32"/>
      <w:szCs w:val="32"/>
    </w:rPr>
  </w:style>
  <w:style w:type="character" w:customStyle="1" w:styleId="Heading2Char">
    <w:name w:val="Heading 2 Char"/>
    <w:basedOn w:val="DefaultParagraphFont"/>
    <w:link w:val="Heading2"/>
    <w:uiPriority w:val="9"/>
    <w:rsid w:val="003E38BF"/>
    <w:rPr>
      <w:rFonts w:asciiTheme="majorHAnsi" w:hAnsiTheme="majorHAnsi"/>
      <w:b/>
      <w:color w:val="355D7E" w:themeColor="accent1" w:themeShade="80"/>
      <w:spacing w:val="20"/>
      <w:sz w:val="28"/>
      <w:szCs w:val="28"/>
    </w:rPr>
  </w:style>
  <w:style w:type="character" w:customStyle="1" w:styleId="Heading3Char">
    <w:name w:val="Heading 3 Char"/>
    <w:basedOn w:val="DefaultParagraphFont"/>
    <w:link w:val="Heading3"/>
    <w:uiPriority w:val="9"/>
    <w:rsid w:val="003E38BF"/>
    <w:rPr>
      <w:rFonts w:asciiTheme="majorHAnsi" w:hAnsiTheme="majorHAnsi"/>
      <w:b/>
      <w:color w:val="000000" w:themeColor="text1"/>
      <w:spacing w:val="10"/>
      <w:szCs w:val="24"/>
    </w:rPr>
  </w:style>
  <w:style w:type="paragraph" w:styleId="Footer">
    <w:name w:val="footer"/>
    <w:basedOn w:val="Normal"/>
    <w:link w:val="FooterChar"/>
    <w:uiPriority w:val="99"/>
    <w:unhideWhenUsed/>
    <w:rsid w:val="00D4032E"/>
  </w:style>
  <w:style w:type="character" w:customStyle="1" w:styleId="FooterChar">
    <w:name w:val="Footer Char"/>
    <w:basedOn w:val="DefaultParagraphFont"/>
    <w:link w:val="Footer"/>
    <w:uiPriority w:val="99"/>
    <w:rsid w:val="00D4032E"/>
  </w:style>
  <w:style w:type="paragraph" w:styleId="Header">
    <w:name w:val="header"/>
    <w:basedOn w:val="Normal"/>
    <w:link w:val="HeaderChar"/>
    <w:uiPriority w:val="99"/>
    <w:unhideWhenUsed/>
    <w:rsid w:val="00D4032E"/>
  </w:style>
  <w:style w:type="character" w:customStyle="1" w:styleId="HeaderChar">
    <w:name w:val="Header Char"/>
    <w:basedOn w:val="DefaultParagraphFont"/>
    <w:link w:val="Header"/>
    <w:uiPriority w:val="99"/>
    <w:rsid w:val="00D4032E"/>
  </w:style>
  <w:style w:type="paragraph" w:styleId="IntenseQuote">
    <w:name w:val="Intense Quote"/>
    <w:basedOn w:val="Normal"/>
    <w:link w:val="IntenseQuoteChar"/>
    <w:uiPriority w:val="30"/>
    <w:qFormat/>
    <w:rsid w:val="001D4AE0"/>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IntenseQuoteChar">
    <w:name w:val="Intense Quote Char"/>
    <w:basedOn w:val="DefaultParagraphFont"/>
    <w:link w:val="IntenseQuote"/>
    <w:uiPriority w:val="30"/>
    <w:rsid w:val="001D4AE0"/>
    <w:rPr>
      <w:b/>
      <w:color w:val="B85A22" w:themeColor="accent2" w:themeShade="BF"/>
      <w:shd w:val="clear" w:color="auto" w:fill="FFFFFF" w:themeFill="background1"/>
    </w:rPr>
  </w:style>
  <w:style w:type="paragraph" w:styleId="Subtitle">
    <w:name w:val="Subtitle"/>
    <w:basedOn w:val="Normal"/>
    <w:link w:val="SubtitleChar"/>
    <w:uiPriority w:val="7"/>
    <w:qFormat/>
    <w:rsid w:val="003E38BF"/>
    <w:pPr>
      <w:spacing w:after="720" w:line="240" w:lineRule="auto"/>
      <w:contextualSpacing/>
    </w:pPr>
    <w:rPr>
      <w:rFonts w:asciiTheme="majorHAnsi" w:hAnsiTheme="majorHAnsi"/>
      <w:b/>
      <w:caps/>
      <w:color w:val="B85A22" w:themeColor="accent2" w:themeShade="BF"/>
      <w:spacing w:val="50"/>
      <w:sz w:val="24"/>
      <w:szCs w:val="22"/>
    </w:rPr>
  </w:style>
  <w:style w:type="character" w:customStyle="1" w:styleId="SubtitleChar">
    <w:name w:val="Subtitle Char"/>
    <w:basedOn w:val="DefaultParagraphFont"/>
    <w:link w:val="Subtitle"/>
    <w:uiPriority w:val="7"/>
    <w:rsid w:val="003E38BF"/>
    <w:rPr>
      <w:rFonts w:asciiTheme="majorHAnsi" w:hAnsiTheme="majorHAnsi"/>
      <w:b/>
      <w:caps/>
      <w:color w:val="B85A22" w:themeColor="accent2" w:themeShade="BF"/>
      <w:spacing w:val="50"/>
      <w:sz w:val="24"/>
      <w:szCs w:val="22"/>
    </w:rPr>
  </w:style>
  <w:style w:type="paragraph" w:styleId="Title">
    <w:name w:val="Title"/>
    <w:basedOn w:val="Normal"/>
    <w:link w:val="TitleChar"/>
    <w:uiPriority w:val="6"/>
    <w:qFormat/>
    <w:rsid w:val="003E38BF"/>
    <w:pPr>
      <w:spacing w:line="240" w:lineRule="auto"/>
      <w:contextualSpacing/>
    </w:pPr>
    <w:rPr>
      <w:color w:val="775F55" w:themeColor="text2"/>
      <w:sz w:val="72"/>
      <w:szCs w:val="48"/>
    </w:rPr>
  </w:style>
  <w:style w:type="character" w:customStyle="1" w:styleId="TitleChar">
    <w:name w:val="Title Char"/>
    <w:basedOn w:val="DefaultParagraphFont"/>
    <w:link w:val="Title"/>
    <w:uiPriority w:val="6"/>
    <w:rsid w:val="003E38BF"/>
    <w:rPr>
      <w:color w:val="775F55" w:themeColor="text2"/>
      <w:sz w:val="72"/>
      <w:szCs w:val="48"/>
    </w:rPr>
  </w:style>
  <w:style w:type="paragraph" w:styleId="BalloonText">
    <w:name w:val="Balloon Text"/>
    <w:basedOn w:val="Normal"/>
    <w:link w:val="BalloonTextChar"/>
    <w:uiPriority w:val="99"/>
    <w:semiHidden/>
    <w:unhideWhenUsed/>
    <w:rPr>
      <w:rFonts w:ascii="Tahoma" w:hAnsi="Tahoma" w:cs="Tahoma"/>
      <w:sz w:val="22"/>
      <w:szCs w:val="16"/>
    </w:rPr>
  </w:style>
  <w:style w:type="character" w:customStyle="1" w:styleId="BalloonTextChar">
    <w:name w:val="Balloon Text Char"/>
    <w:basedOn w:val="DefaultParagraphFont"/>
    <w:link w:val="BalloonText"/>
    <w:uiPriority w:val="99"/>
    <w:semiHidden/>
    <w:rPr>
      <w:rFonts w:ascii="Tahoma" w:hAnsi="Tahoma" w:cs="Tahoma"/>
      <w:sz w:val="22"/>
      <w:szCs w:val="16"/>
    </w:rPr>
  </w:style>
  <w:style w:type="character" w:customStyle="1" w:styleId="Heading4Char">
    <w:name w:val="Heading 4 Char"/>
    <w:basedOn w:val="DefaultParagraphFont"/>
    <w:link w:val="Heading4"/>
    <w:uiPriority w:val="9"/>
    <w:semiHidden/>
    <w:rsid w:val="003E38BF"/>
    <w:rPr>
      <w:rFonts w:asciiTheme="majorHAnsi" w:hAnsiTheme="majorHAnsi"/>
      <w:caps/>
      <w:spacing w:val="14"/>
      <w:szCs w:val="22"/>
    </w:rPr>
  </w:style>
  <w:style w:type="character" w:customStyle="1" w:styleId="Heading5Char">
    <w:name w:val="Heading 5 Char"/>
    <w:basedOn w:val="DefaultParagraphFont"/>
    <w:link w:val="Heading5"/>
    <w:uiPriority w:val="9"/>
    <w:semiHidden/>
    <w:rsid w:val="003E38BF"/>
    <w:rPr>
      <w:rFonts w:asciiTheme="majorHAnsi" w:hAnsiTheme="majorHAnsi"/>
      <w:b/>
      <w:color w:val="775F55" w:themeColor="text2"/>
      <w:spacing w:val="10"/>
      <w:szCs w:val="26"/>
    </w:rPr>
  </w:style>
  <w:style w:type="character" w:customStyle="1" w:styleId="Heading6Char">
    <w:name w:val="Heading 6 Char"/>
    <w:basedOn w:val="DefaultParagraphFont"/>
    <w:link w:val="Heading6"/>
    <w:uiPriority w:val="9"/>
    <w:semiHidden/>
    <w:rsid w:val="003E38BF"/>
    <w:rPr>
      <w:rFonts w:asciiTheme="majorHAnsi" w:hAnsiTheme="majorHAnsi"/>
      <w:b/>
      <w:color w:val="B85A22" w:themeColor="accent2" w:themeShade="BF"/>
      <w:spacing w:val="10"/>
    </w:rPr>
  </w:style>
  <w:style w:type="character" w:customStyle="1" w:styleId="Heading7Char">
    <w:name w:val="Heading 7 Char"/>
    <w:basedOn w:val="DefaultParagraphFont"/>
    <w:link w:val="Heading7"/>
    <w:uiPriority w:val="9"/>
    <w:semiHidden/>
    <w:rsid w:val="003E38BF"/>
    <w:rPr>
      <w:rFonts w:asciiTheme="majorHAnsi" w:hAnsiTheme="majorHAnsi"/>
      <w:smallCaps/>
      <w:color w:val="000000" w:themeColor="text1"/>
      <w:spacing w:val="10"/>
    </w:rPr>
  </w:style>
  <w:style w:type="character" w:customStyle="1" w:styleId="Heading8Char">
    <w:name w:val="Heading 8 Char"/>
    <w:basedOn w:val="DefaultParagraphFont"/>
    <w:link w:val="Heading8"/>
    <w:uiPriority w:val="9"/>
    <w:semiHidden/>
    <w:rsid w:val="003E38BF"/>
    <w:rPr>
      <w:rFonts w:asciiTheme="majorHAnsi" w:hAnsiTheme="majorHAnsi"/>
      <w:b/>
      <w:i/>
      <w:color w:val="355D7E" w:themeColor="accent1" w:themeShade="80"/>
      <w:spacing w:val="10"/>
      <w:sz w:val="22"/>
    </w:rPr>
  </w:style>
  <w:style w:type="character" w:customStyle="1" w:styleId="Heading9Char">
    <w:name w:val="Heading 9 Char"/>
    <w:basedOn w:val="DefaultParagraphFont"/>
    <w:link w:val="Heading9"/>
    <w:uiPriority w:val="9"/>
    <w:semiHidden/>
    <w:rsid w:val="003E38BF"/>
    <w:rPr>
      <w:rFonts w:asciiTheme="majorHAnsi" w:hAnsiTheme="majorHAnsi"/>
      <w:b/>
      <w:caps/>
      <w:color w:val="555A3C" w:themeColor="accent3" w:themeShade="80"/>
      <w:sz w:val="22"/>
    </w:rPr>
  </w:style>
  <w:style w:type="character" w:styleId="Hyperlink">
    <w:name w:val="Hyperlink"/>
    <w:basedOn w:val="DefaultParagraphFont"/>
    <w:uiPriority w:val="99"/>
    <w:unhideWhenUsed/>
    <w:rPr>
      <w:color w:val="F7B615" w:themeColor="hyperlink"/>
      <w:u w:val="single"/>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numbering" w:customStyle="1" w:styleId="MedianListStyle">
    <w:name w:val="Median List Style"/>
    <w:uiPriority w:val="99"/>
    <w:pPr>
      <w:numPr>
        <w:numId w:val="20"/>
      </w:numPr>
    </w:p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line="240" w:lineRule="auto"/>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line="240" w:lineRule="auto"/>
      <w:ind w:left="144"/>
    </w:pPr>
    <w:rPr>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FooterEven">
    <w:name w:val="Footer Even"/>
    <w:basedOn w:val="Normal"/>
    <w:uiPriority w:val="49"/>
    <w:unhideWhenUsed/>
    <w:pPr>
      <w:pBdr>
        <w:top w:val="single" w:sz="4" w:space="1" w:color="94B6D2" w:themeColor="accent1"/>
      </w:pBdr>
    </w:pPr>
    <w:rPr>
      <w:color w:val="775F55" w:themeColor="text2"/>
      <w:sz w:val="22"/>
    </w:rPr>
  </w:style>
  <w:style w:type="paragraph" w:customStyle="1" w:styleId="FooterOdd">
    <w:name w:val="Footer Odd"/>
    <w:basedOn w:val="Normal"/>
    <w:uiPriority w:val="49"/>
    <w:unhideWhenUsed/>
    <w:pPr>
      <w:pBdr>
        <w:top w:val="single" w:sz="4" w:space="1" w:color="94B6D2" w:themeColor="accent1"/>
      </w:pBdr>
      <w:jc w:val="right"/>
    </w:pPr>
    <w:rPr>
      <w:color w:val="775F55" w:themeColor="text2"/>
      <w:sz w:val="22"/>
    </w:rPr>
  </w:style>
  <w:style w:type="paragraph" w:customStyle="1" w:styleId="HeaderEven">
    <w:name w:val="Header Even"/>
    <w:basedOn w:val="Normal"/>
    <w:uiPriority w:val="49"/>
    <w:unhideWhenUsed/>
    <w:pPr>
      <w:pBdr>
        <w:bottom w:val="single" w:sz="4" w:space="1" w:color="94B6D2" w:themeColor="accent1"/>
      </w:pBdr>
      <w:spacing w:after="0" w:line="240" w:lineRule="auto"/>
    </w:pPr>
    <w:rPr>
      <w:rFonts w:eastAsia="Times New Roman"/>
      <w:b/>
      <w:color w:val="775F55" w:themeColor="text2"/>
      <w:sz w:val="22"/>
      <w:szCs w:val="24"/>
      <w:lang w:eastAsia="ko-KR"/>
    </w:rPr>
  </w:style>
  <w:style w:type="paragraph" w:customStyle="1" w:styleId="HeaderOdd">
    <w:name w:val="Header Odd"/>
    <w:basedOn w:val="Normal"/>
    <w:uiPriority w:val="49"/>
    <w:unhideWhenUsed/>
    <w:pPr>
      <w:pBdr>
        <w:bottom w:val="single" w:sz="4" w:space="1" w:color="94B6D2" w:themeColor="accent1"/>
      </w:pBdr>
      <w:spacing w:after="0" w:line="240" w:lineRule="auto"/>
      <w:jc w:val="right"/>
    </w:pPr>
    <w:rPr>
      <w:rFonts w:eastAsia="Times New Roman"/>
      <w:b/>
      <w:color w:val="775F55" w:themeColor="text2"/>
      <w:sz w:val="22"/>
      <w:szCs w:val="24"/>
      <w:lang w:eastAsia="ko-KR"/>
    </w:rPr>
  </w:style>
  <w:style w:type="paragraph" w:styleId="Bibliography">
    <w:name w:val="Bibliography"/>
    <w:basedOn w:val="Normal"/>
    <w:next w:val="Normal"/>
    <w:uiPriority w:val="37"/>
    <w:semiHidden/>
    <w:unhideWhenUsed/>
    <w:rsid w:val="005225B2"/>
  </w:style>
  <w:style w:type="table" w:styleId="TableGridLight">
    <w:name w:val="Grid Table Light"/>
    <w:basedOn w:val="TableNormal"/>
    <w:uiPriority w:val="40"/>
    <w:rsid w:val="003A2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link w:val="DateChar"/>
    <w:uiPriority w:val="2"/>
    <w:qFormat/>
    <w:rsid w:val="00052A4A"/>
    <w:pPr>
      <w:spacing w:after="0"/>
      <w:jc w:val="center"/>
    </w:pPr>
    <w:rPr>
      <w:color w:val="FFFFFF" w:themeColor="background1"/>
      <w:sz w:val="32"/>
    </w:rPr>
  </w:style>
  <w:style w:type="character" w:customStyle="1" w:styleId="DateChar">
    <w:name w:val="Date Char"/>
    <w:basedOn w:val="DefaultParagraphFont"/>
    <w:link w:val="Date"/>
    <w:uiPriority w:val="2"/>
    <w:rsid w:val="00052A4A"/>
    <w:rPr>
      <w:color w:val="FFFFFF" w:themeColor="background1"/>
      <w:sz w:val="32"/>
    </w:rPr>
  </w:style>
  <w:style w:type="paragraph" w:customStyle="1" w:styleId="Abstract">
    <w:name w:val="Abstract"/>
    <w:basedOn w:val="Normal"/>
    <w:uiPriority w:val="5"/>
    <w:qFormat/>
    <w:rsid w:val="006114B5"/>
    <w:pPr>
      <w:spacing w:line="432" w:lineRule="auto"/>
    </w:pPr>
    <w:rPr>
      <w:sz w:val="26"/>
    </w:rPr>
  </w:style>
  <w:style w:type="paragraph" w:customStyle="1" w:styleId="CoverPageTitle">
    <w:name w:val="Cover Page Title"/>
    <w:basedOn w:val="Normal"/>
    <w:uiPriority w:val="1"/>
    <w:qFormat/>
    <w:rsid w:val="00A5429D"/>
    <w:rPr>
      <w:rFonts w:asciiTheme="majorHAnsi" w:eastAsiaTheme="majorEastAsia" w:hAnsiTheme="majorHAnsi" w:cstheme="majorBidi"/>
      <w:caps/>
      <w:color w:val="775F55" w:themeColor="text2"/>
      <w:sz w:val="110"/>
      <w:szCs w:val="110"/>
    </w:rPr>
  </w:style>
  <w:style w:type="paragraph" w:customStyle="1" w:styleId="CoverPageSubtitle">
    <w:name w:val="Cover Page Subtitle"/>
    <w:basedOn w:val="Normal"/>
    <w:uiPriority w:val="3"/>
    <w:qFormat/>
    <w:rsid w:val="006114B5"/>
    <w:pPr>
      <w:spacing w:after="0"/>
    </w:pPr>
    <w:rPr>
      <w:color w:val="FFFFFF" w:themeColor="background1"/>
      <w:sz w:val="40"/>
      <w:szCs w:val="40"/>
    </w:rPr>
  </w:style>
  <w:style w:type="paragraph" w:styleId="BlockText">
    <w:name w:val="Block Text"/>
    <w:basedOn w:val="Normal"/>
    <w:uiPriority w:val="99"/>
    <w:semiHidden/>
    <w:unhideWhenUsed/>
    <w:rsid w:val="008662AD"/>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BodyText">
    <w:name w:val="Body Text"/>
    <w:basedOn w:val="Normal"/>
    <w:link w:val="BodyTextChar"/>
    <w:uiPriority w:val="99"/>
    <w:semiHidden/>
    <w:unhideWhenUsed/>
    <w:rsid w:val="005225B2"/>
    <w:pPr>
      <w:spacing w:after="120"/>
    </w:pPr>
  </w:style>
  <w:style w:type="character" w:customStyle="1" w:styleId="BodyTextChar">
    <w:name w:val="Body Text Char"/>
    <w:basedOn w:val="DefaultParagraphFont"/>
    <w:link w:val="BodyText"/>
    <w:uiPriority w:val="99"/>
    <w:semiHidden/>
    <w:rsid w:val="005225B2"/>
  </w:style>
  <w:style w:type="paragraph" w:styleId="BodyText2">
    <w:name w:val="Body Text 2"/>
    <w:basedOn w:val="Normal"/>
    <w:link w:val="BodyText2Char"/>
    <w:uiPriority w:val="99"/>
    <w:semiHidden/>
    <w:unhideWhenUsed/>
    <w:rsid w:val="005225B2"/>
    <w:pPr>
      <w:spacing w:after="120" w:line="480" w:lineRule="auto"/>
    </w:pPr>
  </w:style>
  <w:style w:type="character" w:customStyle="1" w:styleId="BodyText2Char">
    <w:name w:val="Body Text 2 Char"/>
    <w:basedOn w:val="DefaultParagraphFont"/>
    <w:link w:val="BodyText2"/>
    <w:uiPriority w:val="99"/>
    <w:semiHidden/>
    <w:rsid w:val="005225B2"/>
  </w:style>
  <w:style w:type="paragraph" w:styleId="BodyText3">
    <w:name w:val="Body Text 3"/>
    <w:basedOn w:val="Normal"/>
    <w:link w:val="BodyText3Char"/>
    <w:uiPriority w:val="99"/>
    <w:semiHidden/>
    <w:unhideWhenUsed/>
    <w:rsid w:val="005225B2"/>
    <w:pPr>
      <w:spacing w:after="120"/>
    </w:pPr>
    <w:rPr>
      <w:sz w:val="22"/>
      <w:szCs w:val="16"/>
    </w:rPr>
  </w:style>
  <w:style w:type="character" w:customStyle="1" w:styleId="BodyText3Char">
    <w:name w:val="Body Text 3 Char"/>
    <w:basedOn w:val="DefaultParagraphFont"/>
    <w:link w:val="BodyText3"/>
    <w:uiPriority w:val="99"/>
    <w:semiHidden/>
    <w:rsid w:val="005225B2"/>
    <w:rPr>
      <w:sz w:val="22"/>
      <w:szCs w:val="16"/>
    </w:rPr>
  </w:style>
  <w:style w:type="paragraph" w:styleId="BodyTextFirstIndent">
    <w:name w:val="Body Text First Indent"/>
    <w:basedOn w:val="BodyText"/>
    <w:link w:val="BodyTextFirstIndentChar"/>
    <w:uiPriority w:val="99"/>
    <w:semiHidden/>
    <w:unhideWhenUsed/>
    <w:rsid w:val="005225B2"/>
    <w:pPr>
      <w:spacing w:after="200"/>
      <w:ind w:firstLine="360"/>
    </w:pPr>
  </w:style>
  <w:style w:type="character" w:customStyle="1" w:styleId="BodyTextFirstIndentChar">
    <w:name w:val="Body Text First Indent Char"/>
    <w:basedOn w:val="BodyTextChar"/>
    <w:link w:val="BodyTextFirstIndent"/>
    <w:uiPriority w:val="99"/>
    <w:semiHidden/>
    <w:rsid w:val="005225B2"/>
  </w:style>
  <w:style w:type="paragraph" w:styleId="BodyTextIndent">
    <w:name w:val="Body Text Indent"/>
    <w:basedOn w:val="Normal"/>
    <w:link w:val="BodyTextIndentChar"/>
    <w:uiPriority w:val="99"/>
    <w:semiHidden/>
    <w:unhideWhenUsed/>
    <w:rsid w:val="005225B2"/>
    <w:pPr>
      <w:spacing w:after="120"/>
      <w:ind w:left="360"/>
    </w:pPr>
  </w:style>
  <w:style w:type="character" w:customStyle="1" w:styleId="BodyTextIndentChar">
    <w:name w:val="Body Text Indent Char"/>
    <w:basedOn w:val="DefaultParagraphFont"/>
    <w:link w:val="BodyTextIndent"/>
    <w:uiPriority w:val="99"/>
    <w:semiHidden/>
    <w:rsid w:val="005225B2"/>
  </w:style>
  <w:style w:type="paragraph" w:styleId="BodyTextFirstIndent2">
    <w:name w:val="Body Text First Indent 2"/>
    <w:basedOn w:val="BodyTextIndent"/>
    <w:link w:val="BodyTextFirstIndent2Char"/>
    <w:uiPriority w:val="99"/>
    <w:semiHidden/>
    <w:unhideWhenUsed/>
    <w:rsid w:val="005225B2"/>
    <w:pPr>
      <w:spacing w:after="200"/>
      <w:ind w:firstLine="360"/>
    </w:pPr>
  </w:style>
  <w:style w:type="character" w:customStyle="1" w:styleId="BodyTextFirstIndent2Char">
    <w:name w:val="Body Text First Indent 2 Char"/>
    <w:basedOn w:val="BodyTextIndentChar"/>
    <w:link w:val="BodyTextFirstIndent2"/>
    <w:uiPriority w:val="99"/>
    <w:semiHidden/>
    <w:rsid w:val="005225B2"/>
  </w:style>
  <w:style w:type="paragraph" w:styleId="BodyTextIndent2">
    <w:name w:val="Body Text Indent 2"/>
    <w:basedOn w:val="Normal"/>
    <w:link w:val="BodyTextIndent2Char"/>
    <w:uiPriority w:val="99"/>
    <w:semiHidden/>
    <w:unhideWhenUsed/>
    <w:rsid w:val="005225B2"/>
    <w:pPr>
      <w:spacing w:after="120" w:line="480" w:lineRule="auto"/>
      <w:ind w:left="360"/>
    </w:pPr>
  </w:style>
  <w:style w:type="character" w:customStyle="1" w:styleId="BodyTextIndent2Char">
    <w:name w:val="Body Text Indent 2 Char"/>
    <w:basedOn w:val="DefaultParagraphFont"/>
    <w:link w:val="BodyTextIndent2"/>
    <w:uiPriority w:val="99"/>
    <w:semiHidden/>
    <w:rsid w:val="005225B2"/>
  </w:style>
  <w:style w:type="paragraph" w:styleId="BodyTextIndent3">
    <w:name w:val="Body Text Indent 3"/>
    <w:basedOn w:val="Normal"/>
    <w:link w:val="BodyTextIndent3Char"/>
    <w:uiPriority w:val="99"/>
    <w:semiHidden/>
    <w:unhideWhenUsed/>
    <w:rsid w:val="005225B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5225B2"/>
    <w:rPr>
      <w:sz w:val="22"/>
      <w:szCs w:val="16"/>
    </w:rPr>
  </w:style>
  <w:style w:type="paragraph" w:styleId="Closing">
    <w:name w:val="Closing"/>
    <w:basedOn w:val="Normal"/>
    <w:link w:val="ClosingChar"/>
    <w:uiPriority w:val="99"/>
    <w:semiHidden/>
    <w:unhideWhenUsed/>
    <w:rsid w:val="005225B2"/>
    <w:pPr>
      <w:spacing w:after="0" w:line="240" w:lineRule="auto"/>
      <w:ind w:left="4320"/>
    </w:pPr>
  </w:style>
  <w:style w:type="character" w:customStyle="1" w:styleId="ClosingChar">
    <w:name w:val="Closing Char"/>
    <w:basedOn w:val="DefaultParagraphFont"/>
    <w:link w:val="Closing"/>
    <w:uiPriority w:val="99"/>
    <w:semiHidden/>
    <w:rsid w:val="005225B2"/>
  </w:style>
  <w:style w:type="table" w:styleId="ColourfulGrid">
    <w:name w:val="Colorful Grid"/>
    <w:basedOn w:val="TableNormal"/>
    <w:uiPriority w:val="40"/>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41"/>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ColourfulGridAccent2">
    <w:name w:val="Colorful Grid Accent 2"/>
    <w:basedOn w:val="TableNormal"/>
    <w:uiPriority w:val="42"/>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ColourfulGridAccent3">
    <w:name w:val="Colorful Grid Accent 3"/>
    <w:basedOn w:val="TableNormal"/>
    <w:uiPriority w:val="43"/>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ColourfulGridAccent4">
    <w:name w:val="Colorful Grid Accent 4"/>
    <w:basedOn w:val="TableNormal"/>
    <w:uiPriority w:val="44"/>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ColourfulGridAccent5">
    <w:name w:val="Colorful Grid Accent 5"/>
    <w:basedOn w:val="TableNormal"/>
    <w:uiPriority w:val="45"/>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ColourfulGridAccent6">
    <w:name w:val="Colorful Grid Accent 6"/>
    <w:basedOn w:val="TableNormal"/>
    <w:uiPriority w:val="46"/>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ColourfulList">
    <w:name w:val="Colorful List"/>
    <w:basedOn w:val="TableNormal"/>
    <w:uiPriority w:val="40"/>
    <w:semiHidden/>
    <w:unhideWhenUsed/>
    <w:rsid w:val="005225B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41"/>
    <w:semiHidden/>
    <w:unhideWhenUsed/>
    <w:rsid w:val="005225B2"/>
    <w:pPr>
      <w:spacing w:after="0" w:line="240" w:lineRule="auto"/>
    </w:pPr>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ColourfulListAccent2">
    <w:name w:val="Colorful List Accent 2"/>
    <w:basedOn w:val="TableNormal"/>
    <w:uiPriority w:val="42"/>
    <w:semiHidden/>
    <w:unhideWhenUsed/>
    <w:rsid w:val="005225B2"/>
    <w:pPr>
      <w:spacing w:after="0" w:line="240" w:lineRule="auto"/>
    </w:pPr>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ColourfulListAccent3">
    <w:name w:val="Colorful List Accent 3"/>
    <w:basedOn w:val="TableNormal"/>
    <w:uiPriority w:val="43"/>
    <w:semiHidden/>
    <w:unhideWhenUsed/>
    <w:rsid w:val="005225B2"/>
    <w:pPr>
      <w:spacing w:after="0" w:line="240" w:lineRule="auto"/>
    </w:pPr>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ColourfulListAccent4">
    <w:name w:val="Colorful List Accent 4"/>
    <w:basedOn w:val="TableNormal"/>
    <w:uiPriority w:val="44"/>
    <w:semiHidden/>
    <w:unhideWhenUsed/>
    <w:rsid w:val="005225B2"/>
    <w:pPr>
      <w:spacing w:after="0" w:line="240" w:lineRule="auto"/>
    </w:pPr>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ColourfulListAccent5">
    <w:name w:val="Colorful List Accent 5"/>
    <w:basedOn w:val="TableNormal"/>
    <w:uiPriority w:val="45"/>
    <w:semiHidden/>
    <w:unhideWhenUsed/>
    <w:rsid w:val="005225B2"/>
    <w:pPr>
      <w:spacing w:after="0" w:line="240" w:lineRule="auto"/>
    </w:pPr>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ColourfulListAccent6">
    <w:name w:val="Colorful List Accent 6"/>
    <w:basedOn w:val="TableNormal"/>
    <w:uiPriority w:val="46"/>
    <w:semiHidden/>
    <w:unhideWhenUsed/>
    <w:rsid w:val="005225B2"/>
    <w:pPr>
      <w:spacing w:after="0" w:line="240" w:lineRule="auto"/>
    </w:pPr>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ColourfulShading">
    <w:name w:val="Colorful Shading"/>
    <w:basedOn w:val="TableNormal"/>
    <w:uiPriority w:val="40"/>
    <w:semiHidden/>
    <w:unhideWhenUsed/>
    <w:rsid w:val="005225B2"/>
    <w:pPr>
      <w:spacing w:after="0" w:line="240" w:lineRule="auto"/>
    </w:pPr>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41"/>
    <w:semiHidden/>
    <w:unhideWhenUsed/>
    <w:rsid w:val="005225B2"/>
    <w:pPr>
      <w:spacing w:after="0" w:line="240" w:lineRule="auto"/>
    </w:pPr>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42"/>
    <w:semiHidden/>
    <w:unhideWhenUsed/>
    <w:rsid w:val="005225B2"/>
    <w:pPr>
      <w:spacing w:after="0" w:line="240" w:lineRule="auto"/>
    </w:pPr>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43"/>
    <w:semiHidden/>
    <w:unhideWhenUsed/>
    <w:rsid w:val="005225B2"/>
    <w:pPr>
      <w:spacing w:after="0" w:line="240" w:lineRule="auto"/>
    </w:pPr>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ColourfulShadingAccent4">
    <w:name w:val="Colorful Shading Accent 4"/>
    <w:basedOn w:val="TableNormal"/>
    <w:uiPriority w:val="44"/>
    <w:semiHidden/>
    <w:unhideWhenUsed/>
    <w:rsid w:val="005225B2"/>
    <w:pPr>
      <w:spacing w:after="0" w:line="240" w:lineRule="auto"/>
    </w:pPr>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45"/>
    <w:semiHidden/>
    <w:unhideWhenUsed/>
    <w:rsid w:val="005225B2"/>
    <w:pPr>
      <w:spacing w:after="0" w:line="240" w:lineRule="auto"/>
    </w:pPr>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46"/>
    <w:semiHidden/>
    <w:unhideWhenUsed/>
    <w:rsid w:val="005225B2"/>
    <w:pPr>
      <w:spacing w:after="0" w:line="240" w:lineRule="auto"/>
    </w:pPr>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225B2"/>
    <w:rPr>
      <w:sz w:val="22"/>
      <w:szCs w:val="16"/>
    </w:rPr>
  </w:style>
  <w:style w:type="paragraph" w:styleId="CommentText">
    <w:name w:val="annotation text"/>
    <w:basedOn w:val="Normal"/>
    <w:link w:val="CommentTextChar"/>
    <w:uiPriority w:val="99"/>
    <w:semiHidden/>
    <w:unhideWhenUsed/>
    <w:rsid w:val="005225B2"/>
    <w:pPr>
      <w:spacing w:line="240" w:lineRule="auto"/>
    </w:pPr>
    <w:rPr>
      <w:sz w:val="22"/>
      <w:szCs w:val="20"/>
    </w:rPr>
  </w:style>
  <w:style w:type="character" w:customStyle="1" w:styleId="CommentTextChar">
    <w:name w:val="Comment Text Char"/>
    <w:basedOn w:val="DefaultParagraphFont"/>
    <w:link w:val="CommentText"/>
    <w:uiPriority w:val="99"/>
    <w:semiHidden/>
    <w:rsid w:val="005225B2"/>
    <w:rPr>
      <w:sz w:val="22"/>
      <w:szCs w:val="20"/>
    </w:rPr>
  </w:style>
  <w:style w:type="paragraph" w:styleId="CommentSubject">
    <w:name w:val="annotation subject"/>
    <w:basedOn w:val="CommentText"/>
    <w:next w:val="CommentText"/>
    <w:link w:val="CommentSubjectChar"/>
    <w:uiPriority w:val="99"/>
    <w:semiHidden/>
    <w:unhideWhenUsed/>
    <w:rsid w:val="005225B2"/>
    <w:rPr>
      <w:b/>
      <w:bCs/>
    </w:rPr>
  </w:style>
  <w:style w:type="character" w:customStyle="1" w:styleId="CommentSubjectChar">
    <w:name w:val="Comment Subject Char"/>
    <w:basedOn w:val="CommentTextChar"/>
    <w:link w:val="CommentSubject"/>
    <w:uiPriority w:val="99"/>
    <w:semiHidden/>
    <w:rsid w:val="005225B2"/>
    <w:rPr>
      <w:b/>
      <w:bCs/>
      <w:sz w:val="22"/>
      <w:szCs w:val="20"/>
    </w:rPr>
  </w:style>
  <w:style w:type="table" w:styleId="DarkList">
    <w:name w:val="Dark List"/>
    <w:basedOn w:val="TableNormal"/>
    <w:uiPriority w:val="40"/>
    <w:semiHidden/>
    <w:unhideWhenUsed/>
    <w:rsid w:val="005225B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5225B2"/>
    <w:pPr>
      <w:spacing w:after="0" w:line="240" w:lineRule="auto"/>
    </w:pPr>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DarkList-Accent2">
    <w:name w:val="Dark List Accent 2"/>
    <w:basedOn w:val="TableNormal"/>
    <w:uiPriority w:val="42"/>
    <w:semiHidden/>
    <w:unhideWhenUsed/>
    <w:rsid w:val="005225B2"/>
    <w:pPr>
      <w:spacing w:after="0" w:line="240" w:lineRule="auto"/>
    </w:pPr>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DarkList-Accent3">
    <w:name w:val="Dark List Accent 3"/>
    <w:basedOn w:val="TableNormal"/>
    <w:uiPriority w:val="43"/>
    <w:semiHidden/>
    <w:unhideWhenUsed/>
    <w:rsid w:val="005225B2"/>
    <w:pPr>
      <w:spacing w:after="0" w:line="240" w:lineRule="auto"/>
    </w:pPr>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DarkList-Accent4">
    <w:name w:val="Dark List Accent 4"/>
    <w:basedOn w:val="TableNormal"/>
    <w:uiPriority w:val="44"/>
    <w:semiHidden/>
    <w:unhideWhenUsed/>
    <w:rsid w:val="005225B2"/>
    <w:pPr>
      <w:spacing w:after="0" w:line="240" w:lineRule="auto"/>
    </w:pPr>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DarkList-Accent5">
    <w:name w:val="Dark List Accent 5"/>
    <w:basedOn w:val="TableNormal"/>
    <w:uiPriority w:val="45"/>
    <w:semiHidden/>
    <w:unhideWhenUsed/>
    <w:rsid w:val="005225B2"/>
    <w:pPr>
      <w:spacing w:after="0" w:line="240" w:lineRule="auto"/>
    </w:pPr>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DarkList-Accent6">
    <w:name w:val="Dark List Accent 6"/>
    <w:basedOn w:val="TableNormal"/>
    <w:uiPriority w:val="46"/>
    <w:semiHidden/>
    <w:unhideWhenUsed/>
    <w:rsid w:val="005225B2"/>
    <w:pPr>
      <w:spacing w:after="0" w:line="240" w:lineRule="auto"/>
    </w:pPr>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DocumentMap">
    <w:name w:val="Document Map"/>
    <w:basedOn w:val="Normal"/>
    <w:link w:val="DocumentMapChar"/>
    <w:uiPriority w:val="99"/>
    <w:semiHidden/>
    <w:unhideWhenUsed/>
    <w:rsid w:val="005225B2"/>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5225B2"/>
    <w:rPr>
      <w:rFonts w:ascii="Segoe UI" w:hAnsi="Segoe UI" w:cs="Segoe UI"/>
      <w:sz w:val="22"/>
      <w:szCs w:val="16"/>
    </w:rPr>
  </w:style>
  <w:style w:type="paragraph" w:styleId="EmailSignature">
    <w:name w:val="E-mail Signature"/>
    <w:basedOn w:val="Normal"/>
    <w:link w:val="EmailSignatureChar"/>
    <w:uiPriority w:val="99"/>
    <w:semiHidden/>
    <w:unhideWhenUsed/>
    <w:rsid w:val="005225B2"/>
    <w:pPr>
      <w:spacing w:after="0" w:line="240" w:lineRule="auto"/>
    </w:pPr>
  </w:style>
  <w:style w:type="character" w:customStyle="1" w:styleId="EmailSignatureChar">
    <w:name w:val="Email Signature Char"/>
    <w:basedOn w:val="DefaultParagraphFont"/>
    <w:link w:val="EmailSignature"/>
    <w:uiPriority w:val="99"/>
    <w:semiHidden/>
    <w:rsid w:val="005225B2"/>
  </w:style>
  <w:style w:type="character" w:styleId="EndnoteReference">
    <w:name w:val="endnote reference"/>
    <w:basedOn w:val="DefaultParagraphFont"/>
    <w:uiPriority w:val="99"/>
    <w:semiHidden/>
    <w:unhideWhenUsed/>
    <w:rsid w:val="005225B2"/>
    <w:rPr>
      <w:vertAlign w:val="superscript"/>
    </w:rPr>
  </w:style>
  <w:style w:type="paragraph" w:styleId="EndnoteText">
    <w:name w:val="endnote text"/>
    <w:basedOn w:val="Normal"/>
    <w:link w:val="EndnoteTextChar"/>
    <w:uiPriority w:val="99"/>
    <w:semiHidden/>
    <w:unhideWhenUsed/>
    <w:rsid w:val="005225B2"/>
    <w:pPr>
      <w:spacing w:after="0" w:line="240" w:lineRule="auto"/>
    </w:pPr>
    <w:rPr>
      <w:sz w:val="22"/>
      <w:szCs w:val="20"/>
    </w:rPr>
  </w:style>
  <w:style w:type="character" w:customStyle="1" w:styleId="EndnoteTextChar">
    <w:name w:val="Endnote Text Char"/>
    <w:basedOn w:val="DefaultParagraphFont"/>
    <w:link w:val="EndnoteText"/>
    <w:uiPriority w:val="99"/>
    <w:semiHidden/>
    <w:rsid w:val="005225B2"/>
    <w:rPr>
      <w:sz w:val="22"/>
      <w:szCs w:val="20"/>
    </w:rPr>
  </w:style>
  <w:style w:type="paragraph" w:styleId="EnvelopeAddress">
    <w:name w:val="envelope address"/>
    <w:basedOn w:val="Normal"/>
    <w:uiPriority w:val="99"/>
    <w:semiHidden/>
    <w:unhideWhenUsed/>
    <w:rsid w:val="005225B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225B2"/>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5225B2"/>
    <w:rPr>
      <w:color w:val="704404" w:themeColor="followedHyperlink"/>
      <w:u w:val="single"/>
    </w:rPr>
  </w:style>
  <w:style w:type="character" w:styleId="FootnoteReference">
    <w:name w:val="footnote reference"/>
    <w:basedOn w:val="DefaultParagraphFont"/>
    <w:uiPriority w:val="99"/>
    <w:semiHidden/>
    <w:unhideWhenUsed/>
    <w:rsid w:val="005225B2"/>
    <w:rPr>
      <w:vertAlign w:val="superscript"/>
    </w:rPr>
  </w:style>
  <w:style w:type="paragraph" w:styleId="FootnoteText">
    <w:name w:val="footnote text"/>
    <w:basedOn w:val="Normal"/>
    <w:link w:val="FootnoteTextChar"/>
    <w:uiPriority w:val="99"/>
    <w:semiHidden/>
    <w:unhideWhenUsed/>
    <w:rsid w:val="005225B2"/>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5225B2"/>
    <w:rPr>
      <w:sz w:val="22"/>
      <w:szCs w:val="20"/>
    </w:rPr>
  </w:style>
  <w:style w:type="table" w:styleId="GridTable1Light">
    <w:name w:val="Grid Table 1 Light"/>
    <w:basedOn w:val="TableNormal"/>
    <w:uiPriority w:val="46"/>
    <w:rsid w:val="005225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225B2"/>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225B2"/>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225B2"/>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225B2"/>
    <w:pPr>
      <w:spacing w:after="0" w:line="240" w:lineRule="auto"/>
    </w:pPr>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225B2"/>
    <w:pPr>
      <w:spacing w:after="0" w:line="240" w:lineRule="auto"/>
    </w:pPr>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225B2"/>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225B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225B2"/>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2-Accent2">
    <w:name w:val="Grid Table 2 Accent 2"/>
    <w:basedOn w:val="TableNormal"/>
    <w:uiPriority w:val="47"/>
    <w:rsid w:val="005225B2"/>
    <w:pPr>
      <w:spacing w:after="0" w:line="240" w:lineRule="auto"/>
    </w:pPr>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2-Accent3">
    <w:name w:val="Grid Table 2 Accent 3"/>
    <w:basedOn w:val="TableNormal"/>
    <w:uiPriority w:val="47"/>
    <w:rsid w:val="005225B2"/>
    <w:pPr>
      <w:spacing w:after="0" w:line="240" w:lineRule="auto"/>
    </w:pPr>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2-Accent4">
    <w:name w:val="Grid Table 2 Accent 4"/>
    <w:basedOn w:val="TableNormal"/>
    <w:uiPriority w:val="47"/>
    <w:rsid w:val="005225B2"/>
    <w:pPr>
      <w:spacing w:after="0" w:line="240" w:lineRule="auto"/>
    </w:pPr>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2-Accent5">
    <w:name w:val="Grid Table 2 Accent 5"/>
    <w:basedOn w:val="TableNormal"/>
    <w:uiPriority w:val="47"/>
    <w:rsid w:val="005225B2"/>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2-Accent6">
    <w:name w:val="Grid Table 2 Accent 6"/>
    <w:basedOn w:val="TableNormal"/>
    <w:uiPriority w:val="47"/>
    <w:rsid w:val="005225B2"/>
    <w:pPr>
      <w:spacing w:after="0" w:line="240" w:lineRule="auto"/>
    </w:pPr>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3">
    <w:name w:val="Grid Table 3"/>
    <w:basedOn w:val="TableNormal"/>
    <w:uiPriority w:val="48"/>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225B2"/>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GridTable3-Accent2">
    <w:name w:val="Grid Table 3 Accent 2"/>
    <w:basedOn w:val="TableNormal"/>
    <w:uiPriority w:val="48"/>
    <w:rsid w:val="005225B2"/>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GridTable3-Accent3">
    <w:name w:val="Grid Table 3 Accent 3"/>
    <w:basedOn w:val="TableNormal"/>
    <w:uiPriority w:val="48"/>
    <w:rsid w:val="005225B2"/>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3-Accent4">
    <w:name w:val="Grid Table 3 Accent 4"/>
    <w:basedOn w:val="TableNormal"/>
    <w:uiPriority w:val="48"/>
    <w:rsid w:val="005225B2"/>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GridTable3-Accent5">
    <w:name w:val="Grid Table 3 Accent 5"/>
    <w:basedOn w:val="TableNormal"/>
    <w:uiPriority w:val="48"/>
    <w:rsid w:val="005225B2"/>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GridTable3-Accent6">
    <w:name w:val="Grid Table 3 Accent 6"/>
    <w:basedOn w:val="TableNormal"/>
    <w:uiPriority w:val="48"/>
    <w:rsid w:val="005225B2"/>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styleId="GridTable4">
    <w:name w:val="Grid Table 4"/>
    <w:basedOn w:val="TableNormal"/>
    <w:uiPriority w:val="49"/>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225B2"/>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rsid w:val="005225B2"/>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4-Accent3">
    <w:name w:val="Grid Table 4 Accent 3"/>
    <w:basedOn w:val="TableNormal"/>
    <w:uiPriority w:val="49"/>
    <w:rsid w:val="005225B2"/>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4-Accent4">
    <w:name w:val="Grid Table 4 Accent 4"/>
    <w:basedOn w:val="TableNormal"/>
    <w:uiPriority w:val="49"/>
    <w:rsid w:val="005225B2"/>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4-Accent5">
    <w:name w:val="Grid Table 4 Accent 5"/>
    <w:basedOn w:val="TableNormal"/>
    <w:uiPriority w:val="49"/>
    <w:rsid w:val="005225B2"/>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4-Accent6">
    <w:name w:val="Grid Table 4 Accent 6"/>
    <w:basedOn w:val="TableNormal"/>
    <w:uiPriority w:val="49"/>
    <w:rsid w:val="005225B2"/>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5Dark">
    <w:name w:val="Grid Table 5 Dark"/>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5Dark-Accent2">
    <w:name w:val="Grid Table 5 Dark Accent 2"/>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styleId="GridTable5Dark-Accent3">
    <w:name w:val="Grid Table 5 Dark Accent 3"/>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5Dark-Accent4">
    <w:name w:val="Grid Table 5 Dark Accent 4"/>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styleId="GridTable5Dark-Accent5">
    <w:name w:val="Grid Table 5 Dark Accent 5"/>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styleId="GridTable5Dark-Accent6">
    <w:name w:val="Grid Table 5 Dark Accent 6"/>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styleId="GridTable6Colourful">
    <w:name w:val="Grid Table 6 Colorful"/>
    <w:basedOn w:val="TableNormal"/>
    <w:uiPriority w:val="51"/>
    <w:rsid w:val="005225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5225B2"/>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6ColourfulAccent2">
    <w:name w:val="Grid Table 6 Colorful Accent 2"/>
    <w:basedOn w:val="TableNormal"/>
    <w:uiPriority w:val="51"/>
    <w:rsid w:val="005225B2"/>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6ColourfulAccent3">
    <w:name w:val="Grid Table 6 Colorful Accent 3"/>
    <w:basedOn w:val="TableNormal"/>
    <w:uiPriority w:val="51"/>
    <w:rsid w:val="005225B2"/>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6ColourfulAccent4">
    <w:name w:val="Grid Table 6 Colorful Accent 4"/>
    <w:basedOn w:val="TableNormal"/>
    <w:uiPriority w:val="51"/>
    <w:rsid w:val="005225B2"/>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6ColourfulAccent5">
    <w:name w:val="Grid Table 6 Colorful Accent 5"/>
    <w:basedOn w:val="TableNormal"/>
    <w:uiPriority w:val="51"/>
    <w:rsid w:val="005225B2"/>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6ColourfulAccent6">
    <w:name w:val="Grid Table 6 Colorful Accent 6"/>
    <w:basedOn w:val="TableNormal"/>
    <w:uiPriority w:val="51"/>
    <w:rsid w:val="005225B2"/>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7Colourful">
    <w:name w:val="Grid Table 7 Colorful"/>
    <w:basedOn w:val="TableNormal"/>
    <w:uiPriority w:val="52"/>
    <w:rsid w:val="005225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52"/>
    <w:rsid w:val="005225B2"/>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GridTable7ColourfulAccent2">
    <w:name w:val="Grid Table 7 Colorful Accent 2"/>
    <w:basedOn w:val="TableNormal"/>
    <w:uiPriority w:val="52"/>
    <w:rsid w:val="005225B2"/>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GridTable7ColourfulAccent3">
    <w:name w:val="Grid Table 7 Colorful Accent 3"/>
    <w:basedOn w:val="TableNormal"/>
    <w:uiPriority w:val="52"/>
    <w:rsid w:val="005225B2"/>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7ColourfulAccent4">
    <w:name w:val="Grid Table 7 Colorful Accent 4"/>
    <w:basedOn w:val="TableNormal"/>
    <w:uiPriority w:val="52"/>
    <w:rsid w:val="005225B2"/>
    <w:pPr>
      <w:spacing w:after="0" w:line="240" w:lineRule="auto"/>
    </w:pPr>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GridTable7ColourfulAccent5">
    <w:name w:val="Grid Table 7 Colorful Accent 5"/>
    <w:basedOn w:val="TableNormal"/>
    <w:uiPriority w:val="52"/>
    <w:rsid w:val="005225B2"/>
    <w:pPr>
      <w:spacing w:after="0" w:line="240" w:lineRule="auto"/>
    </w:pPr>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GridTable7ColourfulAccent6">
    <w:name w:val="Grid Table 7 Colorful Accent 6"/>
    <w:basedOn w:val="TableNormal"/>
    <w:uiPriority w:val="52"/>
    <w:rsid w:val="005225B2"/>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styleId="Hashtag">
    <w:name w:val="Hashtag"/>
    <w:basedOn w:val="DefaultParagraphFont"/>
    <w:uiPriority w:val="99"/>
    <w:semiHidden/>
    <w:unhideWhenUsed/>
    <w:rsid w:val="005225B2"/>
    <w:rPr>
      <w:color w:val="2B579A"/>
      <w:shd w:val="clear" w:color="auto" w:fill="E6E6E6"/>
    </w:rPr>
  </w:style>
  <w:style w:type="character" w:styleId="HTMLAcronym">
    <w:name w:val="HTML Acronym"/>
    <w:basedOn w:val="DefaultParagraphFont"/>
    <w:uiPriority w:val="99"/>
    <w:semiHidden/>
    <w:unhideWhenUsed/>
    <w:rsid w:val="005225B2"/>
  </w:style>
  <w:style w:type="paragraph" w:styleId="HTMLAddress">
    <w:name w:val="HTML Address"/>
    <w:basedOn w:val="Normal"/>
    <w:link w:val="HTMLAddressChar"/>
    <w:uiPriority w:val="99"/>
    <w:semiHidden/>
    <w:unhideWhenUsed/>
    <w:rsid w:val="005225B2"/>
    <w:pPr>
      <w:spacing w:after="0" w:line="240" w:lineRule="auto"/>
    </w:pPr>
    <w:rPr>
      <w:i/>
      <w:iCs/>
    </w:rPr>
  </w:style>
  <w:style w:type="character" w:customStyle="1" w:styleId="HTMLAddressChar">
    <w:name w:val="HTML Address Char"/>
    <w:basedOn w:val="DefaultParagraphFont"/>
    <w:link w:val="HTMLAddress"/>
    <w:uiPriority w:val="99"/>
    <w:semiHidden/>
    <w:rsid w:val="005225B2"/>
    <w:rPr>
      <w:i/>
      <w:iCs/>
    </w:rPr>
  </w:style>
  <w:style w:type="character" w:styleId="HTMLCite">
    <w:name w:val="HTML Cite"/>
    <w:basedOn w:val="DefaultParagraphFont"/>
    <w:uiPriority w:val="99"/>
    <w:semiHidden/>
    <w:unhideWhenUsed/>
    <w:rsid w:val="005225B2"/>
    <w:rPr>
      <w:i/>
      <w:iCs/>
    </w:rPr>
  </w:style>
  <w:style w:type="character" w:styleId="HTMLCode">
    <w:name w:val="HTML Code"/>
    <w:basedOn w:val="DefaultParagraphFont"/>
    <w:uiPriority w:val="99"/>
    <w:semiHidden/>
    <w:unhideWhenUsed/>
    <w:rsid w:val="005225B2"/>
    <w:rPr>
      <w:rFonts w:ascii="Consolas" w:hAnsi="Consolas"/>
      <w:sz w:val="22"/>
      <w:szCs w:val="20"/>
    </w:rPr>
  </w:style>
  <w:style w:type="character" w:styleId="HTMLDefinition">
    <w:name w:val="HTML Definition"/>
    <w:basedOn w:val="DefaultParagraphFont"/>
    <w:uiPriority w:val="99"/>
    <w:semiHidden/>
    <w:unhideWhenUsed/>
    <w:rsid w:val="005225B2"/>
    <w:rPr>
      <w:i/>
      <w:iCs/>
    </w:rPr>
  </w:style>
  <w:style w:type="character" w:styleId="HTMLKeyboard">
    <w:name w:val="HTML Keyboard"/>
    <w:basedOn w:val="DefaultParagraphFont"/>
    <w:uiPriority w:val="99"/>
    <w:semiHidden/>
    <w:unhideWhenUsed/>
    <w:rsid w:val="005225B2"/>
    <w:rPr>
      <w:rFonts w:ascii="Consolas" w:hAnsi="Consolas"/>
      <w:sz w:val="22"/>
      <w:szCs w:val="20"/>
    </w:rPr>
  </w:style>
  <w:style w:type="paragraph" w:styleId="HTMLPreformatted">
    <w:name w:val="HTML Preformatted"/>
    <w:basedOn w:val="Normal"/>
    <w:link w:val="HTMLPreformattedChar"/>
    <w:uiPriority w:val="99"/>
    <w:semiHidden/>
    <w:unhideWhenUsed/>
    <w:rsid w:val="005225B2"/>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5225B2"/>
    <w:rPr>
      <w:rFonts w:ascii="Consolas" w:hAnsi="Consolas"/>
      <w:sz w:val="22"/>
      <w:szCs w:val="20"/>
    </w:rPr>
  </w:style>
  <w:style w:type="character" w:styleId="HTMLSample">
    <w:name w:val="HTML Sample"/>
    <w:basedOn w:val="DefaultParagraphFont"/>
    <w:uiPriority w:val="99"/>
    <w:semiHidden/>
    <w:unhideWhenUsed/>
    <w:rsid w:val="005225B2"/>
    <w:rPr>
      <w:rFonts w:ascii="Consolas" w:hAnsi="Consolas"/>
      <w:sz w:val="24"/>
      <w:szCs w:val="24"/>
    </w:rPr>
  </w:style>
  <w:style w:type="character" w:styleId="HTMLTypewriter">
    <w:name w:val="HTML Typewriter"/>
    <w:basedOn w:val="DefaultParagraphFont"/>
    <w:uiPriority w:val="99"/>
    <w:semiHidden/>
    <w:unhideWhenUsed/>
    <w:rsid w:val="005225B2"/>
    <w:rPr>
      <w:rFonts w:ascii="Consolas" w:hAnsi="Consolas"/>
      <w:sz w:val="22"/>
      <w:szCs w:val="20"/>
    </w:rPr>
  </w:style>
  <w:style w:type="character" w:styleId="HTMLVariable">
    <w:name w:val="HTML Variable"/>
    <w:basedOn w:val="DefaultParagraphFont"/>
    <w:uiPriority w:val="99"/>
    <w:semiHidden/>
    <w:unhideWhenUsed/>
    <w:rsid w:val="005225B2"/>
    <w:rPr>
      <w:i/>
      <w:iCs/>
    </w:rPr>
  </w:style>
  <w:style w:type="paragraph" w:styleId="Index1">
    <w:name w:val="index 1"/>
    <w:basedOn w:val="Normal"/>
    <w:next w:val="Normal"/>
    <w:autoRedefine/>
    <w:uiPriority w:val="99"/>
    <w:semiHidden/>
    <w:unhideWhenUsed/>
    <w:rsid w:val="005225B2"/>
    <w:pPr>
      <w:spacing w:after="0" w:line="240" w:lineRule="auto"/>
      <w:ind w:left="230" w:hanging="230"/>
    </w:pPr>
  </w:style>
  <w:style w:type="paragraph" w:styleId="Index2">
    <w:name w:val="index 2"/>
    <w:basedOn w:val="Normal"/>
    <w:next w:val="Normal"/>
    <w:autoRedefine/>
    <w:uiPriority w:val="99"/>
    <w:semiHidden/>
    <w:unhideWhenUsed/>
    <w:rsid w:val="005225B2"/>
    <w:pPr>
      <w:spacing w:after="0" w:line="240" w:lineRule="auto"/>
      <w:ind w:left="460" w:hanging="230"/>
    </w:pPr>
  </w:style>
  <w:style w:type="paragraph" w:styleId="Index3">
    <w:name w:val="index 3"/>
    <w:basedOn w:val="Normal"/>
    <w:next w:val="Normal"/>
    <w:autoRedefine/>
    <w:uiPriority w:val="99"/>
    <w:semiHidden/>
    <w:unhideWhenUsed/>
    <w:rsid w:val="005225B2"/>
    <w:pPr>
      <w:spacing w:after="0" w:line="240" w:lineRule="auto"/>
      <w:ind w:left="690" w:hanging="230"/>
    </w:pPr>
  </w:style>
  <w:style w:type="paragraph" w:styleId="Index4">
    <w:name w:val="index 4"/>
    <w:basedOn w:val="Normal"/>
    <w:next w:val="Normal"/>
    <w:autoRedefine/>
    <w:uiPriority w:val="99"/>
    <w:semiHidden/>
    <w:unhideWhenUsed/>
    <w:rsid w:val="005225B2"/>
    <w:pPr>
      <w:spacing w:after="0" w:line="240" w:lineRule="auto"/>
      <w:ind w:left="920" w:hanging="230"/>
    </w:pPr>
  </w:style>
  <w:style w:type="paragraph" w:styleId="Index5">
    <w:name w:val="index 5"/>
    <w:basedOn w:val="Normal"/>
    <w:next w:val="Normal"/>
    <w:autoRedefine/>
    <w:uiPriority w:val="99"/>
    <w:semiHidden/>
    <w:unhideWhenUsed/>
    <w:rsid w:val="005225B2"/>
    <w:pPr>
      <w:spacing w:after="0" w:line="240" w:lineRule="auto"/>
      <w:ind w:left="1150" w:hanging="230"/>
    </w:pPr>
  </w:style>
  <w:style w:type="paragraph" w:styleId="Index6">
    <w:name w:val="index 6"/>
    <w:basedOn w:val="Normal"/>
    <w:next w:val="Normal"/>
    <w:autoRedefine/>
    <w:uiPriority w:val="99"/>
    <w:semiHidden/>
    <w:unhideWhenUsed/>
    <w:rsid w:val="005225B2"/>
    <w:pPr>
      <w:spacing w:after="0" w:line="240" w:lineRule="auto"/>
      <w:ind w:left="1380" w:hanging="230"/>
    </w:pPr>
  </w:style>
  <w:style w:type="paragraph" w:styleId="Index7">
    <w:name w:val="index 7"/>
    <w:basedOn w:val="Normal"/>
    <w:next w:val="Normal"/>
    <w:autoRedefine/>
    <w:uiPriority w:val="99"/>
    <w:semiHidden/>
    <w:unhideWhenUsed/>
    <w:rsid w:val="005225B2"/>
    <w:pPr>
      <w:spacing w:after="0" w:line="240" w:lineRule="auto"/>
      <w:ind w:left="1610" w:hanging="230"/>
    </w:pPr>
  </w:style>
  <w:style w:type="paragraph" w:styleId="Index8">
    <w:name w:val="index 8"/>
    <w:basedOn w:val="Normal"/>
    <w:next w:val="Normal"/>
    <w:autoRedefine/>
    <w:uiPriority w:val="99"/>
    <w:semiHidden/>
    <w:unhideWhenUsed/>
    <w:rsid w:val="005225B2"/>
    <w:pPr>
      <w:spacing w:after="0" w:line="240" w:lineRule="auto"/>
      <w:ind w:left="1840" w:hanging="230"/>
    </w:pPr>
  </w:style>
  <w:style w:type="paragraph" w:styleId="Index9">
    <w:name w:val="index 9"/>
    <w:basedOn w:val="Normal"/>
    <w:next w:val="Normal"/>
    <w:autoRedefine/>
    <w:uiPriority w:val="99"/>
    <w:semiHidden/>
    <w:unhideWhenUsed/>
    <w:rsid w:val="005225B2"/>
    <w:pPr>
      <w:spacing w:after="0" w:line="240" w:lineRule="auto"/>
      <w:ind w:left="2070" w:hanging="230"/>
    </w:pPr>
  </w:style>
  <w:style w:type="paragraph" w:styleId="IndexHeading">
    <w:name w:val="index heading"/>
    <w:basedOn w:val="Normal"/>
    <w:next w:val="Index1"/>
    <w:uiPriority w:val="99"/>
    <w:semiHidden/>
    <w:unhideWhenUsed/>
    <w:rsid w:val="005225B2"/>
    <w:rPr>
      <w:rFonts w:asciiTheme="majorHAnsi" w:eastAsiaTheme="majorEastAsia" w:hAnsiTheme="majorHAnsi" w:cstheme="majorBidi"/>
      <w:b/>
      <w:bCs/>
    </w:rPr>
  </w:style>
  <w:style w:type="table" w:styleId="LightGrid">
    <w:name w:val="Light Grid"/>
    <w:basedOn w:val="TableNormal"/>
    <w:uiPriority w:val="40"/>
    <w:semiHidden/>
    <w:unhideWhenUsed/>
    <w:rsid w:val="005225B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5225B2"/>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LightGrid-Accent2">
    <w:name w:val="Light Grid Accent 2"/>
    <w:basedOn w:val="TableNormal"/>
    <w:uiPriority w:val="42"/>
    <w:semiHidden/>
    <w:unhideWhenUsed/>
    <w:rsid w:val="005225B2"/>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LightGrid-Accent3">
    <w:name w:val="Light Grid Accent 3"/>
    <w:basedOn w:val="TableNormal"/>
    <w:uiPriority w:val="43"/>
    <w:semiHidden/>
    <w:unhideWhenUsed/>
    <w:rsid w:val="005225B2"/>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LightGrid-Accent4">
    <w:name w:val="Light Grid Accent 4"/>
    <w:basedOn w:val="TableNormal"/>
    <w:uiPriority w:val="44"/>
    <w:semiHidden/>
    <w:unhideWhenUsed/>
    <w:rsid w:val="005225B2"/>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LightGrid-Accent5">
    <w:name w:val="Light Grid Accent 5"/>
    <w:basedOn w:val="TableNormal"/>
    <w:uiPriority w:val="45"/>
    <w:semiHidden/>
    <w:unhideWhenUsed/>
    <w:rsid w:val="005225B2"/>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LightGrid-Accent6">
    <w:name w:val="Light Grid Accent 6"/>
    <w:basedOn w:val="TableNormal"/>
    <w:uiPriority w:val="46"/>
    <w:semiHidden/>
    <w:unhideWhenUsed/>
    <w:rsid w:val="005225B2"/>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LightList">
    <w:name w:val="Light List"/>
    <w:basedOn w:val="TableNormal"/>
    <w:uiPriority w:val="40"/>
    <w:semiHidden/>
    <w:unhideWhenUsed/>
    <w:rsid w:val="005225B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5225B2"/>
    <w:pPr>
      <w:spacing w:after="0" w:line="240" w:lineRule="auto"/>
    </w:p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LightList-Accent2">
    <w:name w:val="Light List Accent 2"/>
    <w:basedOn w:val="TableNormal"/>
    <w:uiPriority w:val="42"/>
    <w:semiHidden/>
    <w:unhideWhenUsed/>
    <w:rsid w:val="005225B2"/>
    <w:pPr>
      <w:spacing w:after="0" w:line="240" w:lineRule="auto"/>
    </w:p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LightList-Accent3">
    <w:name w:val="Light List Accent 3"/>
    <w:basedOn w:val="TableNormal"/>
    <w:uiPriority w:val="43"/>
    <w:semiHidden/>
    <w:unhideWhenUsed/>
    <w:rsid w:val="005225B2"/>
    <w:pPr>
      <w:spacing w:after="0" w:line="240" w:lineRule="auto"/>
    </w:p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LightList-Accent4">
    <w:name w:val="Light List Accent 4"/>
    <w:basedOn w:val="TableNormal"/>
    <w:uiPriority w:val="44"/>
    <w:semiHidden/>
    <w:unhideWhenUsed/>
    <w:rsid w:val="005225B2"/>
    <w:pPr>
      <w:spacing w:after="0" w:line="240" w:lineRule="auto"/>
    </w:p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LightList-Accent5">
    <w:name w:val="Light List Accent 5"/>
    <w:basedOn w:val="TableNormal"/>
    <w:uiPriority w:val="45"/>
    <w:semiHidden/>
    <w:unhideWhenUsed/>
    <w:rsid w:val="005225B2"/>
    <w:pPr>
      <w:spacing w:after="0" w:line="240" w:lineRule="auto"/>
    </w:p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LightList-Accent6">
    <w:name w:val="Light List Accent 6"/>
    <w:basedOn w:val="TableNormal"/>
    <w:uiPriority w:val="46"/>
    <w:semiHidden/>
    <w:unhideWhenUsed/>
    <w:rsid w:val="005225B2"/>
    <w:pPr>
      <w:spacing w:after="0" w:line="240" w:lineRule="auto"/>
    </w:p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LightShading">
    <w:name w:val="Light Shading"/>
    <w:basedOn w:val="TableNormal"/>
    <w:uiPriority w:val="40"/>
    <w:semiHidden/>
    <w:unhideWhenUsed/>
    <w:rsid w:val="005225B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5225B2"/>
    <w:pPr>
      <w:spacing w:after="0" w:line="240" w:lineRule="auto"/>
    </w:pPr>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LightShading-Accent2">
    <w:name w:val="Light Shading Accent 2"/>
    <w:basedOn w:val="TableNormal"/>
    <w:uiPriority w:val="42"/>
    <w:semiHidden/>
    <w:unhideWhenUsed/>
    <w:rsid w:val="005225B2"/>
    <w:pPr>
      <w:spacing w:after="0" w:line="240" w:lineRule="auto"/>
    </w:pPr>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LightShading-Accent3">
    <w:name w:val="Light Shading Accent 3"/>
    <w:basedOn w:val="TableNormal"/>
    <w:uiPriority w:val="43"/>
    <w:semiHidden/>
    <w:unhideWhenUsed/>
    <w:rsid w:val="005225B2"/>
    <w:pPr>
      <w:spacing w:after="0" w:line="240" w:lineRule="auto"/>
    </w:pPr>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LightShading-Accent4">
    <w:name w:val="Light Shading Accent 4"/>
    <w:basedOn w:val="TableNormal"/>
    <w:uiPriority w:val="44"/>
    <w:semiHidden/>
    <w:unhideWhenUsed/>
    <w:rsid w:val="005225B2"/>
    <w:pPr>
      <w:spacing w:after="0" w:line="240" w:lineRule="auto"/>
    </w:pPr>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LightShading-Accent5">
    <w:name w:val="Light Shading Accent 5"/>
    <w:basedOn w:val="TableNormal"/>
    <w:uiPriority w:val="45"/>
    <w:semiHidden/>
    <w:unhideWhenUsed/>
    <w:rsid w:val="005225B2"/>
    <w:pPr>
      <w:spacing w:after="0" w:line="240" w:lineRule="auto"/>
    </w:pPr>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LightShading-Accent6">
    <w:name w:val="Light Shading Accent 6"/>
    <w:basedOn w:val="TableNormal"/>
    <w:uiPriority w:val="46"/>
    <w:semiHidden/>
    <w:unhideWhenUsed/>
    <w:rsid w:val="005225B2"/>
    <w:pPr>
      <w:spacing w:after="0" w:line="240" w:lineRule="auto"/>
    </w:pPr>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LineNumber">
    <w:name w:val="line number"/>
    <w:basedOn w:val="DefaultParagraphFont"/>
    <w:uiPriority w:val="99"/>
    <w:semiHidden/>
    <w:unhideWhenUsed/>
    <w:rsid w:val="005225B2"/>
  </w:style>
  <w:style w:type="paragraph" w:styleId="List3">
    <w:name w:val="List 3"/>
    <w:basedOn w:val="Normal"/>
    <w:uiPriority w:val="99"/>
    <w:semiHidden/>
    <w:unhideWhenUsed/>
    <w:rsid w:val="005225B2"/>
    <w:pPr>
      <w:ind w:left="1080" w:hanging="360"/>
      <w:contextualSpacing/>
    </w:pPr>
  </w:style>
  <w:style w:type="paragraph" w:styleId="List4">
    <w:name w:val="List 4"/>
    <w:basedOn w:val="Normal"/>
    <w:uiPriority w:val="99"/>
    <w:semiHidden/>
    <w:unhideWhenUsed/>
    <w:rsid w:val="005225B2"/>
    <w:pPr>
      <w:ind w:left="1440" w:hanging="360"/>
      <w:contextualSpacing/>
    </w:pPr>
  </w:style>
  <w:style w:type="paragraph" w:styleId="List5">
    <w:name w:val="List 5"/>
    <w:basedOn w:val="Normal"/>
    <w:uiPriority w:val="99"/>
    <w:semiHidden/>
    <w:unhideWhenUsed/>
    <w:rsid w:val="005225B2"/>
    <w:pPr>
      <w:ind w:left="1800" w:hanging="360"/>
      <w:contextualSpacing/>
    </w:pPr>
  </w:style>
  <w:style w:type="paragraph" w:styleId="ListContinue">
    <w:name w:val="List Continue"/>
    <w:basedOn w:val="Normal"/>
    <w:uiPriority w:val="99"/>
    <w:semiHidden/>
    <w:unhideWhenUsed/>
    <w:rsid w:val="005225B2"/>
    <w:pPr>
      <w:spacing w:after="120"/>
      <w:ind w:left="360"/>
      <w:contextualSpacing/>
    </w:pPr>
  </w:style>
  <w:style w:type="paragraph" w:styleId="ListContinue2">
    <w:name w:val="List Continue 2"/>
    <w:basedOn w:val="Normal"/>
    <w:uiPriority w:val="99"/>
    <w:semiHidden/>
    <w:unhideWhenUsed/>
    <w:rsid w:val="005225B2"/>
    <w:pPr>
      <w:spacing w:after="120"/>
      <w:ind w:left="720"/>
      <w:contextualSpacing/>
    </w:pPr>
  </w:style>
  <w:style w:type="paragraph" w:styleId="ListContinue3">
    <w:name w:val="List Continue 3"/>
    <w:basedOn w:val="Normal"/>
    <w:uiPriority w:val="99"/>
    <w:semiHidden/>
    <w:unhideWhenUsed/>
    <w:rsid w:val="005225B2"/>
    <w:pPr>
      <w:spacing w:after="120"/>
      <w:ind w:left="1080"/>
      <w:contextualSpacing/>
    </w:pPr>
  </w:style>
  <w:style w:type="paragraph" w:styleId="ListContinue4">
    <w:name w:val="List Continue 4"/>
    <w:basedOn w:val="Normal"/>
    <w:uiPriority w:val="99"/>
    <w:semiHidden/>
    <w:unhideWhenUsed/>
    <w:rsid w:val="005225B2"/>
    <w:pPr>
      <w:spacing w:after="120"/>
      <w:ind w:left="1440"/>
      <w:contextualSpacing/>
    </w:pPr>
  </w:style>
  <w:style w:type="paragraph" w:styleId="ListContinue5">
    <w:name w:val="List Continue 5"/>
    <w:basedOn w:val="Normal"/>
    <w:uiPriority w:val="99"/>
    <w:semiHidden/>
    <w:unhideWhenUsed/>
    <w:rsid w:val="005225B2"/>
    <w:pPr>
      <w:spacing w:after="120"/>
      <w:ind w:left="1800"/>
      <w:contextualSpacing/>
    </w:pPr>
  </w:style>
  <w:style w:type="paragraph" w:styleId="ListNumber">
    <w:name w:val="List Number"/>
    <w:basedOn w:val="Normal"/>
    <w:uiPriority w:val="99"/>
    <w:semiHidden/>
    <w:unhideWhenUsed/>
    <w:rsid w:val="005225B2"/>
    <w:pPr>
      <w:numPr>
        <w:numId w:val="33"/>
      </w:numPr>
      <w:contextualSpacing/>
    </w:pPr>
  </w:style>
  <w:style w:type="paragraph" w:styleId="ListNumber2">
    <w:name w:val="List Number 2"/>
    <w:basedOn w:val="Normal"/>
    <w:uiPriority w:val="99"/>
    <w:semiHidden/>
    <w:unhideWhenUsed/>
    <w:rsid w:val="005225B2"/>
    <w:pPr>
      <w:numPr>
        <w:numId w:val="34"/>
      </w:numPr>
      <w:contextualSpacing/>
    </w:pPr>
  </w:style>
  <w:style w:type="paragraph" w:styleId="ListNumber3">
    <w:name w:val="List Number 3"/>
    <w:basedOn w:val="Normal"/>
    <w:uiPriority w:val="99"/>
    <w:semiHidden/>
    <w:unhideWhenUsed/>
    <w:rsid w:val="005225B2"/>
    <w:pPr>
      <w:numPr>
        <w:numId w:val="35"/>
      </w:numPr>
      <w:contextualSpacing/>
    </w:pPr>
  </w:style>
  <w:style w:type="paragraph" w:styleId="ListNumber4">
    <w:name w:val="List Number 4"/>
    <w:basedOn w:val="Normal"/>
    <w:uiPriority w:val="99"/>
    <w:semiHidden/>
    <w:unhideWhenUsed/>
    <w:rsid w:val="005225B2"/>
    <w:pPr>
      <w:numPr>
        <w:numId w:val="36"/>
      </w:numPr>
      <w:contextualSpacing/>
    </w:pPr>
  </w:style>
  <w:style w:type="paragraph" w:styleId="ListNumber5">
    <w:name w:val="List Number 5"/>
    <w:basedOn w:val="Normal"/>
    <w:uiPriority w:val="99"/>
    <w:semiHidden/>
    <w:unhideWhenUsed/>
    <w:rsid w:val="005225B2"/>
    <w:pPr>
      <w:numPr>
        <w:numId w:val="37"/>
      </w:numPr>
      <w:contextualSpacing/>
    </w:pPr>
  </w:style>
  <w:style w:type="table" w:styleId="ListTable1Light">
    <w:name w:val="List Table 1 Light"/>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1Light-Accent3">
    <w:name w:val="List Table 1 Light Accent 3"/>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1Light-Accent4">
    <w:name w:val="List Table 1 Light Accent 4"/>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1Light-Accent5">
    <w:name w:val="List Table 1 Light Accent 5"/>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1Light-Accent6">
    <w:name w:val="List Table 1 Light Accent 6"/>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2">
    <w:name w:val="List Table 2"/>
    <w:basedOn w:val="TableNormal"/>
    <w:uiPriority w:val="47"/>
    <w:rsid w:val="005225B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225B2"/>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2-Accent2">
    <w:name w:val="List Table 2 Accent 2"/>
    <w:basedOn w:val="TableNormal"/>
    <w:uiPriority w:val="47"/>
    <w:rsid w:val="005225B2"/>
    <w:pPr>
      <w:spacing w:after="0" w:line="240" w:lineRule="auto"/>
    </w:pPr>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2-Accent3">
    <w:name w:val="List Table 2 Accent 3"/>
    <w:basedOn w:val="TableNormal"/>
    <w:uiPriority w:val="47"/>
    <w:rsid w:val="005225B2"/>
    <w:pPr>
      <w:spacing w:after="0" w:line="240" w:lineRule="auto"/>
    </w:pPr>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2-Accent4">
    <w:name w:val="List Table 2 Accent 4"/>
    <w:basedOn w:val="TableNormal"/>
    <w:uiPriority w:val="47"/>
    <w:rsid w:val="005225B2"/>
    <w:pPr>
      <w:spacing w:after="0" w:line="240" w:lineRule="auto"/>
    </w:pPr>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2-Accent5">
    <w:name w:val="List Table 2 Accent 5"/>
    <w:basedOn w:val="TableNormal"/>
    <w:uiPriority w:val="47"/>
    <w:rsid w:val="005225B2"/>
    <w:pPr>
      <w:spacing w:after="0" w:line="240" w:lineRule="auto"/>
    </w:pPr>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2-Accent6">
    <w:name w:val="List Table 2 Accent 6"/>
    <w:basedOn w:val="TableNormal"/>
    <w:uiPriority w:val="47"/>
    <w:rsid w:val="005225B2"/>
    <w:pPr>
      <w:spacing w:after="0" w:line="240" w:lineRule="auto"/>
    </w:pPr>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3">
    <w:name w:val="List Table 3"/>
    <w:basedOn w:val="TableNormal"/>
    <w:uiPriority w:val="48"/>
    <w:rsid w:val="005225B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225B2"/>
    <w:pPr>
      <w:spacing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styleId="ListTable3-Accent2">
    <w:name w:val="List Table 3 Accent 2"/>
    <w:basedOn w:val="TableNormal"/>
    <w:uiPriority w:val="48"/>
    <w:rsid w:val="005225B2"/>
    <w:pPr>
      <w:spacing w:after="0" w:line="240" w:lineRule="auto"/>
    </w:pPr>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styleId="ListTable3-Accent3">
    <w:name w:val="List Table 3 Accent 3"/>
    <w:basedOn w:val="TableNormal"/>
    <w:uiPriority w:val="48"/>
    <w:rsid w:val="005225B2"/>
    <w:pPr>
      <w:spacing w:after="0" w:line="240" w:lineRule="auto"/>
    </w:pPr>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styleId="ListTable3-Accent4">
    <w:name w:val="List Table 3 Accent 4"/>
    <w:basedOn w:val="TableNormal"/>
    <w:uiPriority w:val="48"/>
    <w:rsid w:val="005225B2"/>
    <w:pPr>
      <w:spacing w:after="0" w:line="240" w:lineRule="auto"/>
    </w:pPr>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styleId="ListTable3-Accent5">
    <w:name w:val="List Table 3 Accent 5"/>
    <w:basedOn w:val="TableNormal"/>
    <w:uiPriority w:val="48"/>
    <w:rsid w:val="005225B2"/>
    <w:pPr>
      <w:spacing w:after="0" w:line="240" w:lineRule="auto"/>
    </w:pPr>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styleId="ListTable3-Accent6">
    <w:name w:val="List Table 3 Accent 6"/>
    <w:basedOn w:val="TableNormal"/>
    <w:uiPriority w:val="48"/>
    <w:rsid w:val="005225B2"/>
    <w:pPr>
      <w:spacing w:after="0" w:line="240" w:lineRule="auto"/>
    </w:pPr>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styleId="ListTable4">
    <w:name w:val="List Table 4"/>
    <w:basedOn w:val="TableNormal"/>
    <w:uiPriority w:val="49"/>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225B2"/>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4-Accent2">
    <w:name w:val="List Table 4 Accent 2"/>
    <w:basedOn w:val="TableNormal"/>
    <w:uiPriority w:val="49"/>
    <w:rsid w:val="005225B2"/>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4-Accent3">
    <w:name w:val="List Table 4 Accent 3"/>
    <w:basedOn w:val="TableNormal"/>
    <w:uiPriority w:val="49"/>
    <w:rsid w:val="005225B2"/>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4-Accent4">
    <w:name w:val="List Table 4 Accent 4"/>
    <w:basedOn w:val="TableNormal"/>
    <w:uiPriority w:val="49"/>
    <w:rsid w:val="005225B2"/>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4-Accent5">
    <w:name w:val="List Table 4 Accent 5"/>
    <w:basedOn w:val="TableNormal"/>
    <w:uiPriority w:val="49"/>
    <w:rsid w:val="005225B2"/>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4-Accent6">
    <w:name w:val="List Table 4 Accent 6"/>
    <w:basedOn w:val="TableNormal"/>
    <w:uiPriority w:val="49"/>
    <w:rsid w:val="005225B2"/>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5Dark">
    <w:name w:val="List Table 5 Dark"/>
    <w:basedOn w:val="TableNormal"/>
    <w:uiPriority w:val="50"/>
    <w:rsid w:val="005225B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225B2"/>
    <w:pPr>
      <w:spacing w:after="0" w:line="240" w:lineRule="auto"/>
    </w:pPr>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225B2"/>
    <w:pPr>
      <w:spacing w:after="0" w:line="240" w:lineRule="auto"/>
    </w:pPr>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225B2"/>
    <w:pPr>
      <w:spacing w:after="0" w:line="240" w:lineRule="auto"/>
    </w:pPr>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225B2"/>
    <w:pPr>
      <w:spacing w:after="0" w:line="240" w:lineRule="auto"/>
    </w:pPr>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225B2"/>
    <w:pPr>
      <w:spacing w:after="0" w:line="240" w:lineRule="auto"/>
    </w:pPr>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225B2"/>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
    <w:name w:val="List Table 6 Colorful"/>
    <w:basedOn w:val="TableNormal"/>
    <w:uiPriority w:val="51"/>
    <w:rsid w:val="005225B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1">
    <w:name w:val="List Table 6 Colorful Accent 1"/>
    <w:basedOn w:val="TableNormal"/>
    <w:uiPriority w:val="51"/>
    <w:rsid w:val="005225B2"/>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6ColourfulAccent2">
    <w:name w:val="List Table 6 Colorful Accent 2"/>
    <w:basedOn w:val="TableNormal"/>
    <w:uiPriority w:val="51"/>
    <w:rsid w:val="005225B2"/>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6ColourfulAccent3">
    <w:name w:val="List Table 6 Colorful Accent 3"/>
    <w:basedOn w:val="TableNormal"/>
    <w:uiPriority w:val="51"/>
    <w:rsid w:val="005225B2"/>
    <w:pPr>
      <w:spacing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6ColourfulAccent4">
    <w:name w:val="List Table 6 Colorful Accent 4"/>
    <w:basedOn w:val="TableNormal"/>
    <w:uiPriority w:val="51"/>
    <w:rsid w:val="005225B2"/>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6ColourfulAccent5">
    <w:name w:val="List Table 6 Colorful Accent 5"/>
    <w:basedOn w:val="TableNormal"/>
    <w:uiPriority w:val="51"/>
    <w:rsid w:val="005225B2"/>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6ColourfulAccent6">
    <w:name w:val="List Table 6 Colorful Accent 6"/>
    <w:basedOn w:val="TableNormal"/>
    <w:uiPriority w:val="51"/>
    <w:rsid w:val="005225B2"/>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7Colourful">
    <w:name w:val="List Table 7 Colorful"/>
    <w:basedOn w:val="TableNormal"/>
    <w:uiPriority w:val="52"/>
    <w:rsid w:val="005225B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5225B2"/>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52"/>
    <w:rsid w:val="005225B2"/>
    <w:pPr>
      <w:spacing w:after="0" w:line="240" w:lineRule="auto"/>
    </w:pPr>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5225B2"/>
    <w:pPr>
      <w:spacing w:after="0" w:line="240" w:lineRule="auto"/>
    </w:pPr>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52"/>
    <w:rsid w:val="005225B2"/>
    <w:pPr>
      <w:spacing w:after="0" w:line="240" w:lineRule="auto"/>
    </w:pPr>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5225B2"/>
    <w:pPr>
      <w:spacing w:after="0" w:line="240" w:lineRule="auto"/>
    </w:pPr>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52"/>
    <w:rsid w:val="005225B2"/>
    <w:pPr>
      <w:spacing w:after="0" w:line="240" w:lineRule="auto"/>
    </w:pPr>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225B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5225B2"/>
    <w:rPr>
      <w:rFonts w:ascii="Consolas" w:hAnsi="Consolas"/>
      <w:sz w:val="22"/>
      <w:szCs w:val="20"/>
    </w:rPr>
  </w:style>
  <w:style w:type="table" w:styleId="MediumGrid1">
    <w:name w:val="Medium Grid 1"/>
    <w:basedOn w:val="TableNormal"/>
    <w:uiPriority w:val="40"/>
    <w:semiHidden/>
    <w:unhideWhenUsed/>
    <w:rsid w:val="005225B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5225B2"/>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MediumGrid1-Accent2">
    <w:name w:val="Medium Grid 1 Accent 2"/>
    <w:basedOn w:val="TableNormal"/>
    <w:uiPriority w:val="42"/>
    <w:semiHidden/>
    <w:unhideWhenUsed/>
    <w:rsid w:val="005225B2"/>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MediumGrid1-Accent3">
    <w:name w:val="Medium Grid 1 Accent 3"/>
    <w:basedOn w:val="TableNormal"/>
    <w:uiPriority w:val="43"/>
    <w:semiHidden/>
    <w:unhideWhenUsed/>
    <w:rsid w:val="005225B2"/>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MediumGrid1-Accent4">
    <w:name w:val="Medium Grid 1 Accent 4"/>
    <w:basedOn w:val="TableNormal"/>
    <w:uiPriority w:val="44"/>
    <w:semiHidden/>
    <w:unhideWhenUsed/>
    <w:rsid w:val="005225B2"/>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MediumGrid1-Accent5">
    <w:name w:val="Medium Grid 1 Accent 5"/>
    <w:basedOn w:val="TableNormal"/>
    <w:uiPriority w:val="45"/>
    <w:semiHidden/>
    <w:unhideWhenUsed/>
    <w:rsid w:val="005225B2"/>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MediumGrid1-Accent6">
    <w:name w:val="Medium Grid 1 Accent 6"/>
    <w:basedOn w:val="TableNormal"/>
    <w:uiPriority w:val="46"/>
    <w:semiHidden/>
    <w:unhideWhenUsed/>
    <w:rsid w:val="005225B2"/>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MediumGrid2">
    <w:name w:val="Medium Grid 2"/>
    <w:basedOn w:val="TableNormal"/>
    <w:uiPriority w:val="40"/>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MediumGrid3-Accent2">
    <w:name w:val="Medium Grid 3 Accent 2"/>
    <w:basedOn w:val="TableNormal"/>
    <w:uiPriority w:val="42"/>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MediumGrid3-Accent3">
    <w:name w:val="Medium Grid 3 Accent 3"/>
    <w:basedOn w:val="TableNormal"/>
    <w:uiPriority w:val="43"/>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MediumGrid3-Accent4">
    <w:name w:val="Medium Grid 3 Accent 4"/>
    <w:basedOn w:val="TableNormal"/>
    <w:uiPriority w:val="44"/>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MediumGrid3-Accent5">
    <w:name w:val="Medium Grid 3 Accent 5"/>
    <w:basedOn w:val="TableNormal"/>
    <w:uiPriority w:val="45"/>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MediumGrid3-Accent6">
    <w:name w:val="Medium Grid 3 Accent 6"/>
    <w:basedOn w:val="TableNormal"/>
    <w:uiPriority w:val="46"/>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MediumList1">
    <w:name w:val="Medium List 1"/>
    <w:basedOn w:val="TableNormal"/>
    <w:uiPriority w:val="40"/>
    <w:semiHidden/>
    <w:unhideWhenUsed/>
    <w:rsid w:val="005225B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5225B2"/>
    <w:pPr>
      <w:spacing w:after="0" w:line="240" w:lineRule="auto"/>
    </w:pPr>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MediumList1-Accent2">
    <w:name w:val="Medium List 1 Accent 2"/>
    <w:basedOn w:val="TableNormal"/>
    <w:uiPriority w:val="42"/>
    <w:semiHidden/>
    <w:unhideWhenUsed/>
    <w:rsid w:val="005225B2"/>
    <w:pPr>
      <w:spacing w:after="0" w:line="240" w:lineRule="auto"/>
    </w:pPr>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MediumList1-Accent3">
    <w:name w:val="Medium List 1 Accent 3"/>
    <w:basedOn w:val="TableNormal"/>
    <w:uiPriority w:val="43"/>
    <w:semiHidden/>
    <w:unhideWhenUsed/>
    <w:rsid w:val="005225B2"/>
    <w:pPr>
      <w:spacing w:after="0" w:line="240" w:lineRule="auto"/>
    </w:pPr>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MediumList1-Accent4">
    <w:name w:val="Medium List 1 Accent 4"/>
    <w:basedOn w:val="TableNormal"/>
    <w:uiPriority w:val="44"/>
    <w:semiHidden/>
    <w:unhideWhenUsed/>
    <w:rsid w:val="005225B2"/>
    <w:pPr>
      <w:spacing w:after="0" w:line="240" w:lineRule="auto"/>
    </w:pPr>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MediumList1-Accent5">
    <w:name w:val="Medium List 1 Accent 5"/>
    <w:basedOn w:val="TableNormal"/>
    <w:uiPriority w:val="45"/>
    <w:semiHidden/>
    <w:unhideWhenUsed/>
    <w:rsid w:val="005225B2"/>
    <w:pPr>
      <w:spacing w:after="0" w:line="240" w:lineRule="auto"/>
    </w:pPr>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MediumList1-Accent6">
    <w:name w:val="Medium List 1 Accent 6"/>
    <w:basedOn w:val="TableNormal"/>
    <w:uiPriority w:val="46"/>
    <w:semiHidden/>
    <w:unhideWhenUsed/>
    <w:rsid w:val="005225B2"/>
    <w:pPr>
      <w:spacing w:after="0" w:line="240" w:lineRule="auto"/>
    </w:pPr>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MediumList2">
    <w:name w:val="Medium List 2"/>
    <w:basedOn w:val="TableNormal"/>
    <w:uiPriority w:val="40"/>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5225B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5225B2"/>
    <w:pPr>
      <w:spacing w:after="0" w:line="240" w:lineRule="auto"/>
    </w:pPr>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5225B2"/>
    <w:pPr>
      <w:spacing w:after="0" w:line="240" w:lineRule="auto"/>
    </w:pPr>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5225B2"/>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5225B2"/>
    <w:pPr>
      <w:spacing w:after="0" w:line="240" w:lineRule="auto"/>
    </w:pPr>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5225B2"/>
    <w:pPr>
      <w:spacing w:after="0" w:line="240" w:lineRule="auto"/>
    </w:pPr>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5225B2"/>
    <w:pPr>
      <w:spacing w:after="0" w:line="240" w:lineRule="auto"/>
    </w:pPr>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5225B2"/>
    <w:rPr>
      <w:color w:val="2B579A"/>
      <w:shd w:val="clear" w:color="auto" w:fill="E6E6E6"/>
    </w:rPr>
  </w:style>
  <w:style w:type="paragraph" w:styleId="MessageHeader">
    <w:name w:val="Message Header"/>
    <w:basedOn w:val="Normal"/>
    <w:link w:val="MessageHeaderChar"/>
    <w:uiPriority w:val="99"/>
    <w:semiHidden/>
    <w:unhideWhenUsed/>
    <w:rsid w:val="005225B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225B2"/>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225B2"/>
    <w:rPr>
      <w:rFonts w:ascii="Times New Roman" w:hAnsi="Times New Roman"/>
      <w:sz w:val="24"/>
      <w:szCs w:val="24"/>
    </w:rPr>
  </w:style>
  <w:style w:type="paragraph" w:styleId="NormalIndent">
    <w:name w:val="Normal Indent"/>
    <w:basedOn w:val="Normal"/>
    <w:uiPriority w:val="99"/>
    <w:semiHidden/>
    <w:unhideWhenUsed/>
    <w:rsid w:val="005225B2"/>
    <w:pPr>
      <w:ind w:left="720"/>
    </w:pPr>
  </w:style>
  <w:style w:type="paragraph" w:styleId="NoteHeading">
    <w:name w:val="Note Heading"/>
    <w:basedOn w:val="Normal"/>
    <w:next w:val="Normal"/>
    <w:link w:val="NoteHeadingChar"/>
    <w:uiPriority w:val="99"/>
    <w:semiHidden/>
    <w:unhideWhenUsed/>
    <w:rsid w:val="005225B2"/>
    <w:pPr>
      <w:spacing w:after="0" w:line="240" w:lineRule="auto"/>
    </w:pPr>
  </w:style>
  <w:style w:type="character" w:customStyle="1" w:styleId="NoteHeadingChar">
    <w:name w:val="Note Heading Char"/>
    <w:basedOn w:val="DefaultParagraphFont"/>
    <w:link w:val="NoteHeading"/>
    <w:uiPriority w:val="99"/>
    <w:semiHidden/>
    <w:rsid w:val="005225B2"/>
  </w:style>
  <w:style w:type="character" w:styleId="PageNumber">
    <w:name w:val="page number"/>
    <w:basedOn w:val="DefaultParagraphFont"/>
    <w:uiPriority w:val="99"/>
    <w:semiHidden/>
    <w:unhideWhenUsed/>
    <w:rsid w:val="005225B2"/>
  </w:style>
  <w:style w:type="table" w:styleId="PlainTable1">
    <w:name w:val="Plain Table 1"/>
    <w:basedOn w:val="TableNormal"/>
    <w:uiPriority w:val="41"/>
    <w:rsid w:val="005225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225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225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225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225B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225B2"/>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5225B2"/>
    <w:rPr>
      <w:rFonts w:ascii="Consolas" w:hAnsi="Consolas"/>
      <w:sz w:val="22"/>
      <w:szCs w:val="21"/>
    </w:rPr>
  </w:style>
  <w:style w:type="paragraph" w:styleId="Salutation">
    <w:name w:val="Salutation"/>
    <w:basedOn w:val="Normal"/>
    <w:next w:val="Normal"/>
    <w:link w:val="SalutationChar"/>
    <w:uiPriority w:val="99"/>
    <w:semiHidden/>
    <w:unhideWhenUsed/>
    <w:rsid w:val="005225B2"/>
  </w:style>
  <w:style w:type="character" w:customStyle="1" w:styleId="SalutationChar">
    <w:name w:val="Salutation Char"/>
    <w:basedOn w:val="DefaultParagraphFont"/>
    <w:link w:val="Salutation"/>
    <w:uiPriority w:val="99"/>
    <w:semiHidden/>
    <w:rsid w:val="005225B2"/>
  </w:style>
  <w:style w:type="paragraph" w:styleId="Signature">
    <w:name w:val="Signature"/>
    <w:basedOn w:val="Normal"/>
    <w:link w:val="SignatureChar"/>
    <w:uiPriority w:val="99"/>
    <w:semiHidden/>
    <w:unhideWhenUsed/>
    <w:rsid w:val="005225B2"/>
    <w:pPr>
      <w:spacing w:after="0" w:line="240" w:lineRule="auto"/>
      <w:ind w:left="4320"/>
    </w:pPr>
  </w:style>
  <w:style w:type="character" w:customStyle="1" w:styleId="SignatureChar">
    <w:name w:val="Signature Char"/>
    <w:basedOn w:val="DefaultParagraphFont"/>
    <w:link w:val="Signature"/>
    <w:uiPriority w:val="99"/>
    <w:semiHidden/>
    <w:rsid w:val="005225B2"/>
  </w:style>
  <w:style w:type="character" w:styleId="SmartHyperlink">
    <w:name w:val="Smart Hyperlink"/>
    <w:basedOn w:val="DefaultParagraphFont"/>
    <w:uiPriority w:val="99"/>
    <w:semiHidden/>
    <w:unhideWhenUsed/>
    <w:rsid w:val="005225B2"/>
    <w:rPr>
      <w:u w:val="dotted"/>
    </w:rPr>
  </w:style>
  <w:style w:type="table" w:styleId="Table3Deffects1">
    <w:name w:val="Table 3D effects 1"/>
    <w:basedOn w:val="TableNormal"/>
    <w:uiPriority w:val="99"/>
    <w:semiHidden/>
    <w:unhideWhenUsed/>
    <w:rsid w:val="005225B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225B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225B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225B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225B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unhideWhenUsed/>
    <w:rsid w:val="005225B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rsid w:val="005225B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rsid w:val="005225B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225B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225B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225B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225B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225B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225B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225B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225B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225B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225B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225B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225B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225B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225B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225B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225B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Figures">
    <w:name w:val="table of figures"/>
    <w:basedOn w:val="Normal"/>
    <w:next w:val="Normal"/>
    <w:uiPriority w:val="99"/>
    <w:semiHidden/>
    <w:unhideWhenUsed/>
    <w:rsid w:val="005225B2"/>
    <w:pPr>
      <w:spacing w:after="0"/>
    </w:pPr>
  </w:style>
  <w:style w:type="table" w:styleId="TableProfessional">
    <w:name w:val="Table Professional"/>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225B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225B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225B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225B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22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225B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225B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225B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225B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77883"/>
    <w:pPr>
      <w:keepNext/>
      <w:keepLines/>
      <w:outlineLvl w:val="9"/>
    </w:pPr>
    <w:rPr>
      <w:rFonts w:eastAsiaTheme="majorEastAsia" w:cstheme="majorBidi"/>
    </w:rPr>
  </w:style>
  <w:style w:type="character" w:styleId="UnresolvedMention">
    <w:name w:val="Unresolved Mention"/>
    <w:basedOn w:val="DefaultParagraphFont"/>
    <w:uiPriority w:val="99"/>
    <w:semiHidden/>
    <w:unhideWhenUsed/>
    <w:rsid w:val="005225B2"/>
    <w:rPr>
      <w:color w:val="808080"/>
      <w:shd w:val="clear" w:color="auto" w:fill="E6E6E6"/>
    </w:rPr>
  </w:style>
  <w:style w:type="character" w:styleId="BookTitle">
    <w:name w:val="Book Title"/>
    <w:basedOn w:val="DefaultParagraphFont"/>
    <w:uiPriority w:val="33"/>
    <w:semiHidden/>
    <w:unhideWhenUsed/>
    <w:qFormat/>
    <w:rsid w:val="00431B47"/>
    <w:rPr>
      <w:b/>
      <w:bCs/>
      <w:i/>
      <w:iCs/>
      <w:spacing w:val="0"/>
    </w:rPr>
  </w:style>
  <w:style w:type="character" w:styleId="IntenseEmphasis">
    <w:name w:val="Intense Emphasis"/>
    <w:basedOn w:val="DefaultParagraphFont"/>
    <w:uiPriority w:val="21"/>
    <w:semiHidden/>
    <w:unhideWhenUsed/>
    <w:qFormat/>
    <w:rsid w:val="00653C00"/>
    <w:rPr>
      <w:i/>
      <w:iCs/>
      <w:color w:val="355D7E" w:themeColor="accent1" w:themeShade="80"/>
    </w:rPr>
  </w:style>
  <w:style w:type="character" w:styleId="IntenseReference">
    <w:name w:val="Intense Reference"/>
    <w:basedOn w:val="DefaultParagraphFont"/>
    <w:uiPriority w:val="32"/>
    <w:semiHidden/>
    <w:unhideWhenUsed/>
    <w:qFormat/>
    <w:rsid w:val="00431B47"/>
    <w:rPr>
      <w:b/>
      <w:bCs/>
      <w:caps w:val="0"/>
      <w:smallCaps/>
      <w:color w:val="355D7E" w:themeColor="accent1" w:themeShade="80"/>
      <w:spacing w:val="0"/>
    </w:rPr>
  </w:style>
  <w:style w:type="paragraph" w:styleId="Caption">
    <w:name w:val="caption"/>
    <w:basedOn w:val="Normal"/>
    <w:next w:val="Normal"/>
    <w:uiPriority w:val="35"/>
    <w:semiHidden/>
    <w:unhideWhenUsed/>
    <w:qFormat/>
    <w:rsid w:val="007D052D"/>
    <w:pPr>
      <w:spacing w:line="240" w:lineRule="auto"/>
    </w:pPr>
    <w:rPr>
      <w:i/>
      <w:iCs/>
      <w:color w:val="775F55" w:themeColor="text2"/>
      <w:sz w:val="22"/>
      <w:szCs w:val="18"/>
    </w:rPr>
  </w:style>
  <w:style w:type="character" w:styleId="Emphasis">
    <w:name w:val="Emphasis"/>
    <w:basedOn w:val="DefaultParagraphFont"/>
    <w:uiPriority w:val="20"/>
    <w:semiHidden/>
    <w:unhideWhenUsed/>
    <w:qFormat/>
    <w:rsid w:val="007D052D"/>
    <w:rPr>
      <w:i/>
      <w:iCs/>
    </w:rPr>
  </w:style>
  <w:style w:type="paragraph" w:styleId="ListBullet">
    <w:name w:val="List Bullet"/>
    <w:basedOn w:val="Normal"/>
    <w:uiPriority w:val="36"/>
    <w:semiHidden/>
    <w:unhideWhenUsed/>
    <w:qFormat/>
    <w:rsid w:val="007D052D"/>
    <w:pPr>
      <w:numPr>
        <w:numId w:val="10"/>
      </w:numPr>
      <w:contextualSpacing/>
    </w:pPr>
  </w:style>
  <w:style w:type="paragraph" w:styleId="ListBullet2">
    <w:name w:val="List Bullet 2"/>
    <w:basedOn w:val="Normal"/>
    <w:uiPriority w:val="36"/>
    <w:semiHidden/>
    <w:unhideWhenUsed/>
    <w:qFormat/>
    <w:rsid w:val="007D052D"/>
    <w:pPr>
      <w:numPr>
        <w:numId w:val="12"/>
      </w:numPr>
      <w:contextualSpacing/>
    </w:pPr>
  </w:style>
  <w:style w:type="paragraph" w:styleId="ListBullet3">
    <w:name w:val="List Bullet 3"/>
    <w:basedOn w:val="Normal"/>
    <w:uiPriority w:val="36"/>
    <w:semiHidden/>
    <w:unhideWhenUsed/>
    <w:qFormat/>
    <w:rsid w:val="007D052D"/>
    <w:pPr>
      <w:numPr>
        <w:numId w:val="14"/>
      </w:numPr>
      <w:contextualSpacing/>
    </w:pPr>
  </w:style>
  <w:style w:type="paragraph" w:styleId="ListBullet4">
    <w:name w:val="List Bullet 4"/>
    <w:basedOn w:val="Normal"/>
    <w:uiPriority w:val="36"/>
    <w:semiHidden/>
    <w:unhideWhenUsed/>
    <w:qFormat/>
    <w:rsid w:val="007D052D"/>
    <w:pPr>
      <w:numPr>
        <w:numId w:val="16"/>
      </w:numPr>
      <w:contextualSpacing/>
    </w:pPr>
  </w:style>
  <w:style w:type="paragraph" w:styleId="ListBullet5">
    <w:name w:val="List Bullet 5"/>
    <w:basedOn w:val="Normal"/>
    <w:uiPriority w:val="36"/>
    <w:semiHidden/>
    <w:unhideWhenUsed/>
    <w:qFormat/>
    <w:rsid w:val="007D052D"/>
    <w:pPr>
      <w:numPr>
        <w:numId w:val="18"/>
      </w:numPr>
      <w:contextualSpacing/>
    </w:pPr>
  </w:style>
  <w:style w:type="paragraph" w:styleId="ListParagraph">
    <w:name w:val="List Paragraph"/>
    <w:basedOn w:val="Normal"/>
    <w:uiPriority w:val="34"/>
    <w:unhideWhenUsed/>
    <w:qFormat/>
    <w:rsid w:val="007D052D"/>
    <w:pPr>
      <w:ind w:left="720"/>
      <w:contextualSpacing/>
    </w:pPr>
  </w:style>
  <w:style w:type="paragraph" w:styleId="NoSpacing">
    <w:name w:val="No Spacing"/>
    <w:uiPriority w:val="99"/>
    <w:semiHidden/>
    <w:unhideWhenUsed/>
    <w:qFormat/>
    <w:rsid w:val="007D052D"/>
    <w:pPr>
      <w:spacing w:after="0" w:line="240" w:lineRule="auto"/>
    </w:pPr>
  </w:style>
  <w:style w:type="character" w:styleId="PlaceholderText">
    <w:name w:val="Placeholder Text"/>
    <w:basedOn w:val="DefaultParagraphFont"/>
    <w:uiPriority w:val="99"/>
    <w:semiHidden/>
    <w:rsid w:val="008662AD"/>
    <w:rPr>
      <w:color w:val="595959" w:themeColor="text1" w:themeTint="A6"/>
    </w:rPr>
  </w:style>
  <w:style w:type="paragraph" w:styleId="Quote">
    <w:name w:val="Quote"/>
    <w:basedOn w:val="Normal"/>
    <w:next w:val="Normal"/>
    <w:link w:val="QuoteChar"/>
    <w:uiPriority w:val="29"/>
    <w:semiHidden/>
    <w:unhideWhenUsed/>
    <w:qFormat/>
    <w:rsid w:val="00431B4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431B47"/>
    <w:rPr>
      <w:i/>
      <w:iCs/>
      <w:color w:val="404040" w:themeColor="text1" w:themeTint="BF"/>
    </w:rPr>
  </w:style>
  <w:style w:type="character" w:styleId="Strong">
    <w:name w:val="Strong"/>
    <w:basedOn w:val="DefaultParagraphFont"/>
    <w:uiPriority w:val="22"/>
    <w:semiHidden/>
    <w:unhideWhenUsed/>
    <w:qFormat/>
    <w:rsid w:val="007D052D"/>
    <w:rPr>
      <w:b/>
      <w:bCs/>
    </w:rPr>
  </w:style>
  <w:style w:type="character" w:styleId="SubtleEmphasis">
    <w:name w:val="Subtle Emphasis"/>
    <w:basedOn w:val="DefaultParagraphFont"/>
    <w:uiPriority w:val="19"/>
    <w:semiHidden/>
    <w:unhideWhenUsed/>
    <w:qFormat/>
    <w:rsid w:val="007D052D"/>
    <w:rPr>
      <w:i/>
      <w:iCs/>
      <w:color w:val="404040" w:themeColor="text1" w:themeTint="BF"/>
    </w:rPr>
  </w:style>
  <w:style w:type="character" w:styleId="SubtleReference">
    <w:name w:val="Subtle Reference"/>
    <w:basedOn w:val="DefaultParagraphFont"/>
    <w:uiPriority w:val="31"/>
    <w:semiHidden/>
    <w:unhideWhenUsed/>
    <w:qFormat/>
    <w:rsid w:val="007D052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119043">
      <w:bodyDiv w:val="1"/>
      <w:marLeft w:val="0"/>
      <w:marRight w:val="0"/>
      <w:marTop w:val="0"/>
      <w:marBottom w:val="0"/>
      <w:divBdr>
        <w:top w:val="none" w:sz="0" w:space="0" w:color="auto"/>
        <w:left w:val="none" w:sz="0" w:space="0" w:color="auto"/>
        <w:bottom w:val="none" w:sz="0" w:space="0" w:color="auto"/>
        <w:right w:val="none" w:sz="0" w:space="0" w:color="auto"/>
      </w:divBdr>
    </w:div>
    <w:div w:id="1379551982">
      <w:bodyDiv w:val="1"/>
      <w:marLeft w:val="0"/>
      <w:marRight w:val="0"/>
      <w:marTop w:val="0"/>
      <w:marBottom w:val="0"/>
      <w:divBdr>
        <w:top w:val="none" w:sz="0" w:space="0" w:color="auto"/>
        <w:left w:val="none" w:sz="0" w:space="0" w:color="auto"/>
        <w:bottom w:val="none" w:sz="0" w:space="0" w:color="auto"/>
        <w:right w:val="none" w:sz="0" w:space="0" w:color="auto"/>
      </w:divBdr>
    </w:div>
    <w:div w:id="173319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4.xml" /><Relationship Id="rId21" Type="http://schemas.openxmlformats.org/officeDocument/2006/relationships/image" Target="media/image310.png" /><Relationship Id="rId42" Type="http://schemas.openxmlformats.org/officeDocument/2006/relationships/customXml" Target="ink/ink11.xml" /><Relationship Id="rId47" Type="http://schemas.openxmlformats.org/officeDocument/2006/relationships/image" Target="media/image16.png" /><Relationship Id="rId63" Type="http://schemas.openxmlformats.org/officeDocument/2006/relationships/image" Target="media/image24.png" /><Relationship Id="rId68" Type="http://schemas.openxmlformats.org/officeDocument/2006/relationships/customXml" Target="ink/ink21.xml" /><Relationship Id="rId84" Type="http://schemas.openxmlformats.org/officeDocument/2006/relationships/image" Target="media/image38.png" /><Relationship Id="rId89" Type="http://schemas.openxmlformats.org/officeDocument/2006/relationships/image" Target="media/image43.png" /><Relationship Id="rId7" Type="http://schemas.openxmlformats.org/officeDocument/2006/relationships/endnotes" Target="endnotes.xml" /><Relationship Id="rId71" Type="http://schemas.openxmlformats.org/officeDocument/2006/relationships/image" Target="media/image29.png" /><Relationship Id="rId92" Type="http://schemas.openxmlformats.org/officeDocument/2006/relationships/image" Target="media/image45.png" /><Relationship Id="rId2" Type="http://schemas.openxmlformats.org/officeDocument/2006/relationships/numbering" Target="numbering.xml" /><Relationship Id="rId16" Type="http://schemas.openxmlformats.org/officeDocument/2006/relationships/image" Target="media/image8.png" /><Relationship Id="rId29" Type="http://schemas.openxmlformats.org/officeDocument/2006/relationships/image" Target="media/image60.png" /><Relationship Id="rId11" Type="http://schemas.openxmlformats.org/officeDocument/2006/relationships/image" Target="media/image3.png" /><Relationship Id="rId24" Type="http://schemas.openxmlformats.org/officeDocument/2006/relationships/customXml" Target="ink/ink3.xml" /><Relationship Id="rId32" Type="http://schemas.openxmlformats.org/officeDocument/2006/relationships/image" Target="media/image11.png" /><Relationship Id="rId37" Type="http://schemas.openxmlformats.org/officeDocument/2006/relationships/customXml" Target="ink/ink9.xml" /><Relationship Id="rId40" Type="http://schemas.openxmlformats.org/officeDocument/2006/relationships/image" Target="media/image110.png" /><Relationship Id="rId45" Type="http://schemas.openxmlformats.org/officeDocument/2006/relationships/customXml" Target="ink/ink12.xml" /><Relationship Id="rId53" Type="http://schemas.openxmlformats.org/officeDocument/2006/relationships/image" Target="media/image80.png" /><Relationship Id="rId58" Type="http://schemas.openxmlformats.org/officeDocument/2006/relationships/image" Target="media/image21.png" /><Relationship Id="rId66" Type="http://schemas.openxmlformats.org/officeDocument/2006/relationships/image" Target="media/image26.png" /><Relationship Id="rId74" Type="http://schemas.openxmlformats.org/officeDocument/2006/relationships/image" Target="media/image31.png" /><Relationship Id="rId79" Type="http://schemas.openxmlformats.org/officeDocument/2006/relationships/customXml" Target="ink/ink25.xml" /><Relationship Id="rId87" Type="http://schemas.openxmlformats.org/officeDocument/2006/relationships/image" Target="media/image41.png" /><Relationship Id="rId102" Type="http://schemas.openxmlformats.org/officeDocument/2006/relationships/fontTable" Target="fontTable.xml" /><Relationship Id="rId5" Type="http://schemas.openxmlformats.org/officeDocument/2006/relationships/webSettings" Target="webSettings.xml" /><Relationship Id="rId61" Type="http://schemas.openxmlformats.org/officeDocument/2006/relationships/image" Target="media/image23.png" /><Relationship Id="rId82" Type="http://schemas.openxmlformats.org/officeDocument/2006/relationships/image" Target="media/image36.png" /><Relationship Id="rId90" Type="http://schemas.openxmlformats.org/officeDocument/2006/relationships/customXml" Target="ink/ink26.xml" /><Relationship Id="rId95" Type="http://schemas.openxmlformats.org/officeDocument/2006/relationships/image" Target="media/image47.jpeg" /><Relationship Id="rId19" Type="http://schemas.openxmlformats.org/officeDocument/2006/relationships/image" Target="media/image210.png" /><Relationship Id="rId14" Type="http://schemas.openxmlformats.org/officeDocument/2006/relationships/image" Target="media/image6.png" /><Relationship Id="rId22" Type="http://schemas.openxmlformats.org/officeDocument/2006/relationships/image" Target="media/image9.png" /><Relationship Id="rId27" Type="http://schemas.openxmlformats.org/officeDocument/2006/relationships/image" Target="media/image70.png" /><Relationship Id="rId30" Type="http://schemas.openxmlformats.org/officeDocument/2006/relationships/customXml" Target="ink/ink6.xml" /><Relationship Id="rId35" Type="http://schemas.openxmlformats.org/officeDocument/2006/relationships/customXml" Target="ink/ink8.xml" /><Relationship Id="rId43" Type="http://schemas.openxmlformats.org/officeDocument/2006/relationships/image" Target="media/image13.png" /><Relationship Id="rId48" Type="http://schemas.openxmlformats.org/officeDocument/2006/relationships/customXml" Target="ink/ink13.xml" /><Relationship Id="rId56" Type="http://schemas.openxmlformats.org/officeDocument/2006/relationships/customXml" Target="ink/ink17.xml" /><Relationship Id="rId64" Type="http://schemas.openxmlformats.org/officeDocument/2006/relationships/image" Target="media/image25.png" /><Relationship Id="rId69" Type="http://schemas.openxmlformats.org/officeDocument/2006/relationships/image" Target="media/image28.png" /><Relationship Id="rId77" Type="http://schemas.openxmlformats.org/officeDocument/2006/relationships/image" Target="media/image33.png" /><Relationship Id="rId100" Type="http://schemas.openxmlformats.org/officeDocument/2006/relationships/header" Target="header3.xml" /><Relationship Id="rId8" Type="http://schemas.openxmlformats.org/officeDocument/2006/relationships/image" Target="media/image1.png" /><Relationship Id="rId51" Type="http://schemas.openxmlformats.org/officeDocument/2006/relationships/image" Target="media/image18.png" /><Relationship Id="rId72" Type="http://schemas.openxmlformats.org/officeDocument/2006/relationships/customXml" Target="ink/ink23.xml" /><Relationship Id="rId80" Type="http://schemas.openxmlformats.org/officeDocument/2006/relationships/image" Target="media/image340.png" /><Relationship Id="rId85" Type="http://schemas.openxmlformats.org/officeDocument/2006/relationships/image" Target="media/image39.png" /><Relationship Id="rId93" Type="http://schemas.openxmlformats.org/officeDocument/2006/relationships/hyperlink" Target="https://fonts.google.com/specimen/Roboto" TargetMode="External" /><Relationship Id="rId98" Type="http://schemas.openxmlformats.org/officeDocument/2006/relationships/header" Target="header2.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hyperlink" Target="https://www.mumsnet.com/Talk/secondary/2875490-My-Maths-why-do-teachers-use-a-program-thats-so-often-wrong" TargetMode="External" /><Relationship Id="rId25" Type="http://schemas.openxmlformats.org/officeDocument/2006/relationships/image" Target="media/image61.png" /><Relationship Id="rId33" Type="http://schemas.openxmlformats.org/officeDocument/2006/relationships/customXml" Target="ink/ink7.xml" /><Relationship Id="rId38" Type="http://schemas.openxmlformats.org/officeDocument/2006/relationships/image" Target="media/image10.png" /><Relationship Id="rId46" Type="http://schemas.openxmlformats.org/officeDocument/2006/relationships/image" Target="media/image15.png" /><Relationship Id="rId59" Type="http://schemas.openxmlformats.org/officeDocument/2006/relationships/image" Target="media/image22.png" /><Relationship Id="rId67" Type="http://schemas.openxmlformats.org/officeDocument/2006/relationships/image" Target="media/image27.png" /><Relationship Id="rId103" Type="http://schemas.openxmlformats.org/officeDocument/2006/relationships/glossaryDocument" Target="glossary/document.xml" /><Relationship Id="rId20" Type="http://schemas.openxmlformats.org/officeDocument/2006/relationships/customXml" Target="ink/ink2.xml" /><Relationship Id="rId41" Type="http://schemas.openxmlformats.org/officeDocument/2006/relationships/image" Target="media/image12.tmp" /><Relationship Id="rId54" Type="http://schemas.openxmlformats.org/officeDocument/2006/relationships/customXml" Target="ink/ink16.xml" /><Relationship Id="rId62" Type="http://schemas.openxmlformats.org/officeDocument/2006/relationships/customXml" Target="ink/ink19.xml" /><Relationship Id="rId70" Type="http://schemas.openxmlformats.org/officeDocument/2006/relationships/customXml" Target="ink/ink22.xml" /><Relationship Id="rId75" Type="http://schemas.openxmlformats.org/officeDocument/2006/relationships/image" Target="media/image32.png" /><Relationship Id="rId83" Type="http://schemas.openxmlformats.org/officeDocument/2006/relationships/image" Target="media/image37.png" /><Relationship Id="rId88" Type="http://schemas.openxmlformats.org/officeDocument/2006/relationships/image" Target="media/image42.png" /><Relationship Id="rId91" Type="http://schemas.openxmlformats.org/officeDocument/2006/relationships/image" Target="media/image44.png" /><Relationship Id="rId96" Type="http://schemas.openxmlformats.org/officeDocument/2006/relationships/hyperlink" Target="https://theuselessweb.com" TargetMode="Externa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0.tmp" /><Relationship Id="rId28" Type="http://schemas.openxmlformats.org/officeDocument/2006/relationships/customXml" Target="ink/ink5.xml" /><Relationship Id="rId36" Type="http://schemas.openxmlformats.org/officeDocument/2006/relationships/image" Target="media/image90.png" /><Relationship Id="rId49" Type="http://schemas.openxmlformats.org/officeDocument/2006/relationships/image" Target="media/image17.png" /><Relationship Id="rId57" Type="http://schemas.openxmlformats.org/officeDocument/2006/relationships/image" Target="media/image20.png" /><Relationship Id="rId10" Type="http://schemas.openxmlformats.org/officeDocument/2006/relationships/image" Target="media/image2.png" /><Relationship Id="rId31" Type="http://schemas.openxmlformats.org/officeDocument/2006/relationships/image" Target="media/image82.png" /><Relationship Id="rId44" Type="http://schemas.openxmlformats.org/officeDocument/2006/relationships/image" Target="media/image14.png" /><Relationship Id="rId52" Type="http://schemas.openxmlformats.org/officeDocument/2006/relationships/customXml" Target="ink/ink15.xml" /><Relationship Id="rId60" Type="http://schemas.openxmlformats.org/officeDocument/2006/relationships/customXml" Target="ink/ink18.xml" /><Relationship Id="rId65" Type="http://schemas.openxmlformats.org/officeDocument/2006/relationships/customXml" Target="ink/ink20.xml" /><Relationship Id="rId73" Type="http://schemas.openxmlformats.org/officeDocument/2006/relationships/image" Target="media/image30.png" /><Relationship Id="rId78" Type="http://schemas.openxmlformats.org/officeDocument/2006/relationships/image" Target="media/image34.png" /><Relationship Id="rId81" Type="http://schemas.openxmlformats.org/officeDocument/2006/relationships/image" Target="media/image35.png" /><Relationship Id="rId86" Type="http://schemas.openxmlformats.org/officeDocument/2006/relationships/image" Target="media/image40.png" /><Relationship Id="rId94" Type="http://schemas.openxmlformats.org/officeDocument/2006/relationships/image" Target="media/image46.png" /><Relationship Id="rId99" Type="http://schemas.openxmlformats.org/officeDocument/2006/relationships/footer" Target="footer1.xml" /><Relationship Id="rId101"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yperlink" Target="https://www.mumsnet.com/Talk/secondary/2875490-My-Maths-why-do-teachers-use-a-program-thats-so-often-wrong" TargetMode="External" /><Relationship Id="rId13" Type="http://schemas.openxmlformats.org/officeDocument/2006/relationships/image" Target="media/image5.png" /><Relationship Id="rId18" Type="http://schemas.openxmlformats.org/officeDocument/2006/relationships/customXml" Target="ink/ink1.xml" /><Relationship Id="rId39" Type="http://schemas.openxmlformats.org/officeDocument/2006/relationships/customXml" Target="ink/ink10.xml" /><Relationship Id="rId34" Type="http://schemas.openxmlformats.org/officeDocument/2006/relationships/image" Target="media/image81.png" /><Relationship Id="rId50" Type="http://schemas.openxmlformats.org/officeDocument/2006/relationships/customXml" Target="ink/ink14.xml" /><Relationship Id="rId55" Type="http://schemas.openxmlformats.org/officeDocument/2006/relationships/image" Target="media/image19.png" /><Relationship Id="rId76" Type="http://schemas.openxmlformats.org/officeDocument/2006/relationships/customXml" Target="ink/ink24.xml" /><Relationship Id="rId97" Type="http://schemas.openxmlformats.org/officeDocument/2006/relationships/header" Target="header1.xml" /><Relationship Id="rId104" Type="http://schemas.openxmlformats.org/officeDocument/2006/relationships/theme" Target="theme/theme1.xm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unt\AppData\Local\Packages\Microsoft.Office.Desktop_8wekyb3d8bbwe\LocalCache\Roaming\Microsoft\Templates\Business%20report%20(Median%20theme).dotx" TargetMode="Externa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1B72991A8AA40EFAB4B160F4CC97124"/>
        <w:category>
          <w:name w:val="General"/>
          <w:gallery w:val="placeholder"/>
        </w:category>
        <w:types>
          <w:type w:val="bbPlcHdr"/>
        </w:types>
        <w:behaviors>
          <w:behavior w:val="content"/>
        </w:behaviors>
        <w:guid w:val="{EF3E7CBD-B5A2-41CC-8477-A852494FF788}"/>
      </w:docPartPr>
      <w:docPartBody>
        <w:p w:rsidR="00793DE7" w:rsidRDefault="00EB2874">
          <w:pPr>
            <w:pStyle w:val="01B72991A8AA40EFAB4B160F4CC97124"/>
          </w:pPr>
          <w:r w:rsidRPr="00D4032E">
            <w:t>title</w:t>
          </w:r>
        </w:p>
      </w:docPartBody>
    </w:docPart>
    <w:docPart>
      <w:docPartPr>
        <w:name w:val="59D572797F8241E099C1315ACC4EF6FF"/>
        <w:category>
          <w:name w:val="General"/>
          <w:gallery w:val="placeholder"/>
        </w:category>
        <w:types>
          <w:type w:val="bbPlcHdr"/>
        </w:types>
        <w:behaviors>
          <w:behavior w:val="content"/>
        </w:behaviors>
        <w:guid w:val="{7295DBDE-8260-46B5-AA6C-027023C558A5}"/>
      </w:docPartPr>
      <w:docPartBody>
        <w:p w:rsidR="00793DE7" w:rsidRDefault="00EB2874">
          <w:pPr>
            <w:pStyle w:val="59D572797F8241E099C1315ACC4EF6FF"/>
          </w:pPr>
          <w:r>
            <w:t>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HGPGothicE">
    <w:panose1 w:val="020B0900000000000000"/>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874"/>
    <w:rsid w:val="00052C3D"/>
    <w:rsid w:val="00143805"/>
    <w:rsid w:val="003877B2"/>
    <w:rsid w:val="003B6D1B"/>
    <w:rsid w:val="003F389C"/>
    <w:rsid w:val="004A32AC"/>
    <w:rsid w:val="00505C12"/>
    <w:rsid w:val="007055E5"/>
    <w:rsid w:val="00793DE7"/>
    <w:rsid w:val="007C4DF8"/>
    <w:rsid w:val="008B65FE"/>
    <w:rsid w:val="00973C7A"/>
    <w:rsid w:val="00A5376D"/>
    <w:rsid w:val="00A602D4"/>
    <w:rsid w:val="00A9541E"/>
    <w:rsid w:val="00B81570"/>
    <w:rsid w:val="00BD3A58"/>
    <w:rsid w:val="00BF1E6C"/>
    <w:rsid w:val="00C62AEE"/>
    <w:rsid w:val="00C95701"/>
    <w:rsid w:val="00D523F7"/>
    <w:rsid w:val="00D85147"/>
    <w:rsid w:val="00D9396F"/>
    <w:rsid w:val="00D94A87"/>
    <w:rsid w:val="00E652A2"/>
    <w:rsid w:val="00EB2874"/>
    <w:rsid w:val="00EC15D1"/>
    <w:rsid w:val="00EC36FB"/>
    <w:rsid w:val="00ED1C90"/>
    <w:rsid w:val="00F47B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after="200" w:line="240" w:lineRule="auto"/>
      <w:contextualSpacing/>
      <w:outlineLvl w:val="0"/>
    </w:pPr>
    <w:rPr>
      <w:rFonts w:asciiTheme="majorHAnsi" w:eastAsiaTheme="minorHAnsi" w:hAnsiTheme="majorHAnsi" w:cs="Times New Roman"/>
      <w:caps/>
      <w:color w:val="44546A" w:themeColor="text2"/>
      <w:kern w:val="24"/>
      <w:sz w:val="32"/>
      <w:szCs w:val="32"/>
      <w:lang w:val="en-US"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B72991A8AA40EFAB4B160F4CC97124">
    <w:name w:val="01B72991A8AA40EFAB4B160F4CC97124"/>
  </w:style>
  <w:style w:type="paragraph" w:styleId="Date">
    <w:name w:val="Date"/>
    <w:basedOn w:val="Normal"/>
    <w:link w:val="DateChar"/>
    <w:uiPriority w:val="2"/>
    <w:qFormat/>
    <w:pPr>
      <w:spacing w:after="0" w:line="276" w:lineRule="auto"/>
      <w:jc w:val="center"/>
    </w:pPr>
    <w:rPr>
      <w:rFonts w:eastAsiaTheme="minorHAnsi" w:cs="Times New Roman"/>
      <w:color w:val="FFFFFF" w:themeColor="background1"/>
      <w:kern w:val="24"/>
      <w:sz w:val="32"/>
      <w:szCs w:val="23"/>
      <w:lang w:val="en-US" w:eastAsia="en-US"/>
      <w14:ligatures w14:val="standardContextual"/>
    </w:rPr>
  </w:style>
  <w:style w:type="character" w:customStyle="1" w:styleId="DateChar">
    <w:name w:val="Date Char"/>
    <w:basedOn w:val="DefaultParagraphFont"/>
    <w:link w:val="Date"/>
    <w:uiPriority w:val="2"/>
    <w:rPr>
      <w:rFonts w:eastAsiaTheme="minorHAnsi" w:cs="Times New Roman"/>
      <w:color w:val="FFFFFF" w:themeColor="background1"/>
      <w:kern w:val="24"/>
      <w:sz w:val="32"/>
      <w:szCs w:val="23"/>
      <w:lang w:val="en-US" w:eastAsia="en-US"/>
      <w14:ligatures w14:val="standardContextual"/>
    </w:rPr>
  </w:style>
  <w:style w:type="paragraph" w:customStyle="1" w:styleId="59D572797F8241E099C1315ACC4EF6FF">
    <w:name w:val="59D572797F8241E099C1315ACC4EF6FF"/>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0:19.229"/>
    </inkml:context>
    <inkml:brush xml:id="br0">
      <inkml:brushProperty name="width" value="0.05" units="cm"/>
      <inkml:brushProperty name="height" value="0.05" units="cm"/>
    </inkml:brush>
  </inkml:definitions>
  <inkml:trace contextRef="#ctx0" brushRef="#br0">41 134 2520,'-4'-11'235,"4"11"-90,0 0 1,0 0-1,0 0 1,0 0-1,0 0 1,0 0-1,0 0 1,0 0-1,0 0 1,0 0-1,0 0 1,0 0-1,0 0 1,0 0 0,0 0-1,-1 0 1,1 0-1,0 0 1,0 0-1,0 0 1,0 0-1,0 0 1,0 0-1,0 0 1,0 0-146,1 4 1510,3 6-93,2 9 508,-2-5-887,0-1-1,-1 1 1,1 7-1038,-4-13 298,1 0 1,-1 0-1,-1 3-298,1-6 104,0 19 740,0-9-542,-2 10-302,2-23 86,0-1 0,0 0-1,0 0 1,0 1 0,0-1-1,0 0 1,0 0 0,0 0-1,1 1 1,-1-1 0,0 0-1,1 0-85,6 22 640,-6-19-621,1 1-1,-2 0 0,1 0 1,-1 0-1,0 0 0,0 0 1,0 0-1,-1 2-18,1-3 677,-1 1 0,-1 4-677,1-5 156,0-1 1,0 1 0,0 0-1,1 4-156,-1-3-64,1-5 76,-1 0-1,1 1 0,0-1 0,0 0 0,0 0 0,0 0 0,0 1 0,0-1 0,0 0 0,0 0 1,0 0-1,0 1 0,0-1 0,0 0 0,0 0 0,0 1 0,0-1 0,0 0 0,0 0 0,0 0 1,0 1-1,0-1 0,0 0 0,0 0 0,1 0 0,-1 1 0,0-1 0,0 0 0,0 0 0,0 0 0,0 1 1,1-1-1,-1 0-11,1 1 0,1 1 0,0-1 0,0 0 0,0 0 0,0 0 1,0 0-1,0 0 0,0 0 0,0-1 0,2 1 0,3 1 128,1-1 0,2 0-128,-7-1 30,-1 0-1,1 0 1,0 0-1,-1-1 1,1 1 0,0-1-30,1 0-4,-1 1-1,0-1 1,3 1 4,7 0 17,-3 0 73,1 0 1,4-1-91,-11 0 68,0 1-1,0 0 1,0 0 0,0 1 0,0-1 0,-1 1-1,1 0 1,0 0 0,0 0 0,-1 0 0,1 1 0,0-1-1,-1 1 1,1 0 0,-1 1-68,-1-2 12,-1 0 0,0-1 0,1 1 1,-1 0-1,1 0 0,-1 0 0,1-1 0,-1 1 0,1-1 1,-1 1-1,1-1 0,-1 0 0,1 0 0,0 1 0,-1-1 1,3 0-13,4-1 11,-4 1-5,0 0-1,0 0 1,0 1-1,3 0-5,-3-1 67,-1 0 0,1 1 1,-1-1-1,0 0 0,1-1 0,-1 1 0,1-1 1,1 0-68,0 0-28,0 1 0,0-1 1,1 1 27,13-1 57,-1-1 1,2 0-58,-1-1-233,-2 0 34,-12 2 193,1 0 1,-1 0-1,6 1 6,33 2 387,-36-1-136,4-1-221,-9 0-17,1 0 0,-1 1-1,1-1 1,-1 1 0,2 0-13,-1 0 77,0-1-1,0 1 0,4-1-76,2 1-19,3 1 232,11-1-213,-18-1 109,0 0 1,6-1-110,-9 0 2,-1 1 1,1 0-1,-1 0 1,1 1-1,-1-1-2,9 1 13,0-1 78,0 1-1,11 2-90,-14-2 7,0-1 0,-1 0 0,3 0-7,3 0 9,75 2 515,-83-1-478,0-1 1,-1 1-1,1-1 1,0 1-1,-1 1 1,1-1-1,0 1-46,9 3-197,8 6 197,-13-6 26,-3-3 0,-1 1-1,1-1 1,-1-1-1,1 1 0,0-1 1,-1 0-1,1 0 1,0-1-1,0 0 1,0 0-1,0 0 0,-1-1 1,1 0-1,2 0-25,-3 0-26,0 1 0,-1-1-1,1 1 1,3 1 26,-3-1 93,-1 0 1,1 0-1,0 0 0,-1-1 1,3 0-94,-1 0-33,1 0 1,-1 0 0,1 0-1,4 1 33,-2 0 30,1-2 0,0 1 0,0-1 0,0 0-30,14-3 23,2 1 684,6 1-707,-7 1-399,-20 2 478,1 1-1,-1-1 1,1 1 0,-1 0-1,5 1-78,-3-1-87,1 1 0,6-1 87,3-1 216,0 0 0,6-2-216,-9 1 224,9 1-224,-9 0-90,12-2 90,-20 2 19,0 0 1,-1 0-1,1 0 0,0 1 0,1 0-19,1 0-49,0 0 0,3 0 49,58-2-38,-59 1 121,0-1-1,0-1 1,0 0-1,6-2-82,6-1-28,-14 4 36,0 0 1,0 1 0,0 0 0,3 0-9,6 1 11,-1-1-81,-2-1-46,1 2 0,2 0 116,-6 0 11,0-1 0,0 0 0,0-1 0,4-1-11,1 1 42,8-1-42,-7 2 0,-8 0-37,0 0 1,6 0 36,12 2-29,-7-2 319,-12 1-337,-1 1-1,0-1 0,1 1 48,10 2-13,11 1 101,0-2 0,1-1-88,-20-1 126,0-2 0,0 0 0,0 0-126,1 0-28,0 0-1,5 0 29,-9 1-41,1 0 0,0-1 0,-1 0-1,3-2 42,18-1 175,17 1-145,-22 2 58,-1 0 0,2-2-88,-17 2-2,1 0 0,-1 1 0,1 0 0,-1 1 0,3 0 2,12 1-242,35 2 394,-44-3-217,1-1-1,-1 0 1,2-2 65,-1 1-1,-1 1 0,1 0 1,0 1 0,-5 0-25,-1-1 1,1-1 0,2 1 24,-2-1 32,-1 0 1,1 2 0,1-1-33,1 1-13,1 0 0,0-1 0,-1-1 0,6 0 13,12-2 296,-15 2-491,0-1 0,6-2 195,-11 3 231,0-1 0,3 1-231,12-2-406,-20 3 428,0 0 1,0 0 0,4 0-23,-4 0-1,1 0 1,-1 0-1,2 0 1,-1-2-120,-5 2 138,1 0 0,-1 0 0,1 0 1,-1 0-1,1-1 0,-1 1 0,1 0 0,-1 0 0,1 0 0,-1 0 0,1 0 1,-1 0-1,1 0 0,-1 0 0,1 1 0,-1-1 0,1 0-18,-1 0 3,1 0-1,-1 0 1,0 1-1,0-1 1,0 0-1,1 0 1,-1 0-1,0 0 1,0 0-1,1 0 1,-1 0-1,0 0 1,0 0-1,0 0 1,1 0 0,-1 0-1,0 0 1,0 0-1,1 0 1,-1 0-1,0 0 1,0 0-1,0 0 1,1 0-1,-1 0 1,0 0-1,0 0 1,0 0-1,1-1 1,-1 1-1,0 0 1,0 0-1,0 0 1,1 0-1,-1 0 1,0-1-1,0 1 1,0 0 0,0 0-1,0 0 1,0-1-1,1 1 1,-1 0-1,0 0 1,0 0-1,0-1 1,0 1-1,0 0-2,0-2 17,1 1 0,-1-1 0,0 0 0,0 1 0,0-1 0,0 0-17,2-30 170,-1 24-92,2-7-78,0-2-19,-1 1 9,1-5 64,-2 18 36,0-1-1,0 0 1,0 0 0,1-2-90,2-9-307,1-5 361,-3 11-103,0 0 1,0-3 48,1 2-19,-3 8 13,0 1 1,1 0-1,-1-1 0,0 1 0,0-1 0,0 1 1,0 0-1,0-1 0,0 1 0,0-2 6,-2-13-196,2 13 238,0 0 0,-1 0 1,1 0-1,-1 0 0,1 0 1,-1 0-1,-1-1-42,2 2-17,-1 0 0,1 1 0,0-1 0,0 0 0,-1 0 0,1 1 0,0-1 0,0 0 0,0 0 0,1 0 17,-1 0-2,0 0 1,0 0 0,0 0-1,0 0 1,0 0 0,-1 0-1,1-2 2,-1 3 6,0-1 1,0 0-1,0 1 0,0-1 0,0 0 0,-1 0-6,1 1-9,0-1-1,0 1 1,0 0-1,0-1 1,1 1-1,-1-1 1,0-1 9,-6-16-132,7 18 125,-1 0 1,1 0-1,0 0 0,-1 0 1,1 0-1,-1 1 0,1-1 1,-1 0-1,0 0 0,1 0 1,-1 1-1,0-1 0,1 0 1,-2 0 6,1 0-11,-1 0 0,0 0 1,1 0-1,-1 0 0,0 0 1,1 1-1,-2-1 11,-1 0-109,0 0 1,1 1-1,-4-1 109,5 1 14,-1 0-1,1 0 0,0 0 1,0-1-1,0 1 0,-1-1 1,1 1-1,0-1 0,0 0 1,0 0-1,0 0 1,-1-1-14,-5-4 81,7 6-101,1 0 0,-1 0-1,0 0 1,0 0 0,1 0 0,-1 0 0,0 0 0,0 0-1,0 0 1,0 0 20,-1 0 75,-8 0-134,0 0 0,-1 0 0,1-1 0,-3 0 59,1 0-15,9 1 7,1 0 1,0-1 0,-1 1-1,1 0 1,0-1 0,0 1 0,-2-2 7,-8-2 149,0 0 1,-5-1-150,4 2-305,10 2 402,-1 1 0,1-1-1,-1 1 1,-2 0-97,2 0-26,0 0-1,0-1 1,-3 0 26,-2-1-2,0-1 0,1-1 0,-5-1 2,1-1 72,11 5-174,-2 0 106,1 0 0,-1 0-1,1 0 1,0-1 0,-3-1-4,4 3 17,0-1 0,0 0 0,0 1 0,0-1 0,0 1 0,0-1 0,0 1 0,0 0 0,0-1 0,-1 1 0,1 0-17,-15-2-135,8 2 176,-46-2-207,19 1-190,15-1 811,-7 0-612,6 2-52,6 0 244,0 0 1,-7 2-36,-1-1-85,13-1 211,-7 2-126,-17 1-35,29-3 40,0 1 0,0-2 0,-1 1 0,1-1-1,-1 0-4,-1 0 18,0 0 0,-3 1-18,-7 1 98,12 0-24,-1-1 1,-5 0-75,-3-1 21,0 1 1,0 0-1,-11 3-21,3 1-239,5-1 334,-1-1-95,-8 1 221,-12-1-341,-25 6-44,56-7-62,-1 0 0,-5 3 226,9-3 40,0 1 0,-1-1-1,1 0 1,0-1 0,0 1 0,-1-1-1,1 0 1,0 0 0,-1 0 0,1-1-40,1 1-35,1 0 1,-1 0 0,1 0 0,-1 0-1,0 0 1,1 0 0,-1 1 0,1-1 0,-2 1 34,-2 0 20,1 0 0,-1-1 1,0 0-1,1 0 1,-3 0-21,1-1 13,0 1 0,0 1 0,-3-1-13,-7 3 52,-1-1 0,0-2 0,-6 1-52,21-2 3,-1 1 0,1-1 0,-1 0 0,-1 0-3,2 0-18,-1 0-1,1 0 1,-1 0 0,-1 1 18,2-1 28,-1 1 1,1-1 0,-1 0 0,1 0-1,-2 0-28,2-1 14,0 1-1,-1 1 0,1-1 1,0 0-1,-1 1 1,-1-1-14,4 1-57,-16 0 219,-1 0 0,-10-3-162,3 0-230,1 2 0,-6 0 230,-22-1-65,-1-1-139,19 3 895,16-1-1053,5 1 257,0-1 0,-6-2 105,9 2 43,1 0 0,-1 0-43,-12 0 26,18 0-17,-17-2-58,0 1 0,-2 1 49,1 1 126,1 2 0,-2 0-126,8-1-66,-8 0 66,-6 1-10,1 0-34,0 3 1,-18 4 43,24-4-439,-1-1 439,-20 3-108,35-5 207,1-1 0,-1-1 0,-3 1-99,3-1 102,1 0 0,-1 1 0,-4 2-102,9-3 2,-1 1 0,1 0-1,0-1 1,0 1 0,0-1 0,0 0 0,-1 0 0,1-1 0,0 1 0,-2-1-2,0 0 40,1 1 0,0-1 0,0 1 0,0 0 0,-4 0-40,1 1-69,1-2 0,-3 1 69,7 0-1,0-1 1,0 1-1,0 0 1,1-1-1,-1 0 1,0 1-1,0-1 1,1 0-1,-1 0 1,0 0 0,-2-2-56,0 1 1,0-1-1,-1 1 1,1 0 0,-1 0-1,1 0 1,-1 1-1,0-1 1,0 1-1,-2 0 56,-14-3 84,15 2-28,1 1 0,0 0 0,-1 0 0,1 1 0,0-1-56,-49-1-215,27 1 662,-21 1-447,16 0 385,4-1-651,11 1 41,-7-1 225,-10-1-38,24 2 27,0-1-1,1-1 0,-9-1 12,9 0-57,-1 2-1,0-1 0,-8 1 58,8 0 621,-10-1-621,3 1-261,-9 2 105,11-1 92,-1 2 0,-6 1 64,0 0-50,13-2-3,6-1 98,-1 0 0,1 1 0,0-1 1,0 1-1,-2 0-45,-4 2 23,8-3-27,0 0 0,-1 0 1,1 1-1,0-1 0,0 0 1,0 1-1,0-1 1,0 1-1,0-1 0,0 1 1,0 0-1,0-1 0,0 1 1,0 0 3,-7 5 125,8-5-283,0-1 10,1 5 138,-2-4 81,0 0-85,1 1-1,-1-1 0,1 0 1,0 1-1,-1-1 0,1 1 0,0-1 1,0 0-1,0 1 15,2 13-1,-2-14 9,0 1 1,1 0-1,-1 0 0,0 0 1,0 0-1,0 0 0,0 0 1,0 0-1,0-1 0,-1 1 1,1 1-9,-2 1-279,2-3 161,-1 0 0,1 1 1,-1-1-1,1 1 0,-1-1 0,1 1 0,0-1 0,0 1 0,0-1 0,0 1 1,0-1-1,0 1 0,0 0 118,2 5-8229,-1-4-2724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2:25.001"/>
    </inkml:context>
    <inkml:brush xml:id="br0">
      <inkml:brushProperty name="width" value="0.05" units="cm"/>
      <inkml:brushProperty name="height" value="0.05" units="cm"/>
    </inkml:brush>
  </inkml:definitions>
  <inkml:trace contextRef="#ctx0" brushRef="#br0">278 77 12280,'7'-2'208,"-6"2"832,5 1 1021,-1 4-1327,-5-4-702,1-1 0,-1 1-1,0-1 1,1 1 0,-1-1 0,1 1 0,-1-1-1,1 1 1,-1-1 0,1 0 0,-1 1 0,1-1-1,-1 0 1,1 1 0,0-1 0,-1 0 0,1 0-1,0 1 1,-1-1 0,1 0 0,0 0 0,-1 0 0,1 0-1,0 0 1,-1 0-32,1 0 38,0 0-1,-1 0 0,1 0 1,-1 0-1,1 0 0,-1 0 1,1 0-1,0 0 1,-1 1-1,1-1 0,-1 0 1,1 0-1,-1 1-37,1-1 74,-1 0 0,1 0 0,-1 1 0,0-1 0,1 0 0,-1 0 0,1 0 0,-1 0 0,0 0 0,1 0 0,-1 0 0,1 0 0,-1 0 0,1 0 0,-1 0 0,0 0 0,1 0 0,-1 0 0,1 0 0,-1 0 0,0 0 0,1 0 0,0-1-74,3-1 642,-1 0-111,0 0 0,0 0 0,0 0 0,0 0 0,0-1 0,1-1-531,-2 2 129,-1 0 0,1 1 0,-1-1 0,1 1-1,-1 0 1,1 0 0,0-1 0,0 1 0,0 0-129,3-1 89,-1 1 0,0-1 0,4 0-89,-3 1 83,0-1 1,-1 0-1,1 0 1,2-2-84,-2 1 90,0 1 0,6-3-90,13-3 326,-15 4-103,0 1-1,0 0 0,1 0 0,9 0-222,31-2 921,-47 4-834,-1 1 0,1 0-1,0 0 1,-1 1 0,1-1 0,0 1-1,-1-1 1,1 1 0,-1 0 0,1 0-1,-1 0 1,1 0 0,-1 0 0,0 1-1,1-1 1,-1 1 0,0 0-87,1 0 27,0 1 0,0 0 0,-1 0-1,1 0 1,-1 0 0,0 0 0,0 0 0,0 1 0,0-1 0,-1 1 0,2 2-27,-1 4-78,-1-7 73,0 0 0,0 0 0,0 0 1,0 0-1,0-1 0,1 2 5,0-1 61,-2-2-29,1 0-1,-1 0 0,0-1 1,1 1-1,-1 0 1,1-1-1,-1 1 0,1-1 1,-1 1-1,1-1 1,0 1-1,-1-1 0,1 1-31,1 0 71,-2-1-49,1 0 0,-1 0 1,0 1-1,1-1 0,-1 0 1,1 0-1,-1 1 1,0-1-1,1 0 0,-1 1 1,0-1-1,1 0 0,-1 1 1,0-1-1,0 0 0,1 1-22,-1 0 227,1 6 8,-3 14-83,0-5-67,1-3-85,-3 8 0,1-1 0,-1 4 0,-1 7 0,-1 9-1,3-23 4,1 1 0,0 12-3,2-13 22,-1-2 72,2 0-1,0 0 1,1 1-94,1 12 87,0 26-87,-2-26-4,-2 45-79,0-24 150,-1 20 466,1-23-433,1 17-100,1-28-42,-1-22 19,0 0-1,1 0 1,1 4 23,1 8 170,0 0 0,-2 0 1,-1 1-171,-1-17 7,0 0 0,0 0 0,-1 0 0,0 0-7,-3 16 14,3-11 34,-5 11-48,4-13 56,0-1 0,1 1 0,-1 3-56,2-3-5,-1 13 14,-2 2-9,3-19 5,-1 0-1,0 0 1,-1 0-1,0 0 1,-1 1-5,-3 9 33,0 1-1,1 0-32,-6 15 27,9-23-22,0 1 0,0-1-1,0 11-4,0-6 11,-2 11-11,-1-9 9,4-13 3,0 0-1,1 0 1,0 0 0,0 0-1,0 0 1,0 4-12,1-7 10,-1 1-1,1 0 1,-1-1-1,1 1 1,-1-1 0,0 1-1,0-1 1,-1 3-10,1-2 8,-1 0 1,1-1-1,0 1 1,0 0-1,1 1 1,-1-1-9,-1 1 2,2-4-2,0 1 0,0-1 0,0 0 0,0 0 1,0 1-1,-1-1 0,1 0 0,0 0 1,0 1-1,0-1 0,0 0 0,0 0 0,0 1 1,0-1-1,0 0 0,0 1 0,0-1 1,0 0-1,0 0 0,0 1 0,0-1 0,0 0 1,0 1-1,1 1 23,0 0 0,0 1 1,-1-1-1,1 1 0,-1-1 1,0 1-24,1 5 28,-1-7-29,0 1 0,0-1 0,0 1 0,0 0 0,0-1 0,0 1 0,0 0 0,-1-1-1,1 1 1,-1-1 0,1 1 0,-1 0 0,0 0 1,-1 2 23,0 1 1,-2 4-24,2-5 16,1 0 0,-1 0 0,0 0 0,-2 2-16,-8 5 0,11-10 0,-1 1 0,0-1 0,1 1 0,-1-1 0,0 1 0,0-1 0,0 0 0,0 0 0,0 0 0,-1 1 0,1-2 0,1 1 0,0-1 0,0 0 0,-1 0 0,1 1 0,0-1 0,-1 0 0,1 0 0,-1 0 0,1-1 0,0 1 0,-1 0 0,1 0 0,0-1 0,0 1 0,-1-1 0,1 1 0,-1-1 0,-23-14 0,10 7 0,6 3 0,-1 1 0,1 0 0,-2 0 0,-20-8 0,20 8 0,1 0 0,-1 0 0,0 1 0,-5-1 0,-31-3 0,39 5 0,0 0 0,-6-3 0,8 2 0,-1 1 0,1 1 0,-1-1 0,-5 0 0,2 0 0,-1 1 0,-6-4 0,7 3 0,1 0 0,-1 0 0,-4 0 0,9 2-703,0-1-1,0-1 1,0 1 0,1-1-1,-1 1 1,-3-3 703,0 0-668,6 3-807,0 0 0,0 0-1,0 0 1,0 0 0,1-1 0,-2 0 1475,-3-3-3382,-3-2-6144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2:49.304"/>
    </inkml:context>
    <inkml:brush xml:id="br0">
      <inkml:brushProperty name="width" value="0.05" units="cm"/>
      <inkml:brushProperty name="height" value="0.05" units="cm"/>
    </inkml:brush>
  </inkml:definitions>
  <inkml:trace contextRef="#ctx0" brushRef="#br0">0 142 5024,'3'-3'953,"-1"2"2208,-1 5-1003,0-2-1237,-1 0 0,1 1 0,0-1 1,1 1-922,-2-2 113,1 0 0,-1-1 0,1 1 0,-1 0 0,1-1 1,-1 1-1,1-1 0,-1 1 0,1-1 0,0 1 0,-1-1 1,1 0-1,0 1 0,0-1 0,0 0-113,2 2 75,1-2 0,-1 1 0,1 0 1,-1-1-1,1 1 0,-1-1 0,1 0-75,25-2 931,-26 2-889,6-2 102,1 1 0,-1-1 1,1-1-1,-1 0-144,36-15 539,-22 9-315,32-10 1070,-49 17-1142,0 0 0,-1 1 0,1 0 0,5 0-152,9-2 383,-17 2-386,1 1-1,0 0 1,-1-1-1,1 2 1,1-1 3,5 0-74,0 0 236,-1 0-1,1-1 1,-1-1-1,0 0 1,1 0-1,-1-1 1,0 0-1,-1 0 1,2-1-162,-6 2 95,-1 1 1,1 0-1,0-1 1,0 2-1,0-1 1,0 0-1,0 1 1,3-1-96,17-1 14,-11 1 67,-1 1 0,0-1 0,8-2-81,17-6 537,-17 4-46,7 0-491,-19 3 371,-6 2-363,0-1 0,0 1 0,0 0 0,-1-1-1,1 1 1,0 0 0,0 0 0,0 1-1,0-1 1,0 0-8,2 1 13,1-1 0,-1 1 0,4-1-13,4 0-91,-6 0 128,0 0-1,0-1 1,0 1-1,3-2-36,13-1 118,-7 2-111,-12 1 29,-1 0 1,1-1-1,0 1 1,-1 0-1,1-1 1,-1 0-1,1 1 1,0-2-37,0 1-6,0 0 1,0 0 0,1 1-1,-1-1 1,0 1 0,1 0 5,1-1-216,3 1 437,19 1 59,-19 0-290,0-1 0,0 0 0,0-1 0,1 0 10,10 0-317,-3 0 712,-7 0-399,0 1 0,-1 0 0,6 0 4,-10 1 215,0 0 1,0 0 0,2 1-216,-3-1-89,0 0 0,1 0 0,-1-1 0,0 1 0,3 0 89,4-1 64,-5 0-45,0 0 0,-1 0 0,1 1 0,-1-1 1,1 1-1,1 1-19,12 0 204,-10-1-157,0 0-1,1 0 1,3 0-47,-8-1 13,0 1 0,-1-1 0,1 1 0,1 0-13,10 2-121,13-2-85,-22 0 206,-4-1 0,0 0 0,0 0 0,0 0 0,0 0 0,1 1 0,4 1 6,1 0-1,0 0 1,2-1-6,-7-1 2,2 1 36,0-1 0,0 0 0,4-1-38,-4 1 48,-1 0 0,1 0-1,-1 0 1,4 0-48,-1 1 243,5 1 179,-10-1-426,1-1-1,0 1 1,0-1-1,-1 0 1,1 0-1,1 0 5,12 0 25,23 3 29,-30-3-69,-7 0 31,0 1 1,0-1 0,1 0 0,-1 1 0,0-1 0,2 1-17,-1 0 19,0 0-1,0-1 1,0 1 0,0-1 0,3 0-19,-2 1 4,4-1-147,-6 0 147,-1 0-1,1 0 0,-1 0 1,1 0-1,-1 0 0,0 0 1,1 0-1,-1 1 0,1-1 0,-1 1 1,1 0-4,1 0 13,1 0 0,-1 0 0,0 0 0,1 0-1,-1 0 1,0-1 0,1 1 0,-1-1 0,1 0 0,0 0-13,7-1-22,0 1 0,0 1-1,7 1 23,-10-1 35,1-1 0,0 1 0,0-2 0,0 1 0,0-1-1,0 0 1,0-1 0,0 0-35,-4 1 95,-1 0 0,0 1 0,5 0-95,-5-1-5,0 1 0,0 0 0,0-1 0,2 0 5,4-2-32,0 0 136,0 1-1,-1 0 1,6 0-104,-1 0 90,5-1-90,-4 0 50,4 0-50,-13 3 8,-3-1 14,1 1 1,-1 0-1,1 0 1,0 0-1,0 0-22,18 2 197,-8-1-151,1 0 28,-11-1-67,-1 0 1,0 0-1,0 0 0,0 0 1,0 1-1,0 0-7,9 3-78,-1 0-1,1 1 79,-8-4 6,0 1 0,0-1-1,1 0 1,-1 0 0,3 0-6,1 0 12,-3-1 27,0 1 0,5-1-39,7 1 12,22 5-3,-32-5-32,1 0 0,0-1 1,4 0 22,10 1-36,36 5 41,-35-2 144,-16-3-117,1 0-1,0 0 0,1-1-31,1 1 17,0 0 0,2 0-17,15 2 29,-8 0-35,-13-2 60,-1-1 0,6 1-54,-9-1 7,2 0 8,0 0-1,0 0 1,0 1 0,0-1-1,0 1 1,0 0-15,1 0 209,0 0-1,0 0 1,1 0-209,11 1 29,-8 0-45,0-1 1,1 0 0,1 0 15,4 0 6,-9-1 6,0 0 0,0-1 0,0 1 0,-1-1 1,6-1-13,-3 0 24,-1 1 0,5-1-24,-9 2 0,0 0 0,0-1 0,0 0 0,0 1 0,0-2 0,0 2 0,-1-1 0,0 0 0,1 1 0,-1-1 0,1 1 0,1 0 0,1 0 0,0-1 0,1 1 0,-1-1 0,0 1 0,1-2 0,-1 1 0,0 0 0,2-2 0,-6 2 6,1 1 0,-1-1 1,0 1-1,1-1 0,-1 1 0,1 0 0,-1-1 1,0 1-1,1 0 0,-1 0 0,1 0 0,-1 0 1,1 0-1,-1 0-6,0 0-1,-1 1 0,1-1 1,-1 0-1,1 0 0,-1 0 1,1-1-1,-1 1 0,1 0 1,-1 0-1,1 0 0,-1 0 1,1 0 0,0-1-1,-1 1 0,0 0 1,1 0-1,-1 0 0,1 0 1,-1 0-1,0 0 0,1 0 1,-1 0-1,1 0 0,-1 0 1,0 0-1,1 0 0,-1 0 1,0 0-1,1 0 0,-1 0 1,1 0-1,-1 0 0,0 1 1,1-1 2,-1 0-1,1 0 0,-1 0 0,1 0 1,-1 0-1,1 0 0,-1 1 1,1-1-1,-1 0 0,1 0-1,0 0 1,-1 0 0,1 0-1,-1 0 1,1 0 0,-1 0-1,1 0 1,-1 0 0,1 0 0,-1 0-1,1 1 0,14 5 275,-4-3-247,-10-2-12,-1-1-11,1 0 0,0 1 0,-1-1 0,1 0-1,0 1 1,0-1 0,-1 0 0,1 0 0,0 0 0,0 0 0,-1 1 0,1-1-1,0 0 1,0 0-5,4 0 53,1 1-5,-5-1-46,0 0-1,0 0 0,-1 0 1,1 0-1,0 0 0,0 0 1,-1 1-1,1-1 0,0 0-1,0 1 0,1-1 0,-1 0 0,1 1 0,-1-1-1,1 0 1,0 0 0,1 1 0,3-1 0,0 2 1,-5-1 0,0-1 0,-1 0 0,1 0 0,0 1 0,0-1 0,-1 0-1,1 0 1,0 0 0,0 0-1,-1 1-76,1-1-1,0-1 0,-1 1 0,1 0 0,-1 0 1,1 0-1,-1 0 0,1 0 0,-1 0 0,1 0 1,-1-1-1,1 1 0,-1 0 0,1 0 0,-1-1 1,1 1-1,-1 0 0,0-1 0,1 1 0,-1-1 77,1 0-244,0 0 1,-1 0-1,1 0 0,-1 0 0,1 0 0,-1 0 0,0-1 1,1 1-1,-1 0 244,1-6-1499,0 0 1,-1 0-1,0 0 1,0 0-1,-1 0 1,0 0-1,0 0 1499,0-3-1124,-3-30-8516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4:49.543"/>
    </inkml:context>
    <inkml:brush xml:id="br0">
      <inkml:brushProperty name="width" value="0.05" units="cm"/>
      <inkml:brushProperty name="height" value="0.05" units="cm"/>
    </inkml:brush>
  </inkml:definitions>
  <inkml:trace contextRef="#ctx0" brushRef="#br0">1 204 18287,'6'-17'596,"-4"12"-183,0-1 0,0 1 0,1 0-1,0 0 1,0 0 0,0 0 0,2-2-413,-2 5 74,-1 0 0,0 0 1,0 0-1,1 0 1,-1 0-1,1 1 0,1-1-74,19-8-715,-19 8 496,2 0-50,1 0-1,3 0 271,4-1-104,44-10 1190,0 3 1,36-1-1088,126-3 2088,-201 13-2010,53-1 477,15-1 77,185 1 819,-76 3-705,66-3-39,-145 2-553,38 1 6,-144-1-154,177 5 162,-130-5 52,140 0 366,-130 0-473,101-4 100,25-4-189,-62-5-563,-129 12 452,7 0-245,-1-1-1,0 0 0,3-1 333,24-5-3644,-36 8 3592,0-1 1,1 1-1,-1 0 1,0 0-1,0 0 1,1 0-1,-1 0 1,0 0-1,0 0 1,0 0-1,1 0 1,-1 0 0,0-1-1,0 1 1,0 0-1,0 0 1,1 0-1,-1 0 1,0 0-1,0-1 1,0 1-1,0 0 1,0 0-1,1 0 1,-1-1-1,0 1 1,0 0-1,0 0 1,0 0-1,0-1 1,0 1-1,0 0 1,0 0-1,0-1 1,0 1 51,0 0-334,0-1 1,-1 1 0,1-1-1,0 1 1,0 0 0,-1-1-1,1 1 1,0 0 0,0-1-1,-1 1 1,1 0 0,0 0-1,-1-1 1,1 1 0,-1 0-1,1 0 1,0-1 0,-1 1-1,1 0 1,-1 0 333,-1-1-867,-1 1 0,1-1 0,-1 1 0,1 0 1,-1-1-1,1 1 0,0 1 0,-1-1 0,1 0 0,-1 0 0,-1 1 867,-5 1-185,-18 1-2735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4:50.872"/>
    </inkml:context>
    <inkml:brush xml:id="br0">
      <inkml:brushProperty name="width" value="0.05" units="cm"/>
      <inkml:brushProperty name="height" value="0.05" units="cm"/>
    </inkml:brush>
  </inkml:definitions>
  <inkml:trace contextRef="#ctx0" brushRef="#br0">1 215 20975,'49'-22'2595,"43"-13"-2595,-61 26 1185,0 1-1,1 2-1184,63-9 1290,-57 9-500,212-25 665,-121 15-1421,267-26-211,-209 32 620,1 5-81,-115 4-258,192 1 466,47-2-17,-151-1-412,10 0 47,66 3-1,-105 1-187,32 1 1,98 6 26,-88-2 16,-73-2-21,-17 1-3,-34-2-76,8-2-224,-7-1-5,46 7-1647,-91-7 1078,0 0 0,-1-1 0,1 1 0,2-2 855,5 1-3763,-12 0-477,-1 1-7611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4:50.317"/>
    </inkml:context>
    <inkml:brush xml:id="br0">
      <inkml:brushProperty name="width" value="0.05" units="cm"/>
      <inkml:brushProperty name="height" value="0.05" units="cm"/>
    </inkml:brush>
  </inkml:definitions>
  <inkml:trace contextRef="#ctx0" brushRef="#br0">0 128 17751,'0'-3'418,"0"0"0,1 0 0,-1 0 0,1 0 0,0-1 0,0 2 0,0-1 0,0 0 0,0 0 0,1-2-418,-1 4 186,0 0-1,0 0 1,-1 0-1,1 0 1,0 0-1,0 0 1,0 0-1,0 0 1,0 1-1,1-1 1,-1 0-1,0 1 1,1-1-186,2-2 879,-2 3-806,-1-1 1,1 0-1,0 0 0,0 1 1,0-1-1,0 1 0,0 0 1,1-1-74,4 0 61,90-19 112,15 2-173,-75 14-23,109-11 25,-8 4 555,-133 11-553,51-3 407,1 3 0,20 3-411,71 4 673,89 7 215,28 3-600,-37-3 52,468 17 241,-627-30-419,48-1 76,-84 0-216,222-10-36,-79 2-174,81-6-305,-201 7-1380,-22 2-3579,-30 5 4374,-3 0 544,0 0 0,-1-1 0,1 1 0,0 0-1,0 0 1,0-1 0,-1 1 0,1 0-1,0-1 535,0 1-786,6-3-9087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6-15T09:11:28.975"/>
    </inkml:context>
    <inkml:brush xml:id="br0">
      <inkml:brushProperty name="width" value="0.05" units="cm"/>
      <inkml:brushProperty name="height" value="0.05" units="cm"/>
    </inkml:brush>
  </inkml:definitions>
  <inkml:trace contextRef="#ctx0" brushRef="#br0">0 1 13272,'0'0'-9480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4:56.178"/>
    </inkml:context>
    <inkml:brush xml:id="br0">
      <inkml:brushProperty name="width" value="0.05" units="cm"/>
      <inkml:brushProperty name="height" value="0.05" units="cm"/>
    </inkml:brush>
  </inkml:definitions>
  <inkml:trace contextRef="#ctx0" brushRef="#br0">0 76 17119,'3'-9'948,"-3"7"-636,1 1 0,-1-1 0,0 1 0,1-1 0,0 1 0,-1-1 0,1 1 0,0-1 0,0 1 0,0 0 0,0-1 0,0 1 0,1-1-312,-1 1 162,0 1-89,-1 0 1,0 0 0,1 0 0,-1-1 0,1 1-1,-1 0 1,0 0 0,0-1 0,1 1-1,-1 0 1,0-1 0,1 1 0,-1 0 0,0-1-1,0 1-73,4-1 468,37-12-311,23-7-590,-52 18 358,0 0-1,-1 1 0,1 0 1,0 1-1,0 0 1,-1 1-1,2 0 76,-1 0 335,9-1-335,4 0 360,28 6 741,1 1 0,29 10-1101,163 48 1760,-148-31-1825,-2-2 181,-68-23-52,55 15 474,-56-19-359,0-1 0,0-1 0,9-1-179,27 3 131,7 2 339,52-2-470,38-3 396,-1 7 169,-58-8-507,-1 0 187,105 0 137,-117-1-299,33-2-26,-100 0-43,263-18 238,-179 13-148,33-3-95,-78 11 13,-9 0 3,46 0 149,45 7-174,-121-6-1,6 3 1,-10-2 0,-7-1 0,10-1 0,-10-1 0,0 1 0,0 1 0,19 3 1,31 6-25,-52-9-744,1 0 0,-1 0 0,4 3 768,-8-4-2016,-4-1 1888,0 0-1,0 0 0,0 0 0,0 0 0,0 0 0,1 0 0,-1 0 1,0 0-1,0 0 0,0 0 0,0 0 0,0 0 0,0 0 0,0 0 1,0 0-1,0 0 0,0 0 0,0-1 0,0 1 0,0 0 1,0 0-1,1 0 0,-1 0 0,0 0 0,0 0 0,0 0 0,0 0 1,0 0-1,0 0 0,0 0 0,0 0 0,0 0 0,0 0 0,0-1 1,0 1-1,0 0 0,0 0 0,0 0 0,0 0 0,0 0 1,0 0-1,0 0 129,0-2-14773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5:21.241"/>
    </inkml:context>
    <inkml:brush xml:id="br0">
      <inkml:brushProperty name="width" value="0.05" units="cm"/>
      <inkml:brushProperty name="height" value="0.05" units="cm"/>
    </inkml:brush>
  </inkml:definitions>
  <inkml:trace contextRef="#ctx0" brushRef="#br0">1 7 2608,'0'0'45,"0"1"0,0-1 1,0 0-1,0 0 0,0 0 0,0 0 0,0 0 1,0 0-1,0 0 0,0 0 0,1 1 1,-1-1-1,0 0 0,0 0 0,0 0 0,0 0 1,0 0-1,0 0 0,0 0 0,1 0 1,-1 0-1,0 0 0,0 0 0,0 0 0,0 0 1,0 0-1,0 0 0,1 0 0,-1 0 1,0 0-1,0 0 0,0 0 0,0 0 0,0 0 1,0 0-1,1 0 0,-1 0 0,0 0-45,8-3 2995,-4 2-1878,4-1-156,-5 2-581,0-1 1,0 0-1,0 1 1,0 0-1,0 0 1,0 0 0,0 0-1,0 0 1,2 1-381,7 1 631,-8-2-385,-1 1 1,1-1-1,-1 1 0,1 0 0,2 1-246,1 1 500,-4-2-345,-1 0 0,1 0 0,-1 0 0,1 1 0,-1-1 0,1 1-155,7 5 562,-8-6-447,1 1 0,-1-1 0,0 1 1,0 0-1,0-1 0,0 1 0,0 0 1,0 0-1,0 1 0,0 1-115,3 4-32,0 0-1,0-1 1,1 1 32,-4-4-37,-1-3 52,0 1 0,0 0-1,0-1 1,1 0 0,-1 1-1,0-1 1,1 0 0,-1 1-1,1-1 1,-1 0 0,1 0 0,0 0-1,-1 0 1,1-1 0,0 1-1,0 0-14,0 0 87,10 2 911,6 1-998,-14-4 35,0 1 0,0-1 1,0 0-1,0 0 0,0 0 0,1-1-35,14-1 6,-11 1 171,1 0 0,-1-1-1,5-1-176,96-29 507,-63 19-78,-23 6-95,-13 4-314,0 0 0,6 0-20,0 1 47,-1 0 1,16 2-48,31 4 365,-4 3-393,-44-5 501,13 4-473,-12-2 256,8 1-256,-11-3-45,0 1 1,12 4 44,-5-1 252,14 2-78,18 3-174,-3 0 448,-35-8-457,-11-2 8,0 0 0,0 0 0,0-1 0,0 1-1,0-1 1,0 0 0,0 1 0,0-1 0,0 0 0,0 0 1,10-1 94,-1 0 1,2 2-95,-1-1 117,0 0 1,1-1-118,18-2 144,2 1-144,55-4 102,-75 6-79,58 0 44,-59 0-27,1 2 0,-1-1-1,0 2 1,8 2-40,-11-3 91,-1-1 0,0 1 1,5-1-92,15 2 159,-14 0-153,1-1 0,0-1 0,6-1-6,10 2 224,0 0 0,-1 3 1,3 1-225,35 5 472,47 0-127,-112-10-326,15 1 601,10 3-620,-9-1 489,3 0-489,-2-1 229,17 5-229,-18-4-9,0 0 0,0-1 9,-10-2 385,11-1-385,-14-1-24,1 1 0,0 1 0,0-1 0,5 2 24,-6 0 19,0-1 0,0-1 0,1 1 0,-1-1 0,0 0 0,0 0 0,0-1 0,0 0-19,28-3-25,14 1 25,-39 3 70,1-2 1,2 0-71,14-2 233,-4 3-200,-8 0-44,-1 0-1,0 0 1,13-4 11,-10 0 44,1 2 0,0 0 0,0 1 0,1 0 0,13 2-44,-13-1 34,-13 1-37,1 0 0,-1 0-1,0 1 1,0-1-1,2 1 4,12 4-58,-11-3 59,0 0 0,0 0-1,0-1 1,0 0 0,2 0-1,-5-1 27,-2 0-63,1 0 0,-1 0 0,1 0-1,-1-1 1,1 1 0,-1-1 0,0 0-1,1 0 1,-1 0 36,42-20-4311,15-10 4311,-47 24-1846,-2 0 350,1-1 0,-1 0 0,-1-1 0,0 0 0,0-1 1496,-2 3-845,21-21-3664,-5 4-371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5:36.857"/>
    </inkml:context>
    <inkml:brush xml:id="br0">
      <inkml:brushProperty name="width" value="0.05" units="cm"/>
      <inkml:brushProperty name="height" value="0.05" units="cm"/>
    </inkml:brush>
  </inkml:definitions>
  <inkml:trace contextRef="#ctx0" brushRef="#br0">390 936 10848,'15'16'3473,"1"3"-1811,-14-17-1154,0 0-1,0-1 0,0 1 0,1 0 1,-1-1-1,1 1 0,0-1-507,-1 0 306,-1-1-1,1 1 1,0-1 0,0 0-1,-1 0 1,2 0-306,3 1 479,6 0 382,1-1-1,7 0-860,-17-1 34,-1 1 120,-1 0 0,1 1 1,-1-1-1,1 0 0,0 0 0,-1 1 0,1-1-154,-1 1 116,0-1-1,1 0 0,-1 1 0,0-1 1,0 0-1,1 0 0,-1 0 0,0 0 1,1 0-1,-1 0-115,7-2 281,0 0-1,-1 0 1,1-1-281,15-4 78,-14 5-69,29-9 159,-34 10-159,1 0 0,-1 0 0,1 0 0,-1 1 0,5-1-9,0 1 74,15-1 350,-16 2-271,1-2 0,6 0-153,-11 1-51,0-1-1,0 2 0,0-1 0,0 0 1,-1 1-1,1-1 0,0 1 52,7 1 45,-8-1-26,84 9 589,-52-8-578,7-2-30,-18 0 222,-8-1-8,0 0 1,3-2-215,5 0 83,34-6 124,-22 2 127,-10 2-142,14-4-192,-30 6 4,-5 2-4,2-1 2,1 0-1,0 0 1,-1 1 0,1 1-1,1-1-1,-8 1 15,1 0-1,0-1 1,0 1-1,-1-1 1,1 1-1,0-1 1,0 1-1,1-2-14,8-2 224,-10 3-209,0 1 0,0 0 1,0-1-1,0 1 0,0-1 0,0 0 0,0 1 0,0-1 1,0 0-1,0 1 0,0-2-15,9-10 107,-5 5 24,-3 3-107,1 0-1,-1 0 0,-1 0 1,1 0-1,0 0 1,-1 0-1,0-1-23,3-8 4,10-30 71,2-17-75,7-21 59,-13 45 35,-2 9 209,1 0-303,-2 5 153,-1 0 1,0-1-154,-3 8-2,1 0 0,1 1 0,0-1 0,3-4 2,38-82 17,-41 89 3,4-12-20,0-2 140,22-49 217,-25 59-142,3-15-215,-8 29 10,-1-1 0,0 1-1,0 0 1,0-1 0,-1 1 0,1-1 0,-1 1 0,1-1-1,-1 0-9,-1-5-5,2 7 4,0 1 1,0-1-1,-1 0 1,1 0 0,0 1-1,-1-1 1,1 0-1,0 0 1,-1 1 0,1-1-1,-1 0 1,1 1-1,-1-1 1,1 1 0,-1-1-1,0 0 1,1 1-1,-1-1 1,-1 0 1,0 0-1,-1 0 0,1 0 0,0 0 0,-1 0 0,2 1 0,0-1 0,0 1 0,-1-1 0,1 0 0,0 1 0,0-1 0,0 0 0,0 0 0,0 0 0,0 0 0,0 0 0,0-1 0,0 1 0,0 0 0,0-1 0,-1 1 0,1 0 0,-1-1 0,-4-1 49,1 0 1,-6-1-50,4 1 14,-1 0-8,-1 0-1,-7-1-5,-5-2 4,18 5-3,0 1-1,0-1 1,0 1 0,-2 0-1,-10-2 4,10 1-4,0 0 1,-4 0-1,4 1 2,1-1 1,-1 1-1,-2-2-2,-23-5-14,18 5 9,1-1 1,-5-2 4,8 3 1,1 0 1,-1 1-1,0-1 1,1 1-1,-1 1 1,0-1-1,-4 2-1,-13 0 6,-16 5-6,27-4 0,-14 3 1,-13 5-1,-14 2-14,24-6 0,-14 2-26,-1 2 40,21-4-42,0-2-1,-1 0 0,1-1 1,-19-2 42,3-2-38,17-1 38,-3 2 0,-15 2 15,-26 0-4,-30-5-2,7 6 4,35-3-8,-21-3-5,73 3-1,-5 0 4,-1 0 0,1 0-1,0 1 1,-6 2-3,-10 2 12,-1 2-12,-8 2 1,14-5-6,-10 5 5,27-8-13,0 0-1,-1 1 1,1-1 0,0 1-1,0 0 1,0 0 0,0 0-1,0 1 14,1-1-14,0 0 0,1-1 0,-1 1 0,1 0 0,-1 0 0,1 0 0,-1 1 0,1-1 0,0 0 0,0 0 0,0 3 14,-1 1-1,1 1 1,1-1 0,-1 0-1,1 1 1,0-1 0,1 1 0,-1 7 4,0-11-2,0 11 14,0-1-1,1 1 1,1 0-1,0 0-15,21 107 399,-19-97-392,0 19-7,-1-18-18,3 21 18,-4-39 55,0 0 1,0 1-1,1-1 1,-1 0-1,2 0 0,-1-1 1,1 1-1,0 0-55,14 19 12,-2 0 0,5 13-12,-16-28 0,0 1 0,0 5 0,-1-5 0,-2-5 0,0 0 0,-1 1 0,0-2 0,1 1 0,1 3 0,-2-6 0,1 0 0,0 0 0,0 0 0,1 2 0,3 1 0,-1 0 0,1-1 0,1 1 0,-1-1 0,8 5 0,-3-1 0,6 5 0,-14-12 0,0 1 0,0-1 0,0 1 0,-1-1 0,1 1 0,-1 0 0,0 0 0,0 0 0,0 0 0,1 4 0,4 27 0,-6-27 0,-1-6 0,1 0 0,-1-1 0,0 1 0,1-1 0,-1 1 0,1-1 0,0 2 0,-1-2 0,0 0 0,1 0 0,-1 1 0,0-1 0,1 0 0,-1 0 0,0 1 0,0 0 0,0-1 0,0 1 0,0-1 0,0 1 0,1-1 0,-1 2 0,1-1 0,-1-1 0,1 1 0,-1-1 0,1 0 0,-1 1 0,1-1 0,0 1 0,0-1 0,0 0 0,0 0 0,0 0 0,0 1 0,-1-2 0,1 0 0,-1 1 0,0-1 0,0 0 0,1 0 0,-1 1 0,0-1 0,0 0 0,0 0 0,0 1 0,1-1 0,-1 0 0,0 1 0,0-1 0,0 0 0,0 1 0,0-1 0,0 1 0,2 6 0,-2-7 0,0 0 0,1 0 0,-1 1 0,0-1 0,0 0 0,0 0 0,0 0 0,0 1 0,1-1 0,-1 0 0,0 0 0,0 0 0,1 1 0,-1-1 0,0 0 0,0 0 0,1 0 0,-1 0 0,0 0 0,0 0 0,1 0 0,0 1 0,0 0 0,-1-1 0,1 1 0,0-1 0,-1 1 0,1-1 0,0 1 0,0-1 0,-1 1 0,1-1 0,0 0 0,0 1 0,0-1 0,-1 0 0,1 0 0,0 0 0,0 0 0,0 0 0,0 0 0,0 0 0,24 1 0,-16 0 0,-7-1 0,1 0 0,0 0 0,-1 0 0,2-1 0,3 0-221,-1 0 0,1-1 0,0 0 0,0 0 221,-7 2-148,0 0 1,1 0-1,-1-1 0,1 1 1,-1 0-1,0 0 0,1-1 1,-1 1-1,0 0 1,1 0-1,-1-1 0,0 1 1,1-1-1,-1 1 0,0 0 1,0-1-1,1 1 0,-1 0 1,0-1-1,0 1 0,0-1 1,0 1-1,0-1 0,0 1 1,1 0-1,-1-1 0,0 1 1,0-1-1,0 1 1,0-1-1,-1 1 0,1-1 1,0 1-1,0 0 0,0-1 1,0 1-1,0-1 148,-1-2-1105,-1 1-1,1-1 1,0 0 0,-1 1-1,0-2 1106,2 4-224,-8-13-13389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5:58.887"/>
    </inkml:context>
    <inkml:brush xml:id="br0">
      <inkml:brushProperty name="width" value="0.05" units="cm"/>
      <inkml:brushProperty name="height" value="0.05" units="cm"/>
      <inkml:brushProperty name="color" value="#E71224"/>
    </inkml:brush>
  </inkml:definitions>
  <inkml:trace contextRef="#ctx0" brushRef="#br0">388 245 12192,'0'0'833,"0"0"-132,0-1-550,5-24-224,-5 23 288,1 0 0,0 0 0,0 0 0,-1 1 0,1-1 0,0 0 0,1 1 0,-1-1 0,0 1 1,0-1-1,1 1 0,-1-1 0,2 0-215,7-8 1522,-8 8-1133,0 0-1,0 0 1,0 0-1,1 0 1,0 0-389,5-4 448,-1-1-197,1 1 85,0-1 1,1 1-337,-1 0 282,-1 0 0,1 0-282,-2 0 448,1 0 0,7-3-448,-5 3 346,0 1 1,1 0 0,9-3-347,81-21 782,-25 8-738,-58 16-60,1 2-1,-1-1 1,1 2-1,0 1 1,-1 0 0,2 1 16,0-1 30,0-1-1,2-1-29,-3 1 541,1 0-1,3 1-540,-9 1-14,11 0 6,-13 1 8,-4-1 4,0 1 0,4 0-4,-4 1 26,-3-2-75,1 1-1,-1 0 0,0 1 1,0-1-1,0 1 0,3 1 50,5 2-12,-1 1-1,6 0 13,-8-2 329,-3-2-329,0 0 0,0-1 0,1 1 0,-1-1 0,1-1 0,11 2 55,2-2-55,1 1 228,-9-1-76,0 2 0,0-1 0,0 2 0,2 0-152,-7-1 130,0 1 0,0 0 0,0 1 0,0 0 1,3 2-131,6 4 90,-1-1 110,-8-5-7,-1 0 0,1 0 0,5 1-193,11 5 214,-7-3 137,1 0-351,-13-6-5,0 1 0,0 0 0,0 0-1,0 0 1,0 0 0,-1 1 0,1 0 0,-1 0-1,3 2 6,3 5 22,4 5-22,-10-11 82,0 0-1,-1 1 1,1-1-1,-1 1 1,2 3-82,2 9 147,-1 0 0,0 1 1,-1 0-1,2 16-147,-3-9 130,3 37 12,-6-55-111,-1-1 1,1 1-1,-1 0 0,-1 0 1,1-1-1,-2 4-31,0 1 307,-1 8-307,3-13 31,-1 0 1,0 0 0,0 0-1,0-1 1,-1 1 0,0-1-1,0 1 1,0-1 0,-1 0-1,0 0 1,0 0 0,-3 3-32,-1-2 25,0 1 1,-1-1-1,1 0 1,-1-1-1,-4 2-25,-15 9 49,6-4 84,-6 3-133,21-12 7,-2 1 12,0 0 1,-1-1-1,0 0-19,0 0 2,1 0 1,-1 1-1,-1 1-2,-12 7 28,5-2-76,-2 0 48,-17 5-87,-1 0 65,32-13 39,0-1 0,0 1 1,0-1-1,-1 0 0,-4 0-17,2 0 17,0 0 0,-1 1-17,-12 2 64,-9 1-64,-17 2 13,27-3-9,1-1 0,-1-2 0,0 0 0,0-1-4,-4 2 3,14-1 0,0-1-1,0 0-2,-71-1 149,52-2-116,-31 0 9,43 2-42,-7-2 0,-8-1 0,8 1 3,-1-1 1,-2-2-4,5 1 46,10 3-14,-16-4 96,-1-1-1,-19-8-127,11 2 81,0 2-1,-9 0-80,43 10 4,-5-1 11,1 0 0,0 0 0,0-1 0,0 0 0,0 0 0,-3-2-15,-28-17 188,10 6 173,-6-6-361,18 10-67,-6-6 67,18 14-11,1 0-1,0 0 0,0 0 0,0-1 0,1 0 0,-1 1 1,0-4 11,2 4-7,1 0 0,-1 0 0,1 0 0,0 0 0,1-1 0,-1 1 0,1 0 1,-1-1-1,2 1 0,-1 0 0,0 0 0,1-1 7,0 0-2,0 0-1,0 0 1,1 1-1,0-1 1,0 1 0,1-4 2,4-4-25,6-8 25,-6 11-12,1 0-1,-1 1 1,1-1-1,0 2 1,10-8 12,-3 4-1,1 1 0,0 0 0,4-1 1,-14 8 0,84-42 7,-47 25-13,6 1 6,15-9-51,-6 3-78,22-4-169,-38 14-20,32-9-756,11-5-2195,-56 18 1852,-7 2-2684,4-2-10458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0:05.291"/>
    </inkml:context>
    <inkml:brush xml:id="br0">
      <inkml:brushProperty name="width" value="0.05" units="cm"/>
      <inkml:brushProperty name="height" value="0.05" units="cm"/>
      <inkml:brushProperty name="color" value="#E71224"/>
    </inkml:brush>
  </inkml:definitions>
  <inkml:trace contextRef="#ctx0" brushRef="#br0">39 1 7800,'0'0'0,"-1"3"0,-2 1 0,0 3-5376</inkml:trace>
  <inkml:trace contextRef="#ctx0" brushRef="#br0" timeOffset="3371.42">0 86 9688,'1'-3'2213,"-1"7"224,8 26-1035,-7-26-1309,0-1 57,-1 1 1,2-1 0,-1 0-1,0 0 1,1 0 0,-1 1-1,3 1-150,-3-2 100,1-1-1,-1 0 0,1 1 0,-1 0 0,0-1 0,0 3-99,0-2 232,0 0 0,1 0 0,-1 0 0,1 1-232,-1-3 166,0 1 0,0 0 0,-1-1 0,1 1-1,0 1-165,2 6 266,3 6 244,-3-8-311,-2-5-132,-1-1-60,0 0 0,0 0 0,1-1 1,-1 1-1,1 0 0,-1 0 0,1-1 0,-1 1-7,2 2 68,-2-3-47,0 0 0,0 0 1,0 0-1,0 0 1,0 1-1,0-1 0,0 0 1,1 0-1,-1 0 1,0 0-1,0 0 0,0 0 1,0 0-1,0 0 1,0 1-1,1-1 0,-1 0 1,0 0-1,0 0 1,0 0-1,0 0 0,0 0 1,1 0-1,-1 0 1,0 0-22,2 1 313,-1-1-231,0 0 0,-1 0 0,1 1 0,0-1 0,0 0 0,-1 0 0,1 0 0,0 0 0,0 0 0,-1 0 0,1 0 0,0 0-82,4 0 254,0 0-379,19-2 190,-16 2-1,0-1-1,0 0 1,-1-1-1,3 0-63,12-4-65,-11 4 130,12-1 449,-3 1-464,-14 1-103,0 1 0,-1 0-1,1 0 1,0 0 0,0 1 0,1 0 53,7 1-81,31 2 560,-25-2-430,5-1-49,3 0 79,34-1 457,-3 0-376,48 2-183,-28-2-10,3 1 63,-44-2 152,-17 0 41,0 1 0,0 0-223,37 4 52,18 1-74,-69-4 36,0-1 0,3-1-14,5 0 41,6 1 46,-1-1-1,12-2-86,-17 0 179,-11 1-153,0 2 0,0-1 0,0 0 0,0 1 1,1 0-27,33 2-22,-25-1 38,0 0-1,-1 1 1,5 1-16,-5 0 23,-1-2 144,7 1-167,-10-2 107,1 1 1,-1 0-1,9 3-107,12 4 289,2-2-289,-22-4 16,0-2 0,0 1-1,0-1 1,1 0 0,-1-1 0,2-1-16,23-1 483,-10 1-602,-15 1-158,0 0-1,3 0 278,5 1 95,-5 0-83,11 0-12,12 0-44,-23 1 136,5-1-92,-6 0 362,0 0 0,4 1-362,1 0-37,-12-1 78,0 0 0,0 0 0,0 0 0,0 1 0,2 0-41,14 4-260,3-1 260,7 2 77,-18-4-37,1-1 1,-1 0-1,1 0 0,-1-1 0,4-1-40,19-2 143,8-3-143,-17 3 134,-12 1-136,15-3 2,-15 2 34,0 1-1,1 0-33,-4 1-80,-1 0 344,0 1 1,7 0-265,0 0-71,-12 1 93,-1-1 0,0 1 0,0 0 0,0 0 0,2 1-22,-2-1 28,0 0-1,0 0 0,0 0 1,0-1-1,2 1-27,-3-1 11,-1 0 0,1 1-1,0-1 1,0 1 0,2 0-11,-2 0 2,0 0 1,0 0-1,3 0-2,1-1 173,1 0-1,5 0-172,5-1-46,-3 1 102,1-1-1,-1 0 1,5-2-56,-4 1 15,0 1 0,0 0 0,12 2-15,-7-1-80,13-1 80,-19 0-1,10 1 1,-10 1 25,7-2-25,-17 1-30,0 0-1,-1 0 1,1 1 0,1 0 30,9 1 9,4-1-9,10 3 0,-11-2 125,0-1-1,0-1 0,10 0-124,-22-1-63,1 0-1,1 0 64,-2-1-21,0 2 0,-1-1 0,3 0 21,8 1 54,7-2-54,13-1-156,79-4 323,-47-2-6,-32 4-163,-21 3-76,-1 0-1,1 1 1,2 1 78,6-1 22,0 0 1,0-2-1,0 0-22,37-4-7,-18 6 58,4 1-51,9 2-31,-37-1 184,-7 0 83,9-1-236,-2-1-59,1 0 0,-1 2 0,14 1 59,13 4 4,3-1 44,-5 1 6,4-2-54,-36-4 74,47 8-225,-32-5 315,25 2-164,-8-4 7,-1 2 0,9 3-7,15 2-51,6-3 51,6 1-56,53 2 208,-128-8-151,9 1-59,9 0-47,-1 0-1,1 2 106,20 3 152,1-2 0,19-2-152,-39-1-82,3 2 82,13 0 167,2-1-123,26-4-44,48-4 15,-3-2 8,-46 5-8,-19 2 2,-33 0-43,22 0 32,32-7-6,-36 4-2,15 0 2,-5 1-1,56-2 14,-52 3-46,-18 2 21,-9 0 41,0-2 1,7 0-30,38-5 67,-18 2-25,-26 3-72,6 2 30,-17 0-6,19 0-31,-18 0 24,0 0 1,1 0-1,7-2 13,19-3 10,0 2 0,4 1-10,-14-1-11,-16 1 66,0 1 0,2 1-55,16 3-15,-11-3 57,-10 0 120,0 0-131,-7 0-24,0 0 0,1 0 0,-1 0 0,0 1 1,1-1-1,-1 0 0,1 0 0,-1 0 0,0 0 0,1 0 0,-1 0 0,1-1 0,-1 1 0,0 0 0,1 0 0,-1 0 0,0 0 0,1 0 0,-1 0 1,0-1-1,1 1 0,-1 0 0,0 0-7,1 0-2,-1-1 1,1 1 0,0 0-1,-1 0 1,1 0-1,-1 0 1,1 0 0,0 0-1,-1 0 1,1 0-1,0 0 2,-1 0 1,1 0-1,0 0 0,0 0 0,0 0 0,0-1 0,-1 1 0,1 0 0,0-1 0,0 1 0,0 0 0,0-1 0,6-3 0,-1 3 4,0-1-1,0 0 1,2-1-4,1-2 38,3-1-30,-11 6-4,0-1 1,0 1-1,0-1 0,-1 1 0,1-1 0,0 1 0,0-1 0,-1 0 0,1 1 0,-1-1 0,1 0 0,-1 0 0,1 0 0,-1 1 0,1-1 0,-1 0 0,1 0 1,-1 0-1,0 0-4,1-1 17,-1 1 0,1 0 0,-1 0 0,1 0 1,0-1-1,0 1 0,-1 0 0,1 0 0,1 0-17,-1-1 31,0 0 0,0 0-1,0 1 1,0-1 0,0 0-1,0 0 1,-1 0 0,1 0-1,0-2-30,0-3-31,0 5 15,-1-1 0,1 1 0,0 0 0,-1-1 0,1 1 0,0 0 0,0-1 1,1 1-1,-1 0 0,1 0 16,-1 0-3,0 1 0,-1-1 1,1 1-1,0 0 0,-1-1 0,1 1 1,-1-1-1,1 0 3,-1 1 23,1-1 0,-1 0 0,1 1 0,0-1 0,-1 1-1,1-1 1,1 0-23,-1 0 7,1-1-1,-1 1 0,0-1 0,1 0-6,-1 1 4,-1 1 0,1-1 0,0 0 0,0 1 0,0-1 0,0 1 0,1-1-1,0 0-3,-2 1 0,1 0-1,0 1 1,-1-1-1,1 0 0,-1 0 1,1 1-1,-1-1 0,1 0 1,-1 0-1,0 0 1,1 0-1,-1 0 0,0 1 0,0-1 0,1 0 1,-1 1-1,1-1 0,-1 0 0,1 1 0,-1-1 0,1 0 0,-1 1 0,1-1 1,4-3 3,-5 3 11,5-3-15,-5 4-79,0 0-105,-6-6-1170,-2 1-942,1-1 1,-1-2 2296,-7-7-5837,6 5-6176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6:07.279"/>
    </inkml:context>
    <inkml:brush xml:id="br0">
      <inkml:brushProperty name="width" value="0.05" units="cm"/>
      <inkml:brushProperty name="height" value="0.05" units="cm"/>
    </inkml:brush>
  </inkml:definitions>
  <inkml:trace contextRef="#ctx0" brushRef="#br0">0 16 13272,'0'0'1576,"0"0"-23,0 0-89,0 0-79,0 0-244,2-1-241,0-2-729,9-5 400,-11 8-506,1-1 1,-1 1 0,1 0-1,-1-1 1,1 1 0,0 0-1,-1-1 1,1 1 0,0 0-1,-1 0 1,1 0 0,0 0-1,-1 0 1,1 0 0,0 0-1,0 0-65,-1 0 64,0 0 0,1 0 0,-1 0 0,0 0 0,0 1 0,1-1 0,-1 0-1,0 0 1,0 1 0,1-1 0,-1 0 0,0 0 0,0 1 0,0-1 0,1 0 0,-1 1 0,0-1-1,0 0 1,0 1-64,3 8 1011,-2-4-730,-1-4-192,1 1 0,0-1 1,0 0-1,0 1 1,-1-1-1,1 0 1,0 0-1,1 0 1,-1 0-1,0 0 1,0 0-1,0 0 0,1 0 1,0 0-90,0 0 116,0 0 0,0 0-1,0 0 1,0-1 0,0 1 0,0-1 0,0 1 0,0-1-1,0 0 1,1 1-116,2-2 138,0 1-1,0-1 0,5-1-137,-4 1 65,1-2 135,-6 3-135,-1 0 0,1-1 0,0 1 0,0 0 0,0 0-1,0-1 1,0 1 0,0 0 0,0 0 0,0 0 0,0 0-65,3 1 24,-1-1 1,1 1-1,-1 0 1,3 2-25,8 1 28,-8-2 73,0 0 0,-1 1 0,1-1 0,1 2-101,0-1 77,0 1 0,2-1-77,-6-2 19,-1 0 0,1-1 1,0 1-1,-1-1 0,1 1 1,0-1-1,0 0 0,1 0-19,52-1 474,-43 0-391,1 1 1,-1 1-1,4 0-83,1 2 74,-13-1-64,1-1 0,-1-1 0,6 1-10,0 0 2,0 0 0,1 1-1,1 0-1,2 1 93,4-1-93,-14-2 18,0 0 1,0-1 0,0 1-1,0-1 1,0 0 0,2-1-19,-3 1 2,1 0 0,0 0 0,-1 0 0,1 0 0,0 1 0,4 0-2,17 2 8,-14-1 32,1 0 1,0 1-1,0 0-40,-6 0 28,-1-1 0,0 0 0,0-1 1,1 1-1,-1-1 0,0 0 0,1-1 0,-1 0 0,0 0 0,0 0 0,5-2-28,-8 2 4,-1 1 17,1-1-1,-1 0 0,0 0 1,0 0-1,1 0 1,-1 0-1,2-1-20,-3 1 13,0 0-1,0 0 1,0 0 0,0 0 0,1 0-1,-1 1 1,0-1 0,1 1-1,-1-1 1,1 0 0,-1 1-1,0 0 1,1-1 0,-1 1 0,1 0-1,-1 0 1,1 0 0,-1 0-1,2 0-12,25 1 119,-21-1-118,-5 0 5,-1-1-1,0 1 1,1 0-1,-1 1 0,0-1 1,1 0-1,-1 0 1,0 0-1,0 1 1,1-1-1,-1 1 1,0-1-6,1 1 10,-1 0 0,1-1 0,0 1 0,-1 0 0,1-1 0,0 1 0,0-1 0,-1 0 0,1 0 0,0 0 0,0 0-10,2 1 3,-1-1 1,0 0-1,0 1 0,1 0 0,-1 0 0,0 0 0,0 0 0,0 0 0,0 1-3,-1-1 9,1-1 0,-1 1 0,1 0 0,-1-1 0,1 0-9,10 3 27,41 18-16,-52-20-11,0-1 0,1 1 0,-1-1 0,0 0 0,1 0 0,-1 0 0,0 0 0,1 0 0,0-1 0,8 1 0,4 0-1,-4 0 9,0 0 0,3-1-8,-3 0-1,-5 0 10,-1 0-1,1 0 1,0 1 0,0 0 0,0 1 0,2-1-9,1 2 59,0-2 1,0 1-60,9 0 62,-5 0-62,0-1 0,3-1 0,-10 1 0,-3-1 0,1 1 0,0-1 0,-1 0 0,1 0 0,0 0 0,1-1 0,21-10 0,-21 9 0,0 1 0,-1-1 0,0 1 0,1-2 0,6-4 0,4-3 0,-10 7 0,0 1 0,-1 0 0,1 0 0,5-2 0,2-1 0,-10 5 0,0-1 0,-1 1 0,2 0 0,-1 1 0,0-1 0,0 0 0,0 0 0,0 1 0,0-1 0,1 1 0,0 0 0,6-1 0,-7 1 0,-1 0 0,1-1 0,-1 1 0,1 0 0,-1 0 0,1 0 0,0 0 0,-1 1 0,1-1 0,-1 0 0,1 1 0,-1-1 0,0 1 0,2 0 0,3 3 0,-5-3 0,0 0 0,1 0 0,-1 0 0,0-1 0,1 1 0,-1 0 0,1 0 0,-1-1 0,1 1 0,0-1 0,-1 0 0,1 1 0,0-1 0,4 0 0,10 1 0,0-1 0,4-1 0,-15 1 0,0 0 0,1 0 0,-1 0 0,0 1 0,1 0 0,-3-1 0,0 1 0,0 0 0,0 0 0,0 0 0,0 0 0,-1 1 0,1-1 0,2 2 0,3 2 0,0 0 0,0-1 0,6 2 0,-13-6 0,31 12 0,-11-4 0,-5-1 0,-12-5 0,1 0 0,-1-1 0,0 1 0,1-1 0,-1 1 0,1-1 0,0-1 0,-1 1 0,3 0 0,11-3 0,10-1 0,-3-1 0,18-3 0,-27 6 0,11 0 0,-6 0 0,-14 0 0,-1 0 0,0 1 0,0 0 0,1 1 0,-2-1 0,1 0 0,-1 0 0,0 0 0,1 0 0,1-1 0,8-3 0,2 0 0,-3 1 0,10-2 0,-3 1 0,0 0 0,10-5 0,-23 7 0,16-7 0,-18 6 0,0 1 0,0 0 0,0 0 0,0 1 0,2-1 0,3 1 0,-4 0 0,1 0 0,-1 0 0,0 0 0,4-3 0,-6 3 0,-1-1 0,1 1 0,-1 0 0,1 0 0,-1 1 0,1-1 0,0 1 0,-1 0 0,5 0 0,-3 1 0,1 0 0,-1-1 0,1 0 0,-1 0 0,1-1 0,-1 1 0,1-2 0,1 1 0,0 0 0,0 1 0,2 0 0,-3-1 0,0 1 0,1-1 0,-1 0 0,0 0 0,-3 0 0,0 0 0,0 0 0,1 1 0,-1-1 0,0 1 0,0 0 0,0 0 0,0 1 0,0-1 0,0 1 0,0 0 0,0 0 0,0 0 0,0 0 0,2 2 0,-2-2 0,0 1 0,1-1 0,-1 0 0,1 0 0,-1 0 0,2-1 0,5 1 0,-9 0 0,0 0 0,1 0 0,-1-1 0,1 1 0,-1 1 0,2 0 0,9 4 0,37 8 0,-41-11 0,0-1 0,0 0 0,11 3 0,-14-4 0,-1 1 0,1-2 0,0 1 0,0-1 0,0 1 0,0-2 0,0 1 0,3-1 0,-1 0 0,0 1 0,0 1 0,0-1 0,0 1 0,4 1 0,-2 0 0,1-1 0,6 0 0,-9 0 0,-1-1 0,6 2 0,10 1 0,-18-3 0,0 1 0,-1 0 0,1 0 0,3 2 0,12 2 0,-11-4 0,-6-1 0,-1 0 0,1 1 0,0-1 0,-1 1 0,1-1 0,-1 1 0,1 0 0,-1 0 0,1 0 0,1 2 0,-3-2 0,0-1 0,-1 1 0,1-1 0,-1 0 0,1 1 0,0-1 0,-1 0 0,1 1 0,-1-1 0,1 0 0,0 0 0,1 0-19,-2 0-269,0-1-362,0-1 0,-1 0-1,1 0 1,-1 0-1,1 1 1,-1-1 650,-1-4-1114,0-6-3797,2 2-10182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6:24.302"/>
    </inkml:context>
    <inkml:brush xml:id="br0">
      <inkml:brushProperty name="width" value="0.05" units="cm"/>
      <inkml:brushProperty name="height" value="0.05" units="cm"/>
    </inkml:brush>
  </inkml:definitions>
  <inkml:trace contextRef="#ctx0" brushRef="#br0">210 814 3056,'0'0'55,"1"0"1,-1 0-1,0 0 0,0 0 1,0 0-1,0 0 1,0 0-1,0 0 0,1-1 1,-1 1-1,0 0 0,0 0 1,0 0-1,0 0 0,1 0 1,-1 0-1,0 0 1,0 0-1,0 0 0,0 0 1,1 0-1,-1 0 0,0 0 1,0 0-1,0 0 1,0 0-1,1 1-55,3 1 3132,-3-1-2856,-1-1 1,1 1-1,-1-1 0,1 0 1,0 1-1,-1-1 1,1 0-1,-1 0 0,1 1 1,0-1-1,-1 0 1,1 0-277,18 0 5559,10 3-5559,-20-2 599,-5 0-97,1-1 0,0 0 0,0 1 0,-1-2-1,1 1-501,6 0 724,-8 0-476,-1 0 1,1-1 0,-1 1-1,0 0 1,2-1-249,17-3 1720,-19 4-1633,0 0 0,0 0 0,0 0 0,0 0 0,0 1 0,-1-1 0,3 1-87,-3-1-4,-1 1 39,1-1 1,0 0-1,0 1 1,-1-1 0,1 0-1,0 0 1,0 0 0,0 0-1,0 0-35,-1 1 0,1-1 0,-1 0 0,1 0 1,-1 0-1,1 0 0,-1 0 0,0 0 0,1 0 0,-1 0 0,1 1 0,-1-1 0,0 0 0,1 0 0,0 1 0,3 1 143,11 0 595,-14-2-724,0 0 1,0 0 0,0 0 0,0 0 0,0 0 0,0 1 0,0-1 0,0 0-1,0 1 1,-1-1 0,1 0 0,0 1 0,0 0-15,0-1 32,-1 0 1,0 0-1,0 0 0,1 0 1,-1 0-1,0 0 0,1 0 1,-1 0-1,0 0 0,0 0 1,1 0-1,-1 0 0,0-1 1,0 1-1,1 0-32,1 0 216,35 0-417,-22-2 1013,-14 2-797,1 0 1,0-1 0,-1 1-1,1 0 1,-1-1 0,1 1-1,-1-1-15,11-2 47,10-2 14,-2 1 50,-15 3 309,-4 0-408,1 1 0,-1 0 0,0 0 1,0 0-1,0 0 0,0 0 0,0 0 1,0 0-1,1 0 0,-1 0 0,0 0 0,0 1 1,0-1-1,0 0 0,0 1 0,0-1 1,0 1-1,0 0-12,7-1 533,-7 1-826,0-1 302,-1 0-1,0 0 1,0 1-1,0-1 0,0 0 1,1 0-1,-1 0 1,0 0-1,0 1 1,0-1-1,1 0 0,-1 0 1,0 0-1,0 0 1,0 0-1,1 0 1,-1 0-1,0 0 1,0 0-1,1 0 0,-1 0 1,0 0-1,0 0 1,0 0-1,1 0 1,-1 0-1,0 0 0,0 0 1,1 0-1,-1 0 1,0 0-1,0 0 1,0 0-1,1 0 1,-1-1-1,0 1 0,0 0 1,0 0-1,1 0 1,-1 0-1,0-1 1,0 1-1,0 0 0,0 0 1,0 0-1,1 0 1,-1-1-1,0 1-8,0-1 6,0 1 0,1 0 0,-1-1-1,0 1 1,0 0 0,1-1 0,-1 1 0,0 0 0,1-1-1,-1 1 1,0 0 0,1 0 0,-1-1 0,0 1-1,1 0 1,-1 0 0,1 0 0,-1 0 0,1-1 0,-1 1-1,0 0 1,1 0-6,3-1 1,6-6 130,-10 7-71,5-2-15,1-2-74,-5 4 43,-1-1-1,1 1 1,0 0-1,0-1 1,-1 1-1,1 0 1,0-1-1,0 1 1,-1 0-1,1 0 1,0 0-1,0 0 1,0 0-14,4 0 101,-5-1-110,1 1 0,0 0-1,-1 0 1,1 0 0,-1-1-1,1 1 1,-1 0-1,1 0 1,-1-1 0,1 1 9,1-1 177,-1 0-251,0 1 0,0-1-1,0 1 1,1 0 0,-1-1-1,0 1 1,1 0 74,0 0 22,0-1 62,1 1 1,-1-1 0,0 1-1,1-1 1,-1 0-1,0 0 1,1 0-85,-3 0-7,11 1-57,-5-4 4,-6 3 62,1 1 0,-1-1-1,1 1 1,-1-1 0,1 1-1,0-1 1,-1 1 0,1 0-1,0 0 1,-1-1-1,1 1 1,0 0-2,1-1 31,-2 1-26,0 0-1,0 0 1,1 0-1,-1 0 1,0 0-1,0 0 1,1 0-1,-1 0 1,0 0-1,0 0 1,0 0-1,1 0 1,-1 0-1,0 0 1,0 0-1,1 0 1,-1 0-1,0 0 1,0 0-1,0 0 1,1 0-1,-1 0 1,0 0-5,0 1 24,0-1-30,6 0 220,1 2 443,-4-10-689,-2 6 34,0-5 4,0 4-6,-2 2 4,1 1 0,0-1-1,1 0 1,-1 1 0,0-1 0,0 0 0,0 1-1,0-1 1,0 1 0,1-1 0,-1 0-4,1-3 103,-1 1-109,0 0 0,1 0 0,-1 0 0,1 0 0,0 0 0,1-2 6,2-10-78,-3 10 70,1-1 0,0 0 0,1 0 8,-1 1 25,0 0-1,-1 0 1,1 0-1,-1-3-24,1-14 11,-1 0 1,-1-2-12,0 16 0,-2-30-17,0-20 130,2 45-80,-1 0-1,0-3-32,-1 0-24,2 10 21,-1 1 0,0 0 0,-1-5 3,1 4 12,-1 1 1,1 0-1,-1 0 1,-1 0-1,1 1 0,-1-1 1,0-1-13,-5-6 73,5 8-82,0 0 0,0-1-1,0 2 1,0-1-1,-2-1 10,4 4-9,0 0 1,0-1-1,0 1 0,0 0 0,0-1 0,0 1 0,0-1 0,0 1 0,0-1 0,1 0 0,-1 1 0,0-1 0,1 0 0,0 1 0,-1-1 0,1 0 0,0 0 1,0 1-1,0-1 0,0 0 0,0 0 0,0 1 0,1-1 0,-1 0 0,1 0 0,-1 1 0,1-1 9,0-3 5,0 1-1,0-1 1,0 1 0,-1-1-1,1 1 1,-1-5-5,1 0 23,-1 7-26,1 0 0,-1 0 1,0 1-1,0-1 0,0 0 1,0 0 2,-1-35-2,1 34 16,-1 0 0,1 0-1,-1 0 1,0-1-14,0 1 13,0 1-1,0-1 1,1 0 0,-1 0 0,1-2-13,-2-25-96,-1 7 80,3 21 17,0 1 0,0 0 1,0 0-1,0 0 0,0 1 0,0-1 1,0 0-1,0 0 0,0 0 0,-1 1 1,1-1-1,0 0 0,0 0 0,-1 1 1,1-2-2,0-7 18,-1 8-17,1-1 0,0 1 0,0-1-1,-1 1 1,1 0 0,0-1 0,0 1 0,1-1-1,-1 1 2,0 0 0,0 0 0,0-1 0,0 1 0,0 0 0,0 0 0,-1 0 0,1 0 0,0-1 0,0 1 1,-1 0-1,1 0 0,-1 0-2,-2-5 25,3 5-21,0 0 0,-1 0 1,1 1-1,-1-1 0,1 0 1,-1 0-1,1 0 0,-1 1 1,1-1-1,-1 0 0,0 1 1,1-1-1,-1 0-4,-3-2 0,3 2-1,0 1 0,0-1 0,0 0 1,0 0-1,-1 1 0,1-1 0,0 0 1,0 1-1,0-1 0,-1 1 1,1 0-1,0-1 0,-1 1 0,0 0 1,0-1-3,0 1-1,0 0 1,-1-1-1,0 0 4,-6 0 1,0-2 18,7 3-14,1-1 0,-1 1 0,1-1 0,-1 1-1,0 0 1,0 0-5,-9-1-18,0 2 0,1-1 0,-1 2 0,-6 1 18,0 0 144,-10 4-19,13-4-67,9-2 8,1 0 0,-1 0 0,0 1-66,-2 0 11,0 0-1,0-1 0,0 0 0,0 0 0,0-1 0,-6 0-10,-10 1-1,19-1 5,0 0 0,0 0 0,0 0-4,1-1 2,1 1 1,-1 0 0,1 0 0,-1 0 0,1 0 0,-1 0 0,1 1 0,-1-1 0,-1 1-3,-27 9-66,-1-1 25,25-7 25,6-2 16,-1 0 1,1 0-1,0 1 0,-1-1 1,1 1-1,-1-1 0,1 1 1,0-1-1,-1 1 0,1 0 1,0 0-1,-1 0 0,-2 3 1,2-3 0,1 0-1,0-1 1,0 1 0,0 0-1,0 1 1,0-1 0,0 0-1,0 0 1,0 0-1,1 0 1,-2 2-1,0 6-36,-2 1-16,0-2 85,3-6 15,0 1 0,0-1 0,0 0 0,0 0 0,-1-1 0,0 2-48,1-2 17,1 0-1,-1 0 0,0 0 1,1 0-1,-1 0 0,1 0 1,-1 0-1,1 0 0,-1 1-16,1-1 4,0 0-1,-1 0 1,1 0-1,-1 0 1,1 0 0,-1 0-1,1 0 1,-1 0-1,0 0 1,1-1-1,-1 1 1,0 0-4,-2 2 3,1-1 1,0 0 0,0 1-1,0 0 1,0-1 0,0 1-1,0 0-3,1 0-1,0-1 0,0 0-1,-1 0 1,1 0-1,-1 0 1,1 0-1,-1-1 1,0 1-1,0 0 1,1-1-1,-1 1 1,0-1-1,-2 1 2,1 0 4,1-1-1,-1 1 0,1-1 0,0 1 0,0 0 1,-1 0-1,1 0 0,0 0 0,1 1 0,-1-1 0,0 2-3,1-4 0,-4 7-6,-1 0 1,0 0-1,0-1 1,0 0-1,-2 1 6,7-6-1,0-1-1,1 1 0,-1 0 1,1-1-1,-1 1 1,1 0-1,-1-1 1,1 1-1,0 0 2,-4 4-6,3-4 6,1 0 0,-1 0 0,0 0 0,1-1 0,-1 1 0,1 0 0,-1 0 0,1 0 0,-1 0 0,1 0 0,-1 1 0,1-1 0,0 0 0,-1 0 0,1 0 0,-1 0 0,1 0 0,-1 0 0,1 0 0,-1 0 0,0 1 0,0-1 0,0 0 1,0 1-1,0-1 0,0 0 0,0 1 1,1-1-1,-1 1 0,0 0 0,1-1 1,0 1-1,-1 0 0,1 0 3,-1 0-1,0 1 1,0-1-1,0 0 1,-1 2-3,-4 6 81,4-6-71,0 0 1,0 0-1,-1 0-10,3-3 0,-2 1 0,0 1 0,0-1 0,0 1 0,1 0 0,-1 2 0,-5 7-16,6-10-6,0 0 0,0 0 0,0 0 0,0 0 0,0 0 0,0 1 22,1 4-66,0-3 65,0-3-4,0-1 0,0 1 0,-1 0 0,1 0-1,0 0 1,0 0 0,-1-1 0,1 1 0,-1 0 5,1 0 13,2 1 16,-1 6-14,0-7-12,-1 0-1,0 1 1,0-1-1,1 0 1,-1 1-1,0-1 1,0 0-1,-1 1-2,-2 8-26,3-9 21,-1 0 1,1 0-1,0 0 0,-1 0 0,1 0 1,0 0-1,0 0 0,0 0 1,-1 0-1,1 0 0,0 0 0,0 0 5,1 2 9,-1-1-1,0 0 0,0 0 0,-1 1 0,1-1 0,0 0 0,-1 0 0,0 0 1,1 1-1,-2 0-8,1 1 25,-3 12-5,3-12-18,0 1-1,-1-1 0,-1 5-1,-7 15 8,9-22-18,1 1-1,-1-1 1,1 1-1,-1-1 1,1 1-1,0-1 1,0 1-1,1 1 11,-1 2-12,0-2 25,4-1 147,-3 0-119,0 0 0,0 0-1,0-1 1,0 4-41,0-5 0,-1 0 0,1-1-1,-1 1 1,0-1-1,1 1 1,-1-1-1,0 1 1,1 0-1,-1-1 1,0 1-1,0-1 1,1 1-1,-1 0 1,0-1-1,0 1 1,0 0-1,0-1-1,0 1 1,0-1-1,0 0 0,1 1 1,-1-1-1,0 0 0,0 1 1,0-1-1,0 0 1,1 1-1,-1-1 0,0 0 1,0 1 1,1 0 12,0 0 0,0 0-1,-1 0 1,1 1 0,-1-1 0,1 0 0,-1 0 0,1 1 0,-1-1 0,0 1 0,1-1 0,-1 0 0,0 1 0,0-1-1,0 0-11,1 9 11,-1-10-11,0 0-1,0 0 1,0 0 0,0 0 0,0 1-1,0-1 1,0 0 0,0 0 0,1 0-1,-1 0 1,0 0 0,0 1 0,0-1-1,0 0 1,0 0 0,0 0 0,1 0-1,-1 0 1,0 0 0,0 0-1,0 0 1,0 0 0,0 0 0,1 0-1,-1 1 1,3 1-18,0 2-30,0 0 0,0 0 1,1 0-1,0 1 48,-1-2 48,0 0 0,0-1-1,1 1 1,-1-1 0,0 1 0,2-1-48,-4-1-1,0 0 0,0-1 0,0 1 1,-1 0-1,1 0 0,0 0 0,0 0 1,0 0 0,0 0-2,0 0 0,-1 0 0,1 0 1,0 0-1,0-1 0,0 1 0,0 0 1,1 0 1,15 11-35,-12-9 79,-2-1 1,1 1-1,0 0 1,0 0-45,8 6 278,-11-8-274,0 0-1,-1 0 1,1 0-1,0 0 0,0 0 1,0 0-1,-1 0 1,1 0-1,-1 0 1,1 0-4,-1 0 3,1 0 0,0 0 0,-1 0 0,1 0-1,0 0 1,0 0 0,-1 0 0,1 0 0,0 0 0,0-1-3,3 3 9,-1-1 0,1 1 0,0-1 1,0-1-1,0 1 0,0 0 0,3 0-9,-5-1-5,-1-1 0,1 1 1,-1-1-1,0 1 0,1 0 0,-1 0 0,0 0 0,0 0 1,1 0-1,0 1 5,-1-1-7,0 0 1,1 1-1,-1-1 0,1 0 1,1 1 6,0-1-165,0 0-1,0 0 1,0 0 0,1 0 0,-1 0 0,0 0 0,0-1 0,1 0 165,-3 0-480,1 0 0,0 0 0,-1 0 0,1 0 0,-1 0 0,1-1 0,-1 1 0,1-1 0,-1 1 0,1-1 0,-1 0 0,0 1 0,1-1 0,-1 0 0,0 0 0,0 0 0,1 0 0,-1 0 480,8-8-6423,-4 4-3423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6:35.236"/>
    </inkml:context>
    <inkml:brush xml:id="br0">
      <inkml:brushProperty name="width" value="0.05" units="cm"/>
      <inkml:brushProperty name="height" value="0.05" units="cm"/>
    </inkml:brush>
  </inkml:definitions>
  <inkml:trace contextRef="#ctx0" brushRef="#br0">1 25 7176,'0'0'1369,"0"0"-145,0 0-600,2 1-225,49 20 5154,-45-18-4594,-1-1-333,0 0 1,0 0 0,0-1-1,0 0 1,1 0-1,-1 0 1,1 0 0,0-1-627,13 1 600,-12 0-465,0 0 0,3-1-135,10 0 543,15 2-543,-19-1 205,7-1 254,-1-1 0,15-2-459,-28 2-38,27-3 500,-7 1 524,22 0-986,60-1 1332,-86 3-1287,13 2-45,2 0 743,-27 0-623,-1 0 1,0 1-1,1 1 0,-1 0-120,26 4 11,-19-4 206,15 5-217,-24-6 3,1 0 0,9 0-3,11 2 112,1 0 42,-13-1 68,2 0-222,-5 0 61,-1-2-1,1 0 1,0 0 0,3-2-61,32 2 174,-30-1-142,-13 0 12,0 0 0,0 1 0,3 0-44,14 4 79,0-2-1,0-1 1,8-1-79,58 3 279,-75-4-118,-8 1-118,0-1-1,0-1 1,0 1 0,1-1-43,0-1 47,1 1 0,0 0 0,5 0-47,3 0 37,-11 1-33,-1-1 0,1 1 0,-1 1 0,4 0-4,-4-1 16,1 1 0,0-1 0,2 0-16,14 1 92,6 0 22,20-1-114,-16-1 25,41 3 0,-50 0 59,0 1 0,0 1-1,2 2-83,10 1 241,-7-1-43,6 4-198,-1 0 142,-18-7-59,1 0 0,-1 0 0,1-2 0,-1 0 0,9-1-83,-13-1 0,0 0 0,1-1 0,7-1 0,33-7 0,-28 5 0,15-1 0,-10 2 0,6 0 0,-13 2 0,11-4 0,-2 1 0,-12 1 0,15-4 0,-27 6 0,26-8 0,12-3 0,-37 11 0,0 0 0,1 1 0,-1 1 0,1-1 0,4 1 0,-2 0 0,0 0 0,2 1 0,19 5 0,-17-3 0,7 0 0,17 0 0,1-2 0,-9-3 0,-21 1 0,0 0 0,1 1 0,1 1 0,9 0 0,-1 0 0,15-2 0,-30 0 0,0 0 0,0 0 0,0 0 0,0-1 0,1 1 0,1 0 0,28-2 0,4 3 0,-16 0 0,-22 0 0,2-1 0,0 1 0,0-1 0,0 0 0,-1 1 0,2-2 0,7-1 0,-10 3 0,0 0 0,0 0 0,-1-1 0,1 1 0,0-1 0,-1 1 0,1-1 0,-1 0 0,1 0 0,-1 1 0,1-2 0,1 0 0,2-2 0,-4 3 0,0 0 0,0 0 0,0 0 0,0 0 0,1 0 0,-1 0 0,0 1 0,0-1 0,1 1 0,-1-1 0,0 0 0,1 1 0,-1 0 0,1-1 0,0 1 0,3-1 0,1 1 0,-1-1 0,3 1 0,0 0-2,0 0 0,-1 1-1,1 0 3,-6-1-127,-1 1 0,0 0 0,0-1 0,1 1 0,-1 0 0,0 0 0,0-1 0,0 1 0,1 1 127,4 3-2807,-6-5 1420,0 0-386,4-7-2364,-2 3 1798,0 0 0,0 1 0,0-1 0,2-1 2339,13-14-4685,-13 15 4314,14-16-2642</inkml:trace>
  <inkml:trace contextRef="#ctx0" brushRef="#br0" timeOffset="614.2">3269 39 18463,'0'0'0,"5"-1"0,3 0 0,-1-1 1056,-1-1-1056,1 2 1064,0-1-1064,1 1-2672,-2 1 2672,2 0-2671,-1 0 2671,6 0-10288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6:46.657"/>
    </inkml:context>
    <inkml:brush xml:id="br0">
      <inkml:brushProperty name="width" value="0.05" units="cm"/>
      <inkml:brushProperty name="height" value="0.05" units="cm"/>
    </inkml:brush>
    <inkml:brush xml:id="br1">
      <inkml:brushProperty name="width" value="0.05" units="cm"/>
      <inkml:brushProperty name="height" value="0.05" units="cm"/>
      <inkml:brushProperty name="color" value="#E71224"/>
    </inkml:brush>
  </inkml:definitions>
  <inkml:trace contextRef="#ctx0" brushRef="#br0">778 2763 8696,'-2'0'157,"-1"0"0,1 1 1,0-1-1,0 0 0,-1 1 0,1-1 1,0 1-1,0 0 0,0 0 1,0 0-1,0 0 0,0 0 0,-1 1-157,-2 2 830,1 0 0,-1 0 0,1 0 0,-1 2-830,-8 7 841,7-7-435,-1-1 1,-1 1-407,2-2 308,1 0-1,0 1 1,-5 4-308,7-6 200,-1 0 1,0 0-1,0 0 0,0 0 1,0-1-1,0 1 1,0-1-1,-1 0 1,-1 0-201,-8 5 534,8-4-210,0 1 0,0 0 0,0 1-1,0 0 1,0 0-324,1 0 283,-5 4 319,0 2 0,-4 5-602,-9 10 57,14-15 171,0 0 1,0 1-1,1 0 0,0 1 0,-3 10-228,7-15-1,1 0 0,0 0 0,-1 8 1,-4 13-15,0-5 26,4-11 103,-2 5-114,-6 11 949,-4 19-949,14-37 130,-1 0-1,2 1 1,-1-1-1,2 1 1,-1-1-1,2 7-129,1 5 491,1 0 0,5 17-491,-7-30 5,1-1-1,-2 0 1,1 5-5,-1 10-5,1-6 170,-1 0 0,-1 7-165,-5 36 402,5-51-390,-11 68 311,2-23-26,7-30-298,1 4 1,1-9 54,0-1 1,-4 13-55,1-12 246,1 1-246,-2 13-138,3-23 205,1-1-1,0 1 1,0 0 0,1-1-1,1 10-66,1 6 207,-2-17-205,1 0 0,0-1 0,0 1 1,1 0-1,0 0-2,3 7 14,1-1 1,0 1 0,3 2-15,-4-6 165,-4-9-162,0-1 0,0 1 0,0 0 0,1-1 0,-1 1-1,1 0-2,11 14-56,-8-10 120,0-1 0,0 1-1,4 3-63,11 11-496,-16-16 518,0 0 0,0-1-1,1 1 1,0-1 0,0 0-1,0 0 1,3 1-22,-6-4-10,17 9 128,7 2-118,-19-9 28,-1 0 0,1-1-1,0-1 1,0 1 0,0-1 0,0 0-28,18 1 139,0-2 0,24-1-139,-43 0 21,0-1 0,0 1-1,0-1 1,0 0 0,0 0-1,-1-1 1,6-3-21,-3 2 172,0 1 0,1-1-1,3 0-171,-9 3 3,1 0-1,-1-1 0,0 1 0,0-1 0,0 0 1,0 0-1,2-1-2,2-3 8,1-1 1,-1 0-9,3-2 10,6-7 3,-8 7 68,1 1 1,5-5-82,-8 8 55,0 0 1,0-1-1,0 1 0,-1-2 0,4-4-55,6-10 119,1-5-119,-10 14 8,8-12 99,-1-1 1,-1 0-1,-2-1 1,0 0-1,5-28-107,-7 23 48,-3 14-31,0-1 1,-1-4-18,-1-5 134,1 0-62,0 0-1,2 1 1,2-4-72,2 1 25,3-4-25,-7 17 109,0-2 1,-1 1-1,-1 0 0,-1-1 0,1-6-109,-3 15 73,-1 1 0,0-1-1,-1 0 1,0-5-73,-8-35 219,1 12 109,5 13-316,2 14 0,0 0 0,-3-8-12,-3-15 76,-1-12-76,6 35 16,-1-8 10,0 7 12,1-1 0,1-1-38,-1-9 16,0 0 0,-2 1 1,0 0-1,-3-4-16,2 9 0,-3-13 0,-11-22 0,15 42 0,1-1 0,0 0 0,0 0 0,1 0 0,0-1 0,1 1 0,0 0 0,0-5 0,0-7 0,-1-7 0,-1 1 0,3 22 0,-1 0 0,-1 0 0,1 0 0,-2-3 0,-1-4 0,2 9 0,1 0 0,-1 0 0,0 0 0,0 0 0,-1 0 0,1 1 0,-1-1 0,-1-1 0,1-1 0,-2-2 0,4 7 0,1 0 0,-1-1 0,0 1 0,0 0 0,0 0 0,0 0 0,0 0 0,0 0 0,-1 0 0,1 0 0,0 0 0,0 0 0,-1 1 0,1-1 0,-4-1 0,0 0 0,0 0 0,-2 0 0,3 1 0,-1 0-13,-1 0-1,1 0 1,0 1-1,-1 0 1,1-1-1,0 2 1,-1-1-1,-4 2 14,-4 0-138,-1 2-1,-7 3 139,11-4-214,-68 21-4461,55-18-1151,-2-1 0,-8 0 5826,0-1-9633</inkml:trace>
  <inkml:trace contextRef="#ctx0" brushRef="#br1" timeOffset="7834.21">4309 3233 7984,'3'-1'146,"-2"0"-90,-1 1 1,0 0 0,0 0 0,1 0 0,-1 0 0,0 0 0,0 0 0,1 0 0,-1 0 0,0 0 0,0 0 0,1 0 0,-1 0 0,0 0 0,1 0-57,-1 0 44,0 0 1,1 1-1,-1-1 0,0 0 1,0 0-1,1 1 0,-1-1 1,0 0-1,0 1 1,1-1-1,-1 0 0,0 1 1,0-1-1,0 1-44,1 0 422,1 1-1,-1-1 1,0 1-1,0-1 1,1 0-1,-1 0 1,1 1-1,-1-1 1,1 0 0,-1 0-1,1 0 1,1 0-422,7 5 2534,-8-5-2130,0 0 1,-1 0-1,1-1 0,0 1 0,0 0 0,0-1 1,0 1-1,1-1 0,-1 0 0,0 1 1,0-1-1,0 0 0,0 0-404,7-1 500,0 0 1,4-1-501,-2 0 327,3 1-105,-1 1 1,1 0 0,4 1-223,2 0 248,40 2 144,67-1 697,-108-3-897,1-1-1,4-2-191,2 1 0,131-10 845,-47 9-875,-60 1 297,76-5 97,-5 0-194,-63 5 308,71-3-274,6 4 368,-120 2-621,83 4 150,81 13-101,-177-16-1,62 8 387,25 8-386,-41-3-17,-13-3 13,105 26 107,-86-24 73,28 2-176,-58-13 60,0-1 0,0-1-60,16 1 8,-19 0-5,91 2-6,-73-5-4,-10 0 7,138-1 321,-137 2-284,21-4-37,9-1 23,-45 5-9,11-3-14,-5 1 52,1 0 153,2-2-205,-12 3 16,3-1 15,-9 1 18,0 0 1,4-3-50,3-1 19,2 1 20,-9 3-11,0 0 0,-1 0 0,3-2-28,-6 3 6,0 0 0,0 1 0,0-1 0,0 1 0,1-1 0,-1 1 0,0 0-6,4-1 15,-1 0 17,-1 0-1,1 1 0,2 0-31,-3 0-4,1-1 1,-1 1-1,3-1 4,-2 0-5,0 0 0,1 1 0,-1 0 0,5 0 5,2 0-32,-7 0 20,1 1 0,-1 0 0,2 0 12,-3 0 2,0 0 0,0 1 0,0 0 0,1-1-1,-2 1 1,1 1 0,0-1 0,0 1 0,-1-1 0,1 1 0,-1 0 0,3 3-2,-2 0 4,-4-6-3,1 1-1,-1 0 1,1 0 0,0 0-1,-1-1 1,1 1-1,-1 0 1,1 0 0,0-1-1,0 1 1,-1-1 0,1 1-1,0-1 1,0 1-1,0-1 1,0 1 0,0-1-1,0 0 1,-1 1-1,1-1 1,0 0-1,9 2 8,-6-2-25,-2 1 37,-1-1 0,1 0-1,-1 0 1,0 0-1,1 0 1,-1-1-1,0 1 1,1 0 0,-1-1-1,0 1 1,1 0-1,-1-1 1,0 0-1,0 1 1,1-1-1,-1 0 1,0 1-20,14-12 22,-7 6-20,0 0 1,0-2-3,-4 4 19,-1 0 1,1 0 0,-1 0 0,0 0-1,0-1 1,-1 1 0,0-1-1,1 1 1,0-5-20,-3 8 9,0 0-1,1 0 1,-1-1 0,0 1 0,0 0-1,0 0 1,0 0 0,0 0-1,0-1 1,0 1 0,-1-1-9,-4-12 77,4 11-55,0 0-1,0 0 1,0 0 0,1 0-1,-1-1-21,0 0 20,1 1 0,-1 0 0,0 0 0,0 0 0,0 0 0,-1 0 0,1 1 0,-1-2-20,0 1 34,1 0-1,-1 0 1,1 0 0,0-1-1,0 1 1,-1-3-34,2 0 39,-1-1-1,0 1 1,1 0 0,0-1 0,1 1 0,0-4-39,-1 7 3,1-4 11,1 0 1,-1 0 0,1 0-1,1 0 1,1-3-15,-1 2 0,13-25 0,6-10 0,-13 29 0,-4 7 0,-1 0 0,0 0 0,0-2 0,7-18 0,-1-1 0,-1 0 0,-2-1 0,0 0 0,-2-3 0,-3 17 0,-1-1 0,-1 0 0,-1 0 0,0-7 0,-2-3 0,-1 1 0,-2 1 0,-6-21 0,-1 7 0,-18-32 0,-22-34 0,21 51 0,17 29 0,1-1 0,-4-12 0,-30-95 0,28 74 0,9 28 0,2-1 0,2 0 0,1 0 0,-2-28 0,4-20 0,3 0 0,4 0 0,7-35 0,0 48 0,-4 30 0,13-69 0,27-97 0,-44 195 0,23-81 0,6-26 0,-26 93 0,2-8 0,-1-1 0,-2 0 0,-1-1 0,0-26 0,-3 21 0,-1 11 0,0-12 0,-7-32 0,2 17 0,4 34 0,-1-1 0,-1 2 0,1-7 0,3 19 0,-1 0 0,1 0 0,-1 0 0,-1 0 0,1 0 0,-1 0 0,0 0 0,0 1 0,0-1 0,-2-1 0,-4-6 0,-6-12 0,10 17 0,0 1 0,-1 0 0,1 0 0,-1 0 0,-1 1 0,-1-2 0,-17-14 0,-6-3 0,-3-2 0,27 21 0,0 0 0,-1 1 0,1 0 0,-5-2 0,3 2 0,1 0 0,0-1 0,-4-3 0,6 3 0,2 3 0,0 0 0,-1 0 0,1 1 0,0-1 0,-1 1 0,-1-1 0,-22-6 0,18 6 0,-54-17 0,50 16 0,-9-1 0,-8-1 0,9 0 0,-53-15 0,56 15 0,-1 1-1,0 0 1,1 2 0,-9-1 0,-9 2 1,-28 4-1,52-2 0,-85 9 0,-7 1 0,-55 2 0,140-11 0,-4 0 0,1-2 0,-21-1 0,15 0 0,0 2 0,-25 4 0,32-3 0,-13 0 0,-1-2 0,-10 1 0,-77 4 0,37-5 0,41 0 0,-1 1 0,-129 7 0,128-10 0,19 1 0,-15 1 0,23 2 0,-111 3 0,35 0 0,39 0 0,37-4 0,-153 11 0,41-2 0,42-4 0,-36 4 0,87-8 0,-10 0 0,-3 4 0,-53 4 0,-43 4 0,65-7 0,-4 2 0,-57 4 0,52-6 0,11-1 0,22-3 0,-118 6 0,16-2 0,115-5 0,-9 0 0,-41 3 0,-64 1 0,101-5 0,-24 1 0,-78 1 0,128-3 0,-100 0 0,67 3 0,-108 5 0,110-2 0,-65 7 0,10 6 0,87-14 0,-6-2 0,6 0 0,-3 1 0,-90 15 0,104-15 0,-1 0 0,1 1 0,-15 6 0,-3 4 0,-15 9 0,35-16 0,-22 12 0,33-16 0,0 0 0,0 1 0,0 0 0,-1 2 0,-27 21 0,19-16 0,-7 8 0,2 0 0,-38 35 0,32-29 0,-5 7 0,19-19 0,-8 14 0,12-14 0,1 1 0,0-1 0,-2 5 0,-3 4 0,-4 8 0,-6 6 0,13-22 0,1 0 0,1 0 0,1 1 0,-3 8 0,2 4-10,5-17-2,-1 0 1,0 1 11,-1 4-17,-2 4 17,-3 10-6,-2 5 15,-9 38-9,11-28 47,0 10-47,4-18 0,2-8 0,-1 16 0,4-36 0,-3 72 0,4 31 0,1-71 0,-3 4 0,0 14 0,3-2 0,6 34 0,-3-29 0,0-7 0,0 16 0,0 6 0,2 1 0,-3-20 0,1 20 0,-4-45 0,2-1 0,5 27 0,1-18 0,-1 17 0,-4-36 0,1-1 0,0 1 0,4 6 0,7 30 0,-12-36 0,-1-1 0,0 7 0,-2-17 0,1 34 0,-2-22 0,2 9 0,0-25 0,-2-1 0,1 1 0,0 0 0,-2 1 0,1 2 0,0-1 0,1-1 0,1 3 0,-1 8 0,0-13 0,0 1 0,0-1 0,1 1 0,0-1 0,0 1 0,1 1 0,0 3 0,0 0 0,0 10 0,-1-12 0,0 1 0,1-1 0,0 1 0,1 1 0,2 5 0,5 7 0,-7-16 0,0-1 0,1 0 0,-1 0 0,1-1 0,1 1 0,21 29 0,-21-30 0,1 1 0,-1-1 0,4 3 0,4 3 0,-5-4 0,0-1 0,1 1 0,8 4 0,29 13 0,-30-16 0,23 9 0,-33-14 0,0 0 0,0-1 0,1 0 0,-1 0 0,7 1 0,0 0 0,1 1 0,-1 0 0,-1 1 0,1 1 0,0 0 0,26 11 0,-30-14 0,-1 0 0,1-1 0,7 2 0,25 4 0,35 12 0,10 2 0,-5-2 0,-2 0 0,-6-6 0,21 5 0,-61-10 0,-18-5 0,1 0 0,13 1 0,93 4 0,-48-5 0,-17-1 0,25-3 0,59-8 0,-70 5 0,-3 0 0,30-6 0,-43 3 0,37 1 0,-70 5 0,110-3 0,-58-1 0,26-3 0,65-3 0,-86 6 0,22-1 0,-24 1 0,-24 0 0,182-10 0,-150 6 0,-23 4 0,-36 3 0,172-6 0,-149 6 0,40-1 0,-38 0 0,61-4 0,9 3 0,-121 3 0,17 1 0,-12 0 0,0-1 0,1 0 0,-1 0 0,1-1 0,0 1-36,12-3-750,-1 1 0,13-5 786,-3-2-1138,21-5-2204,-24 7 1039,1-1-2316,-5 2-8474</inkml:trace>
  <inkml:trace contextRef="#ctx0" brushRef="#br0" timeOffset="11775.06">1029 4276 10312,'-2'0'-160,"-6"-1"2174,7 1-1931,1 0-1,0 0 0,-1 0 0,1 0 1,0 0-1,0-1 0,-1 1 0,1 0 1,0 0-1,0 0 0,0-1 0,-1 1 1,1 0-1,0 0 0,0-1 0,0 1 1,0 0-1,0-1 0,0 1 0,-1 0 1,1 0-1,0-1 0,0 1 0,0 0 1,0-1-1,0 1-82,0 0 51,0-1 1,0 1-1,0 0 1,0-1-1,0 1 1,0 0-1,0-1 1,0 1-1,0-1 1,-1 1-1,1 0 1,0 0-1,0-1 1,0 1-1,0 0 0,-1-1 1,1 1-1,0 0 1,0 0-1,-1-1-51,1 1 2,0 0 0,-1 0 0,1 0 0,0 0 0,-1 0 0,1 0 0,0 0 0,0 0 0,-1 0 0,1 0 0,0 0 0,-1 0 0,1 0 0,0 0 0,0 1 0,-1-1 0,1 0 0,0 0 0,-1 0 0,1 0 0,0 1-2,-5 0 170,5-1-146,0 0-1,0 0 1,-1 0 0,1 0 0,0 0 0,0 0 0,-1 0 0,1 0-1,0 0 1,0 0 0,-1 1 0,1-1 0,0 0 0,0 0 0,-1 0-1,1 0 1,0 0 0,0 1 0,0-1 0,0 0 0,-1 0 0,1 0-1,0 1 1,0-1 0,0 0-24,-1 2 54,0 0 178,0 1 1,-1-1-1,1 0 1,-1 1-233,2-3 23,0 0 1,-1 1-1,1-1 1,0 0-1,-1 1 0,1-1 1,0 0-1,-1 1 1,1-1-1,-1 0 1,1 0-1,0 1 1,-1-1-1,1 0 1,-1 0-1,1 0 1,-1 0-1,1 0 1,-1 0-1,1 0 1,-1 0-1,1 0 1,0 0-1,-1 0 1,0 0-24,-1-1 36,2 1 393,0 2-80,0 0-315,0-2-28,0 0 6,2 2-129,-2 0 118,0 0-1,-1 0 2,2-7 625,-1 5-577,0 0 1,0 0-1,0 0 0,0-1 1,0 1-1,0 0 0,0 0 1,0 0-1,0 0 0,0-1 1,0 1-1,0 0 0,-1 0 0,1 0 1,0 0-1,0-1 0,0 1 1,0 0-1,0 0 0,0 0 1,0 0-1,0 0 0,-1 0 1,1-1-1,0 1-50,-7 2 1089,6-2-982,0 1 0,0-1 0,0 0 0,0 0 0,0 1 0,0-1 0,0 0 0,0 0 0,0 0 0,0 0 0,0-1 0,0 1-107,-13-4 191,13 3-163,0 1 0,0 0 0,-1 0 0,1 1 0,0-1-1,0 0 1,-1 0 0,1 1 0,0-1 0,-1 1-28,-2 0 26,1 0-21,0 0 12,1-1 0,-1 1-1,1-1 1,-3 1-17,4-1 38,0 0-1,0 0 0,0 0 1,0-1-1,0 1 0,-1 0 1,1-1-1,0 1 0,0 0 1,0-1-1,0 1 0,-1-2-37,-1 1 153,0-1 0,-1 1 0,1 0-1,-1 0 1,1 0 0,-1 0 0,-2 1-153,-3-2 301,-1 0-205,-1 1 0,0 0 0,-1 1-96,8 0 67,1 0 1,-1 1-1,-3 0-67,-2 1 78,2 1-10,7-3-60,-1 0 1,0 1 0,0-1 0,1 0-1,-1 1 1,0-1 0,0 0 0,0 0 0,0 0-9,-2 1 6,1-1 0,-1 0 0,1 1 0,-1-1 0,1 1-6,-10 1 63,3-2 192,8 0-225,-1 0 0,1 0 0,0 0 0,0 0 0,-1 0 0,1 0 0,0 0 0,-1 0 0,0 1-30,-2 0 12,0 0 0,0 0-1,0 0 1,0-1 0,-1 1-12,-5 0 4,-17 4 261,-24 3-301,36-5 257,0-1 0,-2 2-221,-4 1 730,0 0-697,12-2-28,1-1 1,-3 0-6,6-1 14,1 0 0,-1 1 0,0-1 0,-2 3-14,-10 2 83,-11 3 111,1 2 0,-20 10-194,37-16 40,-1 2 0,1-1 0,0 1 0,1 0 0,-3 3-40,-4 5-15,1 1 0,-5 8 15,-37 46 6,44-51 65,0 0 0,-8 20-71,-5 14 180,3 1-1,2 3-179,18-50 37,-19 63 233,16-49-257,2 0 0,-1 9-13,-1 21-19,2 1-1,3-1 1,4 39 19,1-51-31,3 12 31,-3-30-23,1 0 1,1 0-1,2 4 23,2 0-31,17 44 106,-19-51-82,1 0 1,8 12 6,-4-11-24,1-1 1,8 8 23,33 32 21,-40-44-162,10 8 141,-17-16-27,0 0 0,0-1 0,1 0 0,4 2 27,15 7-8,-13-6-8,0-1 0,5 1 16,8 2-29,-1-2 1,24 4 28,-23-8 2,0-1 1,0-2 0,26-1-3,-30-2 14,-1-1 0,1-1 0,-1-1 0,21-8-14,15-7 189,10-8-189,-60 24 15,9-3 31,-11 4-42,0 1 0,0-1 0,-1-1 0,0 1 0,2-2-4,101-68 104,-99 66-102,1-1 19,-6 5-4,1-1 1,-1 1-1,2 0-17,-2 0 0,-1 1 0,0-1 0,1 0 0,-1 0 0,0 0 0,0-1 0,3-3 0,3-4 0,117-113 337,-86 81-91,-32 33-250,-3 4 3,-1 1-1,4-7 2,0-1 2,0 0-1,6-14-1,-2-2 50,1-3-50,-1-2 41,-2-2-1,0 1 1,3-34-41,-11 50 32,-2 0 1,0 0 0,-1 0-1,-1 0 1,-1 0 0,-1 0-1,0 1 1,-4-10-33,-12-37 328,-19-40-328,25 75 70,0 2-1,-11-16-69,-37-51 66,22 44 148,-42-44-214,36 47 125,-18-13-125,43 43 36,-1 1 0,-1 1 0,0 1 0,-17-8-36,19 14-138,1 0-1,-1 1 1,0 2 0,-1 0-1,0 1 1,0 1 0,0 1 0,-1 0 138,0 2-1033,0 0 0,0 2 0,1 0 0,-1 1 0,1 2 0,-1 0 0,-18 6 1033,-1 4-3172,-25 7-9874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7:40.633"/>
    </inkml:context>
    <inkml:brush xml:id="br0">
      <inkml:brushProperty name="width" value="0.05" units="cm"/>
      <inkml:brushProperty name="height" value="0.05" units="cm"/>
    </inkml:brush>
  </inkml:definitions>
  <inkml:trace contextRef="#ctx0" brushRef="#br0">234 494 9776,'-4'-8'155,"4"7"-88,-1-1 1,0 0-1,0 0 0,1 1 1,-1-1-1,-1 0 1,1 1-1,0-1 1,0 1-1,-1-1-67,4 4 85,0-1-1,0 0 1,0 0 0,0-1-1,0 1 1,0 0 0,0-1 0,0 1-1,1-1 1,1 1-85,23 0 1706,-18-1-1343,-3-1-39,0 0 1,1 1 0,-1-2-1,1 1-324,-1-1 267,0 1 0,1 0 0,-1 0 1,1 1-268,2 0 215,-4 0-27,0 0 0,-1 0-1,1 0 1,1-1-188,2 0 125,-1 0-1,9 0-124,-13 2 33,0-1 0,0 1 0,0-1-1,1 2-32,1-1 55,9 4 388,-13-4-365,1 0 1,0 0-1,0-1 0,0 1 0,-1-1 0,1 1 0,0-1 1,0 0-1,0 1 0,0-1-78,4 0 324,8 0 625,-9 1-813,0-1 1,0 1-1,1-1 0,-1 0 0,4-1-136,6 0 263,17 1 135,-32 0-354,1 0 0,-1 0 0,0 0 1,0 0-1,1 0 0,-1 0 0,0 0 1,0 0-1,0 0 0,1 0 0,-1 0 0,0 0 1,0-1-1,0 1 0,1 0 0,-1 0 1,0 0-1,0 0 0,0-1 0,0 1 1,1 0-1,-1 0 0,0 0 0,0-1 0,0 1-44,0 0-1,0 0 0,0 0-1,0 0 1,0-1-1,0 1 1,0 0-1,0 0 1,1 0-1,-1 0 1,0 0-1,0 0 1,0 0 0,0-1-1,0 1 1,0 0-1,0 0 1,0 0-1,1 0 1,-1 0-1,0 0 1,0 0-1,0 0 1,0 0 0,0 0-1,0 0 1,1 0-1,-1 0 1,0 0-1,0 0 1,0 0-1,0 0 1,0 0 0,1 0-1,-1 0 1,0 0-1,0 0 1,0 0-1,0 0 1,0 0-1,0 0 1,1 0-1,-1 0 1,0 0 0,0 0-1,0 0 1,0 0-1,0 1 1,0-1-1,0 0 2,1 0-272,-1 0 358,9 2 436,-1 0-214,-8-2-290,0 0 1,1 0-1,-1 0 0,0 0 0,1 0 1,-1 0-1,1 1 0,-1-1 0,0 0 1,1-1-1,-1 1 0,0 0 0,1 0 1,-1 0-1,1 0 0,-1 0 0,0 0 1,1 0-1,-1-1-18,1 1-9,0-1 0,0 1 0,0 0 0,0-1 0,1 1 0,-1 0 0,0 0 0,0 0 0,0 0 0,0 0 0,1 0 9,6-1-96,16-8 375,-18 8-357,-6 1 78,0 0 1,1 0-1,-1 0 1,0 0-1,1 0 1,-1 0-1,0 0 1,0 0-1,1 0 1,-1-1-1,0 1 1,0 0-1,1 0 1,-1 0-1,0 0 1,0 0 0,1 0-1,-1-1 1,0 1-1,0 0 1,0 0-1,1 0 1,-1-1-1,0 1 1,0 0-1,1-1 19,0 0 0,0 0 1,-1 1-1,1-1 0,0 0 1,0 0-1,0 1 0,1-1-19,-1 0 5,0 1 0,0-1 0,0 1 0,-1-1 0,1 1 0,0-1 0,-1 1 0,1-1 0,0 0 0,-1 1 0,1-1 0,0 0-5,2-3 22,2-2 76,-5 6-96,0-1-2,0 0-1,0 0 1,1 0 0,-1 0 0,0 1 0,0-1 0,0 0 0,0 0 0,0 0 0,0 0-1,0 0 1,0 0 0,-1 0 0,1 0 3,0 1-4,0 0 1,-1-1 0,1 1 0,0 0 0,0 0 0,0-1-1,0 1 1,0 0 0,-1-1 0,1 1 0,0 0 0,0 0 0,0-1-1,0 1 1,0 0 0,0-1 0,0 1 0,0 0 0,0-1 0,0 1-1,0 0 1,0-1 0,0 1 0,0 0 0,1 0 0,-1-1-1,0 1 1,0 0 0,0-1 0,0 1 0,0 0 0,1 0 0,-1-1 0,3-3 131,0 0 1,0 0 0,0 0 0,-1 0-1,1-1 1,0-2-132,-3 6 2,0 0-1,1 0 0,-1-1 1,0 1-1,0 0 0,0-1 1,0 1-1,0-1-1,-1 1 1,1-1 1,0 1-1,0 0 0,0 0 1,0-1-1,1 1 0,-1 0 1,0 0-1,0-1 0,1 0-1,3-12 15,-4 13-1,1-1 1,-1 1 0,1 0-1,-1-1 1,0 1-1,0-1 1,1 1-1,-1-1 1,0 1-1,0-1 1,0 1-15,-4-19 4,2 4 29,1 10-28,0 0-1,-1 1 1,1-1 0,-1 0-1,0 1 1,-2-3-5,-3-10 2,5 13 4,-1-3-40,0 0 1,0-1-1,-4-4 34,5 11 13,1 0 0,-1 0-1,0 0 1,0 0 0,-1 0 0,0 0-13,-8-9 39,4 2-25,4 6 18,0-1 1,-1 0-1,1 1 1,-1 0-1,0-1-32,-6-5 143,9 7-187,-1 1 1,0-1-1,0 1 0,0-1 0,-2-1 44,2 2 31,1 0 1,-1 0-1,0-1 0,1 1 1,-1-1-1,1 1 0,0-1 1,-1 0-1,1 0-31,-4-5 19,-16-14 57,19 19-58,0 0 0,-1 0 0,1 0 0,-1 0 0,1 0 0,-1 1 0,0 0 0,0-1 0,-2 0-18,-3 0-155,0 0 0,-8 0 155,12 1 79,0 0-43,-1 0 0,1 0 0,0-1 0,-1 0-36,1 0-41,0 1 0,0 0 0,0-1 0,1 1 0,-3 0 41,1 0 79,0 0 0,0 0 0,-3-2-79,2 2 61,-3-3 24,4 3-63,1-1 1,0 1-1,0 0 1,-1 0 0,1 1-1,-1-1 1,0 1-23,0 0-4,1-1 1,0 1-1,-1-1 0,0-1 4,1 1 3,-1 0 0,1 1 0,-1-1 0,-1 1-3,-12-1 142,10 0-73,1 1 0,0 0 1,-7 1-70,4-1 142,9 0-140,0 0-1,0 0 0,0-1 0,0 1 0,-1 0 1,1 0-1,0 1 0,0-1 0,0 0 0,0 0 1,-1 1-2,-4 1 5,0 0 1,0-1 0,0 1 0,-2-1-6,-9 3 91,1-2-126,-2 1 193,14-2-106,1 0-1,-1-1 1,1 1 0,-1-1 0,1 0 0,-2 0-52,2-1 6,-1 1 0,1 0 1,0 1-1,-1-1 1,1 1-1,-4 0-6,1 1 41,3-1-25,1-1 0,-1 1 0,1 0 0,-1 0 0,1 0 0,-1 1 0,1-1-1,0 0 1,0 1 0,0-1 0,0 1 0,0 0-16,-10 10 135,8-8-82,0 0-1,0 1 1,1-1-1,-1 1-52,2-2-50,-1 0-1,1 0 0,-1-1 0,1 1 0,-3 0 51,1 10 301,2-6-206,1 0-1,-1 4-94,0 2-531,1 7 1092,1-17-620,-1 1 0,1 0 0,0-1 0,-1 1 0,0 0 1,0 0 58,-5 28 65,6-29-17,-1 0 1,1 1-1,0-1 1,0 0 0,0 0-1,1 2-48,-1 5-128,0-4 205,0-1 0,1 0 0,0 2-77,-1-5-13,0 0 1,1 0-1,0 0 0,-1 0 1,1 0-1,0-1 1,0 1-1,0 0 0,0 0 1,1 0 12,2 4-12,-1-3 32,-1 0 1,0-1 0,1 1-1,-1-1 1,1 1 0,0-1-21,0 0 10,-1 0-1,0 1 1,0-1 0,0 0-1,0 1 1,1 0-10,-2 0-2,1 0 0,0-1 0,0 0 0,0 1 0,1-1 0,1 1 2,8 8 337,-8-8-382,-1 0 0,1-1 1,-1 1-1,3 1 45,39 19 305,-34-17 126,7 4-613,-11-6 231,0 1-1,1-2 1,0 1-1,2 0-48,20 9 52,-19-7 98,0 0 0,-1 1 0,8 6-150,-10-6 4,1-1 0,2 2-4,-7-6 95,0 0 0,0 0-1,3 0-94,5 3-126,9 6-70,-17-9 100,1 0 1,0-1-1,0 0 0,0 0 1,0 0-1,1 0 0,-1-1 1,0 0-1,0 0 0,0 0 1,2-1 95,0-1-1099,0 0 0,-1 0 0,1-1 1,-1 0-1,0 0 0,1 0 0,3-5 1099,-6 6-1112,10-6-11574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7:55.581"/>
    </inkml:context>
    <inkml:brush xml:id="br0">
      <inkml:brushProperty name="width" value="0.05" units="cm"/>
      <inkml:brushProperty name="height" value="0.05" units="cm"/>
    </inkml:brush>
  </inkml:definitions>
  <inkml:trace contextRef="#ctx0" brushRef="#br0">174 800 10672,'0'0'104,"-1"0"0,1 0 0,-1 0 0,1 0 0,0 0 0,-1 0 0,1 0 0,0 0 1,-1 0-1,1 0 0,0 1 0,-1-1 0,1 0 0,0 0-104,-2 1 1913,3-1-740,0 1-1246,2 1 576,0 0-1,0-1 1,2 1-503,1 1 696,-1-1-226,0 0-1,0 0 1,0 0-1,0-1 0,1 1 1,-1-1-1,0-1 1,1 1-1,4-1-469,-4 0 526,-1 1-1,3 0-525,-3 0 63,0-1-1,4 1-62,2-1 348,1 1-1,2 1-347,-10-1-1,0 0 47,-1-1-1,1 1 1,-1 1 0,1-1 0,0 1-46,17 8 93,-13-5-99,5 2 25,-1 0 0,11 8-19,-19-13 158,0 1 0,1 0 0,2 0-158,-1 0 182,-1 0 0,1 1-182,6 3 367,0 1 1,1-2-1,1 1-367,-5-4 161,-7-2-128,0 0 1,1 0-1,-1 0 0,0 0 1,0 0-1,0 0 1,0 0-1,1 2-33,0-1 201,0 0 0,1 0-1,-1 0 1,1 0 0,0 0-1,1 0-200,0 0-28,1 1 148,-4-2-88,-1 0 0,1 0 0,0 0 0,0 0-32,7 1 49,7 1-49,-3-1 450,-8 0-816,-3-2 373,-1 0 0,1 1 0,-1-1 0,1 0 0,0 0-7,7 0 456,5 1-456,-8 0 90,-4 0-9,-1-1 0,1 0 0,-1 0 0,1 0 0,-1 1 1,1-2-1,0 1 0,0 0-81,0 0-14,2-1-31,1 0 1,4 0 44,-6 1-16,0 0-1,-1-1 0,1 1 1,0-1-1,1 0 17,7-2-20,-5 2 26,-1 0 0,2-2-6,3 1-5,-7 0 43,0 1 0,0 0 0,0-1-1,0 1 1,1-2-38,8-3 107,2-1-134,7-2-29,-6 3 35,-14 5 43,0 0-1,1 0 1,-1 0 0,0 0-1,0 0 1,0 0 0,0 0-1,0-1 1,0 1-1,-1 0 1,2-2-22,1-2 42,2 1-42,-2 1 5,-1 0-1,2 0 0,-1 0-4,4-3-22,0-1 49,-6 6-15,1 0 0,-1 0-1,0 0 1,0 0 0,1 0 0,-1 0-1,0-1 1,0 1-12,4-8 124,1-2-124,-3 4 273,2-5-273,-3 7 72,0-1 0,1 1 0,2-5-72,0 0 102,0 0 0,0 0 0,2-8-102,1-3 174,-6 15-134,0 1 0,-1-1-1,0 1 1,0-1-1,0-1-39,0-1 277,2-6-277,-2 9 50,0-1-1,0 1 1,-1-2-50,1-8 98,0 7-41,-1-1 1,1 0 0,-2 0-58,1-5 43,0-7 5,0-14-20,0 24-22,0 5-2,0 0 1,-1-1 0,1 1-1,-1 0 1,-1-1-5,-1 0 15,1 1-1,-1 0 1,-1-2-15,0 1 20,0 0 0,1-2-20,1 5 8,-2-8 4,0-1 0,-1-3-12,3 5-32,0 0 0,0-9 32,0-6-103,2 24 83,1 1 0,-1-1 0,0 0 0,1 1 0,0-1 0,-1 1 0,2-2 20,0-2-73,-1 2 64,0 0-17,1 0-1,-1 1 1,0-1-1,2-1 27,1-3-62,-4 6 62,1-1 0,-1 1 1,1 0-1,1-2 0,4-6 19,-6 9-1,0 0 25,1-3 6,0 0-43,0 2-5,-1 1 0,0-1 0,0 0-1,1 1 1,-1-1 0,0 1 0,0-1 0,0 0-1,0 1 1,0-1 0,0 0-1,1 0 0,-1-1 0,0 0 0,1 1 0,-1-1 0,1 0 0,-1 1 0,1-1 0,0 1 0,0-2 0,0 1-12,1-4-14,-1 3 32,0-1 29,2-8-1,-3 11-5,0 0 0,0 0 0,0 0 0,0 0 0,0 0 0,0 0 0,0 0 0,0 0 0,0 0 0,-1 0-29,0-4 237,1 4-229,-1 0-1,1 0 1,0 0 0,-1 0 0,1 0 0,0 0 0,-1 0 0,1 0 0,-2-1-8,-1-2-5,3 4 4,-1-1 1,0 0-1,1 1 1,-1-1-1,0 0 0,1 0 1,-1 0-1,1 0 1,-1 0-1,1 0 1,-1 0 10,1-1 0,-1 1 0,0-1 0,1 1-1,-1-1 1,0 1 0,0-1 0,-1 0-10,-2-2 68,0 0-1,0 0-67,-5-3 47,8 6-50,0 0-1,0-1 1,1 1-1,-1 0 0,0 0 1,1 0-1,-1-1 1,0 1-1,1 0 0,-1-1 4,0-1 33,0-1-1,-1 1 1,0 0-1,0-1 1,-1-1-33,1 3 20,1 0 1,-1 0-1,0 0 1,0 0-1,1 0 1,-1 1-1,0-1 1,-3 0-21,4 1-2,-1 0 0,0 1 0,1-1 1,-1 1-1,0-1 0,1 1 0,-1 0 0,-1 0 2,0 0-2,1-1 0,-1 1-1,1 0 1,-1-1 2,-16-6 31,16 6-18,1 1 1,0-1 0,0 1-1,0-1 1,0 1 0,-1 0 0,0 0-14,-6-1 36,5 0-30,-3 0 9,0 1 1,-4-1-16,7 1-18,-1 1 0,1-1 0,-4 2 18,-3 0-29,9-2 30,0 0 1,0 0-1,1 0 0,-1 0 0,0-1 0,1 1 0,-1 0 1,0-1-1,1 0-1,-9-1 8,-2-1 51,3 1-18,1 0 17,-5-2-58,-6-2 26,-7 1-65,16 3-111,-1 0 0,1-1 0,-4-1 150,7 1-28,-1 0 0,1 1 0,-1 0 1,0 1-1,-5-1 28,3 1-19,-5-2 19,5 1-34,-6 0 34,-42-3-55,47 4 46,-1 1 0,-2 0 9,-4 1-6,-12 0 11,17 0-22,5 0 10,0-1 1,-1 0 6,5 0 7,-2-1-41,1 1 1,-1 0 0,1 0 0,0 1 0,-3 0 33,6-1 0,0 0 0,0 0 0,-1 0 0,1 0 0,0 0 0,0 0 0,-2-1 0,-6 0 0,4 1 0,-1 0 0,1 0 0,-2 1 0,-5 1-20,11-2 18,0 0 0,1 1 0,-1-1 0,0 1 1,0-1-1,1 1 0,-1-1 0,0 1 0,1 0 0,-1 0 0,1 0 0,-1 0 0,1 0 0,-2 2 2,0 0-1,-1 0-1,0 0 0,1 0 0,-1-1 0,-3 2 2,3-2-5,1 0 1,-1 0-1,0-1 0,-2 1 5,5-1-6,-1-1 0,0 1-1,1 0 1,-1 0 0,1 0-1,0 0 1,-1 0-1,1 0 1,-1 1 6,1-1-3,-1 0 4,1 0-1,0-1 0,-1 1 0,1 0 1,-1 0-1,1-1 0,-1 1 1,1-1-1,-2 1 0,2-1 27,-1 0 1,1 1-1,-1-1 0,1 1 1,0-1-1,-1 1 0,1 0 1,0 0-1,0-1 0,-2 2-27,3-2 2,-2 3 3,-1-1 0,0 1 1,0-1-1,0 0 0,-1 1-5,0 0 3,1-1-1,0 0 1,-1 1-1,1 0 1,0-1-1,0 1 1,1 0 0,-1 1-1,-1 1-2,-2 7 3,1-3 22,3-6-12,0-1-9,1 0 0,0 0 0,0 1 0,0-1 0,0 1 0,0 0-4,-1 3 12,1-2 75,0 0 0,-1 3-87,1 0 121,-1 5-121,0-5-5,0-1-2,1 0 0,1-1 0,-1 1 0,1 3 7,0-4-22,0 0 0,1 1-1,0-1 1,-1 0 22,1-2-25,0-1-1,0 1 1,-1-1 0,1 0-1,0 1 1,1-1-1,-1 0 1,0 0-1,1 1 26,6 7-91,-5-7 113,0 0 0,0 0 0,-1 1-1,0-1 1,0 1 0,0 0 0,1 2-22,0 4 39,0 1 1,-1 0 0,0 3-40,1-1-2,-1 5 10,0 0 0,0 2-8,1 10 9,-2-18 141,0 0 0,2 2-150,-2-4 38,0 1-1,0 0 0,-1 0-37,0 3 60,1 6-60,0-12 30,1 0 1,-1 0-1,1-1 0,1 1 0,0 1-30,1 2 10,1 8-10,1 1 6,-3-10-6,0-3 0,-1 0 0,1 0 0,3 5 0,2 1 0,-6-9 0,1 0 0,-1 0 0,0 0 0,0 1 0,0-1 0,-1 0 0,1 3 0,-1-6 0,-1 1 0,0-1 0,1 1 0,-1-1 0,0 1 0,0 0 0,0-1 0,0 1 0,0 0 0,0-1 0,0 1 0,-1 0 0,1-1 0,0 0 0,0 0 0,0 1 0,-1-1 0,1 1 0,1-1 0,-1 0 0,0 0 0,-1 0 0,1 0 0,0 0 0,0 0 0,0 0 0,0 0 0,-1 0 0,1 0 0,-2 2 0,0 0 0,1 1 0,-1-1 0,1 0 0,0 1 0,0 1 0,0-4 0,0 6 0,-2-2 0,2-3 0,0 1 0,0-2 0,0 0 0,0-1-43,1 0-243,0 0-381,-1-1 209,1 0 1,-1 0-1,1 0 1,-1 0-1,1 0 1,-1 0-1,1 0 1,-1 0-1,1 0 1,0 0-1,0-1 0,-1 0 458,0-3-4011,0 0-10882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2T23:53:37.211"/>
    </inkml:context>
    <inkml:brush xml:id="br0">
      <inkml:brushProperty name="width" value="0.05" units="cm"/>
      <inkml:brushProperty name="height" value="0.05" units="cm"/>
      <inkml:brushProperty name="ignorePressure" value="1"/>
    </inkml:brush>
  </inkml:definitions>
  <inkml:trace contextRef="#ctx0" brushRef="#br0">1 1733,'0'-2,"0"0,1 1,-1-1,0 0,1 0,-1 0,1 1,0-1,0-1,2-4,39-88,30-47,-58 113,52-96,-23 45,229-439,-17-7,-179 347,-72 167,-8 24,-2 21,-1 19,5-38,-9 89,-3 35,-16 385,28-279,14 38,-1-155,-4-63,3 0,14 44,-22-98,2 0,-1 0,1 0,0 0,1 0,4 2,-1-7</inkml:trace>
  <inkml:trace contextRef="#ctx0" brushRef="#br0" timeOffset="417.96">453 1133,'0'0,"0"0,0 0,0 0,1 0,7 1,14-1,17-1,18-5,16-7,11-8,6-9,-7-6,-17 4</inkml:trace>
  <inkml:trace contextRef="#ctx0" brushRef="#br0" timeOffset="1987.95">1437 214,'0'0,"-1"1,1-1,0 0,-1 0,1 0,0 1,-1-1,1 0,0 0,0 0,-1 1,1-1,0 0,0 1,-1-1,1 0,0 1,0-1,0 0,0 1,-1-1,1 1,-1 0,-6 14,1 0,0 0,-2 8,7-20,-23 77,4 1,-5 49,6 9,4 21,9-42,5 1,3-56,3 0,10 46,-11-86,6 14,-8-29,1-1,0 1,0-1,1 0,0 0,1 1,-4-6,1 0,-1 0,0 0,1-1,0 1,-1 0,1-1,0 0,0 1,0-1,0 0,0 0,0 0,0 0,0 0,0 0,0-1,1 1,-1-1,0 1,1-1,-1 0,0 0,1 0,-1 0,0-1,1 1,4-2,-1 0,1 0,-1-1,1 0,-1 0,0-1,0 0,3-3,19-14,-1-1,-2-1,0-1,3-7,85-110,-72 87,-3-2,20-41,-50 79,-7 14,-4 6,-3 4,1 0,0 1,0-1,0 2,1-1,-2 5,1-4,-23 47,2 1,2 1,3 1,3 0,2 2,-6 46,18-76,0 17,4-38,-1-1,2 1,-1 0,1-1,1 2,-2-8,1-1,-1 0,0 1,1-1,-1 0,1 1,-1-1,1 0,-1 0,1 0,0 0,0 1,0-1,-1 0,1 0,0 0,0-1,1 1,-1 0,0 0,0 0,0-1,1 1,0-1,0 1,0-1,0 0,-1 0,1-1,0 1,0 0,0-1,0 1,-1-1,1 1,0-1,-1 0,1 1,0-1,-1 0,2-1,6-5,0 1,-1-1,0-1,0 0,4-4,12-18,-1-1,21-31,-3-3,-3-1,29-70,-56 109,-9 21,0 2,-4 12,2-3,-15 100,5 1,4 69,5-120,6 33,-5-83,1 5,1 0,0 4,-1-13,-1 1,1 0,-1 0,1 0,0 0,0-1,0 1,0 0,0-1,0 1,0-1,0 1,1-1,-1 1,0-2,0 1,0-1,0 0,-1 1,1-1,0 0,0 1,0-1,0 0,0 0,0 0,0 0,0 0,0 0,0 0,0 0,0 0,0 0,-1-1,1 1,0 0,0-1,0 1,0 0,0-1,4-2,0 0,-1 0,0-1,2-1,12-12,-1-1,0-1,-2-1,6-9,88-141,-9-7,47-75,-142 243,12-16,-16 24,0-1,0 1,0 0,0 0,0-1,1 1,-1 0,0 0,1 1,-1-1,1 0,-1 0,2 0,-3 1,1 0,-1 0,1 0,-1 0,1 0,-1 0,1 1,-1-1,1 0,-1 0,1 0,-1 0,1 1,-1-1,1 0,-1 0,0 1,1-1,-1 0,1 1,-1-1,0 1,1-1,-1 0,0 1,1-1,-1 1,0-1,0 1,0-1,1 1,-1-1,2 5,0 0,-1 0,0 1,0-1,0 0,0 2,2 27,-2 1,-2-1,-4 27,-5 36,-5-1,-5-1,-20 61,29-122,-1 0,-11 20,22-50,-1 0,-1 0,1-1,-1 1,1 0,-2-1,4-2,0-1,0 0,0 1,-1-1,1 0,0 1,0-1,-1 0,1 0,0 1,-1-1,1 0,0 0,-1 0,1 0,0 1,-1-1,1 0,-1 0,1 0,0 0,-1 0,1 0,0 0,-1 0,1 0,-1 0,1 0,0 0,-1 0,1 0,0-1,-1 1,1 0,-1 0,1 0,0 0,0-1,-1 1,1 0,0 0,-1-1,1 1,0 0,0-1,-1 1,1 0,0-1,0 1,-2-3,1 0,0 1,0-1,0 0,1 0,-1-2,-2-19,2 0,0 0,2 0,2-13,4-30,3 1,3 0,3 1,2 0,4 2,25-53,-38 95,1 1,1-1,1 2,13-17,-22 33,0-1,-1 1,1 1,0-1,1 0,-1 1,0-1,1 1,-1 0,1 0,0 1,0-1,-1 1,0 1,-1-1,1 1,0 0,-1 0,1 0,0 0,-1 0,1 0,0 1,-1-1,1 1,-1 0,1 0,-1 0,1 0,-1 0,2 1,4 4,0-1,0 1,-1 0,5 5,27 31,-20-22,-15-16,9 11,1-1,1 0,12 8,-23-19,1 1,0-1,0-1,1 1,-1-1,0 0,1 0,-1 0,1-1,0 0,0 0,-1 0,1-1,0 1,2-2,-1 0,1 0,-1 0,0-1,1-1,-1 1,0-1,0 0,0-1,8-5,1 0,-1-1,-1-1,21-19,-1 0,-2-2,-1-1,-2-2,18-27,8-21,-3-2,0-10,80-185,-126 265,5-7,-11 22,0 0,0 0,0 0,0 0,0 0,0 0,0 0,0 0,0 0,0 0,0 0,1 0,-1 0,0 0,0-1,0 1,0 0,0 0,0 0,0 0,0 0,0 0,0 0,0 0,0 0,0 0,0 0,0 0,0 0,1 0,-1 0,0 0,0 0,0 0,0 0,0 0,0 0,0 0,0 0,0 0,0 0,0 0,0 0,0 1,0-1,0 0,1 0,-1 0,0 0,0 0,0 0,0 0,0 0,0 0,0 0,0 0,0 0,0 0,1 9,-2 25,-2 0,-6 27,5-37,-21 123,-16 34,10-67,-36 79,31-107,-3-1,-26 36,34-69,-2-1,-3-2,-39 42,46-60,-2-1,-1-2,-1-1,-2-1,-35 19,32-24,-2-1,-1-3,0-1,-1-2,0-2,-1-1,-1-3,-30 2,28-6,0-2,-1-3,1-1,0-2,0-2,1-2,-1-3,-7-3,23 4,1-1,0-1,1-1,0-2,1-1,-15-11,32 20,1 0,0-1,1 0,0 0,0-1,1 0,0-1,-1 0,6 6,0 1,1-1,-1 1,1-1,-1 0,1 0,0 1,0-1,1 0,-1 0,1 0,0 0,0 0,0 0,1 0,-1 0,1 0,0 1,0-1,0 0,1 0,-1 1,1-1,0 1,0-1,3-3,0 1,0-1,0 1,1 0,0 1,1 0,-1-1,1 2,0-1,13-7,0 1,1 1,-1 1,10-2,24-6,52-10,96-8,33 5,197-14,378-45,-628 63,-39 5,-40 5,1-1,-95 15,-9 1,-1 1,-20 0,-48 4,-1 4,-2 3,-141 35,126-22,1 3,1 4,-20 13,89-36,1 0,0 0,-6 6,18-12,0 0,1 1,-1-1,1 1,0-1,-1 2,2-3,1 0,-1-1,1 1,-1 0,1-1,0 1,0 0,-1 0,1-1,0 1,0 0,0 0,0-1,0 1,0 0,0 0,0-1,0 1,0 0,0 0,1 0,-1 0,1-1,-1 1,1 0,-1 0,1 0,0-1,-1 1,1 0,0-1,0 1,-1 0,1-1,0 1,0-1,0 1,0-1,4 2,-1 0,1-1,0 0,-1 0,3 0,27 3,-1-2,15-2,96-4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1:55.504"/>
    </inkml:context>
    <inkml:brush xml:id="br0">
      <inkml:brushProperty name="width" value="0.05" units="cm"/>
      <inkml:brushProperty name="height" value="0.05" units="cm"/>
      <inkml:brushProperty name="color" value="#E71224"/>
    </inkml:brush>
  </inkml:definitions>
  <inkml:trace contextRef="#ctx0" brushRef="#br0">30 30 10040,'0'0'0,"-5"-2"0,-2-2 0,3 2 384,2 2-384,2 0 384,0 0-384,0 0-2064,2 0 2064,-2 0-2064,0 0 2064,0 0-4016</inkml:trace>
  <inkml:trace contextRef="#ctx0" brushRef="#br0" timeOffset="720.01">16 19 1440,'-2'-1'5440,"0"1"-3672,2-1-1648,-2 1 96,1-1 0,0 0 0,-1 0 0,1 0 0,-1-1-216,2 2 119,0-1 0,-1 1 0,1 0-1,0-1 1,0 1 0,-1 0 0,1-1 0,0 1 0,0 0 0,0-1 0,0 1-1,0-1 1,0 1 0,-1-1 0,1 1 0,0 0 0,0-1 0,0 1 0,0-1-1,1 1 1,-1 0 0,0-1 0,0 1 0,0-1-119,8 1 2087,37 2 1124,-20-1-2477,-13 0-498,0 0 0,1-1 1,-1 0-1,6-2-236,-11 1 225,-1 0 0,1 1-1,-1-1 1,0 2 0,7-1-225,53 11 1972,-60-10-1853,0 0 0,0 0 0,-1 1 0,1 0 0,-1 0 0,1 1 0,-1-1 0,4 4-119,-5-5 15,-1 1 1,1-1-1,0 1 1,3-1-16,5 3 18,-3-2 21,0 1 0,-1-2 0,1 1 1,0-1-1,0 0 0,0-1 0,0 0 0,1 0-39,6-2 6,0 1 17,-1 0 0,13 1-23,-13 0 275,0 0-1,0-2 1,0 1-1,7-3-274,-16 3 85,9-1 78,1 0 0,0 1 0,0 1 0,5 1-163,7-1 227,-21 0-141,1 0 0,0 0 0,8 2-86,-13-2 4,1 1-1,0-1 0,0 0 1,0 0-4,3 0 348,7 0-579,-15-1 65,1 1 0,-1 0 1,0 0-1,1-1 0,-1 1 0,0 0 0,1-1 1,-1 1-1,0-1 166,-2-1-980,-7-3-9090,-8-6 10070,6 4-8520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0:50.672"/>
    </inkml:context>
    <inkml:brush xml:id="br0">
      <inkml:brushProperty name="width" value="0.05" units="cm"/>
      <inkml:brushProperty name="height" value="0.05" units="cm"/>
    </inkml:brush>
  </inkml:definitions>
  <inkml:trace contextRef="#ctx0" brushRef="#br0">185 24 12192,'0'0'0,"0"0"0,0 0 0,0 0 568,0 0-568,0 0 568,0 0-568,0 0-3352,0 0 3352,0 0-3352,0 0 3352,0 0-3656</inkml:trace>
  <inkml:trace contextRef="#ctx0" brushRef="#br0" timeOffset="6619.99">146 50 5560,'0'0'2768,"0"0"-151,0 0-602,0 0-238,0 0-346,-3 1-312,0 1-1073,-2 0 354,0 0 1,0 0 0,0-1-1,0 0-400,1 1-90,2-2 149,0 1 0,1-1 0,-1 1-1,0-1 1,1 0 0,-1 0-1,0 0 1,1 1 0,-1-2 0,0 1-1,0 0-58,0-1 6,2 1-2,0 0 1,0 0-1,0 0 0,0-1 1,-1 1-1,1 0 1,0 0-1,0 0 1,0-1-1,0 1 0,0 0 1,0 0-1,0 0 1,0-1-1,0 1 1,0 0-1,0 0 0,0 0 1,0-1-1,0 1 1,0 0-1,0 0 0,0 0 1,0-1-1,0 1 1,0 0-1,0 0 1,0 0-1,1-1 0,-1 1 1,0 0-1,0 0 1,0 0-5,4-6 566,-4 6-80,6-3-80,-4 2-377,0 0 0,0 1 0,0 0 0,-1-1 0,1 1 0,0 0 0,0 0 0,0 0 0,1 0-29,0 0 415,-2 0-332,-1 0 1,1 0 0,-1 0 0,1 0 0,-1 0-1,1 1 1,-1-1 0,1 0 0,-1 0 0,1 0-1,-1 1 1,1-1-84,-1 0 34,0 1 0,1-1 0,-1 0 0,1 0 0,-1 1 0,1-1 0,-1 0 0,0 0 0,1 0 0,-1 0 0,1 0 0,0 0-34,1 1 39,0-1-1,0 0 1,0 1-1,0-1 1,0 1 0,1 0-39,7 2 157,-10-3-156,1 0 46,0 0 0,-1 0-1,1 0 1,-1 0 0,1 0 0,-1 1-1,1-1 1,0 0 0,-1 0 0,1 0-1,-1 1 1,1-1 0,-1 0 0,1 1-1,-1-1 1,0 0 0,1 1-1,-1-1 1,1 1 0,-1-1 0,0 1-1,1-1 1,-1 1-47,0-1 291,0 0-54,2 5-29,-1-2-119,-1 1-1,1-1 1,-1 0-1,0 1 0,-1 1-88,1 3 926,0-8-921,0 1 0,0-1 1,-1 1-1,1-1 0,0 1 0,0-1 0,-1 1 0,1-1 0,0 1 1,-1-1-1,1 1 0,0-1 0,-1 1 0,1-1 0,-1 1-5,-4 5-31,5-4 23,-1 1 1,1-1 0,-1 1 0,1-1 0,0 2 7,-1 8 101,0-10-108,1 1 0,1-1 1,-1 0-1,0 0 0,1 1 1,-1-1-1,1 0 0,-1 0 1,2 2 6,0 2 211,-1-2-147,0 0 1,0 0 0,-1 0 0,1 0 0,-1 1 0,0 0-65,0-5 173,0 10-258,0-9 119,0 1 1,0 0-1,0 0 1,0 0 0,-1-1-1,1 1 1,-1 0-1,1 0 1,-1-1-1,1 1 1,-2 1-35,-1 3 49,-1 0 0,0 0 0,0 0 0,-1 0 0,0 0-49,3-4-40,1 0-1,0 0 1,-1 0-1,1 0 0,0 1 1,0-1-1,0 0 1,0 1-1,0-1 1,1 2 40,-1-2-12,1 0 0,0-1 1,-1 1-1,1 0 0,0 0 0,1 0 1,-1 0-1,0 0 0,0 0 0,1 1 12,7 18 610,-2-7-309,0-2-273,-4-6 20,1 0-1,1 6-47,0-1 28,-3-10 27,0 1 0,0-1 0,-1 0 0,1 1 1,-1-1-1,1 1 0,-1-1 0,0 0 0,1 2-55,-1-3 313,1 1-243,-1 0 0,1 1 0,0-1 0,0 0 0,0 0 0,0 0-1,0 0-69,-1-1 207,0 0-2,1 1-169,-1-1-34,1 1-1,-1-1 0,1 1 1,0-1-1,-1 1 0,1-1 1,-1 0-1,1 1 0,0-1 0,0 0 1,-1 0-1,1 0 0,0 1 1,-1-1-1,1 0 0,0 0 1,0 0-1,-1 0 0,1 0 0,0 0-1,0 0 12,6 3 61,8 4-180,-11-6 88,-3-1 17,-1 0 1,1 0 0,-1 0-1,0 0 1,1 0 0,-1 0-1,1 0 1,-1 0-1,0 0 1,1 1 0,-1-1-1,1 0 1,-1 0 1,2 1 3,0 0-1,1 0 1,-1 0 0,0 0-1,1-1 1,0 1-3,1 0 5,-1 0 0,1 0 0,-1 0-1,0 1 1,0-1 0,0 1 0,2 1-5,7 4-2,-6-5 17,0 0 0,0 0 0,0 0 0,0-1 0,1 0 0,-1 0 0,3 0-15,1-1 69,7 0-69,8 0 2,-2 0 74,0 0-76,-1 0 152,9-1-36,-26 1-127,1 0 0,0 1 1,-1 0-1,4 0 11,-1 1-29,8-1 29,27 3-17,-24-3 58,1 0-41,-13-1-18,5 0 173,1 0 1,-1 1-1,6 1-155,-12-1 0,6 2 3,0-1 0,1-1 0,3 0-3,-3 0 25,-6-1-6,0 0-1,-1 0 1,1-1-1,4-1-18,7-2 19,-8 2-24,1-1 1,-1 1-1,1 1 0,5 0 5,7 0-31,-16 0 45,0 1 0,-1 0 0,1 0 0,0 0 0,0 1 0,3 1-14,5 2 5,-1 0-78,12 4 73,-21-6-10,0-1 1,0 1-1,0-1 0,0 0 0,0 0 0,1-1 0,2 1 10,21 1 67,-25-2-59,30 0 22,-30-1-28,0 2-1,0-1 0,0 0 1,1 1-1,0 0-1,5 2-9,-5-1 11,-1-1-1,1 0 1,0 0-1,-1 0 1,5-1-2,3 1 0,7 1 0,-6-1 12,5 0-12,-12-1 7,0 1 0,0 0 1,0 0-1,2 1-7,13 2 0,-13-3 7,35 5-87,27 6 260,-61-11-174,0 0 1,4-1-7,9 1 7,-6-1-3,1 0 0,-1-1 1,0-1-1,6-1-4,5-1-13,63-12 31,-37 6 114,-10-1-134,-15 2-101,-22 7 104,-4 1-5,-1 1 0,0-1 0,0 1-1,1-1 1,-1 1 0,0 0 0,0-1 0,1 1 0,0 0 4,7 0 80,8-2-80,3 0 115,3 1-123,14 2 8,-25 0-4,9 0-5,-1-1-1,7-1 10,-22 1 0,11-1 0,-1-1-1,0-1 1,10-2 0,-12 2 5,-1 0 1,1 1 0,9 0-6,-9 2 0,13 0 0,-13 1 0,12-1 0,21-3-6,18 0-4,-53 2 23,1 1 0,6 1-13,-8-1 35,1 0 1,10-1-36,4-2 7,-13 0-6,0 2-1,9-1 0,-2 3 19,-5-1-7,0 0-1,1-1 1,6-2-12,-13 2-19,0 1 0,-1-1 1,1 1 18,-4 0-9,0 1 0,-1-1 1,1 1-1,-1 0 0,2 0 9,6 2 9,0 0 3,-5-1 0,1-1 0,-1 0 0,1 0 0,3 0-12,28 0 41,-30 0-35,-5-1-3,0 0 0,0 0 0,0 0 0,0-1-1,0 1 1,1-1-3,25-4 84,-25 5-75,-1-1 0,1 1 0,0 0 0,0 0-1,-1 0 1,1 1 0,0-1 0,0 1-9,2 0 19,0 0-1,4-1-18,59 2 24,-62-2 12,0-1 1,3 0-37,9-1 7,11-1-4,-18 1 2,0 1-1,1 0-4,-10 1-3,0 1-1,0-1 1,0 0 0,-1-1 0,1 1 0,0 0 0,-1-1 0,1 0 0,1 0 3,0 0 19,0 0 1,0 0-1,0 0 1,0 1-1,0-1 0,0 1 1,3 0-20,9-1 41,-6 2-29,-8-1-10,0 0 0,-1 0 0,1 0-1,0 0 1,0 0 0,0-1-2,14 0-19,-13 1 14,0-1 0,0 1 0,0 0 1,0-1-1,0 1 0,0-1 5,-1 0 0,0 1 0,0-1 0,0 1 0,0 0 0,0 0 0,-1 0 0,0 0 0,0 0 0,0 0 0,1-1 0,-1 1 0,0 0 0,0-1 0,0 1 0,0 0 0,0-1 0,0 1 0,0-1 0,0 1 0,1-2 0,5-3 25,-6 4-12,1 0-1,-1-1 1,1 1-1,-1 0 1,0-1-1,0 1 1,1-1-1,-1-1-12,7-9 59,-6 11-60,-1-1-1,0 1 1,1-1 0,-1 0 0,0 0 0,0 0-1,-1 0 1,1 0 0,0 0 0,-1 0 0,1 0-1,-1 0 2,3-10 63,-3 9-43,1 1 0,-1 0 0,1 0 0,-1-3-20,0-3 0,0 0 0,0-1 0,-1 1 0,0-6 0,-4-19 0,5 32 0,0 0 0,0 0 0,0 0 0,0 0 0,0 0 0,0 0 0,0 1 0,1-2 0,0-3 0,-1 3 0,1-1 0,-1 1 0,1-1 0,-1 1 0,1 0 0,0-1 0,0 1 0,0 0 0,0 0 0,0 0 0,1 0 0,0-1 0,0 0 0,-1 0 0,0 1 0,0-1 0,1 0 0,-1-1 0,0 1 0,0-1 0,1 1 0,0-2 0,0 2 0,-1 0 0,0 0 0,0 0 0,0 0 0,0 0 0,0 0 0,-1 0 0,0 0 0,1-7 0,0-9 0,-1 16 0,-1-1 0,1 1 0,-1 0 0,0 0 0,0-2 0,-3-8 0,4 12 0,0 0 0,-1 0 0,1 0 0,-1-1 0,1 1 0,-1 0 0,1 0 0,-1 0 0,0 0 0,0 0 0,0 0 0,-10-10 0,6 7 0,3 3-11,-1-1 1,1 1-1,0 0 0,-1 0 1,1 0-1,-1 0 0,0 0 1,1 0-1,-1 1 0,0-1 1,-2 1 10,0-1-27,0 0 0,-4-1 27,-22-6-45,26 7 10,0-1 1,1 0-1,-3-2 35,4 3-7,-20-13 86,22 14-79,0-1 1,1 1-1,-1-1 1,1 1-1,-1 0 1,1-1-1,-1 1 1,1-1-1,-1 0 1,1 1-1,-1-1 0,1 0 3,-1 0 0,0 0 1,0 1-1,1-1 0,-1 0 0,0 0 0,0 1 0,0-1 1,0 0-1,0 1 0,-1-1-3,-1 0 0,2 0 0,-2 0 4,0-2 0,-5 0 4,2 2 26,0-1 0,0 1 0,-2 0-34,1 0 42,0 0-1,-2-1-41,6 1-19,-1 1-1,1 0 0,-1 0 1,1 0-1,-1 0 1,1 0-1,0 1 0,-1-1 20,-9 2-3,-33 2-62,9 1 273,32-4-210,1 0 0,-5 1 2,4-1-1,1 0-1,-1 0 1,-1 0 1,-21 2 32,-7-2-32,26-1 0,4 0 0,1 0 0,-1 0 0,1 0 0,-1 0 0,1-1 0,-1 0 0,0 0 0,1 1 0,1-1 0,0 1 0,0-1 0,0 1 0,0 0 0,0 0 0,0 0 0,-2 0 0,-7 0 0,-6 0 0,-9 0 0,-1 0 0,3 0 0,15 1 0,-10-2 0,13 1 0,0 0 0,0 1 0,1-1 0,-4 2 0,-7 0 0,-57 5 0,39-6 0,23 0 0,-6 0 0,7-1 0,-1 1 0,0 0 0,4 0 0,0-1 0,0 0 0,-2 0 0,2 0 0,-1 0 0,-4 1 0,-12 0 0,16-1 0,0 0 0,-3 1 0,8 0 0,-13 1 0,-2 0 0,13-2 0,-1 1 0,1-2 0,-1 1 0,1-1 0,-2 0 0,-10-1 0,12 1 0,0 1 0,1-1 0,-1 0 0,-2-1 0,4 1 0,1 0 0,-1 1 0,0 0 0,-1-1 0,-9-1 0,7 1 0,0 0 0,0 0 0,-1 1 0,1 0 0,-5 0 0,-1 0 0,-39 2 0,35-1 0,-1-1 0,1-1 0,-10-1 0,9 0 0,0 1 0,0 0 0,0 2 0,0 0 0,-15 3 0,-9 2 0,-5-2 0,-38 4 0,13-6 0,19 0 0,-26 2 0,0 2 0,65-5 0,-8 3 0,6-1 0,-6-1 0,-116 3 0,105-4 0,11-1 0,0 0 0,-3-1 0,-42-5 0,34 2 0,-10-1 0,23 4 0,-34-2 0,1 0 0,42 3 0,-1-1 0,-8-2 0,7 1 0,0 0 0,0 1 0,2 0 0,1 0 0,-6-1 0,7 0 0,-1 1 0,0 0 0,-2 0 0,-3 1 0,-28 1 0,25-1 0,-2 0 0,7 0 0,-56-1 0,55 0 0,0 0 0,-1-1 0,-8-3 0,16 5 0,1-1 0,-1 1 0,1 0 0,-1 0 0,1 1 0,-2 0 0,-15 0 0,16-1 0,1 1 0,-1 0 0,1 0 0,-1 0 0,-1 2 0,-1-1 0,1 0 0,-5 0 0,-75 14 0,79-15 0,-75 19 0,67-17 0,-10 0 0,13-1 0,-11 3 0,12-5 0,9 0 0,0 0 0,1 1 0,0 0 0,-1 0 0,1-1 0,1 2 0,0 0 0,-1-1 0,2-1 0,0 0-1,0 0 1,0 0-1,0 0 1,-1 0 0,1 0-1,0 0 1,0 0 0,0 0-1,0 0 1,0 0-1,0 0 1,0 0 0,0 0-1,0 1 1,0-1-1,0 0 1,0 0 0,0 0-1,0 0 1,0 0 0,0 0-1,0 0 1,0 0-1,0 0 1,0 0 0,0 0-1,0 0 1,0 0 0,0 0-1,0 1 1,0-1-1,0 0 1,0 0 0,0 0-1,0 0 1,0 0-1,0 0 1,0 0 0,1 0-1,-1 0 1,0 0 0,0 0-1,0 0 1,0 0-1,0 0 1,0 0 0,0 0-1,0 0 1,0 0-1,0 0 1,0 0 0,0 0-1,0 0 1,0 0 0,0 0-1,0 0 1,0 0-1,1 0 1,-1 0 0,3 2-53,22 9-483,-25-11 316,0 0-35,0 0 173,1 1 0,-1-1 0,0 0-1,0 1 1,1-1 0,-1 0 0,0 0 0,0 1-1,1-1 1,-1 0 0,0 0 0,1 1-1,-1-1 1,0 0 0,1 0 0,-1 0 0,0 0-1,1 0 1,-1 1 82,8 1-807,2 1 30,-10-2 783,0-1-1,1 0 1,-1 1 0,0-1 0,1 0-1,-1 1 1,0-1 0,0 1 0,0-1-1,0 1 1,1-1-6,-1 1 10,2 4-42,0 1 0,-1-1 1,0 1-1,0-1 0,0 2 32,0-2-12,2 25-7,-3-18 17,3 12 2,-2-21-12,0 5 126,1-1 0,0 1 0,0-1 1,1 0-1,0 2-114,-1-6 15,-1-1 1,1 0-1,-1 0 1,1-1-1,1 2-15,2 2 9,-4-4 38,0 0 0,0 1 0,0-1 0,0 0-1,0 1 1,0-1 0,0 1 0,-1-1 0,1 1-1,0 1-46,0 1 2,0-3 17,-1 0 0,0 0-1,1 0 1,-1 0-1,0 0 1,0 0 0,0 0-1,0 0 1,0 0 0,0 0-1,0 0 1,0 0-1,0 1-18,0-1 59,0-1 0,0 1-1,0 0 1,0 0-1,0 0 1,0 0 0,0 0-1,0 0 1,0 1-59,1 5 79,-1-6 22,0-1 25,1 0 16,-1 1-97,0-2-39,2-15 155,-2 13-128,0 0 0,0 0 0,0-3-33,0-8 69,1 6-49,-1 1-1,0-1 0,0 1 1,-1-1-1,-1-4-19,0-6 17,-2-35 21,-3-20-23,7 56-21,0 12-2,0 1-1,0-1 1,-1 1-1,1-1 9,-1 2-30,1 0 0,0 1 0,0-1 0,0 0 0,0 0 0,0 1 0,1-1 0,-1 0 0,1 1 0,0-3 30,0 3-88,-1 2 86,0 0 1,0 0-1,0 0 0,0 0 0,0 0 0,0 0 0,0 0 0,0 0 0,0 0 0,0 0 1,0 0-1,0 0 0,0 0 0,0 0 0,0 0 0,0 0 0,0 0 0,0-1 0,0 1 1,0 0-1,0 0 0,0 0 0,0 0 0,0 0 0,0 0 0,0 0 0,0 0 0,0 0 1,0 0-1,0 0 0,0 0 0,0 0 0,0 0 0,0 0 0,0 0 0,0 0 0,1 0 1,-1 0-1,0 0 0,0 0 0,0 0 0,0 0 0,0 0 0,0 0 0,0 0 1,0 0-1,0 0 0,0 0 0,0 0 0,0 0 0,0 0 2,0 0-57,0 0-154,0 0-1,3 5 117,1 9 97,1 6 0,-3-14-14,0 0 0,-1 0 0,0 0 0,0 0 0,0 4 12,-1 10-12,0 1 12,0 0-1,-2 42-94,2-59 114,-1-1 0,1 0 0,-1 1 0,0-1 0,0 0 0,0 1 0,0-1 0,-1 0 0,1 0-1,-1 0 1,0 0-19,1-2 3,0 0 1,1 0-1,-1-1 0,0 1 0,0 0 0,0-1 0,0 1 0,0-1 0,0 1 0,-1 0-3,0 0 0,0-1 1,2 0 0,0 0 0,0 0 0,-1 0 0,1-1 0,0 1 0,0 0 0,0 0 0,0-1 0,-1 1-1,1 0 1,0-1 0,0 1 0,0 0 0,0-1 0,0 1 0,0 0-1,-1-1 5,-1-4-15,-1-1 0,1 1 0,-1-4 10,2 5-190,0 0 1,-1 0-1,0 0 1,1 0-1,-2 0 1,1 1-1,0-1 1,-1 0 189,0 1-528,0 1-1,0 0 1,0 0 0,0 0 0,-1 0 0,1 0-1,0 1 1,-1-1 0,0 1 528,-2-2-785,-14-3-3916,5 1-7405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7-18T10:34:12.210"/>
    </inkml:context>
    <inkml:brush xml:id="br0">
      <inkml:brushProperty name="width" value="0.05" units="cm"/>
      <inkml:brushProperty name="height" value="0.05" units="cm"/>
    </inkml:brush>
  </inkml:definitions>
  <inkml:trace contextRef="#ctx0" brushRef="#br0">0 26 4488,'0'0'-575,"0"0"359,0 0 43,0 0-6,0 0-42,0 0-49,0 0-43,0 0-103,0 0-253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2:06.704"/>
    </inkml:context>
    <inkml:brush xml:id="br0">
      <inkml:brushProperty name="width" value="0.05" units="cm"/>
      <inkml:brushProperty name="height" value="0.05" units="cm"/>
    </inkml:brush>
  </inkml:definitions>
  <inkml:trace contextRef="#ctx0" brushRef="#br0">314 1404 12104,'0'0'0,"0"0"0,0 0 0,0 0-8600</inkml:trace>
  <inkml:trace contextRef="#ctx0" brushRef="#br0" timeOffset="8040.27">320 1412 3864,'0'0'-12,"-1"1"247,0 0 0,0 0-1,0 0 1,0-1 0,0 1 0,-1-1 0,1 1-1,-1 0-234,2-1 38,0 0 0,0 0-1,0 0 1,0 0-1,0 0 1,0 0 0,0 0-1,0 0 1,0 0-1,0 0 1,0 0-1,0 0 1,0 0 0,1 0-1,-1 0 1,0 0-1,0 0 1,0 0-1,0 0 1,0 0 0,-1 0-1,1 0 1,0 0-1,0 0 1,0 0-1,0 0 1,0 1 0,0-1-1,0 0 1,0 0-1,0 0 1,0 0-1,0 0 1,0 0 0,0 0-1,0 0 1,0 0-1,0 0 1,0 0-1,0 0 1,0 0 0,0 0-1,0 0 1,0 0-1,0 0 1,0 0-1,0 0 1,0 0 0,0 0-1,0 0 1,0 0-1,0 0 1,0 0-1,0 0 1,0 0 0,0 0-38,3 1 2156,-3-1-1626,1 1-425,0-1 1,-1 0-1,1 1 1,0-1-1,0 0 0,-1 0 1,1 0-1,0 0 1,0 0-1,0 1 0,-1-1 1,1-1-1,0 1 1,0 0-1,0 0 1,-1 0-1,2 0-105,1-1 624,0-1 0,1 1 0,1-2-624,5-1 561,7-1-232,5-2 165,-19 6-456,0 0 1,0 0-1,1 0 1,-1 1-1,0 0 0,0-1 1,1 1-1,-1 0 1,0 1-1,1-1 0,-1 0 1,0 1-1,0 0 1,2 0-39,7 3 221,-1 1 1,1 0 0,1 2-222,-3-3-97,39 19 141,-37-19 254,0 0-1,0 0 0,4 0-297,-10-3-72,-1-1-1,6 1 73,5-1-139,81 11 1489,-78-10-891,1-1-459,22 2 542,-3 0-178,-20-1-121,0 0-1,2 2-242,-1-2 0,-8 0 0,68 6 103,-62-7 184,-1 0 1,16-3-288,-9 0 278,39 1 434,-28 2-744,-24-1 46,0 1 0,0 0 0,0 1 0,3 1-14,-4 0 83,11-1-83,-10 0-7,11 2 7,-3-1 5,-1 0 0,3-1-5,4 0 5,24 1 244,0-2-1,39-6-248,-22 2 208,-49 3-202,1-1-1,0 0 0,0-1-5,28-5 18,-21 5 249,15-5-267,-17 3 242,5 0-182,10-2 32,4-1 65,-30 6-147,14 1 639,-2-4-563,-16 3-75,0 0 1,0 1-1,0 0 1,3 1-12,6 0-32,50-2-43,-27 0 35,-33 2 52,0-1 0,0 1-1,1-2-11,14-1 37,-8 2 199,51-1-40,9 6-156,57-8 887,-77 6-953,-15 0-13,-33-2 36,104 5-36,-65 1-255,-19-4 357,-14 0-35,0-1 1,4 2-29,12 3-6,-1-2 0,25 1 6,27-3 576,-55-1-522,6 3-54,18 2 80,7-1-80,-26-4-420,3-1 420,-3-1 523,9 3-523,2 0 58,13-3-58,-13 1 571,44-1-744,-71 1 247,8 2-74,9 0 161,-12-1-39,11-1-459,7-1 337,-9-2 59,-17 1-34,1 1 0,9-1-25,56 0-44,16-2 445,-87 4-364,14 1 73,0 0 0,-1 1 0,18 5-110,-32-7 36,58 10-246,-18-3 377,-16-4-112,0 0 0,10-2-55,2 0-136,-22 0 521,17-3-385,-18 1 8,228-7-72,-64 16 428,-85-6-368,-28-2 192,-32 1-188,16 0 7,74 2 61,14-6-68,-113 3-33,77-5 127,41-9 34,-65 5-177,-26 4-9,-1-2-42,29-3 116,-55 8-89,-1 1 0,4 2 73,81 1 327,17 0-381,44 0 185,-98-2 46,0-1-306,0 0 157,39 5-28,-30 3 85,21 1-278,99 9 298,-152-12 2,-7-1-134,6-2 27,84 0 60,38-1 1,-96-1-67,74-4 53,-70 2 8,-3 2-63,-26 1 70,79 1-160,-11 0 104,-7 3-40,-18 0 137,19-3 161,-33 0-321,65 12 57,-88-10-3,-28-2-16,2 1 19,16 6 32,-27-5-31,1 0 0,7-1-1,33-1-40,-30-2 48,0 1 0,18 5-8,-31-4 0,9 0 0,5 1 6,-14-1-12,0 2 0,1 1 6,-18-5 2,51 15 103,-37-11-156,-5-1 15,1-1 0,9 2 36,0-2 9,43 2-39,-46-2 4,8 0 26,-14 0-3,-3-1-1,1 1 0,4 2 4,-7-2 4,0-1 0,1 0 0,-1 1 1,0-2-1,1 1 0,-1-1-4,11-1 80,-8 1-16,0-1 0,0 2 0,5 0-64,13 3 0,-12-1 0,-1-1 0,11 0 0,45 2-96,-41-4 93,-1-1 1,2-2 2,37 0 5,60-4 92,-111 5-73,4-1-24,-10 1 6,0 0 0,-1 1 1,1 0-1,0 1 0,2 0-6,-4 0 2,-1 1 0,1-2 0,-1 1 0,6-2-2,10 0 0,-21 1 1,0 1 0,0 0 1,0 0-1,0 0 0,0 1 0,0-1 0,0 1-1,6 0 0,-7-1-1,-1 0 1,0 0-1,0 0 0,0 0 1,1 0-1,-1 0 0,0 0 0,0 0 1,0 0-1,1 0 0,-1 0 1,0 0-1,0 0 0,0 1 1,0-1-1,1 0 0,-1 0 0,0 0 1,1 1 25,-1-1-1,1 0 1,-1 1-1,1-1 0,0 1 1,-1-1-1,1 0 0,0 0 1,0 1-25,0-1-6,0 0-16,17 2-84,-13-2 96,-5 0 15,1 0-1,0 0 1,0 0-1,0 0 1,0 0-1,0 0 1,0-1 0,0 1-1,0 0 1,0 0-1,0-1-4,2 0 13,-1-1-1,0 1 0,0-1 1,0 1-1,0-1 0,0 0 1,0 1-1,0-1 0,0-2-12,0 2 19,0 0-1,1-1 0,-1 1 0,0 0 0,1 0 0,0 0-18,8-4-35,0 0 0,1 1 0,0 1 0,1-1 35,-11 5-9,0-1-1,0 1 1,0 0-1,-1 0 1,2 0 9,-2 0-2,1 0 0,-1 0 1,0-1-1,1 1 1,-1 0-1,0 0 0,0-1 1,1 1-1,-1-1 0,1 1 2,-2-1 6,1 1 1,0-1-1,-1 1 0,1-1 0,0 1 0,-1-1 0,1 1 0,0-2-6,1 0 17,-2 2-4,0 0 35,0 0-32,1-1 0,-1 1 1,0 0-1,0 0 0,0 0 0,0 0 0,1 0 0,-1 0 1,0-1-1,0 1 0,0 0 0,0 0 0,0 0 0,1 0 1,-1-1-1,0 1 0,0 0 0,0 0 0,0 0 1,0-1-1,0 1-16,2-6-42,-2 5 8,3-8-40,-3 7 76,0 0 0,1 1 0,-1-1 0,1 0 0,0 0-1,0-1-1,-1 2 69,1 0-1,-1 1 0,0-1 1,0 0-1,0 0 0,0 0 1,0 0-1,0 0 0,0 0 1,0 0-1,-1-1-68,1 1-16,0-4 17,-1-3 135,0 1 0,0-1-1,-2-2-135,-8-27 165,3 13-130,2 0 0,-1-4-35,-7-56 407,7 53-36,-2-6-371,-4-12 201,12 42-191,0 0 0,0-1-1,1 1 1,0-1 0,0 0-10,2-12 24,1-5-24,-1 17 0,0 1 0,0-1 0,1 1 0,0 0 0,0-1 0,4-4 0,-2 2 0,0 0 0,3-10 0,1-5 0,1-6 0,-1 0 0,11-64 0,-19 86 0,0 0 0,-1-7 0,1-8 0,0 10 0,-1-1 0,-2-13 0,0 12 0,1 1 0,-2 0 0,0-2 0,-1 0 0,-11-44 0,7 27 0,6 26 0,0 0 0,-1 1 0,-2-6 0,-2-3 0,-1-9 0,3 11 0,1 2 0,0-1 0,-1 0 0,0 0 0,-6-10 0,5 14 0,2-1 0,-3-7 0,-1-2 0,-4-15 0,2 4 0,5 16 0,-3-5 0,5 13 0,0 0 0,-1 0 0,1 1 0,-1 0 0,-1 0 0,1 0 0,-4-3 0,1 2 0,0 1 0,0 0 0,-7-4 0,6 5 0,-10-4 0,4 2 0,2 1 0,-1 0 0,0 0 0,-1 2 0,1 0 0,-3 0 0,-18-1 0,-5-2 0,-16 0 0,34 4 0,0-1 0,-3-2 0,-21-4 0,32 7 0,-1 0 0,1 1 0,-1 1 0,0 0 0,-1-1 0,-4-2 0,-7-1 0,1 2 0,-7 0 0,-52 2 0,43 0 0,-55-5 0,89 5 0,-20-1 0,1 1 0,-11 2 0,-24 1 0,-50-5 0,60 1 0,-16-3 0,31 2 0,3-1 0,11 1 0,-7 1 0,-114-3 0,91 3 0,0 1 0,-14 5 0,22-3 0,-12-2 0,21-1 0,-9 3 0,25-1 0,0 0 0,-8-2 0,-10-2 0,0 1 0,-35 4 0,64-1 0,-41 3 0,-37-2 0,41-2 0,-31 5 0,59-3 0,-3 0 0,6-1 0,-5 0 0,-200 12 0,186-12 0,-19-1 0,-20 1 0,-37 2 0,36-6 0,-2 0 0,41 2 0,1-1 0,-1-1 0,-3-3 0,18 3 0,1 0 0,-1 2 0,0 0 0,-1 1 0,-36 0 0,-1-2 0,-30-1 0,-60 6 0,78-1 0,-3 4 0,16-1 0,56-5 0,-162 17 0,2 3 0,93-12 0,26-2 0,-1-3 0,-1-1 0,-137 1 0,132-3 0,19 0 0,-16 2 0,10 0 0,-28-2 0,22-1 0,-41-1 0,18 0 0,35 0 0,0 1 0,-9 2 0,2 1 0,-29-4 0,28 1 0,-21 2 0,-90 6 0,136-6 0,-154 10 0,166-11 0,-73 8 0,30-2 0,-15 1 0,37-5 0,-19 4 0,23-2 0,0-1 0,-1-2 0,-4 1 0,-4-2 0,7 1 0,-11-2 0,23 0 0,-13 0 0,-10-4 0,26 5 0,0 0 0,0-1 0,0 1 0,-1 1 0,-9-2 0,14 1 0,-23-1 0,0 0 0,-5 1 0,7 0 0,13 0 0,-1 0 0,1 1 0,-4 0 0,0 2 0,0-1 0,-1-1 0,1 0 0,-8-1 0,1 0 0,-17 1 0,18 1 0,0-2 0,-2 0 0,-3-2 0,2 1 0,0-1 0,-20-5 0,16 3 0,0 0 0,-9 1 0,-15-2 0,-40-3 0,62 4 0,-15-5 0,9 3 0,0 1 0,-31-1 0,-52-7 0,41 7 0,30 3 0,-8 1 0,24 1 0,-2-1 0,-46-3 0,-14 4 0,-20-2 0,-22 1 0,123 2 0,-11-1 0,0-1 0,-4-1 0,-16-3 0,-9 4 0,-19 1 0,12 2 0,-82 3 0,2 4 0,34 0 0,73-5 0,-113 9 0,100-6 0,-1 2 0,1-1 0,24-5 0,1 0 0,-14-2 0,-9 1 0,21 0 0,1-2 0,-10-1 0,2 2 0,19 0 0,1 0 0,-1-1 0,1 1 0,-7-3 0,-79-16 0,35 11 0,2 0 0,-15 0 0,38 4 0,23 3 0,0 1 0,0 0 0,-6 1 0,-30 5 0,28-3 0,1 0 0,0-2 0,-11 0 0,-5-2 0,-2 2 0,16-1 0,-22 2 0,0 2 0,12-2 0,-1 0 0,1-3 0,-2 0 0,27 1 0,-6-1 0,1 1 0,-2-2 0,-1 0 0,1 1 0,-1 1 0,-3 0 0,-12 0 0,-2-1 0,12 1 0,-3-1 0,-5 0 0,-4 1 0,-12 0 0,-1 0 0,-1 0 0,18 0 0,17 1 0,1-1 0,-1 0 0,-5-1 0,0-1 0,0 1 0,-6 1 0,2 0 0,-2-1 0,0 0 0,0 1 0,0 1 0,-7 2 0,25-3 0,-52 2 0,41-3 0,3 1 0,3 1 0,4 0 0,2 1 0,0-1 0,0 0 0,0 0 0,0 1 0,0-1 0,0 0 0,0 0 0,0 1 0,0-1 0,0 0 0,-1 0 0,1 1 0,0-1 0,-1 0 0,0 0 0,-1 6 0,-1 16 0,0-3 0,1-13 0,2-6 0,-1 0 0,1 0 0,-1-1 0,1 1 0,0 0 0,0 0 0,0 0 0,-1 0 0,1 0 0,0 0 0,0 1 0,0 0 0,0 0 0,0 0 0,0 0 0,-1 0 0,1 0 0,-1 0 0,0 0 0,1 0 0,-1 0 0,0-1 0,0 1 0,-1 1 0,0 0 0,1 0 0,0 0 0,0-1 0,0 1 0,0 0 0,0 0 0,1 0 0,-1 0 0,1 0 0,0 0 0,0 0 0,0 2 0,0 6 0,-1-9 0,1-1 0,-1 1 0,1-1 0,-1 1 0,0-1 0,1 1 0,-1-1 0,0 1 0,0-1 0,0 0 0,0 0 0,0 1 0,0-1 0,0 0 0,-1 0 0,1 0 0,1 0 0,-1-1 0,1 1 0,0-1 0,-1 1 0,1 0 0,0-1 0,-1 1 0,1 0 0,0-1 0,0 1 0,0 0 0,0-1 0,0 2 0,-1 9 0,1-7 0,1 3 0,-1-5 0,0 0 0,0-1 0,0 1 0,0-1 0,0 1 0,0 0 0,0-1 0,-1 1 0,1-1 0,0 1 0,-1 1 0,0-1 0,0 0 0,1 0 0,-1-1 0,1 1 0,-1 0 0,1 0 0,0 0 0,0 0 0,0 0 0,0 1 0,0 0 0,0 0 0,0 0 0,0 0 0,-1-1 0,1 1 0,-4 24 0,3-21 0,0 0 0,1 0 0,-1 1 0,1 9 0,-2-4 0,1-8 0,0 0 0,1 0 0,0 0 0,-1 0 0,2 0 0,-1 0 0,0 0 0,1 0 0,0 1 0,-1-1 0,1 0 0,-1 3 0,1 9 0,0-13 0,-1 0 0,1 0 0,-1-1 0,0 1 0,0 0 0,0 2 0,-1-1 0,1 0 0,1 0 0,-1 0 0,0 0 0,1 0 0,0 1 0,2 13 0,-2-9 0,1 0 0,1 4 0,-1-3 0,1 1 0,1 1 0,3 6 0,-2-5 0,3 9 0,1 11 0,-8-30 0,0 0 0,0-1 0,1 1 0,-1 0 0,1-1 0,0 2 0,6 9 0,-3-3 0,-3-6 0,0 0 0,0 0 0,0-1 0,-1 1 0,0 0 0,1 2 0,11 61 0,-9-27 0,-2-24 0,-1-1 0,-1 1 0,-1 0 0,0-1 0,-1 7 0,0-3 0,2-14 0,0 0 0,-1 0 0,1-1 0,-1 1 0,0 0 0,-1 2 0,0-2 0,1 0 0,0-1 0,0 1 0,0 0 0,0 4 0,0 6 0,1 4 0,1-4 0,-1-7 0,1-1 0,0 2 0,0 4 0,-1-11 0,0 0 0,0 0 0,0 1 0,0-1 0,-1 0 0,0 1 0,0 11 0,0-9 0,2 0 0,-1 1 0,1-1 0,-1 0 0,3 5 0,-3-8 0,1 1 0,-1 0 0,0 0 0,0 2 0,0-2 0,0 0 0,1-1 0,-1 1 0,0-1 0,1 1 0,-1-1 0,1 1 0,2 5 0,-1 1 0,0 0 0,-1-1 0,1 9 0,0-2 0,-1-9 0,0 0 0,-1 1 0,0-1 0,0 2 0,0 6 0,1-12 0,-1 0 0,0 0 0,0 0 0,0 0 0,0 0 0,0 0 0,-1 0 0,1 0 0,-1 1 0,0-2 0,1-1 0,0 1 0,0-1 0,0 1 0,-1-1 0,1 1 0,0-1 0,0 1 0,0-1 0,0 1 0,0-1 0,0 1 0,0 0 0,0-1 0,0 1 0,0-1 0,0 1 0,0-1 0,0 1 0,1 0 0,-1-1 0,0 1 0,1-1 0,-1 1 0,0-1 0,0 0 0,0 1 0,0-1 0,0 0 0,1 1 0,-1-1 0,0 1 0,0-1 0,0 0 0,0 1 0,0-1 0,0 1 0,0-1 0,0 1 0,0-1 0,-1 1 0,1-1 0,0 1 0,0-1 0,0 1 0,0-1 0,1 1 0,-1-1 0,0 1 0,0-1 0,0 0 0,0 1 0,0-1 0,1 1 0,-1-1 0,0 1 0,0-1 0,1 1 0,3 3 0,-4-4 0,0 1 0,0-1 0,1 0 0,-1 1 0,0-1 0,0 0 0,1 1 0,-1-1 0,0 0 0,1 1 0,-1-1 0,1 0 0,-1 0 0,0 1 0,1-1 0,-1 0 0,1 0 0,-1 0 0,1 0 0,-1 0 0,1 1 0,-1-1 0,0 0 0,1 0 0,-1 0 0,1 0 0,-1 0 0,1-1 0,-1 1 0,1 0 0,-1 0 0,1 0 0,-1 0 0,0 0 0,1-1 0,-1 1 0,1 0 0,-1 0 0,34-14 0,-28 13 0,-5 1 0,-1 0 0,1 0 0,-1 0 0,0 0 0,1 0 0,-1 0 0,1 0 0,-1 0 0,1 0 0,-1 0 0,1-1 0,-1 1 0,1 0 0,-1 0 0,0 0 0,1-1 0,-1 1 0,1-1 0,0 0 0,0 0 0,0 0 0,0 0 0,0 1 0,0-1 0,0 0 0,0 0 0,0 1 0,0-1 0,1 0 0,-1 1 0,0-1 0,1 1 0,-1 0 0,0-1 0,1 1 0,-1 0 0,0 0 0,2 0 0,-2 0 0,0-1 0,0 1 0,1 0 0,-1 0 0,0-1 0,0 1 0,1-1 0,-1 1 0,1-1 0,8-3 0,3 2 0,-10 1 0,0 1 0,0 0 0,1-1 0,-1 0 0,0 0 0,0 0 0,0 0 0,2-1 0,-4 1 0,-1 1 0,0 0 0,0 0 0,0 0 0,1 0 0,-1-1 0,0 1 0,0 0 0,1 0 0,-1 0 0,0 0 0,0-1 0,0 1 0,0 0 0,0 0 0,1 0 0,-1-1 0,0 1 0,0 0 0,0 0 0,0-1 0,1 0 0,-1 3 0,1 0 0,0-2 0,-2 1 0,0 0-32,1-1 0,-1 1 0,0-1 1,0 0-1,0 1 0,1-1 0,-1 0 0,-1 0 32,-3 2-309,5-2 233,0 1 0,-1-1 0,1 0 0,-1 0 0,1 0 1,-1 0-1,1 0 0,-1 0 0,1 1 0,-1-1 0,1 0 0,-1 0 0,1 0 0,-1-1 0,1 1 0,-1 0 0,1 0 1,-1 0-1,1 0 76,-5-1-3095,5 1 2517,0 0 1,0-1 0,0 1-1,0 0 1,0 0-1,0-1 1,0 1 0,0 0-1,0 0 1,1 0-1,-1-1 1,0 1 0,0 0-1,0 0 1,0 0 577,3-3-12333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7-18T10:33:51.717"/>
    </inkml:context>
    <inkml:brush xml:id="br0">
      <inkml:brushProperty name="width" value="0.05" units="cm"/>
      <inkml:brushProperty name="height" value="0.05" units="cm"/>
    </inkml:brush>
  </inkml:definitions>
  <inkml:trace contextRef="#ctx0" brushRef="#br0">0 0 13360,'0'0'-1999,"0"0"1249,0 0 158,0 0-7,0 0 253,0 0-36,0 0-40,0 0-36,0 0-551,0 0-328,0 0-809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7-18T10:33:42.464"/>
    </inkml:context>
    <inkml:brush xml:id="br0">
      <inkml:brushProperty name="width" value="0.05" units="cm"/>
      <inkml:brushProperty name="height" value="0.05" units="cm"/>
    </inkml:brush>
  </inkml:definitions>
  <inkml:trace contextRef="#ctx0" brushRef="#br0">1 55 9688,'20'-14'70,"-1"2"101,9-8 178,-15 11-230,-17 13 135,0 2-111,1-2-96,0 1-41,-2 6-85,-4 7-154,5-11 166,-2 0 60,-1-1 110,6-6-194,1 1 75,0 0 68,0 0 64,1 1 159,0 0 106,0 0 83,1 0 61,8 7 1765,-8-7-1620,-1-2-382,0 1-38,0-1-125,-1 1 34,0-1 438,0 0 465,0 0-524,2 1-72,-1 1-72,1-1-74,1 1-75,-1 0-75,0-1-77,-1 0-77,8 2 16,-1-1-35,11 2-93,-7-2-31,0 1-42,-6-1 276,0 2-36,2 4-17,-1 0-43,9 7-27,-12-11 14,5 4 100,-5-2 55,-4-6-144,0 0 1,0 0 0,0 1 0,0-1 0,0 0 0,0 0-1,0 1 1,0-1 0,0 0 0,0 0 0,0 0-1,0 1 1,-1-1 0,1 0 0,0 0 0,0 1-1,0-1 1,0 0 0,0 0 0,0 0 0,0 0 0,-1 1-1,1-1 1,0 0 0,0 0 0,0 0 0,0 0-1,-1 0 1,1 1 0,0-1 0,0 0 0,0 0 0,-1 0-1,1 0 1,0 0 0,0 0 0,-1 0 0,1 0-10,-9 1 238,1-1-134,2 0-68,0-1-59,1 1-69,1 0-79,2 0 35,-1 0 29,0 0 83,-1 0 54,-4 0 104,3 0-116,2 1-68,0-1-65,0 1-97,0-1-111,2 1 113,0-1-34,0 0-38,0 1-39,1-1 102,0 0-100,-1 0-114,1 0 168,0 0-33,0 0-249,0 0-73,0 0-195,0 0-485,0 0-38,0 0 387,0 0 91,0 0-84,0 0-98,0 0-83,0 0-307,0 0-805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2-04T10:22:32.816"/>
    </inkml:context>
    <inkml:brush xml:id="br0">
      <inkml:brushProperty name="width" value="0.05" units="cm"/>
      <inkml:brushProperty name="height" value="0.05" units="cm"/>
      <inkml:brushProperty name="color" value="#E71224"/>
    </inkml:brush>
  </inkml:definitions>
  <inkml:trace contextRef="#ctx0" brushRef="#br0">200 509 8792,'0'1'108,"0"0"1,1 0 0,-1 0-1,1 0 1,-1 0-1,0 0 1,1 0 0,-1 0-1,1 0 1,0 0 0,-1 0-1,1-1 1,0 1-1,-1 0 1,2 0-109,-1 0 460,1 0-1,-1 0 1,1 0-1,-1-1 1,1 1-1,0 0 1,-1-1 0,2 1-460,4 0 1556,0 0 1,-1 0-1,1-1 1,3 0-1557,-7 0 113,12 0 258,2 0 1024,9 1-1395,-20-1 220,-1 0-1,1 0 0,-1-1 1,3 0-220,5-1 74,39 0 974,10 2-1048,-10 0 582,12 1 126,31 5-708,-55-3 270,11 2-235,-49-5 33,0 0 1,-1 0-1,1 0 1,-1 0-1,1 0 0,0 0-68,4-1 134,74 1-78,-38 0 173,7 3 18,-29-2-267,4 1 20,-5 0 41,6-1-41,0-1-117,-8 1 340,0-2 0,1 0 0,14-2-223,-26 2 9,0 0 0,0 1 0,5 0-9,4 0 193,7-2 125,-12 1-278,1 0 0,-1 1 0,1 1-1,6 0-39,41 7 91,-39-6-48,0 2 0,-1 1 0,11 4-43,18 7-24,-27-9 163,17 3-139,-9-3 9,39 11 47,-62-17-54,0 0-1,1 0 1,-1 0-1,0-1 0,1 0 1,-1 0-1,0-1 1,2 0-2,7 0 20,13-1-85,-5 0-115,18 1 180,-28 1 9,1 0 0,0-2 0,0 0 0,2-1-9,8 0-23,3-1 23,16-2 10,62-9 42,-84 12-17,5-2-35,-5 1 287,2 1-287,2 0-117,22-2 0,-26 4 121,0 1 0,13 1-4,-13 0-81,-10 0 268,0 0 1,0 0-1,7 2-187,-11-2-99,0 0 1,0-1-1,0 1 0,4-1 99,-3 0 82,1 0 0,1 1-82,-3-4 201,-3 2-113,0 0 0,-1 0 0,1 0 0,0 0 0,0 0-1,0 0 1,1 1-88,-4 0 0,1-1 0,-1 1 0,0 0 0,1 0 0,-1-1 0,0 1 0,1 0 0,-1 0 0,0-1 0,0 1 0,1 0 0,-1-1 0,0 1 0,0 0 0,0-1 0,0 1-1,1 0 1,-1-1 0,1-1 1,2-3 27,0-1 0,0 0-1,-1 0 1,1 0-1,-1 0 1,1-5-28,-1 3-32,2-8 45,0 0 0,0-3-13,1-23 486,0-42-486,-5 59 53,0-22 3,-1 32-7,0 1-1,0 0 1,-1-1-1,-3-8-48,1 4 89,3 12-43,-1 0 1,0 0-1,0 1 1,-1-1-1,0 0 1,0 1-1,-1-3-46,2 7 6,1 1 0,0-1 0,-1 0 0,1 1 0,-1-1-1,0 1 1,0-1 0,1 1 0,-3-2-6,-2 0 24,0 0-1,-4-1-23,1 2 2,8 2-2,-1-1 1,1 1-1,0 0 0,0 0 1,0-1-1,0 1 0,0 0 1,0-1-1,0 1 1,0-1-1,0 1 0,0-1 1,0 0-1,0 0 0,0 1 1,1-1-1,-1 0 0,0-1 1,-1 1 0,1 0 1,0-1-1,0 1 0,-1 0 0,1-1 0,-1 1 0,0 0-1,-7-7 36,7 6-37,0 0 0,0 1 0,0-1 0,1 1 0,-1 0 0,-1 0 0,1-1 0,0 1 0,0 1 0,0-1 0,-2 0 1,-4-2-1,-1 1 0,-3 0 1,9 2 0,-4-1 10,0 0 0,-1 1 0,1 0 0,0 0 0,-2 1-10,-13 2 101,-1 2-101,1-1-8,1-1 8,4-1 16,-5 1 158,-17-1-174,32-2 48,1 0-1,0 0 1,-1-1-1,1 0 1,-5-2-48,6 2-2,1 1-1,-1-1 1,1 0 0,-1 1 0,-2 0 2,-11 0-3,-32-5-91,30 4 79,14 1 24,0 0 1,-4-1-10,2 0 16,0 1 0,0 0 1,0 0-1,-5 1-16,-14 1 7,19-2-26,0 1 0,-1 0 19,1 0 3,-1 0 0,1-1-3,0 1 12,1-1 0,-1 1-12,1 0 12,-1 0 0,0-1-12,-39 2 88,42-2-83,0 0 15,0 0 0,-6-1-20,-2 0 73,0 0 0,-11 1-73,-3-1 61,-3 1-38,16 0 35,-1-1 1,-8-1-59,12 1 28,0 0 0,-5 1-28,-9-1 56,-60-3-4,79 3-56,-1 2 1,-4 0 3,4-1 0,-30 4 5,-12 1-17,3-3 34,-8-6 10,11 7 89,30-2-107,7-1 3,1 0-1,-1 0 0,0-1 1,1 1-1,-1-1-16,0 0 25,0 0 0,0 1-1,-1-1-24,-12 0 15,-28-10 40,15 5-54,19 3 18,0 1 0,0 0 0,-1 2-19,10-1-2,-5 1-2,1 1 1,-1-1-1,0 1 0,-3 2 4,4-2-32,-5 1-5,1-1 0,-4-1 37,-5 2-8,15-2 11,0 1-1,0-1 1,-3 0-3,5 0 4,-19-2 112,-20-4-116,35 5 5,1 0 1,-1 0 0,0 1-1,0 1 1,1-1-6,-15 1 5,10-1-5,-8 3 0,-1-1 0,2-1-2,11 0-1,0 0 0,-1-1 0,-2 0 3,-4 0 3,-3 0-3,4 0 8,-8-1-8,9-1 0,11 1 0,-1 0 0,0 1 0,0-1 0,0 1 0,0 0 0,-29-2-9,21 1 1,0 1 0,0-1 0,1 2 0,-2 0 8,0-1-39,8 0 28,1 1 0,0-1 0,0 0 0,-1 1 11,-2-1 4,0 1 0,0-1 0,0 0 0,0 0 0,0-1 0,0 0-4,-10 0-11,-25-3 41,22 1 11,-1 2-1,-18 0-40,28 3 0,8-2 0,0 0 0,0 1 0,0-1 0,0 0 0,1 0 0,-1 0 0,-2 0 0,3 0-11,-1 0 0,0 0-1,0 0 1,0 0 0,0 0 0,0 1 0,1-1 0,-1 0-1,0 1 1,0 0 0,1-1 0,-1 1 0,0 0 0,1 0-1,-2 0 12,0 2-24,0-1 0,0 0 0,0 1-1,0 0 1,1-1 0,-1 1 0,0 1 24,2-2 3,-1 0 1,1 0 0,0 0 0,0 1-1,0-1 1,0 0 0,0 1 0,0-1-1,1 0 1,-1 1-4,2 13 37,1 5-37,0 9-1,-1-21 0,0 0 1,1 1-1,0 0 1,0-1-5,0-1 1,-1 1-1,0 8 5,0-14-1,-1 0 1,0 0-1,1 0 1,0 0-1,-1-1 1,1 1-1,0 0 1,0-1-1,1 1 1,-1 0-1,1-1 1,-1 0-1,1 1 1,0-1-1,0 1 1,4 5 23,-5-6-17,-1-1 0,1 1 0,0-1 0,0 0-1,0 1 1,0-1 0,0 0 0,1 0 0,-1 0-1,1 1-5,-1-2 2,-1 1 0,1 0 0,0-1 0,0 1 1,0 0-1,-1 0 0,1 0-2,0 0 6,-1-1 0,1 1 1,0 0-1,-1-1 0,1 1 1,0 0-1,0-1 0,-1 1 1,1-1-1,0 1 0,0-1-6,2 1 9,-1 0 0,0 1 0,1-1 1,-1 1-1,0-1 0,0 1 0,1 0-9,12 15 59,-13-15-59,0 1 0,0 0 0,-1-1 0,0 1 0,1 0 0,-1 0 0,0 1 0,6 11 0,-7-13 0,1 0 0,0 0 0,0 0 0,-1 0 0,1 1 0,-1-1 0,0 0 0,2 9 0,0 4 0,0-4 0,-2-7 0,1 0 0,-1 0 0,0 0 0,-1 2 0,-1 9 0,2-12 0,0-2 0,1-1 0,-1 1 0,0-1 0,0 1 0,0-1 0,0 1 0,0-1 0,0 0 0,0 1 0,0-1 0,0 1 0,0-1 0,0 1 0,0-1 0,0 1 0,-1-1 0,1 1 0,0-1 0,0 0 0,-1 2 0,2 0 0,1-1 0,-1 1 0,1-1 0,0 0 0,0 0 0,0-1 0,1 1 0,-2-1 0,1 1 0,-1 0 0,50 13 0,-48-13 0,0-1 0,0 1 0,0-1 0,2 0 0,2 1 0,5 0 0,-2 0 0,8 0 0,-10-1-197,-1-1 1,5-1 196,-3 1-148,-7 0-53,0 1 1,0-1-1,0 0 1,0 0 0,0 0-1,0 0 1,0 0-1,0-1 1,0 1 0,-1 0-1,2-2 201,3-3-1039,1 0-144,0 0 1,-1-1-1,0 0 1,0 0-1,-1 0 0,1-2 1183,5-7-4224,0-1 386,-6 9 2475,8-14-6010</inkml:trace>
</inkml:ink>
</file>

<file path=word/theme/_rels/theme1.xml.rels><?xml version="1.0" encoding="UTF-8" standalone="yes"?>
<Relationships xmlns="http://schemas.openxmlformats.org/package/2006/relationships"><Relationship Id="rId2" Type="http://schemas.openxmlformats.org/officeDocument/2006/relationships/image" Target="../media/image49.jpeg" /><Relationship Id="rId1" Type="http://schemas.openxmlformats.org/officeDocument/2006/relationships/image" Target="../media/image48.jpeg" /></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90314-5388-C945-BD45-611832DD1F8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Business%20report%20(Median%20theme).dotx</Template>
  <TotalTime>0</TotalTime>
  <Pages>41</Pages>
  <Words>9472</Words>
  <Characters>53996</Characters>
  <Application>Microsoft Office Word</Application>
  <DocSecurity>0</DocSecurity>
  <Lines>449</Lines>
  <Paragraphs>126</Paragraphs>
  <ScaleCrop>false</ScaleCrop>
  <Company/>
  <LinksUpToDate>false</LinksUpToDate>
  <CharactersWithSpaces>63342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Arctic Math</dc:title>
  <dc:subject>ContENTS
Analysis
Design
Analysis
DEFINITION</dc:subject>
  <dc:creator>Mark Sounthararajah</dc:creator>
  <cp:lastModifiedBy>raj kanthasamy</cp:lastModifiedBy>
  <cp:revision>2</cp:revision>
  <dcterms:created xsi:type="dcterms:W3CDTF">2021-04-12T17:02:00Z</dcterms:created>
  <dcterms:modified xsi:type="dcterms:W3CDTF">2021-04-12T17:02:00Z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